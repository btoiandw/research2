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10FC8" w:rsidRPr="00CA7636" w14:paraId="46711A13" w14:textId="77777777" w:rsidTr="00554EDD">
        <w:trPr>
          <w:trHeight w:val="2160"/>
        </w:trPr>
        <w:tc>
          <w:tcPr>
            <w:tcW w:w="8306" w:type="dxa"/>
          </w:tcPr>
          <w:p w14:paraId="1F83CB08" w14:textId="77777777" w:rsidR="00E10FC8" w:rsidRPr="00CA7636" w:rsidRDefault="00E10FC8" w:rsidP="00E10FC8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</w:rPr>
            </w:pPr>
            <w:bookmarkStart w:id="0" w:name="_Hlk130584241"/>
            <w:r w:rsidRPr="00CA7636">
              <w:rPr>
                <w:rFonts w:asciiTheme="minorBidi" w:hAnsiTheme="minorBidi" w:cstheme="minorBidi"/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1330230A" wp14:editId="38BCF02E">
                  <wp:extent cx="1123296" cy="1440000"/>
                  <wp:effectExtent l="0" t="0" r="1270" b="8255"/>
                  <wp:docPr id="13" name="รูปภาพ 13" descr="C:\Users\user\Desktop\KPRU-LOGO-print\KPRU LOGO - งานสิ่งพิมพ์\KPRU-LOGO-lin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esktop\KPRU-LOGO-print\KPRU LOGO - งานสิ่งพิมพ์\KPRU-LOGO-lin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296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10A2FD" w14:textId="77777777" w:rsidR="00E10FC8" w:rsidRPr="00CA7636" w:rsidRDefault="00E10FC8" w:rsidP="00E10FC8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</w:rPr>
            </w:pPr>
          </w:p>
          <w:p w14:paraId="7F497669" w14:textId="1D7093A5" w:rsidR="00E10FC8" w:rsidRPr="00CA7636" w:rsidRDefault="00E30140" w:rsidP="00E10FC8">
            <w:pPr>
              <w:tabs>
                <w:tab w:val="left" w:pos="1672"/>
              </w:tabs>
              <w:jc w:val="center"/>
              <w:rPr>
                <w:rFonts w:asciiTheme="minorBidi" w:eastAsia="Cordia New" w:hAnsiTheme="minorBidi" w:cstheme="minorBidi"/>
                <w:b/>
                <w:bCs/>
                <w:noProof/>
                <w:color w:val="000000"/>
                <w:sz w:val="40"/>
                <w:szCs w:val="40"/>
              </w:rPr>
            </w:pPr>
            <w:bookmarkStart w:id="1" w:name="_Hlk130772540"/>
            <w:bookmarkStart w:id="2" w:name="_Hlk126920088"/>
            <w:r w:rsidRPr="00CA7636">
              <w:rPr>
                <w:rFonts w:asciiTheme="minorBidi" w:eastAsia="Cordia New" w:hAnsiTheme="minorBidi" w:cstheme="minorBidi"/>
                <w:b/>
                <w:bCs/>
                <w:noProof/>
                <w:color w:val="000000"/>
                <w:sz w:val="40"/>
                <w:szCs w:val="40"/>
              </w:rPr>
              <w:t>ระบบ</w:t>
            </w:r>
            <w:r w:rsidR="004554C1" w:rsidRPr="00CA7636">
              <w:rPr>
                <w:rFonts w:asciiTheme="minorBidi" w:eastAsia="Cordia New" w:hAnsiTheme="minorBidi" w:cstheme="minorBidi"/>
                <w:b/>
                <w:bCs/>
                <w:noProof/>
                <w:color w:val="000000"/>
                <w:sz w:val="40"/>
                <w:szCs w:val="40"/>
                <w:cs/>
              </w:rPr>
              <w:t>สารสนเทศ</w:t>
            </w:r>
            <w:r w:rsidRPr="00CA7636">
              <w:rPr>
                <w:rFonts w:asciiTheme="minorBidi" w:eastAsia="Cordia New" w:hAnsiTheme="minorBidi" w:cstheme="minorBidi"/>
                <w:b/>
                <w:bCs/>
                <w:noProof/>
                <w:color w:val="000000"/>
                <w:sz w:val="40"/>
                <w:szCs w:val="40"/>
              </w:rPr>
              <w:t>จำหน่ายน้ำดื่มบ้านเพชรไพรวัลย์</w:t>
            </w:r>
          </w:p>
          <w:bookmarkEnd w:id="1"/>
          <w:p w14:paraId="02DCDFBC" w14:textId="074927F1" w:rsidR="00554EDD" w:rsidRPr="00CA7636" w:rsidRDefault="00554EDD" w:rsidP="00E10FC8">
            <w:pPr>
              <w:tabs>
                <w:tab w:val="left" w:pos="1672"/>
              </w:tabs>
              <w:jc w:val="center"/>
              <w:rPr>
                <w:rFonts w:asciiTheme="minorBidi" w:eastAsia="Cordia New" w:hAnsiTheme="minorBidi" w:cstheme="minorBidi"/>
                <w:b/>
                <w:bCs/>
                <w:noProof/>
                <w:color w:val="000000"/>
                <w:sz w:val="40"/>
                <w:szCs w:val="40"/>
              </w:rPr>
            </w:pPr>
          </w:p>
          <w:p w14:paraId="1C8E0D6A" w14:textId="5CC64EC7" w:rsidR="00554EDD" w:rsidRPr="00CA7636" w:rsidRDefault="00554EDD" w:rsidP="00E10FC8">
            <w:pPr>
              <w:tabs>
                <w:tab w:val="left" w:pos="1672"/>
              </w:tabs>
              <w:jc w:val="center"/>
              <w:rPr>
                <w:rFonts w:asciiTheme="minorBidi" w:eastAsia="Cordia New" w:hAnsiTheme="minorBidi" w:cstheme="minorBidi"/>
                <w:b/>
                <w:bCs/>
                <w:noProof/>
                <w:color w:val="000000"/>
                <w:sz w:val="40"/>
                <w:szCs w:val="40"/>
              </w:rPr>
            </w:pPr>
          </w:p>
          <w:p w14:paraId="3EC90F05" w14:textId="2B10B924" w:rsidR="00554EDD" w:rsidRPr="00CA7636" w:rsidRDefault="00554EDD" w:rsidP="00E10FC8">
            <w:pPr>
              <w:tabs>
                <w:tab w:val="left" w:pos="1672"/>
              </w:tabs>
              <w:jc w:val="center"/>
              <w:rPr>
                <w:rFonts w:asciiTheme="minorBidi" w:eastAsia="Cordia New" w:hAnsiTheme="minorBidi" w:cstheme="minorBidi"/>
                <w:b/>
                <w:bCs/>
                <w:noProof/>
                <w:color w:val="000000"/>
                <w:sz w:val="40"/>
                <w:szCs w:val="40"/>
              </w:rPr>
            </w:pPr>
          </w:p>
          <w:p w14:paraId="3B9B6DEC" w14:textId="77777777" w:rsidR="00554EDD" w:rsidRPr="00CA7636" w:rsidRDefault="00554EDD" w:rsidP="00E10FC8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  <w:cs/>
              </w:rPr>
            </w:pPr>
          </w:p>
          <w:bookmarkEnd w:id="2"/>
          <w:p w14:paraId="179DB5C5" w14:textId="77777777" w:rsidR="00E07353" w:rsidRPr="00CA7636" w:rsidRDefault="00E07353" w:rsidP="00BB5260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</w:rPr>
            </w:pPr>
          </w:p>
          <w:p w14:paraId="1853159E" w14:textId="77777777" w:rsidR="00E07353" w:rsidRPr="00CA7636" w:rsidRDefault="00E07353" w:rsidP="00BB5260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</w:rPr>
            </w:pPr>
          </w:p>
        </w:tc>
      </w:tr>
      <w:tr w:rsidR="00E10FC8" w:rsidRPr="00CA7636" w14:paraId="10A47C09" w14:textId="77777777" w:rsidTr="00554EDD">
        <w:trPr>
          <w:trHeight w:val="4820"/>
        </w:trPr>
        <w:tc>
          <w:tcPr>
            <w:tcW w:w="8306" w:type="dxa"/>
            <w:vAlign w:val="center"/>
          </w:tcPr>
          <w:p w14:paraId="32077E64" w14:textId="77777777" w:rsidR="00E30140" w:rsidRPr="00CA7636" w:rsidRDefault="00E30140" w:rsidP="00285362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b/>
                <w:bCs/>
                <w:sz w:val="36"/>
                <w:szCs w:val="36"/>
              </w:rPr>
            </w:pPr>
            <w:r w:rsidRPr="00CA7636">
              <w:rPr>
                <w:rFonts w:asciiTheme="minorBidi" w:hAnsiTheme="minorBidi" w:cstheme="minorBidi"/>
                <w:b/>
                <w:bCs/>
                <w:sz w:val="36"/>
                <w:szCs w:val="36"/>
                <w:cs/>
              </w:rPr>
              <w:t xml:space="preserve">อนันตพร อรุณฉาย </w:t>
            </w:r>
          </w:p>
          <w:p w14:paraId="34C27678" w14:textId="2522BAD0" w:rsidR="00E07353" w:rsidRPr="00CA7636" w:rsidRDefault="00E07353" w:rsidP="00E07353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b/>
                <w:bCs/>
                <w:sz w:val="36"/>
                <w:szCs w:val="36"/>
              </w:rPr>
            </w:pPr>
          </w:p>
          <w:p w14:paraId="40657E00" w14:textId="364873E0" w:rsidR="00554EDD" w:rsidRPr="00CA7636" w:rsidRDefault="00554EDD" w:rsidP="00E07353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b/>
                <w:bCs/>
                <w:sz w:val="36"/>
                <w:szCs w:val="36"/>
              </w:rPr>
            </w:pPr>
          </w:p>
          <w:p w14:paraId="149228B3" w14:textId="46302A14" w:rsidR="00554EDD" w:rsidRPr="00CA7636" w:rsidRDefault="00554EDD" w:rsidP="00E07353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b/>
                <w:bCs/>
                <w:sz w:val="36"/>
                <w:szCs w:val="36"/>
              </w:rPr>
            </w:pPr>
          </w:p>
          <w:p w14:paraId="40CB0CF2" w14:textId="48BC64EC" w:rsidR="00554EDD" w:rsidRPr="00CA7636" w:rsidRDefault="00554EDD" w:rsidP="00E07353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b/>
                <w:bCs/>
                <w:sz w:val="36"/>
                <w:szCs w:val="36"/>
              </w:rPr>
            </w:pPr>
          </w:p>
          <w:p w14:paraId="7E7896BC" w14:textId="733BA4CD" w:rsidR="00554EDD" w:rsidRPr="00CA7636" w:rsidRDefault="00554EDD" w:rsidP="00E07353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b/>
                <w:bCs/>
                <w:sz w:val="36"/>
                <w:szCs w:val="36"/>
              </w:rPr>
            </w:pPr>
          </w:p>
          <w:p w14:paraId="522E4C13" w14:textId="55295BA1" w:rsidR="00554EDD" w:rsidRPr="00CA7636" w:rsidRDefault="00554EDD" w:rsidP="00E07353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b/>
                <w:bCs/>
                <w:sz w:val="36"/>
                <w:szCs w:val="36"/>
              </w:rPr>
            </w:pPr>
          </w:p>
          <w:p w14:paraId="29F9E8C1" w14:textId="5D2BB7D7" w:rsidR="00554EDD" w:rsidRPr="00CA7636" w:rsidRDefault="00554EDD" w:rsidP="00554EDD">
            <w:pPr>
              <w:tabs>
                <w:tab w:val="left" w:pos="1672"/>
              </w:tabs>
              <w:rPr>
                <w:rFonts w:asciiTheme="minorBidi" w:hAnsiTheme="minorBidi" w:cstheme="minorBidi"/>
                <w:b/>
                <w:bCs/>
                <w:sz w:val="36"/>
                <w:szCs w:val="36"/>
              </w:rPr>
            </w:pPr>
          </w:p>
          <w:p w14:paraId="7138AB5D" w14:textId="78E23EA6" w:rsidR="00554EDD" w:rsidRPr="00CA7636" w:rsidRDefault="00554EDD" w:rsidP="00554EDD">
            <w:pPr>
              <w:tabs>
                <w:tab w:val="left" w:pos="1672"/>
              </w:tabs>
              <w:rPr>
                <w:rFonts w:asciiTheme="minorBidi" w:hAnsiTheme="minorBidi" w:cstheme="minorBidi"/>
                <w:b/>
                <w:bCs/>
                <w:sz w:val="36"/>
                <w:szCs w:val="36"/>
              </w:rPr>
            </w:pPr>
          </w:p>
          <w:p w14:paraId="1A8A4E15" w14:textId="77777777" w:rsidR="00554EDD" w:rsidRPr="00CA7636" w:rsidRDefault="00554EDD" w:rsidP="00554EDD">
            <w:pPr>
              <w:tabs>
                <w:tab w:val="left" w:pos="1672"/>
              </w:tabs>
              <w:rPr>
                <w:rFonts w:asciiTheme="minorBidi" w:hAnsiTheme="minorBidi" w:cstheme="minorBidi"/>
                <w:b/>
                <w:bCs/>
                <w:sz w:val="36"/>
                <w:szCs w:val="36"/>
              </w:rPr>
            </w:pPr>
          </w:p>
          <w:p w14:paraId="1CD5AB7B" w14:textId="77777777" w:rsidR="00554EDD" w:rsidRPr="00CA7636" w:rsidRDefault="00554EDD" w:rsidP="00554EDD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b/>
                <w:bCs/>
                <w:sz w:val="36"/>
                <w:szCs w:val="36"/>
              </w:rPr>
            </w:pPr>
            <w:r w:rsidRPr="00CA7636">
              <w:rPr>
                <w:rFonts w:asciiTheme="minorBidi" w:hAnsiTheme="minorBidi" w:cstheme="minorBidi"/>
                <w:b/>
                <w:bCs/>
                <w:sz w:val="36"/>
                <w:szCs w:val="36"/>
                <w:cs/>
              </w:rPr>
              <w:t>โครงการนี้เป็นส่วนหนึ่งของการศึกษาตามหลักสูตรวิทยาศาสตรบัณฑิต</w:t>
            </w:r>
          </w:p>
          <w:p w14:paraId="4C2043DB" w14:textId="77777777" w:rsidR="00554EDD" w:rsidRPr="00CA7636" w:rsidRDefault="00554EDD" w:rsidP="00554EDD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b/>
                <w:bCs/>
                <w:sz w:val="36"/>
                <w:szCs w:val="36"/>
              </w:rPr>
            </w:pPr>
            <w:r w:rsidRPr="00CA7636">
              <w:rPr>
                <w:rFonts w:asciiTheme="minorBidi" w:hAnsiTheme="minorBidi" w:cstheme="minorBidi"/>
                <w:b/>
                <w:bCs/>
                <w:sz w:val="36"/>
                <w:szCs w:val="36"/>
                <w:cs/>
              </w:rPr>
              <w:t xml:space="preserve">สาขาวิชาเทคโนโลยีสารสนเทศ </w:t>
            </w:r>
          </w:p>
          <w:p w14:paraId="0CD80EEA" w14:textId="77777777" w:rsidR="00554EDD" w:rsidRPr="00CA7636" w:rsidRDefault="00554EDD" w:rsidP="00554EDD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b/>
                <w:bCs/>
                <w:sz w:val="36"/>
                <w:szCs w:val="36"/>
              </w:rPr>
            </w:pPr>
            <w:r w:rsidRPr="00CA7636">
              <w:rPr>
                <w:rFonts w:asciiTheme="minorBidi" w:hAnsiTheme="minorBidi" w:cstheme="minorBidi"/>
                <w:b/>
                <w:bCs/>
                <w:sz w:val="36"/>
                <w:szCs w:val="36"/>
                <w:cs/>
              </w:rPr>
              <w:t>คณะวิทยาศาสตร์และเทคโนโลยี</w:t>
            </w:r>
          </w:p>
          <w:p w14:paraId="57C0DF21" w14:textId="77777777" w:rsidR="00554EDD" w:rsidRPr="00CA7636" w:rsidRDefault="00554EDD" w:rsidP="00554EDD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b/>
                <w:bCs/>
                <w:sz w:val="36"/>
                <w:szCs w:val="36"/>
              </w:rPr>
            </w:pPr>
            <w:r w:rsidRPr="00CA7636">
              <w:rPr>
                <w:rFonts w:asciiTheme="minorBidi" w:hAnsiTheme="minorBidi" w:cstheme="minorBidi"/>
                <w:b/>
                <w:bCs/>
                <w:sz w:val="36"/>
                <w:szCs w:val="36"/>
                <w:cs/>
              </w:rPr>
              <w:t>มหาวิทยาลัยราชภัฏกำแพงเพชร</w:t>
            </w:r>
          </w:p>
          <w:p w14:paraId="2347B2D6" w14:textId="1D3CD0B4" w:rsidR="00E07353" w:rsidRPr="00CA7636" w:rsidRDefault="00554EDD" w:rsidP="00554EDD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b/>
                <w:bCs/>
                <w:sz w:val="36"/>
                <w:szCs w:val="36"/>
              </w:rPr>
            </w:pPr>
            <w:r w:rsidRPr="00CA7636">
              <w:rPr>
                <w:rFonts w:asciiTheme="minorBidi" w:hAnsiTheme="minorBidi" w:cstheme="minorBidi"/>
                <w:b/>
                <w:bCs/>
                <w:sz w:val="36"/>
                <w:szCs w:val="36"/>
                <w:cs/>
              </w:rPr>
              <w:t>พ.ศ. 2565</w:t>
            </w:r>
          </w:p>
        </w:tc>
      </w:tr>
    </w:tbl>
    <w:p w14:paraId="6D6C8C49" w14:textId="77777777" w:rsidR="00554EDD" w:rsidRPr="00CA7636" w:rsidRDefault="00554EDD" w:rsidP="00554EDD">
      <w:pPr>
        <w:tabs>
          <w:tab w:val="left" w:pos="1672"/>
        </w:tabs>
        <w:rPr>
          <w:rFonts w:asciiTheme="minorBidi" w:hAnsiTheme="minorBidi" w:cstheme="minorBidi"/>
          <w:b/>
          <w:bCs/>
          <w:sz w:val="36"/>
          <w:szCs w:val="36"/>
          <w:cs/>
        </w:rPr>
        <w:sectPr w:rsidR="00554EDD" w:rsidRPr="00CA7636" w:rsidSect="00554EDD">
          <w:footerReference w:type="default" r:id="rId9"/>
          <w:footerReference w:type="first" r:id="rId10"/>
          <w:pgSz w:w="11906" w:h="16838"/>
          <w:pgMar w:top="2160" w:right="1440" w:bottom="1440" w:left="2160" w:header="706" w:footer="706" w:gutter="0"/>
          <w:pgNumType w:start="1"/>
          <w:cols w:space="720"/>
        </w:sectPr>
      </w:pPr>
    </w:p>
    <w:bookmarkEnd w:id="0"/>
    <w:p w14:paraId="5BD17612" w14:textId="77777777" w:rsidR="008604BA" w:rsidRPr="00CA7636" w:rsidRDefault="008604BA" w:rsidP="00710F03">
      <w:pPr>
        <w:tabs>
          <w:tab w:val="left" w:pos="1672"/>
        </w:tabs>
        <w:spacing w:line="360" w:lineRule="auto"/>
        <w:jc w:val="center"/>
        <w:rPr>
          <w:rFonts w:asciiTheme="minorBidi" w:hAnsiTheme="minorBidi" w:cstheme="minorBidi"/>
          <w:b/>
          <w:bCs/>
          <w:sz w:val="36"/>
          <w:szCs w:val="36"/>
        </w:rPr>
      </w:pPr>
      <w:r w:rsidRPr="00CA7636">
        <w:rPr>
          <w:rFonts w:asciiTheme="minorBidi" w:hAnsiTheme="minorBidi" w:cstheme="minorBidi"/>
          <w:b/>
          <w:bCs/>
          <w:sz w:val="36"/>
          <w:szCs w:val="36"/>
          <w:cs/>
        </w:rPr>
        <w:lastRenderedPageBreak/>
        <w:t>การอนุมัติ</w:t>
      </w:r>
      <w:r w:rsidR="00DB6A0B" w:rsidRPr="00CA7636">
        <w:rPr>
          <w:rFonts w:asciiTheme="minorBidi" w:hAnsiTheme="minorBidi" w:cstheme="minorBidi"/>
          <w:b/>
          <w:bCs/>
          <w:sz w:val="36"/>
          <w:szCs w:val="36"/>
          <w:cs/>
        </w:rPr>
        <w:t>โครงงาน</w:t>
      </w:r>
    </w:p>
    <w:p w14:paraId="0DAB7851" w14:textId="42EC4816" w:rsidR="008604BA" w:rsidRPr="00CA7636" w:rsidRDefault="008604BA" w:rsidP="00207A05">
      <w:pPr>
        <w:tabs>
          <w:tab w:val="left" w:pos="1672"/>
        </w:tabs>
        <w:ind w:left="2127" w:hanging="2127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ชื่อ</w:t>
      </w:r>
      <w:r w:rsidR="00DB6A0B" w:rsidRPr="00CA7636">
        <w:rPr>
          <w:rFonts w:asciiTheme="minorBidi" w:hAnsiTheme="minorBidi" w:cstheme="minorBidi"/>
          <w:b/>
          <w:bCs/>
          <w:sz w:val="32"/>
          <w:szCs w:val="32"/>
          <w:cs/>
        </w:rPr>
        <w:t>โครงงาน</w:t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="004554C1"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>ระบบสารสนเทศจำหน่ายน้ำดื่มบ้านเพชรไพรวัลย์</w:t>
      </w:r>
    </w:p>
    <w:p w14:paraId="25075D36" w14:textId="6145765B" w:rsidR="008604BA" w:rsidRPr="00CA7636" w:rsidRDefault="008604BA" w:rsidP="008604BA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ชื่อผู้เสนอ</w:t>
      </w:r>
      <w:r w:rsidR="00DB6A0B" w:rsidRPr="00CA7636">
        <w:rPr>
          <w:rFonts w:asciiTheme="minorBidi" w:hAnsiTheme="minorBidi" w:cstheme="minorBidi"/>
          <w:b/>
          <w:bCs/>
          <w:sz w:val="32"/>
          <w:szCs w:val="32"/>
          <w:cs/>
        </w:rPr>
        <w:t>โครงงาน</w:t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="00C13DAB"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="00207A05" w:rsidRPr="00CA7636">
        <w:rPr>
          <w:rFonts w:asciiTheme="minorBidi" w:hAnsiTheme="minorBidi" w:cstheme="minorBidi"/>
          <w:sz w:val="32"/>
          <w:szCs w:val="32"/>
          <w:cs/>
        </w:rPr>
        <w:t>นางสาวอนันตพร อรุณฉาย</w:t>
      </w:r>
      <w:r w:rsidRPr="00CA7636">
        <w:rPr>
          <w:rFonts w:asciiTheme="minorBidi" w:hAnsiTheme="minorBidi" w:cstheme="minorBidi"/>
          <w:b/>
          <w:bCs/>
          <w:sz w:val="32"/>
          <w:szCs w:val="32"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</w:rPr>
        <w:tab/>
      </w:r>
    </w:p>
    <w:p w14:paraId="55E24E21" w14:textId="77777777" w:rsidR="00207A05" w:rsidRPr="00CA7636" w:rsidRDefault="00207A05" w:rsidP="00207A05">
      <w:pPr>
        <w:tabs>
          <w:tab w:val="left" w:pos="1672"/>
        </w:tabs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หลักสูตร</w:t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วิทยาศาสตรบัณฑิต</w:t>
      </w:r>
    </w:p>
    <w:p w14:paraId="65DC38AE" w14:textId="555DDFE1" w:rsidR="00207A05" w:rsidRPr="00CA7636" w:rsidRDefault="00207A05" w:rsidP="00207A05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สาขาวิชา</w:t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เทคโนโลยีสารสนเทศ</w:t>
      </w:r>
    </w:p>
    <w:p w14:paraId="0D6296AE" w14:textId="7A4BB1BA" w:rsidR="00207A05" w:rsidRPr="00CA7636" w:rsidRDefault="00207A05" w:rsidP="00207A05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คณะ</w:t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วิทยาศาตร์และเทคโนโลยี</w:t>
      </w:r>
    </w:p>
    <w:p w14:paraId="44EE1C10" w14:textId="4BB779A2" w:rsidR="00207A05" w:rsidRPr="00CA7636" w:rsidRDefault="00207A05" w:rsidP="00207A05">
      <w:pPr>
        <w:tabs>
          <w:tab w:val="left" w:pos="1672"/>
        </w:tabs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สถาบัน</w:t>
      </w:r>
      <w:r w:rsidRPr="00CA7636">
        <w:rPr>
          <w:rFonts w:asciiTheme="minorBidi" w:hAnsiTheme="minorBidi" w:cstheme="minorBidi"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ab/>
        <w:t>มหาวิทยาลัยราชภัฏกำแพงเพชร</w:t>
      </w:r>
    </w:p>
    <w:p w14:paraId="4C774C3E" w14:textId="77777777" w:rsidR="00207A05" w:rsidRPr="00CA7636" w:rsidRDefault="00207A05" w:rsidP="00207A05">
      <w:pPr>
        <w:tabs>
          <w:tab w:val="left" w:pos="1672"/>
        </w:tabs>
        <w:rPr>
          <w:rFonts w:asciiTheme="minorBidi" w:hAnsiTheme="minorBidi" w:cstheme="minorBidi"/>
          <w:b/>
          <w:bCs/>
          <w:sz w:val="32"/>
          <w:szCs w:val="32"/>
          <w:cs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ที่ปรึกษาหลัก</w:t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ผู้ช่วยศาสตราจารย์ฆัมภิชา ตันติสันติสม</w:t>
      </w:r>
    </w:p>
    <w:p w14:paraId="5118E0C1" w14:textId="77777777" w:rsidR="008604BA" w:rsidRPr="00CA7636" w:rsidRDefault="008604BA" w:rsidP="00BB5260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  <w:r w:rsidRPr="00CA7636">
        <w:rPr>
          <w:rFonts w:asciiTheme="minorBidi" w:hAnsiTheme="minorBidi" w:cstheme="minorBidi"/>
          <w:b/>
          <w:bCs/>
          <w:sz w:val="40"/>
          <w:szCs w:val="40"/>
          <w:cs/>
        </w:rPr>
        <w:t>..............................................................................................................</w:t>
      </w:r>
    </w:p>
    <w:p w14:paraId="76A773C2" w14:textId="77777777" w:rsidR="00207A05" w:rsidRPr="00CA7636" w:rsidRDefault="00C13DAB" w:rsidP="00917084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="008604BA" w:rsidRPr="00CA7636">
        <w:rPr>
          <w:rFonts w:asciiTheme="minorBidi" w:hAnsiTheme="minorBidi" w:cstheme="minorBidi"/>
          <w:sz w:val="32"/>
          <w:szCs w:val="32"/>
          <w:cs/>
        </w:rPr>
        <w:t>คณะกรรมการสอบ</w:t>
      </w:r>
      <w:r w:rsidR="00DB6A0B" w:rsidRPr="00CA7636">
        <w:rPr>
          <w:rFonts w:asciiTheme="minorBidi" w:hAnsiTheme="minorBidi" w:cstheme="minorBidi"/>
          <w:sz w:val="32"/>
          <w:szCs w:val="32"/>
          <w:cs/>
        </w:rPr>
        <w:t>โครงงาน</w:t>
      </w:r>
      <w:r w:rsidR="006857BC" w:rsidRPr="00CA7636">
        <w:rPr>
          <w:rFonts w:asciiTheme="minorBidi" w:hAnsiTheme="minorBidi" w:cstheme="minorBidi"/>
          <w:sz w:val="32"/>
          <w:szCs w:val="32"/>
          <w:cs/>
        </w:rPr>
        <w:t>สาขา</w:t>
      </w:r>
      <w:r w:rsidR="008604BA" w:rsidRPr="00CA7636">
        <w:rPr>
          <w:rFonts w:asciiTheme="minorBidi" w:hAnsiTheme="minorBidi" w:cstheme="minorBidi"/>
          <w:sz w:val="32"/>
          <w:szCs w:val="32"/>
          <w:cs/>
        </w:rPr>
        <w:t>วิชาเทคโนโลยี</w:t>
      </w:r>
      <w:r w:rsidR="00207A05" w:rsidRPr="00CA7636">
        <w:rPr>
          <w:rFonts w:asciiTheme="minorBidi" w:hAnsiTheme="minorBidi" w:cstheme="minorBidi"/>
          <w:sz w:val="32"/>
          <w:szCs w:val="32"/>
          <w:cs/>
        </w:rPr>
        <w:t>สารสนเทศ</w:t>
      </w:r>
    </w:p>
    <w:p w14:paraId="5F60DED0" w14:textId="3A78E3FF" w:rsidR="00710F03" w:rsidRPr="00CA7636" w:rsidRDefault="008604BA" w:rsidP="00917084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คณะ</w:t>
      </w:r>
      <w:r w:rsidR="00207A05" w:rsidRPr="00CA7636">
        <w:rPr>
          <w:rFonts w:asciiTheme="minorBidi" w:hAnsiTheme="minorBidi" w:cstheme="minorBidi"/>
          <w:sz w:val="32"/>
          <w:szCs w:val="32"/>
          <w:cs/>
        </w:rPr>
        <w:t>วิทยาศาสตร์และเทคโนโลยี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มหาวิทยาลัย</w:t>
      </w:r>
      <w:r w:rsidR="00B426EB" w:rsidRPr="00CA7636">
        <w:rPr>
          <w:rFonts w:asciiTheme="minorBidi" w:hAnsiTheme="minorBidi" w:cstheme="minorBidi"/>
          <w:sz w:val="32"/>
          <w:szCs w:val="32"/>
          <w:cs/>
        </w:rPr>
        <w:t>ราชภัฏ</w:t>
      </w:r>
      <w:r w:rsidRPr="00CA7636">
        <w:rPr>
          <w:rFonts w:asciiTheme="minorBidi" w:hAnsiTheme="minorBidi" w:cstheme="minorBidi"/>
          <w:sz w:val="32"/>
          <w:szCs w:val="32"/>
          <w:cs/>
        </w:rPr>
        <w:t>กำแพงเพชร อนุมัติให้รับ</w:t>
      </w:r>
      <w:r w:rsidR="00DB6A0B" w:rsidRPr="00CA7636">
        <w:rPr>
          <w:rFonts w:asciiTheme="minorBidi" w:hAnsiTheme="minorBidi" w:cstheme="minorBidi"/>
          <w:sz w:val="32"/>
          <w:szCs w:val="32"/>
          <w:cs/>
        </w:rPr>
        <w:t>โครงงาน</w:t>
      </w:r>
      <w:r w:rsidRPr="00CA7636">
        <w:rPr>
          <w:rFonts w:asciiTheme="minorBidi" w:hAnsiTheme="minorBidi" w:cstheme="minorBidi"/>
          <w:sz w:val="32"/>
          <w:szCs w:val="32"/>
          <w:cs/>
        </w:rPr>
        <w:t>ฉบับนี้ เป็นส่วนหนึ่งของการศึกษาตามหลักสูตร</w:t>
      </w:r>
      <w:r w:rsidR="00DB6A0B" w:rsidRPr="00CA7636">
        <w:rPr>
          <w:rFonts w:asciiTheme="minorBidi" w:hAnsiTheme="minorBidi" w:cstheme="minorBidi"/>
          <w:sz w:val="32"/>
          <w:szCs w:val="32"/>
          <w:cs/>
        </w:rPr>
        <w:t>วิทยาศาสตร</w:t>
      </w:r>
      <w:r w:rsidRPr="00CA7636">
        <w:rPr>
          <w:rFonts w:asciiTheme="minorBidi" w:hAnsiTheme="minorBidi" w:cstheme="minorBidi"/>
          <w:sz w:val="32"/>
          <w:szCs w:val="32"/>
          <w:cs/>
        </w:rPr>
        <w:t>บัณฑิต (เทคโนโลยี</w:t>
      </w:r>
      <w:r w:rsidR="00207A05" w:rsidRPr="00CA7636">
        <w:rPr>
          <w:rFonts w:asciiTheme="minorBidi" w:hAnsiTheme="minorBidi" w:cstheme="minorBidi"/>
          <w:sz w:val="32"/>
          <w:szCs w:val="32"/>
          <w:cs/>
        </w:rPr>
        <w:t>สารสนเทศ</w:t>
      </w:r>
      <w:r w:rsidR="00710F03" w:rsidRPr="00CA7636">
        <w:rPr>
          <w:rFonts w:asciiTheme="minorBidi" w:hAnsiTheme="minorBidi" w:cstheme="minorBidi"/>
          <w:sz w:val="32"/>
          <w:szCs w:val="32"/>
        </w:rPr>
        <w:t>)</w:t>
      </w:r>
    </w:p>
    <w:p w14:paraId="4ACF902B" w14:textId="77777777" w:rsidR="000B2570" w:rsidRPr="00CA7636" w:rsidRDefault="000B2570" w:rsidP="00917084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</w:p>
    <w:p w14:paraId="29D0E5EA" w14:textId="77777777" w:rsidR="00C80674" w:rsidRPr="00CA7636" w:rsidRDefault="00C80674" w:rsidP="00C80674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..............................................ประธานโปรแกรมวิชา</w:t>
      </w:r>
    </w:p>
    <w:p w14:paraId="4E10FBED" w14:textId="025A80EA" w:rsidR="00C80674" w:rsidRPr="00CA7636" w:rsidRDefault="00C80674" w:rsidP="00C80674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(</w:t>
      </w:r>
      <w:r w:rsidR="000B2570" w:rsidRPr="00CA7636">
        <w:rPr>
          <w:rFonts w:asciiTheme="minorBidi" w:hAnsiTheme="minorBidi" w:cstheme="minorBidi"/>
          <w:sz w:val="32"/>
          <w:szCs w:val="32"/>
          <w:cs/>
        </w:rPr>
        <w:t>ผู้ช่วยศาสตราจารย์</w:t>
      </w:r>
      <w:r w:rsidR="00421E68" w:rsidRPr="00CA7636">
        <w:rPr>
          <w:rFonts w:asciiTheme="minorBidi" w:hAnsiTheme="minorBidi" w:cstheme="minorBidi"/>
          <w:sz w:val="32"/>
          <w:szCs w:val="32"/>
          <w:cs/>
        </w:rPr>
        <w:t>ภูมินทร์ ตันอุตม์</w:t>
      </w:r>
      <w:r w:rsidR="000B2570" w:rsidRPr="00CA7636">
        <w:rPr>
          <w:rFonts w:asciiTheme="minorBidi" w:hAnsiTheme="minorBidi" w:cstheme="minorBidi"/>
          <w:sz w:val="32"/>
          <w:szCs w:val="32"/>
          <w:cs/>
        </w:rPr>
        <w:t>)</w:t>
      </w:r>
    </w:p>
    <w:p w14:paraId="7C9D9C98" w14:textId="77777777" w:rsidR="00C80674" w:rsidRPr="00CA7636" w:rsidRDefault="00C80674" w:rsidP="00C80674">
      <w:pPr>
        <w:tabs>
          <w:tab w:val="left" w:pos="1672"/>
        </w:tabs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คณะกรรมการสอบโครงงาน</w:t>
      </w:r>
    </w:p>
    <w:p w14:paraId="458D69D5" w14:textId="77777777" w:rsidR="00C80674" w:rsidRPr="00CA7636" w:rsidRDefault="00C80674" w:rsidP="00C80674">
      <w:pPr>
        <w:tabs>
          <w:tab w:val="left" w:pos="1672"/>
        </w:tabs>
        <w:rPr>
          <w:rFonts w:asciiTheme="minorBidi" w:hAnsiTheme="minorBidi" w:cstheme="minorBidi"/>
          <w:b/>
          <w:bCs/>
          <w:sz w:val="32"/>
          <w:szCs w:val="32"/>
          <w:cs/>
        </w:rPr>
      </w:pPr>
    </w:p>
    <w:p w14:paraId="5D21D889" w14:textId="77777777" w:rsidR="00C80674" w:rsidRPr="00CA7636" w:rsidRDefault="00C80674" w:rsidP="00C80674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  <w:cs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..............................................ที่ปรึกษาโครงงาน</w:t>
      </w:r>
    </w:p>
    <w:p w14:paraId="767CD689" w14:textId="3CD1E6E5" w:rsidR="00C80674" w:rsidRPr="00CA7636" w:rsidRDefault="00C80674" w:rsidP="00C80674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(ผู้ช่วยศาสตราจารย์ฆัมภิชา ตันติสันติสม)</w:t>
      </w:r>
    </w:p>
    <w:p w14:paraId="54FD6334" w14:textId="7A20D27C" w:rsidR="00C80674" w:rsidRPr="00CA7636" w:rsidRDefault="00C80674" w:rsidP="00A70643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A70643" w:rsidRPr="00CA7636" w14:paraId="74D484B0" w14:textId="77777777" w:rsidTr="00A70643">
        <w:trPr>
          <w:jc w:val="center"/>
        </w:trPr>
        <w:tc>
          <w:tcPr>
            <w:tcW w:w="4148" w:type="dxa"/>
          </w:tcPr>
          <w:p w14:paraId="33DBEE66" w14:textId="77777777" w:rsidR="00A70643" w:rsidRPr="00CA7636" w:rsidRDefault="00A70643" w:rsidP="00A70643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..............................................กรรมการ</w:t>
            </w:r>
          </w:p>
          <w:p w14:paraId="15F24F5C" w14:textId="77777777" w:rsidR="00A70643" w:rsidRPr="00CA7636" w:rsidRDefault="00A70643" w:rsidP="00A70643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4148" w:type="dxa"/>
          </w:tcPr>
          <w:p w14:paraId="17557E4C" w14:textId="77777777" w:rsidR="00A70643" w:rsidRPr="00CA7636" w:rsidRDefault="00A70643" w:rsidP="00A70643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..............................................กรรมการ</w:t>
            </w:r>
          </w:p>
          <w:p w14:paraId="0BDB3D8A" w14:textId="77777777" w:rsidR="00A70643" w:rsidRPr="00CA7636" w:rsidRDefault="00A70643" w:rsidP="00A70643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0643" w:rsidRPr="00CA7636" w14:paraId="34A7F080" w14:textId="77777777" w:rsidTr="00A70643">
        <w:trPr>
          <w:jc w:val="center"/>
        </w:trPr>
        <w:tc>
          <w:tcPr>
            <w:tcW w:w="4148" w:type="dxa"/>
          </w:tcPr>
          <w:p w14:paraId="17F33E90" w14:textId="5837E817" w:rsidR="00A70643" w:rsidRPr="00CA7636" w:rsidRDefault="00A70643" w:rsidP="00A70643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(ผู้ช่วยศาสตราจารย์ศิลป์ณรงค์ ฉวีพัฒน์)</w:t>
            </w:r>
          </w:p>
        </w:tc>
        <w:tc>
          <w:tcPr>
            <w:tcW w:w="4148" w:type="dxa"/>
          </w:tcPr>
          <w:p w14:paraId="2AE1F9AB" w14:textId="77777777" w:rsidR="00A70643" w:rsidRPr="00CA7636" w:rsidRDefault="00A70643" w:rsidP="000B2570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(ผู้ช่วยศาสตราจารย์พรหมเมศ วีระพันธ์)</w:t>
            </w:r>
          </w:p>
          <w:p w14:paraId="69B3E012" w14:textId="77777777" w:rsidR="00A70643" w:rsidRPr="00CA7636" w:rsidRDefault="00A70643" w:rsidP="00A70643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0643" w:rsidRPr="00CA7636" w14:paraId="0C0E299F" w14:textId="77777777" w:rsidTr="00A70643">
        <w:trPr>
          <w:jc w:val="center"/>
        </w:trPr>
        <w:tc>
          <w:tcPr>
            <w:tcW w:w="4148" w:type="dxa"/>
          </w:tcPr>
          <w:p w14:paraId="3BDA525D" w14:textId="77777777" w:rsidR="00A70643" w:rsidRPr="00CA7636" w:rsidRDefault="00A70643" w:rsidP="00A70643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..............................................กรรมการ</w:t>
            </w:r>
          </w:p>
          <w:p w14:paraId="4C050304" w14:textId="77777777" w:rsidR="00A70643" w:rsidRPr="00CA7636" w:rsidRDefault="00A70643" w:rsidP="00A70643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</w:p>
        </w:tc>
        <w:tc>
          <w:tcPr>
            <w:tcW w:w="4148" w:type="dxa"/>
          </w:tcPr>
          <w:p w14:paraId="4196816B" w14:textId="77777777" w:rsidR="00A70643" w:rsidRPr="00CA7636" w:rsidRDefault="00A70643" w:rsidP="00A70643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..............................................กรรมการ</w:t>
            </w:r>
          </w:p>
          <w:p w14:paraId="77517BFA" w14:textId="77777777" w:rsidR="00A70643" w:rsidRPr="00CA7636" w:rsidRDefault="00A70643" w:rsidP="00A70643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  <w:cs/>
              </w:rPr>
            </w:pPr>
          </w:p>
        </w:tc>
      </w:tr>
      <w:tr w:rsidR="00A70643" w:rsidRPr="00CA7636" w14:paraId="6242F370" w14:textId="77777777" w:rsidTr="00A70643">
        <w:trPr>
          <w:jc w:val="center"/>
        </w:trPr>
        <w:tc>
          <w:tcPr>
            <w:tcW w:w="4148" w:type="dxa"/>
          </w:tcPr>
          <w:p w14:paraId="4BB01D57" w14:textId="74337218" w:rsidR="00A70643" w:rsidRPr="00CA7636" w:rsidRDefault="00A70643" w:rsidP="000B2570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(อาจารย์จินดาพร อ่อนเกตุ)</w:t>
            </w:r>
          </w:p>
        </w:tc>
        <w:tc>
          <w:tcPr>
            <w:tcW w:w="4148" w:type="dxa"/>
          </w:tcPr>
          <w:p w14:paraId="3E627583" w14:textId="37B8F8FB" w:rsidR="00A70643" w:rsidRPr="00CA7636" w:rsidRDefault="00A70643" w:rsidP="000B2570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(อาจารย์พรนรินทร์ สายกลิ่น)</w:t>
            </w:r>
          </w:p>
        </w:tc>
      </w:tr>
    </w:tbl>
    <w:p w14:paraId="45042B04" w14:textId="2250CB79" w:rsidR="00710F03" w:rsidRPr="00CA7636" w:rsidRDefault="00710F03" w:rsidP="00917084">
      <w:pPr>
        <w:tabs>
          <w:tab w:val="left" w:pos="1672"/>
        </w:tabs>
        <w:rPr>
          <w:rFonts w:asciiTheme="minorBidi" w:hAnsiTheme="minorBidi" w:cstheme="minorBidi"/>
          <w:sz w:val="32"/>
          <w:szCs w:val="32"/>
          <w:cs/>
        </w:rPr>
        <w:sectPr w:rsidR="00710F03" w:rsidRPr="00CA7636">
          <w:pgSz w:w="11906" w:h="16838"/>
          <w:pgMar w:top="2880" w:right="1440" w:bottom="1440" w:left="2160" w:header="706" w:footer="706" w:gutter="0"/>
          <w:pgNumType w:start="1"/>
          <w:cols w:space="720"/>
        </w:sectPr>
      </w:pPr>
    </w:p>
    <w:p w14:paraId="0D00285D" w14:textId="77777777" w:rsidR="006C756F" w:rsidRDefault="00C13DAB" w:rsidP="00C13DAB">
      <w:pPr>
        <w:tabs>
          <w:tab w:val="left" w:pos="1672"/>
        </w:tabs>
        <w:rPr>
          <w:rFonts w:asciiTheme="minorBidi" w:eastAsia="Cordia New" w:hAnsi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lastRenderedPageBreak/>
        <w:t>ชื่อ</w:t>
      </w:r>
      <w:r w:rsidR="00DB6A0B" w:rsidRPr="00CA7636">
        <w:rPr>
          <w:rFonts w:asciiTheme="minorBidi" w:hAnsiTheme="minorBidi" w:cstheme="minorBidi"/>
          <w:b/>
          <w:bCs/>
          <w:sz w:val="32"/>
          <w:szCs w:val="32"/>
          <w:cs/>
        </w:rPr>
        <w:t>โครงงาน</w:t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="006C756F" w:rsidRPr="006C756F">
        <w:rPr>
          <w:rFonts w:asciiTheme="minorBidi" w:eastAsia="Cordia New" w:hAnsiTheme="minorBidi"/>
          <w:noProof/>
          <w:color w:val="000000"/>
          <w:sz w:val="32"/>
          <w:szCs w:val="32"/>
          <w:cs/>
        </w:rPr>
        <w:t>ระบบสารสนเทศจำหน่ายน้ำดื่มบ้านเพชรไพรวัลย์</w:t>
      </w:r>
    </w:p>
    <w:p w14:paraId="2BEB82A9" w14:textId="03632146" w:rsidR="00C13DAB" w:rsidRPr="00CA7636" w:rsidRDefault="00C13DAB" w:rsidP="00C13DAB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ชื่อผู้เสนอ</w:t>
      </w:r>
      <w:r w:rsidR="00DB6A0B" w:rsidRPr="00CA7636">
        <w:rPr>
          <w:rFonts w:asciiTheme="minorBidi" w:hAnsiTheme="minorBidi" w:cstheme="minorBidi"/>
          <w:b/>
          <w:bCs/>
          <w:sz w:val="32"/>
          <w:szCs w:val="32"/>
          <w:cs/>
        </w:rPr>
        <w:t>โครงงาน</w:t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="00E30140" w:rsidRPr="00CA7636">
        <w:rPr>
          <w:rFonts w:asciiTheme="minorBidi" w:hAnsiTheme="minorBidi" w:cstheme="minorBidi"/>
          <w:sz w:val="32"/>
          <w:szCs w:val="32"/>
          <w:cs/>
        </w:rPr>
        <w:t>นางสาวอนันตพร อรุณฉาย</w:t>
      </w:r>
      <w:r w:rsidRPr="00CA7636">
        <w:rPr>
          <w:rFonts w:asciiTheme="minorBidi" w:hAnsiTheme="minorBidi" w:cstheme="minorBidi"/>
          <w:b/>
          <w:bCs/>
          <w:sz w:val="32"/>
          <w:szCs w:val="32"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</w:rPr>
        <w:tab/>
      </w:r>
    </w:p>
    <w:p w14:paraId="050068A9" w14:textId="77777777" w:rsidR="00DB6A0B" w:rsidRPr="00CA7636" w:rsidRDefault="00C13DAB" w:rsidP="00DB6A0B">
      <w:pPr>
        <w:tabs>
          <w:tab w:val="left" w:pos="1672"/>
        </w:tabs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หลักสูตร</w:t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="00DB6A0B" w:rsidRPr="00CA7636">
        <w:rPr>
          <w:rFonts w:asciiTheme="minorBidi" w:hAnsiTheme="minorBidi" w:cstheme="minorBidi"/>
          <w:sz w:val="32"/>
          <w:szCs w:val="32"/>
          <w:cs/>
        </w:rPr>
        <w:t>วิทยาศาสตรบัณฑิต</w:t>
      </w:r>
    </w:p>
    <w:p w14:paraId="7BBBD802" w14:textId="08481358" w:rsidR="00C13DAB" w:rsidRPr="00CA7636" w:rsidRDefault="00C13DAB" w:rsidP="00C13DAB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สาขา</w:t>
      </w:r>
      <w:r w:rsidR="006857BC" w:rsidRPr="00CA7636">
        <w:rPr>
          <w:rFonts w:asciiTheme="minorBidi" w:hAnsiTheme="minorBidi" w:cstheme="minorBidi"/>
          <w:b/>
          <w:bCs/>
          <w:sz w:val="32"/>
          <w:szCs w:val="32"/>
          <w:cs/>
        </w:rPr>
        <w:t>วิชา</w:t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เทคโนโลยี</w:t>
      </w:r>
      <w:r w:rsidR="00E30140" w:rsidRPr="00CA7636">
        <w:rPr>
          <w:rFonts w:asciiTheme="minorBidi" w:hAnsiTheme="minorBidi" w:cstheme="minorBidi"/>
          <w:sz w:val="32"/>
          <w:szCs w:val="32"/>
          <w:cs/>
        </w:rPr>
        <w:t>สารสนเทศ</w:t>
      </w:r>
    </w:p>
    <w:p w14:paraId="2F9BA02A" w14:textId="77777777" w:rsidR="00207A05" w:rsidRPr="00CA7636" w:rsidRDefault="00207A05" w:rsidP="00207A05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คณะ</w:t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วิทยาศาตร์และเทคโนโลยี</w:t>
      </w:r>
    </w:p>
    <w:p w14:paraId="501ACF9D" w14:textId="6C63DDD1" w:rsidR="00207A05" w:rsidRPr="00CA7636" w:rsidRDefault="00207A05" w:rsidP="00C13DAB">
      <w:pPr>
        <w:tabs>
          <w:tab w:val="left" w:pos="1672"/>
        </w:tabs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สถาบัน</w:t>
      </w:r>
      <w:r w:rsidRPr="00CA7636">
        <w:rPr>
          <w:rFonts w:asciiTheme="minorBidi" w:hAnsiTheme="minorBidi" w:cstheme="minorBidi"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ab/>
        <w:t>มหาวิทยาลัยราชภัฏกำแพงเพชร</w:t>
      </w:r>
    </w:p>
    <w:p w14:paraId="64F4139F" w14:textId="3F8B6813" w:rsidR="00C13DAB" w:rsidRPr="00CA7636" w:rsidRDefault="00C13DAB" w:rsidP="00C13DAB">
      <w:pPr>
        <w:tabs>
          <w:tab w:val="left" w:pos="1672"/>
        </w:tabs>
        <w:rPr>
          <w:rFonts w:asciiTheme="minorBidi" w:hAnsiTheme="minorBidi" w:cstheme="minorBidi"/>
          <w:b/>
          <w:bCs/>
          <w:sz w:val="32"/>
          <w:szCs w:val="32"/>
          <w:cs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ที่ปรึกษาหลัก</w:t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="00A226FE" w:rsidRPr="00CA7636">
        <w:rPr>
          <w:rFonts w:asciiTheme="minorBidi" w:hAnsiTheme="minorBidi" w:cstheme="minorBidi"/>
          <w:sz w:val="32"/>
          <w:szCs w:val="32"/>
          <w:cs/>
        </w:rPr>
        <w:t>ผู้ช่วยศาสตราจารย์</w:t>
      </w:r>
      <w:r w:rsidR="00207A05" w:rsidRPr="00CA7636">
        <w:rPr>
          <w:rFonts w:asciiTheme="minorBidi" w:hAnsiTheme="minorBidi" w:cstheme="minorBidi"/>
          <w:sz w:val="32"/>
          <w:szCs w:val="32"/>
          <w:cs/>
        </w:rPr>
        <w:t>ฆัมภิชา ตันติสันติสม</w:t>
      </w:r>
    </w:p>
    <w:p w14:paraId="02A1B6C6" w14:textId="77777777" w:rsidR="00C13DAB" w:rsidRPr="00CA7636" w:rsidRDefault="00C13DAB" w:rsidP="00C13DAB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2"/>
          <w:szCs w:val="32"/>
        </w:rPr>
      </w:pPr>
    </w:p>
    <w:p w14:paraId="10ED6EA6" w14:textId="77777777" w:rsidR="00C13DAB" w:rsidRPr="00CA7636" w:rsidRDefault="00C13DAB" w:rsidP="00C13DAB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  <w:r w:rsidRPr="00CA7636">
        <w:rPr>
          <w:rFonts w:asciiTheme="minorBidi" w:hAnsiTheme="minorBidi" w:cstheme="minorBidi"/>
          <w:b/>
          <w:bCs/>
          <w:sz w:val="40"/>
          <w:szCs w:val="40"/>
          <w:cs/>
        </w:rPr>
        <w:t>..............................................................................................................</w:t>
      </w:r>
    </w:p>
    <w:p w14:paraId="7FBA89EE" w14:textId="77777777" w:rsidR="00C13DAB" w:rsidRPr="00CA7636" w:rsidRDefault="00C13DAB" w:rsidP="00C13DAB">
      <w:pPr>
        <w:tabs>
          <w:tab w:val="left" w:pos="1672"/>
        </w:tabs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</w:p>
    <w:p w14:paraId="324A6613" w14:textId="77777777" w:rsidR="00C13DAB" w:rsidRPr="00CA7636" w:rsidRDefault="00C13DAB" w:rsidP="00BB5260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  <w:r w:rsidRPr="00CA7636">
        <w:rPr>
          <w:rFonts w:asciiTheme="minorBidi" w:hAnsiTheme="minorBidi" w:cstheme="minorBidi"/>
          <w:b/>
          <w:bCs/>
          <w:sz w:val="36"/>
          <w:szCs w:val="36"/>
          <w:cs/>
        </w:rPr>
        <w:t>บทคัดย่อ (</w:t>
      </w:r>
      <w:r w:rsidRPr="00CA7636">
        <w:rPr>
          <w:rFonts w:asciiTheme="minorBidi" w:hAnsiTheme="minorBidi" w:cstheme="minorBidi"/>
          <w:b/>
          <w:bCs/>
          <w:sz w:val="36"/>
          <w:szCs w:val="36"/>
        </w:rPr>
        <w:t>Abstract</w:t>
      </w:r>
      <w:r w:rsidRPr="00CA7636">
        <w:rPr>
          <w:rFonts w:asciiTheme="minorBidi" w:hAnsiTheme="minorBidi" w:cstheme="minorBidi"/>
          <w:b/>
          <w:bCs/>
          <w:sz w:val="36"/>
          <w:szCs w:val="36"/>
          <w:cs/>
        </w:rPr>
        <w:t>)</w:t>
      </w:r>
    </w:p>
    <w:p w14:paraId="4B6F25EB" w14:textId="5A863B25" w:rsidR="00421E68" w:rsidRPr="00CA7636" w:rsidRDefault="00894E16" w:rsidP="00CA7636">
      <w:pPr>
        <w:ind w:firstLine="720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โครงงานนี้ เป็น</w:t>
      </w:r>
      <w:r w:rsidR="006C756F" w:rsidRPr="006C756F">
        <w:rPr>
          <w:rFonts w:asciiTheme="minorBidi" w:eastAsia="Cordia New" w:hAnsiTheme="minorBidi"/>
          <w:sz w:val="32"/>
          <w:szCs w:val="32"/>
          <w:cs/>
        </w:rPr>
        <w:t>ระบบสารสนเทศจำหน่ายน้ำดื่มบ้านเพชรไพรวัลย์</w:t>
      </w:r>
      <w:r w:rsidRPr="00CA7636">
        <w:rPr>
          <w:rFonts w:asciiTheme="minorBidi" w:eastAsia="Cordia New" w:hAnsiTheme="minorBidi" w:cstheme="minorBidi"/>
          <w:sz w:val="32"/>
          <w:szCs w:val="32"/>
          <w:cs/>
        </w:rPr>
        <w:t>มี</w:t>
      </w:r>
      <w:r w:rsidR="004C52DA" w:rsidRPr="00CA7636">
        <w:rPr>
          <w:rFonts w:asciiTheme="minorBidi" w:hAnsiTheme="minorBidi" w:cstheme="minorBidi"/>
          <w:sz w:val="32"/>
          <w:szCs w:val="32"/>
          <w:cs/>
        </w:rPr>
        <w:t>วัตถุประสงค์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</w:t>
      </w:r>
      <w:r w:rsidR="004C52DA" w:rsidRPr="00CA7636">
        <w:rPr>
          <w:rFonts w:asciiTheme="minorBidi" w:eastAsia="Cordia New" w:hAnsiTheme="minorBidi" w:cstheme="minorBidi"/>
          <w:sz w:val="32"/>
          <w:szCs w:val="32"/>
        </w:rPr>
        <w:t>เพื่อวิเคราะห์ออกแบบและพัฒนาระบบผลิตและจำหน่ายน้ำดื่มบ้านเพชรไพรวั</w:t>
      </w:r>
      <w:r w:rsidRPr="00CA7636">
        <w:rPr>
          <w:rFonts w:asciiTheme="minorBidi" w:eastAsia="Cordia New" w:hAnsiTheme="minorBidi" w:cstheme="minorBidi"/>
          <w:sz w:val="32"/>
          <w:szCs w:val="32"/>
          <w:cs/>
        </w:rPr>
        <w:t>ลย์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</w:t>
      </w:r>
      <w:r w:rsidR="004C52DA" w:rsidRPr="00CA7636">
        <w:rPr>
          <w:rFonts w:asciiTheme="minorBidi" w:eastAsia="Cordia New" w:hAnsiTheme="minorBidi" w:cstheme="minorBidi"/>
          <w:sz w:val="32"/>
          <w:szCs w:val="32"/>
          <w:cs/>
        </w:rPr>
        <w:t>และ</w:t>
      </w:r>
      <w:r w:rsidR="004C52DA" w:rsidRPr="00CA7636">
        <w:rPr>
          <w:rFonts w:asciiTheme="minorBidi" w:eastAsia="Cordia New" w:hAnsiTheme="minorBidi" w:cstheme="minorBidi"/>
          <w:sz w:val="32"/>
          <w:szCs w:val="32"/>
        </w:rPr>
        <w:t>เพื่อประเมินประสิทธิภาพของระบบผลิตและจำหน่ายน้ำดื่มบ้านเพชรไพรวัลย์</w:t>
      </w:r>
      <w:r w:rsidR="004C52DA" w:rsidRPr="00CA7636">
        <w:rPr>
          <w:rFonts w:asciiTheme="minorBidi" w:eastAsia="Cordia New" w:hAnsiTheme="minorBidi" w:cstheme="minorBidi"/>
          <w:sz w:val="32"/>
          <w:szCs w:val="32"/>
          <w:cs/>
        </w:rPr>
        <w:t xml:space="preserve"> </w:t>
      </w:r>
    </w:p>
    <w:p w14:paraId="0C525633" w14:textId="27C1A8A2" w:rsidR="004C52DA" w:rsidRPr="00CA7636" w:rsidRDefault="000B2570" w:rsidP="00894E16">
      <w:pPr>
        <w:ind w:firstLine="720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วิธีการศึกษาประกอบด้วยการศึกษาระบบงานเดิมและรวบรวมข้อมูล วิเคราะห์ออกแบบระบบฐานข้อมูล และพัฒนาโปรแกรมตามที่ได้วิเคราะห์และออกแบบไว้ สำหรับใช้งานด้านฐานข้อมูลบนเว็บไซต์ โดยใช้โปรแกรมในการจัดการฐานข้อมูล </w:t>
      </w:r>
      <w:r w:rsidRPr="00CA7636">
        <w:rPr>
          <w:rFonts w:asciiTheme="minorBidi" w:hAnsiTheme="minorBidi" w:cstheme="minorBidi"/>
          <w:sz w:val="32"/>
          <w:szCs w:val="32"/>
        </w:rPr>
        <w:t>MySQL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รวมกับภาษา </w:t>
      </w:r>
      <w:r w:rsidRPr="00CA7636">
        <w:rPr>
          <w:rFonts w:asciiTheme="minorBidi" w:hAnsiTheme="minorBidi" w:cstheme="minorBidi"/>
          <w:sz w:val="32"/>
          <w:szCs w:val="32"/>
        </w:rPr>
        <w:t xml:space="preserve">PHP </w:t>
      </w:r>
      <w:r w:rsidRPr="00CA7636">
        <w:rPr>
          <w:rFonts w:asciiTheme="minorBidi" w:hAnsiTheme="minorBidi" w:cstheme="minorBidi"/>
          <w:sz w:val="32"/>
          <w:szCs w:val="32"/>
          <w:cs/>
        </w:rPr>
        <w:t>เป็นเครื่องมือในการจัดทำระบบในการพัฒนาระบบ</w:t>
      </w:r>
    </w:p>
    <w:p w14:paraId="73298399" w14:textId="63039DA1" w:rsidR="00894E16" w:rsidRPr="00CA7636" w:rsidRDefault="004C52DA" w:rsidP="00CA7636">
      <w:pPr>
        <w:ind w:firstLine="720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ผลการศึกษาพบว่า </w:t>
      </w:r>
      <w:r w:rsidR="00894E16" w:rsidRPr="00CA7636">
        <w:rPr>
          <w:rFonts w:asciiTheme="minorBidi" w:hAnsiTheme="minorBidi" w:cstheme="minorBidi"/>
          <w:sz w:val="32"/>
          <w:szCs w:val="32"/>
          <w:cs/>
        </w:rPr>
        <w:t>ระบบผลิตและจำหน่ายน้ำดื่มบ้านเพชรไพรวัลย์ มีความถูกต้องและผลิตสารสนเทศได้ครบถ้วนตามต้องการผลการทำงานอยู่ในเกณฑ์พอใช้ หากแต่ยังต้องมีการปรับ</w:t>
      </w:r>
    </w:p>
    <w:p w14:paraId="74203574" w14:textId="4396F85E" w:rsidR="004C52DA" w:rsidRPr="00CA7636" w:rsidRDefault="00894E16" w:rsidP="00894E16">
      <w:pPr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ขั้นตอนการทำงานบางส่วน เนื่องจากเป็นข้อจำกัดของโปรแกรม</w:t>
      </w:r>
    </w:p>
    <w:p w14:paraId="18EF06A5" w14:textId="5E729017" w:rsidR="0041449D" w:rsidRPr="00CA7636" w:rsidRDefault="004C52DA" w:rsidP="00894E16">
      <w:pPr>
        <w:ind w:firstLine="720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ประโยชน์ที่คาดว่าจะได้รับจากการทำโครงงานนี้ คือ ได้ระบบสารสนเทศการจำหน่ายน้ำดื่มบรรจุขวดของหมู่บ้านเพชรไพรวัลย์</w:t>
      </w:r>
    </w:p>
    <w:p w14:paraId="0A315D52" w14:textId="77777777" w:rsidR="00710F03" w:rsidRPr="00CA7636" w:rsidRDefault="00710F03" w:rsidP="00894E16">
      <w:pPr>
        <w:tabs>
          <w:tab w:val="left" w:pos="1672"/>
        </w:tabs>
        <w:jc w:val="thaiDistribute"/>
        <w:rPr>
          <w:rFonts w:asciiTheme="minorBidi" w:hAnsiTheme="minorBidi" w:cstheme="minorBidi"/>
          <w:b/>
          <w:bCs/>
          <w:sz w:val="36"/>
          <w:szCs w:val="36"/>
        </w:rPr>
      </w:pPr>
    </w:p>
    <w:p w14:paraId="766EC0B7" w14:textId="6C0EADE0" w:rsidR="004C52DA" w:rsidRPr="00CA7636" w:rsidRDefault="004C52DA" w:rsidP="00710F03">
      <w:pPr>
        <w:tabs>
          <w:tab w:val="left" w:pos="1672"/>
        </w:tabs>
        <w:rPr>
          <w:rFonts w:asciiTheme="minorBidi" w:hAnsiTheme="minorBidi" w:cstheme="minorBidi"/>
          <w:b/>
          <w:bCs/>
          <w:sz w:val="36"/>
          <w:szCs w:val="36"/>
          <w:cs/>
        </w:rPr>
        <w:sectPr w:rsidR="004C52DA" w:rsidRPr="00CA7636">
          <w:pgSz w:w="11906" w:h="16838"/>
          <w:pgMar w:top="2880" w:right="1440" w:bottom="1440" w:left="2160" w:header="706" w:footer="706" w:gutter="0"/>
          <w:pgNumType w:start="1"/>
          <w:cols w:space="720"/>
        </w:sectPr>
      </w:pPr>
    </w:p>
    <w:p w14:paraId="505A29FE" w14:textId="09D863A8" w:rsidR="00C13DAB" w:rsidRPr="00CA7636" w:rsidRDefault="00C13DAB" w:rsidP="00710F03">
      <w:pPr>
        <w:tabs>
          <w:tab w:val="left" w:pos="1672"/>
        </w:tabs>
        <w:spacing w:line="360" w:lineRule="auto"/>
        <w:jc w:val="center"/>
        <w:rPr>
          <w:rFonts w:asciiTheme="minorBidi" w:hAnsiTheme="minorBidi" w:cstheme="minorBidi"/>
          <w:b/>
          <w:bCs/>
          <w:sz w:val="36"/>
          <w:szCs w:val="36"/>
        </w:rPr>
      </w:pPr>
      <w:r w:rsidRPr="00CA7636">
        <w:rPr>
          <w:rFonts w:asciiTheme="minorBidi" w:hAnsiTheme="minorBidi" w:cstheme="minorBidi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2E09CF1D" w14:textId="6C37E85D" w:rsidR="00C13DAB" w:rsidRPr="00CA7636" w:rsidRDefault="00D57D51" w:rsidP="00421E68">
      <w:pPr>
        <w:ind w:firstLine="567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งานวิจัยเล่มนี้</w:t>
      </w:r>
      <w:r w:rsidR="00094B94" w:rsidRPr="00CA7636">
        <w:rPr>
          <w:rFonts w:asciiTheme="minorBidi" w:hAnsiTheme="minorBidi" w:cstheme="minorBidi"/>
          <w:sz w:val="32"/>
          <w:szCs w:val="32"/>
          <w:cs/>
        </w:rPr>
        <w:t>สำเร็จได้ด้วยความอนุเคราะห์และความช่วยเหลือจากบุคคลหลายฝ่าย ผู้วิจัยขอขอบพระคุณทุกๆท่าน ที่อย</w:t>
      </w:r>
      <w:r w:rsidR="004C52DA" w:rsidRPr="00CA7636">
        <w:rPr>
          <w:rFonts w:asciiTheme="minorBidi" w:hAnsiTheme="minorBidi" w:cstheme="minorBidi"/>
          <w:sz w:val="32"/>
          <w:szCs w:val="32"/>
          <w:cs/>
        </w:rPr>
        <w:t>ู่</w:t>
      </w:r>
      <w:r w:rsidR="00094B94" w:rsidRPr="00CA7636">
        <w:rPr>
          <w:rFonts w:asciiTheme="minorBidi" w:hAnsiTheme="minorBidi" w:cstheme="minorBidi"/>
          <w:sz w:val="32"/>
          <w:szCs w:val="32"/>
          <w:cs/>
        </w:rPr>
        <w:t>เบื้องหลังความสำเร็จในครั้งนี้เป็นอย่างสูง</w:t>
      </w:r>
    </w:p>
    <w:p w14:paraId="7EC4CAF9" w14:textId="4DADC0C2" w:rsidR="00094B94" w:rsidRPr="00CA7636" w:rsidRDefault="00094B94" w:rsidP="00421E68">
      <w:pPr>
        <w:tabs>
          <w:tab w:val="left" w:pos="1672"/>
        </w:tabs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ขอขอบคุณอาจารย์ที่ปรึกษางานวิจัย </w:t>
      </w:r>
      <w:r w:rsidR="00207A05" w:rsidRPr="00CA7636">
        <w:rPr>
          <w:rFonts w:asciiTheme="minorBidi" w:hAnsiTheme="minorBidi" w:cstheme="minorBidi"/>
          <w:sz w:val="32"/>
          <w:szCs w:val="32"/>
          <w:cs/>
        </w:rPr>
        <w:t>ผู้ช่วยศาสตราจารย์ฆัมภิชา ตันติสันติสม</w:t>
      </w:r>
      <w:r w:rsidR="00207A05" w:rsidRPr="00CA7636">
        <w:rPr>
          <w:rFonts w:asciiTheme="minorBidi" w:hAnsiTheme="minorBidi" w:cstheme="minorBidi"/>
          <w:b/>
          <w:bCs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  <w:cs/>
        </w:rPr>
        <w:t>ที่ให้การสนับสนุนช่วยเหลือเป็นอย่างดีและให้คำชี้แนะแนวทางในทุกๆด้านเป็นอย่างดี อีกทั้งยังได้มอบโอกาสและประสบการณ์อันเป็นประโยชน์อย่างสูงแก่ผู้วิจัย และขอขอบพระคุณ ช่วยให้คำชี้แนะแนวทางและจุ</w:t>
      </w:r>
      <w:r w:rsidR="00207A05" w:rsidRPr="00CA7636">
        <w:rPr>
          <w:rFonts w:asciiTheme="minorBidi" w:hAnsiTheme="minorBidi" w:cstheme="minorBidi"/>
          <w:sz w:val="32"/>
          <w:szCs w:val="32"/>
          <w:cs/>
        </w:rPr>
        <w:t>ด</w:t>
      </w:r>
      <w:r w:rsidRPr="00CA7636">
        <w:rPr>
          <w:rFonts w:asciiTheme="minorBidi" w:hAnsiTheme="minorBidi" w:cstheme="minorBidi"/>
          <w:sz w:val="32"/>
          <w:szCs w:val="32"/>
          <w:cs/>
        </w:rPr>
        <w:t>บกพร่องต่างๆให้แก่ผู้วิจัยได้ปรับปรุงเสมอมา ขอขอบพระคุณอาจารย์ท่านนี้เป็นอย่างดี ที่กรุณาต่อผู้วิจัยด้วยความเอาใจใส่เสมอมา</w:t>
      </w:r>
    </w:p>
    <w:p w14:paraId="6D44C56C" w14:textId="37DA28ED" w:rsidR="00094B94" w:rsidRPr="00CA7636" w:rsidRDefault="00094B94" w:rsidP="00421E68">
      <w:pPr>
        <w:ind w:firstLine="567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ขอขอบพระคุณคณะอาจารย์ผู้เป็นกรรมการสอบงานวิจัย ที่ได้กรุณาให้คำแนะนำต่างๆตลอดจนข้อชี้แนะอันเป็นประโยชน์อย่างยิ่งต่อผู้วิจัย และให้คำปรึกษาทฤษฎีและแนวคิดใหม่ๆต่อผู้วิจัย แม้จะไม่ใช่อาจารย์ที่ปรึกษาวิจัย</w:t>
      </w:r>
      <w:r w:rsidR="00A43F43" w:rsidRPr="00CA7636">
        <w:rPr>
          <w:rFonts w:asciiTheme="minorBidi" w:hAnsiTheme="minorBidi" w:cstheme="minorBidi"/>
          <w:sz w:val="32"/>
          <w:szCs w:val="32"/>
          <w:cs/>
        </w:rPr>
        <w:t>ของผู้วิจัย แต่ก็ให้คำแนะนำเสมอมาจนทำให้งานวิจัยฉบับนี้เสร็จลงได้ตามจุดมุ่งหมายที่กำหนดไว้</w:t>
      </w:r>
    </w:p>
    <w:p w14:paraId="4760F0BA" w14:textId="6F869AD6" w:rsidR="004C52DA" w:rsidRPr="00CA7636" w:rsidRDefault="004C52DA" w:rsidP="00421E68">
      <w:pPr>
        <w:ind w:firstLine="567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ขอกราบขอบพระคุณอาจารย์ประจำหลักสูตรสาขาเทคโนโลยีสารสนเทศทุกท่านที่ให้ความรู้ และประสบการณ์ที่ดีและมากด้วยคุณค่า ตลอดหลักสูตรของการเรียน</w:t>
      </w:r>
    </w:p>
    <w:p w14:paraId="7EA8C960" w14:textId="1DC8C305" w:rsidR="00A43F43" w:rsidRPr="00CA7636" w:rsidRDefault="00A43F43" w:rsidP="00421E68">
      <w:pPr>
        <w:ind w:firstLine="567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ขอขอบพระคุณบิดามารดาที่มอบ กำลังใจและสนับสนุนให้ผู้วิจัยได้รับการศึกษาด้วยดีตลอดมา</w:t>
      </w:r>
    </w:p>
    <w:p w14:paraId="7E5DD05A" w14:textId="1AB582D6" w:rsidR="004C52DA" w:rsidRPr="00CA7636" w:rsidRDefault="00A43F43" w:rsidP="00421E68">
      <w:pPr>
        <w:ind w:firstLine="567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สำหรับคุณงามความดีอันใดที่เกิดขึ้นจากงานวิจัยฉบับนี้ ผู้วิจัยขอมอบให้แก่บิดา มารดา เพื่อ และพี่ๆ ซึ่งเป็นที่รักและเคารพยิ่ง อาจารย์ที่เคารพรักทุกท่าน ที่ได้ประสิทธิปราทวิชาความรู้ และถ่ายทอดประสบการณ์อันมีค่ายิ่งให้แก่ผู้วิจัย</w:t>
      </w:r>
    </w:p>
    <w:p w14:paraId="267ED8BE" w14:textId="1AFBEA85" w:rsidR="004C52DA" w:rsidRPr="00CA7636" w:rsidRDefault="004C52DA" w:rsidP="00421E68">
      <w:pPr>
        <w:ind w:firstLine="567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หากมีข้อบกพร่องหรือผิดพลาดประการใด ผู้วิจัยขออภัยเป็นอย่างสูงในข้อบกพร่อง</w:t>
      </w:r>
    </w:p>
    <w:p w14:paraId="6B4DC4F1" w14:textId="7C52B975" w:rsidR="004C52DA" w:rsidRPr="00CA7636" w:rsidRDefault="004C52DA" w:rsidP="00421E68">
      <w:pPr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และความผิดพลาดนั้น และหวังเป็นอย่างยิ่งว่า ระบบผลิตและจำหน่ายน้ำดื่มบ้านเพชรไพรวัลย์</w:t>
      </w:r>
    </w:p>
    <w:p w14:paraId="406906DC" w14:textId="7AC27BED" w:rsidR="004C52DA" w:rsidRPr="00CA7636" w:rsidRDefault="004C52DA" w:rsidP="00421E68">
      <w:pPr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ในครั้งนี้ คงมีประโยชน์บ้างไม่มากก็น้อยสำหรับนักศึกษา หน่วยงานที่เกี่ยวข้อง ตลอดจนผู้ที่สนใจจะศึกษารายละเอียดเกี่ยวกับ ระบบผลิตและจำหน่ายน้ำดื่มบ้านเพชรไพรวัลย์ ต่อไป</w:t>
      </w:r>
    </w:p>
    <w:p w14:paraId="495B5D35" w14:textId="77777777" w:rsidR="00C13DAB" w:rsidRPr="00CA7636" w:rsidRDefault="00C13DAB" w:rsidP="00BB5260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511393A5" w14:textId="6D826F99" w:rsidR="00C13DAB" w:rsidRPr="00CA7636" w:rsidRDefault="00C13DAB" w:rsidP="00BB5260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ab/>
      </w:r>
      <w:r w:rsidR="00207A05" w:rsidRPr="00CA7636">
        <w:rPr>
          <w:rFonts w:asciiTheme="minorBidi" w:hAnsiTheme="minorBidi" w:cstheme="minorBidi"/>
          <w:sz w:val="32"/>
          <w:szCs w:val="32"/>
          <w:cs/>
        </w:rPr>
        <w:t>อนันตพร อรุณฉาย</w:t>
      </w:r>
    </w:p>
    <w:p w14:paraId="3057CDDE" w14:textId="1ADBF343" w:rsidR="00C13DAB" w:rsidRPr="00CA7636" w:rsidRDefault="00C13DAB" w:rsidP="00A9128B">
      <w:pPr>
        <w:tabs>
          <w:tab w:val="left" w:pos="1672"/>
          <w:tab w:val="left" w:pos="5670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</w:rPr>
        <w:tab/>
      </w:r>
    </w:p>
    <w:p w14:paraId="77B6476B" w14:textId="77777777" w:rsidR="00046D28" w:rsidRPr="00CA7636" w:rsidRDefault="00046D28" w:rsidP="00046D28">
      <w:pPr>
        <w:tabs>
          <w:tab w:val="left" w:pos="1672"/>
        </w:tabs>
        <w:rPr>
          <w:rFonts w:asciiTheme="minorBidi" w:hAnsiTheme="minorBidi" w:cstheme="minorBidi"/>
          <w:b/>
          <w:bCs/>
          <w:sz w:val="40"/>
          <w:szCs w:val="40"/>
        </w:rPr>
      </w:pPr>
    </w:p>
    <w:p w14:paraId="54657EC4" w14:textId="77777777" w:rsidR="00710F03" w:rsidRPr="00CA7636" w:rsidRDefault="00710F03" w:rsidP="00710F03">
      <w:pPr>
        <w:tabs>
          <w:tab w:val="left" w:pos="1672"/>
        </w:tabs>
        <w:rPr>
          <w:rFonts w:asciiTheme="minorBidi" w:hAnsiTheme="minorBidi" w:cstheme="minorBidi"/>
          <w:b/>
          <w:bCs/>
          <w:sz w:val="36"/>
          <w:szCs w:val="36"/>
          <w:cs/>
        </w:rPr>
        <w:sectPr w:rsidR="00710F03" w:rsidRPr="00CA7636">
          <w:pgSz w:w="11906" w:h="16838"/>
          <w:pgMar w:top="2880" w:right="1440" w:bottom="1440" w:left="2160" w:header="706" w:footer="706" w:gutter="0"/>
          <w:pgNumType w:start="1"/>
          <w:cols w:space="720"/>
        </w:sectPr>
      </w:pPr>
    </w:p>
    <w:p w14:paraId="7E7D6280" w14:textId="302112A7" w:rsidR="00C13DAB" w:rsidRPr="00CA7636" w:rsidRDefault="00C13DAB" w:rsidP="00710F03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  <w:r w:rsidRPr="00CA7636">
        <w:rPr>
          <w:rFonts w:asciiTheme="minorBidi" w:hAnsiTheme="minorBidi" w:cstheme="minorBidi"/>
          <w:b/>
          <w:bCs/>
          <w:sz w:val="36"/>
          <w:szCs w:val="36"/>
          <w:cs/>
        </w:rPr>
        <w:lastRenderedPageBreak/>
        <w:t>สารบัญ</w:t>
      </w:r>
    </w:p>
    <w:p w14:paraId="3E38DEF7" w14:textId="438B07EF" w:rsidR="00205431" w:rsidRPr="00CA7636" w:rsidRDefault="00205431" w:rsidP="00205431">
      <w:pPr>
        <w:tabs>
          <w:tab w:val="left" w:pos="1672"/>
        </w:tabs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</w:rPr>
        <w:tab/>
      </w:r>
      <w:r w:rsidRPr="00CA7636">
        <w:rPr>
          <w:rFonts w:asciiTheme="minorBidi" w:hAnsiTheme="minorBidi" w:cstheme="minorBidi"/>
          <w:b/>
          <w:bCs/>
          <w:sz w:val="40"/>
          <w:szCs w:val="40"/>
        </w:rPr>
        <w:tab/>
      </w:r>
      <w:r w:rsidRPr="00CA7636">
        <w:rPr>
          <w:rFonts w:asciiTheme="minorBidi" w:hAnsiTheme="minorBidi" w:cstheme="minorBidi"/>
          <w:b/>
          <w:bCs/>
          <w:sz w:val="40"/>
          <w:szCs w:val="40"/>
        </w:rPr>
        <w:tab/>
      </w:r>
      <w:r w:rsidRPr="00CA7636">
        <w:rPr>
          <w:rFonts w:asciiTheme="minorBidi" w:hAnsiTheme="minorBidi" w:cstheme="minorBidi"/>
          <w:b/>
          <w:bCs/>
          <w:sz w:val="40"/>
          <w:szCs w:val="40"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91"/>
        <w:gridCol w:w="805"/>
      </w:tblGrid>
      <w:tr w:rsidR="00894E16" w:rsidRPr="00CA7636" w14:paraId="43D93B6E" w14:textId="77777777" w:rsidTr="00894E16">
        <w:tc>
          <w:tcPr>
            <w:tcW w:w="7491" w:type="dxa"/>
          </w:tcPr>
          <w:p w14:paraId="7DD43E4A" w14:textId="4BD41CE6" w:rsidR="00894E16" w:rsidRPr="00CA7636" w:rsidRDefault="00894E16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เรื่อง</w:t>
            </w:r>
          </w:p>
        </w:tc>
        <w:tc>
          <w:tcPr>
            <w:tcW w:w="805" w:type="dxa"/>
          </w:tcPr>
          <w:p w14:paraId="52669119" w14:textId="36B1541A" w:rsidR="00894E16" w:rsidRPr="00CA7636" w:rsidRDefault="00894E16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205431" w:rsidRPr="00CA7636" w14:paraId="2040236B" w14:textId="77777777" w:rsidTr="00894E16">
        <w:tc>
          <w:tcPr>
            <w:tcW w:w="7491" w:type="dxa"/>
          </w:tcPr>
          <w:p w14:paraId="26CE6D05" w14:textId="77777777" w:rsidR="00205431" w:rsidRPr="00CA7636" w:rsidRDefault="00205431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การอนุมัติ</w:t>
            </w:r>
            <w:r w:rsidR="00DB6A0B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โครงงาน</w:t>
            </w:r>
          </w:p>
        </w:tc>
        <w:tc>
          <w:tcPr>
            <w:tcW w:w="805" w:type="dxa"/>
          </w:tcPr>
          <w:p w14:paraId="583910A3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522A5054" w14:textId="77777777" w:rsidTr="00894E16">
        <w:tc>
          <w:tcPr>
            <w:tcW w:w="7491" w:type="dxa"/>
          </w:tcPr>
          <w:p w14:paraId="579B906B" w14:textId="77777777" w:rsidR="00205431" w:rsidRPr="00CA7636" w:rsidRDefault="00205431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บทคัดย่อ</w:t>
            </w:r>
          </w:p>
        </w:tc>
        <w:tc>
          <w:tcPr>
            <w:tcW w:w="805" w:type="dxa"/>
          </w:tcPr>
          <w:p w14:paraId="06003CD4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5B768219" w14:textId="77777777" w:rsidTr="00894E16">
        <w:tc>
          <w:tcPr>
            <w:tcW w:w="7491" w:type="dxa"/>
          </w:tcPr>
          <w:p w14:paraId="3C589303" w14:textId="77777777" w:rsidR="00205431" w:rsidRPr="00CA7636" w:rsidRDefault="00205431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กิตติกรรมประกาศ</w:t>
            </w:r>
          </w:p>
        </w:tc>
        <w:tc>
          <w:tcPr>
            <w:tcW w:w="805" w:type="dxa"/>
          </w:tcPr>
          <w:p w14:paraId="2D0CB488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7DDEB0F3" w14:textId="77777777" w:rsidTr="00894E16">
        <w:tc>
          <w:tcPr>
            <w:tcW w:w="7491" w:type="dxa"/>
          </w:tcPr>
          <w:p w14:paraId="6C69D7DD" w14:textId="77777777" w:rsidR="00205431" w:rsidRPr="00CA7636" w:rsidRDefault="00205431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สารบัญ</w:t>
            </w:r>
          </w:p>
        </w:tc>
        <w:tc>
          <w:tcPr>
            <w:tcW w:w="805" w:type="dxa"/>
          </w:tcPr>
          <w:p w14:paraId="338B30DF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6504890E" w14:textId="77777777" w:rsidTr="00894E16">
        <w:tc>
          <w:tcPr>
            <w:tcW w:w="7491" w:type="dxa"/>
          </w:tcPr>
          <w:p w14:paraId="63376797" w14:textId="77777777" w:rsidR="00205431" w:rsidRPr="00CA7636" w:rsidRDefault="00205431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สารบัญตาราง</w:t>
            </w:r>
          </w:p>
        </w:tc>
        <w:tc>
          <w:tcPr>
            <w:tcW w:w="805" w:type="dxa"/>
          </w:tcPr>
          <w:p w14:paraId="5F8DFBDF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23D0783E" w14:textId="77777777" w:rsidTr="00894E16">
        <w:tc>
          <w:tcPr>
            <w:tcW w:w="7491" w:type="dxa"/>
          </w:tcPr>
          <w:p w14:paraId="7A0ABF44" w14:textId="77777777" w:rsidR="00205431" w:rsidRPr="00CA7636" w:rsidRDefault="00205431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สารบัญภาพ</w:t>
            </w:r>
          </w:p>
        </w:tc>
        <w:tc>
          <w:tcPr>
            <w:tcW w:w="805" w:type="dxa"/>
          </w:tcPr>
          <w:p w14:paraId="09588419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48C74459" w14:textId="77777777" w:rsidTr="00894E16">
        <w:tc>
          <w:tcPr>
            <w:tcW w:w="8296" w:type="dxa"/>
            <w:gridSpan w:val="2"/>
            <w:vAlign w:val="center"/>
          </w:tcPr>
          <w:p w14:paraId="0FA1AF1A" w14:textId="77777777" w:rsidR="00205431" w:rsidRPr="00CA7636" w:rsidRDefault="00205431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บทที่ 1 บทนำ</w:t>
            </w:r>
          </w:p>
        </w:tc>
      </w:tr>
      <w:tr w:rsidR="00205431" w:rsidRPr="00CA7636" w14:paraId="5313994F" w14:textId="77777777" w:rsidTr="00894E16">
        <w:tc>
          <w:tcPr>
            <w:tcW w:w="7491" w:type="dxa"/>
          </w:tcPr>
          <w:p w14:paraId="1F95E440" w14:textId="6C32964B" w:rsidR="00205431" w:rsidRPr="00CA7636" w:rsidRDefault="00205431" w:rsidP="00205431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  <w:t>1.1</w:t>
            </w:r>
            <w:r w:rsidR="00894E16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ความเป็นมาและความสำคัญของปัญหา</w:t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</w:r>
          </w:p>
        </w:tc>
        <w:tc>
          <w:tcPr>
            <w:tcW w:w="805" w:type="dxa"/>
          </w:tcPr>
          <w:p w14:paraId="54621D87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38FEC4A5" w14:textId="77777777" w:rsidTr="00894E16">
        <w:tc>
          <w:tcPr>
            <w:tcW w:w="7491" w:type="dxa"/>
          </w:tcPr>
          <w:p w14:paraId="31ED60AA" w14:textId="7E42FD1E" w:rsidR="00205431" w:rsidRPr="00CA7636" w:rsidRDefault="00205431" w:rsidP="00205431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  <w:t xml:space="preserve">1.2 </w:t>
            </w:r>
            <w:r w:rsidR="00894E16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วัตถุประสงค์</w:t>
            </w:r>
          </w:p>
        </w:tc>
        <w:tc>
          <w:tcPr>
            <w:tcW w:w="805" w:type="dxa"/>
          </w:tcPr>
          <w:p w14:paraId="7AA221FC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71C3B3C8" w14:textId="77777777" w:rsidTr="00894E16">
        <w:tc>
          <w:tcPr>
            <w:tcW w:w="7491" w:type="dxa"/>
          </w:tcPr>
          <w:p w14:paraId="20CAD0C6" w14:textId="732219C1" w:rsidR="00205431" w:rsidRPr="00CA7636" w:rsidRDefault="00205431" w:rsidP="00205431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  <w:t>1.3</w:t>
            </w:r>
            <w:r w:rsidR="00894E16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ขอบเขตการดำเนินการศึกษา</w:t>
            </w:r>
          </w:p>
        </w:tc>
        <w:tc>
          <w:tcPr>
            <w:tcW w:w="805" w:type="dxa"/>
          </w:tcPr>
          <w:p w14:paraId="1FB805D0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25AD2603" w14:textId="77777777" w:rsidTr="00894E16">
        <w:tc>
          <w:tcPr>
            <w:tcW w:w="7491" w:type="dxa"/>
          </w:tcPr>
          <w:p w14:paraId="7BD4FAD6" w14:textId="06BEAAB3" w:rsidR="00205431" w:rsidRPr="00CA7636" w:rsidRDefault="00205431" w:rsidP="00205431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  <w:t>1.4</w:t>
            </w:r>
            <w:r w:rsidR="00894E16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ขั้นตอนการดำเนินการศึกษา</w:t>
            </w:r>
          </w:p>
        </w:tc>
        <w:tc>
          <w:tcPr>
            <w:tcW w:w="805" w:type="dxa"/>
          </w:tcPr>
          <w:p w14:paraId="34A7D542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41833139" w14:textId="77777777" w:rsidTr="00894E16">
        <w:tc>
          <w:tcPr>
            <w:tcW w:w="7491" w:type="dxa"/>
          </w:tcPr>
          <w:p w14:paraId="7E97FD2E" w14:textId="16E6FE0D" w:rsidR="00205431" w:rsidRPr="00CA7636" w:rsidRDefault="00205431" w:rsidP="00205431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  <w:t>1.5</w:t>
            </w:r>
            <w:r w:rsidR="00894E16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งบประมาณการดำเนินงาน</w:t>
            </w:r>
          </w:p>
        </w:tc>
        <w:tc>
          <w:tcPr>
            <w:tcW w:w="805" w:type="dxa"/>
          </w:tcPr>
          <w:p w14:paraId="27D8C17A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3C6E39B0" w14:textId="77777777" w:rsidTr="00894E16">
        <w:tc>
          <w:tcPr>
            <w:tcW w:w="7491" w:type="dxa"/>
          </w:tcPr>
          <w:p w14:paraId="6104319F" w14:textId="3CCF7F10" w:rsidR="00205431" w:rsidRPr="00CA7636" w:rsidRDefault="00205431" w:rsidP="00205431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  <w:t xml:space="preserve">1.6 </w:t>
            </w:r>
            <w:r w:rsidR="00894E16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ประโยชน์ที่คาดว่าจะได้รับ</w:t>
            </w:r>
          </w:p>
        </w:tc>
        <w:tc>
          <w:tcPr>
            <w:tcW w:w="805" w:type="dxa"/>
          </w:tcPr>
          <w:p w14:paraId="78F07966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0170A156" w14:textId="77777777" w:rsidTr="00894E16">
        <w:tc>
          <w:tcPr>
            <w:tcW w:w="8296" w:type="dxa"/>
            <w:gridSpan w:val="2"/>
            <w:vAlign w:val="center"/>
          </w:tcPr>
          <w:p w14:paraId="5CECBF38" w14:textId="012B4D08" w:rsidR="00205431" w:rsidRPr="00CA7636" w:rsidRDefault="00205431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บทที่ 2 </w:t>
            </w:r>
            <w:r w:rsidR="00894E16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ทฤษฎีและงานวิจัยที่เกี่ยวข้อง</w:t>
            </w:r>
          </w:p>
        </w:tc>
      </w:tr>
      <w:tr w:rsidR="00205431" w:rsidRPr="00CA7636" w14:paraId="6FA2C563" w14:textId="77777777" w:rsidTr="00894E16">
        <w:tc>
          <w:tcPr>
            <w:tcW w:w="7491" w:type="dxa"/>
          </w:tcPr>
          <w:p w14:paraId="58EA197C" w14:textId="54A6BCBB" w:rsidR="00205431" w:rsidRPr="00CA7636" w:rsidRDefault="00205431" w:rsidP="00205431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  <w:t xml:space="preserve">2.1 </w:t>
            </w:r>
            <w:r w:rsidR="00894E16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การจัดการฐานข้อมูล (</w:t>
            </w:r>
            <w:r w:rsidR="00894E16" w:rsidRPr="00CA7636">
              <w:rPr>
                <w:rFonts w:asciiTheme="minorBidi" w:hAnsiTheme="minorBidi" w:cstheme="minorBidi"/>
                <w:sz w:val="32"/>
                <w:szCs w:val="32"/>
              </w:rPr>
              <w:t>Database Management)</w:t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</w:r>
          </w:p>
        </w:tc>
        <w:tc>
          <w:tcPr>
            <w:tcW w:w="805" w:type="dxa"/>
          </w:tcPr>
          <w:p w14:paraId="27E0A18F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72FF24E8" w14:textId="77777777" w:rsidTr="00894E16">
        <w:tc>
          <w:tcPr>
            <w:tcW w:w="7491" w:type="dxa"/>
          </w:tcPr>
          <w:p w14:paraId="527B4A05" w14:textId="17D2DB34" w:rsidR="00205431" w:rsidRPr="00CA7636" w:rsidRDefault="00205431" w:rsidP="00205431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  <w:t xml:space="preserve">2.2 </w:t>
            </w:r>
            <w:r w:rsidR="00894E16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หลักการออกแบบเว็บไซต์</w:t>
            </w:r>
          </w:p>
        </w:tc>
        <w:tc>
          <w:tcPr>
            <w:tcW w:w="805" w:type="dxa"/>
          </w:tcPr>
          <w:p w14:paraId="5ED380C0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6D78EFD0" w14:textId="77777777" w:rsidTr="00894E16">
        <w:tc>
          <w:tcPr>
            <w:tcW w:w="7491" w:type="dxa"/>
          </w:tcPr>
          <w:p w14:paraId="4137CC58" w14:textId="2C77D22E" w:rsidR="00205431" w:rsidRPr="00CA7636" w:rsidRDefault="00205431" w:rsidP="00205431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  <w:t>2.3</w:t>
            </w:r>
            <w:r w:rsidR="00894E16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ทฤษฎีการวิเคราะห์และออกแบบระบบ</w:t>
            </w:r>
          </w:p>
        </w:tc>
        <w:tc>
          <w:tcPr>
            <w:tcW w:w="805" w:type="dxa"/>
          </w:tcPr>
          <w:p w14:paraId="14A733BF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173FD033" w14:textId="77777777" w:rsidTr="00894E16">
        <w:tc>
          <w:tcPr>
            <w:tcW w:w="7491" w:type="dxa"/>
          </w:tcPr>
          <w:p w14:paraId="5394FF10" w14:textId="27F2E97A" w:rsidR="00205431" w:rsidRPr="00CA7636" w:rsidRDefault="00205431" w:rsidP="00205431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  <w:t>2.4</w:t>
            </w:r>
            <w:r w:rsidR="00894E16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การควบคุมสินค้าคงคลัง</w:t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</w:r>
          </w:p>
        </w:tc>
        <w:tc>
          <w:tcPr>
            <w:tcW w:w="805" w:type="dxa"/>
          </w:tcPr>
          <w:p w14:paraId="1609F66F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3ED5A374" w14:textId="77777777" w:rsidTr="00894E16">
        <w:tc>
          <w:tcPr>
            <w:tcW w:w="7491" w:type="dxa"/>
          </w:tcPr>
          <w:p w14:paraId="06230022" w14:textId="4EBF0DA5" w:rsidR="00205431" w:rsidRPr="00CA7636" w:rsidRDefault="00205431" w:rsidP="00205431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  <w:t>2.5</w:t>
            </w:r>
            <w:r w:rsidR="00894E16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โปรแกรมที่ใช้ในการพัฒนาระบบ</w:t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</w:r>
          </w:p>
        </w:tc>
        <w:tc>
          <w:tcPr>
            <w:tcW w:w="805" w:type="dxa"/>
          </w:tcPr>
          <w:p w14:paraId="07C8D665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305BA1CE" w14:textId="77777777" w:rsidTr="00894E16">
        <w:tc>
          <w:tcPr>
            <w:tcW w:w="7491" w:type="dxa"/>
          </w:tcPr>
          <w:p w14:paraId="24EC6CEA" w14:textId="049D7406" w:rsidR="00205431" w:rsidRPr="00CA7636" w:rsidRDefault="00205431" w:rsidP="00205431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  <w:t xml:space="preserve">2.6 </w:t>
            </w:r>
            <w:r w:rsidR="00894E16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ภาษาที่ใช้ในการพัฒนาระบบ</w:t>
            </w:r>
          </w:p>
        </w:tc>
        <w:tc>
          <w:tcPr>
            <w:tcW w:w="805" w:type="dxa"/>
          </w:tcPr>
          <w:p w14:paraId="1D1B0355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29F18FF5" w14:textId="77777777" w:rsidTr="00894E16">
        <w:tc>
          <w:tcPr>
            <w:tcW w:w="7491" w:type="dxa"/>
          </w:tcPr>
          <w:p w14:paraId="465B3214" w14:textId="01930CFC" w:rsidR="00205431" w:rsidRPr="00CA7636" w:rsidRDefault="00205431" w:rsidP="00205431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  <w:t>2.7</w:t>
            </w:r>
            <w:r w:rsidR="00294152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</w:t>
            </w:r>
            <w:r w:rsidR="00294152" w:rsidRPr="00CA7636">
              <w:rPr>
                <w:rFonts w:asciiTheme="minorBidi" w:hAnsiTheme="minorBidi" w:cstheme="minorBidi"/>
                <w:sz w:val="32"/>
                <w:szCs w:val="32"/>
              </w:rPr>
              <w:t>API</w:t>
            </w:r>
          </w:p>
        </w:tc>
        <w:tc>
          <w:tcPr>
            <w:tcW w:w="805" w:type="dxa"/>
          </w:tcPr>
          <w:p w14:paraId="339D05BA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22259" w:rsidRPr="00CA7636" w14:paraId="7BD6A2E0" w14:textId="77777777" w:rsidTr="00894E16">
        <w:tc>
          <w:tcPr>
            <w:tcW w:w="7491" w:type="dxa"/>
          </w:tcPr>
          <w:p w14:paraId="15C95A0B" w14:textId="295712B5" w:rsidR="00A22259" w:rsidRPr="00CA7636" w:rsidRDefault="00A22259" w:rsidP="00A22259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  <w:t>2.7 งานวิจัยที่เกี่ยวข้อง</w:t>
            </w:r>
          </w:p>
        </w:tc>
        <w:tc>
          <w:tcPr>
            <w:tcW w:w="805" w:type="dxa"/>
          </w:tcPr>
          <w:p w14:paraId="68901DDD" w14:textId="77777777" w:rsidR="00A22259" w:rsidRPr="00CA7636" w:rsidRDefault="00A22259" w:rsidP="00A22259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495B5A39" w14:textId="77777777" w:rsidTr="00894E16">
        <w:tc>
          <w:tcPr>
            <w:tcW w:w="8296" w:type="dxa"/>
            <w:gridSpan w:val="2"/>
            <w:vAlign w:val="center"/>
          </w:tcPr>
          <w:p w14:paraId="332C663F" w14:textId="230C46B5" w:rsidR="00205431" w:rsidRPr="00CA7636" w:rsidRDefault="00205431" w:rsidP="00DB6A0B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บทที่ 3 </w:t>
            </w:r>
            <w:r w:rsidR="00294152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วิธีการดำเนินการศึกษา</w:t>
            </w:r>
          </w:p>
        </w:tc>
      </w:tr>
      <w:tr w:rsidR="00205431" w:rsidRPr="00CA7636" w14:paraId="3D8B8B4A" w14:textId="77777777" w:rsidTr="00894E16">
        <w:tc>
          <w:tcPr>
            <w:tcW w:w="7491" w:type="dxa"/>
          </w:tcPr>
          <w:p w14:paraId="50A126A8" w14:textId="01C58D0F" w:rsidR="00205431" w:rsidRPr="00CA7636" w:rsidRDefault="00205431" w:rsidP="00205431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  <w:t>3.1</w:t>
            </w:r>
            <w:r w:rsidR="00294152" w:rsidRPr="00CA7636">
              <w:rPr>
                <w:rFonts w:asciiTheme="minorBidi" w:hAnsiTheme="minorBidi" w:cstheme="minorBidi"/>
                <w:sz w:val="32"/>
                <w:szCs w:val="32"/>
              </w:rPr>
              <w:t xml:space="preserve"> </w:t>
            </w:r>
            <w:r w:rsidR="00294152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การศึกษาและวิเคราะห์ข้อมูล</w:t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 </w:t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</w:r>
          </w:p>
        </w:tc>
        <w:tc>
          <w:tcPr>
            <w:tcW w:w="805" w:type="dxa"/>
          </w:tcPr>
          <w:p w14:paraId="5154CEBA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</w:tbl>
    <w:p w14:paraId="7ED90E71" w14:textId="250D2A56" w:rsidR="00205431" w:rsidRPr="00CA7636" w:rsidRDefault="00205431" w:rsidP="00A8689F">
      <w:pPr>
        <w:tabs>
          <w:tab w:val="left" w:pos="-4678"/>
        </w:tabs>
        <w:jc w:val="center"/>
        <w:rPr>
          <w:rFonts w:asciiTheme="minorBidi" w:hAnsiTheme="minorBidi" w:cstheme="minorBidi"/>
          <w:b/>
          <w:bCs/>
          <w:sz w:val="36"/>
          <w:szCs w:val="36"/>
          <w:cs/>
        </w:rPr>
      </w:pPr>
      <w:r w:rsidRPr="00CA7636">
        <w:rPr>
          <w:rFonts w:asciiTheme="minorBidi" w:hAnsiTheme="minorBidi" w:cstheme="minorBidi"/>
          <w:b/>
          <w:bCs/>
          <w:sz w:val="36"/>
          <w:szCs w:val="36"/>
          <w:cs/>
        </w:rPr>
        <w:lastRenderedPageBreak/>
        <w:t>สารบัญ (ต่อ)</w:t>
      </w:r>
    </w:p>
    <w:p w14:paraId="21683851" w14:textId="5C46D95A" w:rsidR="00205431" w:rsidRPr="00CA7636" w:rsidRDefault="00205431" w:rsidP="00205431">
      <w:pPr>
        <w:tabs>
          <w:tab w:val="left" w:pos="1672"/>
        </w:tabs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04"/>
        <w:gridCol w:w="792"/>
      </w:tblGrid>
      <w:tr w:rsidR="00A22259" w:rsidRPr="00CA7636" w14:paraId="204152AA" w14:textId="77777777" w:rsidTr="00A22259">
        <w:tc>
          <w:tcPr>
            <w:tcW w:w="7504" w:type="dxa"/>
            <w:vAlign w:val="center"/>
          </w:tcPr>
          <w:p w14:paraId="10140E76" w14:textId="77777777" w:rsidR="00A22259" w:rsidRPr="00CA7636" w:rsidRDefault="00A22259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เรื่อง</w:t>
            </w:r>
          </w:p>
        </w:tc>
        <w:tc>
          <w:tcPr>
            <w:tcW w:w="792" w:type="dxa"/>
            <w:vAlign w:val="center"/>
          </w:tcPr>
          <w:p w14:paraId="474E41DB" w14:textId="0D18D446" w:rsidR="00A22259" w:rsidRPr="00CA7636" w:rsidRDefault="00A22259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2F4B7F" w:rsidRPr="00CA7636" w14:paraId="6EC4C6A4" w14:textId="77777777" w:rsidTr="00A22259">
        <w:tc>
          <w:tcPr>
            <w:tcW w:w="7504" w:type="dxa"/>
            <w:vAlign w:val="center"/>
          </w:tcPr>
          <w:p w14:paraId="3F247F51" w14:textId="00CEDCDE" w:rsidR="002F4B7F" w:rsidRPr="00CA7636" w:rsidRDefault="002F4B7F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3.2 การวิเคราะห์และออกแบบระบบ</w:t>
            </w:r>
          </w:p>
        </w:tc>
        <w:tc>
          <w:tcPr>
            <w:tcW w:w="792" w:type="dxa"/>
            <w:vAlign w:val="center"/>
          </w:tcPr>
          <w:p w14:paraId="76351DCA" w14:textId="77777777" w:rsidR="002F4B7F" w:rsidRPr="00CA7636" w:rsidRDefault="002F4B7F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</w:pPr>
          </w:p>
        </w:tc>
      </w:tr>
      <w:tr w:rsidR="002F4B7F" w:rsidRPr="00CA7636" w14:paraId="0803DC57" w14:textId="77777777" w:rsidTr="00A22259">
        <w:tc>
          <w:tcPr>
            <w:tcW w:w="7504" w:type="dxa"/>
            <w:vAlign w:val="center"/>
          </w:tcPr>
          <w:p w14:paraId="0C34A9E6" w14:textId="77868FFB" w:rsidR="002F4B7F" w:rsidRPr="00CA7636" w:rsidRDefault="002F4B7F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 xml:space="preserve">      </w:t>
            </w:r>
            <w:r>
              <w:rPr>
                <w:rFonts w:asciiTheme="minorBidi" w:hAnsiTheme="minorBidi" w:cstheme="minorBidi"/>
                <w:sz w:val="32"/>
                <w:szCs w:val="32"/>
              </w:rPr>
              <w:t xml:space="preserve">             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3.2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 xml:space="preserve">.1  </w:t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การกำหนดบริบท (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Context Description)</w:t>
            </w:r>
          </w:p>
        </w:tc>
        <w:tc>
          <w:tcPr>
            <w:tcW w:w="792" w:type="dxa"/>
            <w:vAlign w:val="center"/>
          </w:tcPr>
          <w:p w14:paraId="5B668B89" w14:textId="77777777" w:rsidR="002F4B7F" w:rsidRPr="00CA7636" w:rsidRDefault="002F4B7F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</w:pPr>
          </w:p>
        </w:tc>
      </w:tr>
      <w:tr w:rsidR="00A22259" w:rsidRPr="00CA7636" w14:paraId="7E0F821C" w14:textId="77777777" w:rsidTr="00A22259">
        <w:tc>
          <w:tcPr>
            <w:tcW w:w="7504" w:type="dxa"/>
            <w:vAlign w:val="center"/>
          </w:tcPr>
          <w:p w14:paraId="4423E166" w14:textId="515CD09A" w:rsidR="00A22259" w:rsidRPr="00CA7636" w:rsidRDefault="00A8689F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 xml:space="preserve">                    3.2.2</w:t>
            </w:r>
            <w:r w:rsidRPr="00CA7636">
              <w:rPr>
                <w:rFonts w:asciiTheme="minorBidi" w:hAnsiTheme="minorBidi" w:cstheme="minorBidi"/>
                <w:b/>
                <w:bCs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แผนภาพบริบท (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Context Diagram)</w:t>
            </w:r>
          </w:p>
        </w:tc>
        <w:tc>
          <w:tcPr>
            <w:tcW w:w="792" w:type="dxa"/>
            <w:vAlign w:val="center"/>
          </w:tcPr>
          <w:p w14:paraId="2F8AE211" w14:textId="77777777" w:rsidR="00A22259" w:rsidRPr="00CA7636" w:rsidRDefault="00A22259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</w:pPr>
          </w:p>
        </w:tc>
      </w:tr>
      <w:tr w:rsidR="00A8689F" w:rsidRPr="00CA7636" w14:paraId="45C76016" w14:textId="77777777" w:rsidTr="00A22259">
        <w:tc>
          <w:tcPr>
            <w:tcW w:w="7504" w:type="dxa"/>
            <w:vAlign w:val="center"/>
          </w:tcPr>
          <w:p w14:paraId="6B4E8541" w14:textId="0A23DC4F" w:rsidR="00A8689F" w:rsidRPr="00CA7636" w:rsidRDefault="00A8689F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 xml:space="preserve">                    3.2.3  </w:t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แผนภูมิลำดับของกระบวนการ (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Process Hierarchy Chart)</w:t>
            </w:r>
          </w:p>
        </w:tc>
        <w:tc>
          <w:tcPr>
            <w:tcW w:w="792" w:type="dxa"/>
            <w:vAlign w:val="center"/>
          </w:tcPr>
          <w:p w14:paraId="3E5B0B25" w14:textId="77777777" w:rsidR="00A8689F" w:rsidRPr="00CA7636" w:rsidRDefault="00A8689F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</w:pPr>
          </w:p>
        </w:tc>
      </w:tr>
      <w:tr w:rsidR="00A8689F" w:rsidRPr="00CA7636" w14:paraId="20964705" w14:textId="77777777" w:rsidTr="00A22259">
        <w:tc>
          <w:tcPr>
            <w:tcW w:w="7504" w:type="dxa"/>
            <w:vAlign w:val="center"/>
          </w:tcPr>
          <w:p w14:paraId="6DB689FC" w14:textId="2997F07B" w:rsidR="00A8689F" w:rsidRPr="00CA7636" w:rsidRDefault="00A8689F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                   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3.2.4</w:t>
            </w:r>
            <w:r w:rsidRPr="00CA7636">
              <w:rPr>
                <w:rFonts w:asciiTheme="minorBidi" w:hAnsiTheme="minorBidi" w:cstheme="minorBidi"/>
                <w:b/>
                <w:bCs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แผนภาพกระแสข้อมูล (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Data Flow Diagram: DFD)</w:t>
            </w:r>
          </w:p>
        </w:tc>
        <w:tc>
          <w:tcPr>
            <w:tcW w:w="792" w:type="dxa"/>
            <w:vAlign w:val="center"/>
          </w:tcPr>
          <w:p w14:paraId="0ED871E6" w14:textId="77777777" w:rsidR="00A8689F" w:rsidRPr="00CA7636" w:rsidRDefault="00A8689F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</w:pPr>
          </w:p>
        </w:tc>
      </w:tr>
      <w:tr w:rsidR="00205431" w:rsidRPr="00CA7636" w14:paraId="1798206B" w14:textId="77777777" w:rsidTr="00A22259">
        <w:tc>
          <w:tcPr>
            <w:tcW w:w="8296" w:type="dxa"/>
            <w:gridSpan w:val="2"/>
            <w:vAlign w:val="center"/>
          </w:tcPr>
          <w:p w14:paraId="364531E6" w14:textId="16245887" w:rsidR="00205431" w:rsidRPr="00CA7636" w:rsidRDefault="00205431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บทที่ 4 </w:t>
            </w:r>
            <w:r w:rsidR="00A8689F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ผลการศึกษา</w:t>
            </w:r>
          </w:p>
        </w:tc>
      </w:tr>
      <w:tr w:rsidR="00205431" w:rsidRPr="00CA7636" w14:paraId="4630310C" w14:textId="77777777" w:rsidTr="00A22259">
        <w:tc>
          <w:tcPr>
            <w:tcW w:w="7504" w:type="dxa"/>
          </w:tcPr>
          <w:p w14:paraId="422076DF" w14:textId="6D667F8E" w:rsidR="00205431" w:rsidRPr="00CA7636" w:rsidRDefault="00205431" w:rsidP="00205431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  <w:t>4.1</w:t>
            </w:r>
            <w:r w:rsidR="009169F0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ผลการพัฒนาระบบ</w:t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 </w:t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</w:r>
          </w:p>
        </w:tc>
        <w:tc>
          <w:tcPr>
            <w:tcW w:w="792" w:type="dxa"/>
          </w:tcPr>
          <w:p w14:paraId="727D2638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1294C374" w14:textId="77777777" w:rsidTr="00A22259">
        <w:tc>
          <w:tcPr>
            <w:tcW w:w="8296" w:type="dxa"/>
            <w:gridSpan w:val="2"/>
            <w:vAlign w:val="center"/>
          </w:tcPr>
          <w:p w14:paraId="65B958E9" w14:textId="3D164A8F" w:rsidR="00205431" w:rsidRPr="00CA7636" w:rsidRDefault="00205431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บทที่ 5 </w:t>
            </w:r>
            <w:r w:rsidR="00A8689F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สรุปผล อภิปรายผลและข้อเสนอแนะ</w:t>
            </w:r>
          </w:p>
        </w:tc>
      </w:tr>
      <w:tr w:rsidR="00205431" w:rsidRPr="00CA7636" w14:paraId="4342ED07" w14:textId="77777777" w:rsidTr="00A22259">
        <w:tc>
          <w:tcPr>
            <w:tcW w:w="7504" w:type="dxa"/>
          </w:tcPr>
          <w:p w14:paraId="701B06B0" w14:textId="51C4B072" w:rsidR="00205431" w:rsidRPr="00CA7636" w:rsidRDefault="00205431" w:rsidP="00205431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  <w:t>5.1</w:t>
            </w:r>
            <w:r w:rsidR="009169F0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สรุปผล</w:t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</w:t>
            </w:r>
            <w:r w:rsidR="009169F0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</w:r>
          </w:p>
        </w:tc>
        <w:tc>
          <w:tcPr>
            <w:tcW w:w="792" w:type="dxa"/>
          </w:tcPr>
          <w:p w14:paraId="57DC8E10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4F0C9F33" w14:textId="77777777" w:rsidTr="00A22259">
        <w:tc>
          <w:tcPr>
            <w:tcW w:w="7504" w:type="dxa"/>
          </w:tcPr>
          <w:p w14:paraId="798C10FD" w14:textId="4975B4B9" w:rsidR="00205431" w:rsidRPr="00CA7636" w:rsidRDefault="00205431" w:rsidP="00205431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  <w:t xml:space="preserve">5.2  </w:t>
            </w:r>
            <w:r w:rsidR="009169F0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อภิปรายผล</w:t>
            </w:r>
          </w:p>
        </w:tc>
        <w:tc>
          <w:tcPr>
            <w:tcW w:w="792" w:type="dxa"/>
          </w:tcPr>
          <w:p w14:paraId="0D74A5E3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234B15F3" w14:textId="77777777" w:rsidTr="00A22259">
        <w:tc>
          <w:tcPr>
            <w:tcW w:w="7504" w:type="dxa"/>
          </w:tcPr>
          <w:p w14:paraId="32444809" w14:textId="4BCF96E0" w:rsidR="00205431" w:rsidRPr="00CA7636" w:rsidRDefault="00205431" w:rsidP="00205431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ab/>
              <w:t>5.3</w:t>
            </w:r>
            <w:r w:rsidR="009169F0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ข้อเสนอแนะ</w:t>
            </w:r>
          </w:p>
        </w:tc>
        <w:tc>
          <w:tcPr>
            <w:tcW w:w="792" w:type="dxa"/>
          </w:tcPr>
          <w:p w14:paraId="008C5951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8689F" w:rsidRPr="00CA7636" w14:paraId="58559E30" w14:textId="77777777" w:rsidTr="00A8689F">
        <w:tc>
          <w:tcPr>
            <w:tcW w:w="7504" w:type="dxa"/>
            <w:vAlign w:val="center"/>
          </w:tcPr>
          <w:p w14:paraId="2A8562C9" w14:textId="77777777" w:rsidR="00A8689F" w:rsidRPr="00CA7636" w:rsidRDefault="00A8689F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บรรณานุกรม</w:t>
            </w:r>
          </w:p>
        </w:tc>
        <w:tc>
          <w:tcPr>
            <w:tcW w:w="792" w:type="dxa"/>
            <w:vAlign w:val="center"/>
          </w:tcPr>
          <w:p w14:paraId="3DC56237" w14:textId="094EAE67" w:rsidR="00A8689F" w:rsidRPr="00CA7636" w:rsidRDefault="00A8689F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205431" w:rsidRPr="00CA7636" w14:paraId="72D6F8D8" w14:textId="77777777" w:rsidTr="00A22259">
        <w:tc>
          <w:tcPr>
            <w:tcW w:w="7504" w:type="dxa"/>
          </w:tcPr>
          <w:p w14:paraId="67A2844E" w14:textId="77777777" w:rsidR="00205431" w:rsidRPr="00CA7636" w:rsidRDefault="00205431" w:rsidP="00205431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ภาคผนวก</w:t>
            </w:r>
          </w:p>
        </w:tc>
        <w:tc>
          <w:tcPr>
            <w:tcW w:w="792" w:type="dxa"/>
          </w:tcPr>
          <w:p w14:paraId="60BAA19D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8689F" w:rsidRPr="00CA7636" w14:paraId="4A425F7F" w14:textId="77777777" w:rsidTr="00A22259">
        <w:tc>
          <w:tcPr>
            <w:tcW w:w="7504" w:type="dxa"/>
          </w:tcPr>
          <w:p w14:paraId="70710FDE" w14:textId="7ED68915" w:rsidR="00A8689F" w:rsidRPr="00CA7636" w:rsidRDefault="00A8689F" w:rsidP="00205431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ประวัตย่อของผู้จัดทำโครงการ</w:t>
            </w:r>
          </w:p>
        </w:tc>
        <w:tc>
          <w:tcPr>
            <w:tcW w:w="792" w:type="dxa"/>
          </w:tcPr>
          <w:p w14:paraId="3C7AB36E" w14:textId="77777777" w:rsidR="00A8689F" w:rsidRPr="00CA7636" w:rsidRDefault="00A8689F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</w:tbl>
    <w:p w14:paraId="2B03A1D2" w14:textId="77777777" w:rsidR="00A8689F" w:rsidRPr="00CA7636" w:rsidRDefault="00A8689F" w:rsidP="00205431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</w:p>
    <w:p w14:paraId="71269CCD" w14:textId="6175ECBD" w:rsidR="00205431" w:rsidRPr="00CA7636" w:rsidRDefault="00205431" w:rsidP="00A8689F">
      <w:pPr>
        <w:tabs>
          <w:tab w:val="left" w:pos="1672"/>
        </w:tabs>
        <w:rPr>
          <w:rFonts w:asciiTheme="minorBidi" w:hAnsiTheme="minorBidi" w:cstheme="minorBidi"/>
          <w:b/>
          <w:bCs/>
          <w:sz w:val="40"/>
          <w:szCs w:val="40"/>
        </w:rPr>
      </w:pPr>
    </w:p>
    <w:p w14:paraId="04080A39" w14:textId="77777777" w:rsidR="00A8689F" w:rsidRPr="00CA7636" w:rsidRDefault="00A8689F" w:rsidP="00A8689F">
      <w:pPr>
        <w:tabs>
          <w:tab w:val="left" w:pos="1672"/>
        </w:tabs>
        <w:rPr>
          <w:rFonts w:asciiTheme="minorBidi" w:hAnsiTheme="minorBidi" w:cstheme="minorBidi"/>
          <w:b/>
          <w:bCs/>
          <w:sz w:val="40"/>
          <w:szCs w:val="40"/>
        </w:rPr>
      </w:pPr>
    </w:p>
    <w:p w14:paraId="5BDC21CA" w14:textId="77777777" w:rsidR="009169F0" w:rsidRPr="00CA7636" w:rsidRDefault="009169F0" w:rsidP="00A8689F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  <w:bookmarkStart w:id="3" w:name="_Hlk130557873"/>
    </w:p>
    <w:p w14:paraId="284C71AD" w14:textId="77777777" w:rsidR="009169F0" w:rsidRPr="00CA7636" w:rsidRDefault="009169F0" w:rsidP="00A8689F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197AD67C" w14:textId="77777777" w:rsidR="009169F0" w:rsidRPr="00CA7636" w:rsidRDefault="009169F0" w:rsidP="00A8689F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7A3B7F32" w14:textId="77777777" w:rsidR="009169F0" w:rsidRPr="00CA7636" w:rsidRDefault="009169F0" w:rsidP="00A8689F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21CBCF8E" w14:textId="004E9184" w:rsidR="009169F0" w:rsidRDefault="009169F0" w:rsidP="00A8689F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613115D8" w14:textId="77777777" w:rsidR="002F4B7F" w:rsidRPr="00CA7636" w:rsidRDefault="002F4B7F" w:rsidP="00A8689F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78B4D19A" w14:textId="77777777" w:rsidR="009169F0" w:rsidRPr="00CA7636" w:rsidRDefault="009169F0" w:rsidP="00A8689F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59D2EBB3" w14:textId="62920F52" w:rsidR="00205431" w:rsidRPr="00CA7636" w:rsidRDefault="00205431" w:rsidP="00CD1CF9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  <w:r w:rsidRPr="00CA7636">
        <w:rPr>
          <w:rFonts w:asciiTheme="minorBidi" w:hAnsiTheme="minorBidi" w:cstheme="minorBidi"/>
          <w:b/>
          <w:bCs/>
          <w:sz w:val="36"/>
          <w:szCs w:val="36"/>
          <w:cs/>
        </w:rPr>
        <w:lastRenderedPageBreak/>
        <w:t>สารบัญตาราง</w:t>
      </w:r>
    </w:p>
    <w:p w14:paraId="439AD537" w14:textId="77777777" w:rsidR="00A8689F" w:rsidRPr="00CA7636" w:rsidRDefault="00A8689F" w:rsidP="00A8689F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88"/>
        <w:gridCol w:w="808"/>
      </w:tblGrid>
      <w:tr w:rsidR="00A8689F" w:rsidRPr="00CA7636" w14:paraId="322DCF67" w14:textId="77777777" w:rsidTr="00A8689F">
        <w:tc>
          <w:tcPr>
            <w:tcW w:w="7763" w:type="dxa"/>
          </w:tcPr>
          <w:p w14:paraId="059DC159" w14:textId="2B84D733" w:rsidR="00A8689F" w:rsidRPr="00CA7636" w:rsidRDefault="00A8689F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ตารางที่</w:t>
            </w:r>
          </w:p>
        </w:tc>
        <w:tc>
          <w:tcPr>
            <w:tcW w:w="815" w:type="dxa"/>
          </w:tcPr>
          <w:p w14:paraId="100F3340" w14:textId="4AFBEDF2" w:rsidR="00A8689F" w:rsidRPr="00CA7636" w:rsidRDefault="00A8689F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205431" w:rsidRPr="00CA7636" w14:paraId="4C9ACB26" w14:textId="77777777" w:rsidTr="00A8689F">
        <w:tc>
          <w:tcPr>
            <w:tcW w:w="7763" w:type="dxa"/>
          </w:tcPr>
          <w:p w14:paraId="0BA90F51" w14:textId="77777777" w:rsidR="00205431" w:rsidRPr="00CA7636" w:rsidRDefault="00205431" w:rsidP="0020543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</w:t>
            </w:r>
            <w:r w:rsidR="00A74D48"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1.1  </w:t>
            </w:r>
          </w:p>
        </w:tc>
        <w:tc>
          <w:tcPr>
            <w:tcW w:w="815" w:type="dxa"/>
          </w:tcPr>
          <w:p w14:paraId="6FBD4F5E" w14:textId="77777777" w:rsidR="00205431" w:rsidRPr="00CA7636" w:rsidRDefault="00205431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2D1D691E" w14:textId="77777777" w:rsidTr="00A8689F">
        <w:tc>
          <w:tcPr>
            <w:tcW w:w="7763" w:type="dxa"/>
          </w:tcPr>
          <w:p w14:paraId="69705056" w14:textId="77777777" w:rsidR="00A74D48" w:rsidRPr="00CA7636" w:rsidRDefault="00A74D48" w:rsidP="00A74D48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1.2  </w:t>
            </w:r>
          </w:p>
        </w:tc>
        <w:tc>
          <w:tcPr>
            <w:tcW w:w="815" w:type="dxa"/>
          </w:tcPr>
          <w:p w14:paraId="14C6E3CA" w14:textId="77777777" w:rsidR="00A74D48" w:rsidRPr="00CA7636" w:rsidRDefault="00A74D48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10A418A7" w14:textId="77777777" w:rsidTr="00A8689F">
        <w:tc>
          <w:tcPr>
            <w:tcW w:w="7763" w:type="dxa"/>
          </w:tcPr>
          <w:p w14:paraId="5C56683B" w14:textId="77777777" w:rsidR="00A74D48" w:rsidRPr="00CA7636" w:rsidRDefault="00A74D48" w:rsidP="00A74D48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1.3 </w:t>
            </w:r>
          </w:p>
        </w:tc>
        <w:tc>
          <w:tcPr>
            <w:tcW w:w="815" w:type="dxa"/>
          </w:tcPr>
          <w:p w14:paraId="79E99272" w14:textId="77777777" w:rsidR="00A74D48" w:rsidRPr="00CA7636" w:rsidRDefault="00A74D48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0322FA9E" w14:textId="77777777" w:rsidTr="00A8689F">
        <w:tc>
          <w:tcPr>
            <w:tcW w:w="7763" w:type="dxa"/>
          </w:tcPr>
          <w:p w14:paraId="02526E40" w14:textId="77777777" w:rsidR="00A74D48" w:rsidRPr="00CA7636" w:rsidRDefault="00A74D48" w:rsidP="00A74D48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1.4  </w:t>
            </w:r>
          </w:p>
        </w:tc>
        <w:tc>
          <w:tcPr>
            <w:tcW w:w="815" w:type="dxa"/>
          </w:tcPr>
          <w:p w14:paraId="2F5C4DD7" w14:textId="77777777" w:rsidR="00A74D48" w:rsidRPr="00CA7636" w:rsidRDefault="00A74D48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135449A3" w14:textId="77777777" w:rsidTr="00A8689F">
        <w:tc>
          <w:tcPr>
            <w:tcW w:w="7763" w:type="dxa"/>
          </w:tcPr>
          <w:p w14:paraId="6FF52AC8" w14:textId="77777777" w:rsidR="00A74D48" w:rsidRPr="00CA7636" w:rsidRDefault="00A74D48" w:rsidP="00A74D48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1.5  </w:t>
            </w:r>
          </w:p>
        </w:tc>
        <w:tc>
          <w:tcPr>
            <w:tcW w:w="815" w:type="dxa"/>
          </w:tcPr>
          <w:p w14:paraId="2B771B05" w14:textId="77777777" w:rsidR="00A74D48" w:rsidRPr="00CA7636" w:rsidRDefault="00A74D48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75A4D2EF" w14:textId="77777777" w:rsidTr="00A8689F">
        <w:tc>
          <w:tcPr>
            <w:tcW w:w="7763" w:type="dxa"/>
          </w:tcPr>
          <w:p w14:paraId="2399BC3F" w14:textId="77777777" w:rsidR="00A74D48" w:rsidRPr="00CA7636" w:rsidRDefault="00A74D48" w:rsidP="00A74D48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1.6  </w:t>
            </w:r>
          </w:p>
        </w:tc>
        <w:tc>
          <w:tcPr>
            <w:tcW w:w="815" w:type="dxa"/>
          </w:tcPr>
          <w:p w14:paraId="5BD7820B" w14:textId="77777777" w:rsidR="00A74D48" w:rsidRPr="00CA7636" w:rsidRDefault="00A74D48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742C0557" w14:textId="77777777" w:rsidTr="00A8689F">
        <w:tc>
          <w:tcPr>
            <w:tcW w:w="8578" w:type="dxa"/>
            <w:gridSpan w:val="2"/>
          </w:tcPr>
          <w:p w14:paraId="4F3D0D17" w14:textId="77777777" w:rsidR="00A74D48" w:rsidRPr="00CA7636" w:rsidRDefault="00A74D48" w:rsidP="00A74D48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1.7  </w:t>
            </w:r>
          </w:p>
        </w:tc>
      </w:tr>
      <w:tr w:rsidR="00A74D48" w:rsidRPr="00CA7636" w14:paraId="25E705FC" w14:textId="77777777" w:rsidTr="00A8689F">
        <w:tc>
          <w:tcPr>
            <w:tcW w:w="7763" w:type="dxa"/>
          </w:tcPr>
          <w:p w14:paraId="57D5E093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2.1  </w:t>
            </w:r>
          </w:p>
        </w:tc>
        <w:tc>
          <w:tcPr>
            <w:tcW w:w="815" w:type="dxa"/>
          </w:tcPr>
          <w:p w14:paraId="43155EEA" w14:textId="77777777" w:rsidR="00A74D48" w:rsidRPr="00CA7636" w:rsidRDefault="00A74D48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497BAA70" w14:textId="77777777" w:rsidTr="00A8689F">
        <w:tc>
          <w:tcPr>
            <w:tcW w:w="7763" w:type="dxa"/>
          </w:tcPr>
          <w:p w14:paraId="2ADD5942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2.2  </w:t>
            </w:r>
          </w:p>
        </w:tc>
        <w:tc>
          <w:tcPr>
            <w:tcW w:w="815" w:type="dxa"/>
          </w:tcPr>
          <w:p w14:paraId="08B6021C" w14:textId="77777777" w:rsidR="00A74D48" w:rsidRPr="00CA7636" w:rsidRDefault="00A74D48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1310270B" w14:textId="77777777" w:rsidTr="00A8689F">
        <w:tc>
          <w:tcPr>
            <w:tcW w:w="7763" w:type="dxa"/>
          </w:tcPr>
          <w:p w14:paraId="2846625B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2.3 </w:t>
            </w:r>
          </w:p>
        </w:tc>
        <w:tc>
          <w:tcPr>
            <w:tcW w:w="815" w:type="dxa"/>
          </w:tcPr>
          <w:p w14:paraId="2F380477" w14:textId="77777777" w:rsidR="00A74D48" w:rsidRPr="00CA7636" w:rsidRDefault="00A74D48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3F8695D9" w14:textId="77777777" w:rsidTr="00A8689F">
        <w:tc>
          <w:tcPr>
            <w:tcW w:w="7763" w:type="dxa"/>
          </w:tcPr>
          <w:p w14:paraId="6DB6945B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2.4  </w:t>
            </w:r>
          </w:p>
        </w:tc>
        <w:tc>
          <w:tcPr>
            <w:tcW w:w="815" w:type="dxa"/>
          </w:tcPr>
          <w:p w14:paraId="10664C37" w14:textId="77777777" w:rsidR="00A74D48" w:rsidRPr="00CA7636" w:rsidRDefault="00A74D48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37237D99" w14:textId="77777777" w:rsidTr="00A8689F">
        <w:tc>
          <w:tcPr>
            <w:tcW w:w="7763" w:type="dxa"/>
          </w:tcPr>
          <w:p w14:paraId="292F84B1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2.5  </w:t>
            </w:r>
          </w:p>
        </w:tc>
        <w:tc>
          <w:tcPr>
            <w:tcW w:w="815" w:type="dxa"/>
          </w:tcPr>
          <w:p w14:paraId="1F02527E" w14:textId="77777777" w:rsidR="00A74D48" w:rsidRPr="00CA7636" w:rsidRDefault="00A74D48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45C2F9F8" w14:textId="77777777" w:rsidTr="00A8689F">
        <w:tc>
          <w:tcPr>
            <w:tcW w:w="7763" w:type="dxa"/>
          </w:tcPr>
          <w:p w14:paraId="6796178B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2.6  </w:t>
            </w:r>
          </w:p>
        </w:tc>
        <w:tc>
          <w:tcPr>
            <w:tcW w:w="815" w:type="dxa"/>
          </w:tcPr>
          <w:p w14:paraId="04121BD9" w14:textId="77777777" w:rsidR="00A74D48" w:rsidRPr="00CA7636" w:rsidRDefault="00A74D48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7FBF540C" w14:textId="77777777" w:rsidTr="00A8689F">
        <w:tc>
          <w:tcPr>
            <w:tcW w:w="7763" w:type="dxa"/>
          </w:tcPr>
          <w:p w14:paraId="63FC8A64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2.7  </w:t>
            </w:r>
          </w:p>
        </w:tc>
        <w:tc>
          <w:tcPr>
            <w:tcW w:w="815" w:type="dxa"/>
          </w:tcPr>
          <w:p w14:paraId="6A55FC5C" w14:textId="77777777" w:rsidR="00A74D48" w:rsidRPr="00CA7636" w:rsidRDefault="00A74D48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5BDF37DE" w14:textId="77777777" w:rsidTr="00A8689F">
        <w:tc>
          <w:tcPr>
            <w:tcW w:w="8578" w:type="dxa"/>
            <w:gridSpan w:val="2"/>
          </w:tcPr>
          <w:p w14:paraId="6A084F83" w14:textId="77777777" w:rsidR="00A74D48" w:rsidRPr="00CA7636" w:rsidRDefault="00A74D48" w:rsidP="00A74D48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3.1  </w:t>
            </w:r>
          </w:p>
        </w:tc>
      </w:tr>
      <w:tr w:rsidR="00A74D48" w:rsidRPr="00CA7636" w14:paraId="0A088D4D" w14:textId="77777777" w:rsidTr="00A8689F">
        <w:tc>
          <w:tcPr>
            <w:tcW w:w="7763" w:type="dxa"/>
          </w:tcPr>
          <w:p w14:paraId="1D6F3357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3.2  </w:t>
            </w:r>
          </w:p>
        </w:tc>
        <w:tc>
          <w:tcPr>
            <w:tcW w:w="815" w:type="dxa"/>
          </w:tcPr>
          <w:p w14:paraId="4E115577" w14:textId="77777777" w:rsidR="00A74D48" w:rsidRPr="00CA7636" w:rsidRDefault="00A74D48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55B48473" w14:textId="77777777" w:rsidTr="00A8689F">
        <w:tc>
          <w:tcPr>
            <w:tcW w:w="7763" w:type="dxa"/>
          </w:tcPr>
          <w:p w14:paraId="05217900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3.3  </w:t>
            </w:r>
          </w:p>
        </w:tc>
        <w:tc>
          <w:tcPr>
            <w:tcW w:w="815" w:type="dxa"/>
          </w:tcPr>
          <w:p w14:paraId="702BA70D" w14:textId="77777777" w:rsidR="00A74D48" w:rsidRPr="00CA7636" w:rsidRDefault="00A74D48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71585E2D" w14:textId="77777777" w:rsidTr="00A8689F">
        <w:tc>
          <w:tcPr>
            <w:tcW w:w="7763" w:type="dxa"/>
          </w:tcPr>
          <w:p w14:paraId="094A0AD2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4.1  </w:t>
            </w:r>
          </w:p>
        </w:tc>
        <w:tc>
          <w:tcPr>
            <w:tcW w:w="815" w:type="dxa"/>
          </w:tcPr>
          <w:p w14:paraId="788DC1FF" w14:textId="77777777" w:rsidR="00A74D48" w:rsidRPr="00CA7636" w:rsidRDefault="00A74D48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72085C8A" w14:textId="77777777" w:rsidTr="00A8689F">
        <w:tc>
          <w:tcPr>
            <w:tcW w:w="7763" w:type="dxa"/>
          </w:tcPr>
          <w:p w14:paraId="6621DF01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4.2  </w:t>
            </w:r>
          </w:p>
        </w:tc>
        <w:tc>
          <w:tcPr>
            <w:tcW w:w="815" w:type="dxa"/>
          </w:tcPr>
          <w:p w14:paraId="3C75108A" w14:textId="77777777" w:rsidR="00A74D48" w:rsidRPr="00CA7636" w:rsidRDefault="00A74D48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0C7E77B5" w14:textId="77777777" w:rsidTr="00A8689F">
        <w:tc>
          <w:tcPr>
            <w:tcW w:w="7763" w:type="dxa"/>
          </w:tcPr>
          <w:p w14:paraId="45D3153D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4.3  </w:t>
            </w:r>
          </w:p>
        </w:tc>
        <w:tc>
          <w:tcPr>
            <w:tcW w:w="815" w:type="dxa"/>
          </w:tcPr>
          <w:p w14:paraId="4DE2AFC8" w14:textId="77777777" w:rsidR="00A74D48" w:rsidRPr="00CA7636" w:rsidRDefault="00A74D48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110D905B" w14:textId="77777777" w:rsidTr="00A8689F">
        <w:tc>
          <w:tcPr>
            <w:tcW w:w="7763" w:type="dxa"/>
          </w:tcPr>
          <w:p w14:paraId="6AC30B61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4.4  </w:t>
            </w:r>
          </w:p>
        </w:tc>
        <w:tc>
          <w:tcPr>
            <w:tcW w:w="815" w:type="dxa"/>
          </w:tcPr>
          <w:p w14:paraId="57988405" w14:textId="77777777" w:rsidR="00A74D48" w:rsidRPr="00CA7636" w:rsidRDefault="00A74D48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5A4F872E" w14:textId="77777777" w:rsidTr="00A8689F">
        <w:tc>
          <w:tcPr>
            <w:tcW w:w="7763" w:type="dxa"/>
          </w:tcPr>
          <w:p w14:paraId="5067B30C" w14:textId="77777777" w:rsidR="00A74D48" w:rsidRPr="00CA7636" w:rsidRDefault="00A74D48" w:rsidP="00A74D48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5.1  </w:t>
            </w:r>
          </w:p>
        </w:tc>
        <w:tc>
          <w:tcPr>
            <w:tcW w:w="815" w:type="dxa"/>
          </w:tcPr>
          <w:p w14:paraId="354CB1D8" w14:textId="77777777" w:rsidR="00A74D48" w:rsidRPr="00CA7636" w:rsidRDefault="00A74D48" w:rsidP="0020543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3980E22B" w14:textId="77777777" w:rsidTr="00A8689F">
        <w:tc>
          <w:tcPr>
            <w:tcW w:w="8578" w:type="dxa"/>
            <w:gridSpan w:val="2"/>
          </w:tcPr>
          <w:p w14:paraId="3801D624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ตารางที่ 5.2  </w:t>
            </w:r>
          </w:p>
        </w:tc>
      </w:tr>
    </w:tbl>
    <w:p w14:paraId="20716337" w14:textId="77777777" w:rsidR="00205431" w:rsidRPr="00CA7636" w:rsidRDefault="00205431" w:rsidP="00BB5260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1B8EEBCE" w14:textId="77777777" w:rsidR="00205431" w:rsidRPr="00CA7636" w:rsidRDefault="00205431" w:rsidP="00BB5260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54F900D2" w14:textId="77777777" w:rsidR="00A74D48" w:rsidRPr="00CA7636" w:rsidRDefault="00A74D48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  <w:cs/>
        </w:rPr>
      </w:pPr>
      <w:r w:rsidRPr="00CA7636">
        <w:rPr>
          <w:rFonts w:asciiTheme="minorBidi" w:hAnsiTheme="minorBidi" w:cstheme="minorBidi"/>
          <w:b/>
          <w:bCs/>
          <w:sz w:val="36"/>
          <w:szCs w:val="36"/>
          <w:cs/>
        </w:rPr>
        <w:t>สารบัญภาพ</w:t>
      </w:r>
    </w:p>
    <w:p w14:paraId="4B354C23" w14:textId="67BDDAC1" w:rsidR="00A74D48" w:rsidRPr="00CA7636" w:rsidRDefault="00A74D48" w:rsidP="00A74D48">
      <w:pPr>
        <w:tabs>
          <w:tab w:val="left" w:pos="1672"/>
        </w:tabs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88"/>
        <w:gridCol w:w="808"/>
      </w:tblGrid>
      <w:tr w:rsidR="00A8689F" w:rsidRPr="00CA7636" w14:paraId="56FFA267" w14:textId="77777777" w:rsidTr="00A8689F">
        <w:tc>
          <w:tcPr>
            <w:tcW w:w="7763" w:type="dxa"/>
          </w:tcPr>
          <w:p w14:paraId="234F0536" w14:textId="5DD8EE76" w:rsidR="00A8689F" w:rsidRPr="00CA7636" w:rsidRDefault="00A8689F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ภาพที่</w:t>
            </w:r>
          </w:p>
        </w:tc>
        <w:tc>
          <w:tcPr>
            <w:tcW w:w="815" w:type="dxa"/>
          </w:tcPr>
          <w:p w14:paraId="2987BA37" w14:textId="4F6A98A1" w:rsidR="00A8689F" w:rsidRPr="00CA7636" w:rsidRDefault="00A8689F" w:rsidP="004D31A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A74D48" w:rsidRPr="00CA7636" w14:paraId="608AF907" w14:textId="77777777" w:rsidTr="00A8689F">
        <w:tc>
          <w:tcPr>
            <w:tcW w:w="7763" w:type="dxa"/>
          </w:tcPr>
          <w:p w14:paraId="56B6A664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1.1  </w:t>
            </w:r>
          </w:p>
        </w:tc>
        <w:tc>
          <w:tcPr>
            <w:tcW w:w="815" w:type="dxa"/>
          </w:tcPr>
          <w:p w14:paraId="381A35B4" w14:textId="77777777" w:rsidR="00A74D48" w:rsidRPr="00CA7636" w:rsidRDefault="00A74D48" w:rsidP="004D31A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241DFF26" w14:textId="77777777" w:rsidTr="00A8689F">
        <w:tc>
          <w:tcPr>
            <w:tcW w:w="7763" w:type="dxa"/>
          </w:tcPr>
          <w:p w14:paraId="4E807C0D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1.2  </w:t>
            </w:r>
          </w:p>
        </w:tc>
        <w:tc>
          <w:tcPr>
            <w:tcW w:w="815" w:type="dxa"/>
          </w:tcPr>
          <w:p w14:paraId="3223D7E3" w14:textId="77777777" w:rsidR="00A74D48" w:rsidRPr="00CA7636" w:rsidRDefault="00A74D48" w:rsidP="004D31A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1A1279F1" w14:textId="77777777" w:rsidTr="00A8689F">
        <w:tc>
          <w:tcPr>
            <w:tcW w:w="7763" w:type="dxa"/>
          </w:tcPr>
          <w:p w14:paraId="2DD22CEC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1.3 </w:t>
            </w:r>
          </w:p>
        </w:tc>
        <w:tc>
          <w:tcPr>
            <w:tcW w:w="815" w:type="dxa"/>
          </w:tcPr>
          <w:p w14:paraId="73122496" w14:textId="77777777" w:rsidR="00A74D48" w:rsidRPr="00CA7636" w:rsidRDefault="00A74D48" w:rsidP="004D31A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17B520B2" w14:textId="77777777" w:rsidTr="00A8689F">
        <w:tc>
          <w:tcPr>
            <w:tcW w:w="7763" w:type="dxa"/>
          </w:tcPr>
          <w:p w14:paraId="51DCD84F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1.4  </w:t>
            </w:r>
          </w:p>
        </w:tc>
        <w:tc>
          <w:tcPr>
            <w:tcW w:w="815" w:type="dxa"/>
          </w:tcPr>
          <w:p w14:paraId="20632CA9" w14:textId="77777777" w:rsidR="00A74D48" w:rsidRPr="00CA7636" w:rsidRDefault="00A74D48" w:rsidP="004D31A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296632A9" w14:textId="77777777" w:rsidTr="00A8689F">
        <w:tc>
          <w:tcPr>
            <w:tcW w:w="7763" w:type="dxa"/>
          </w:tcPr>
          <w:p w14:paraId="1AB40337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1.5  </w:t>
            </w:r>
          </w:p>
        </w:tc>
        <w:tc>
          <w:tcPr>
            <w:tcW w:w="815" w:type="dxa"/>
          </w:tcPr>
          <w:p w14:paraId="06EC1174" w14:textId="77777777" w:rsidR="00A74D48" w:rsidRPr="00CA7636" w:rsidRDefault="00A74D48" w:rsidP="004D31A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1AF33D80" w14:textId="77777777" w:rsidTr="00A8689F">
        <w:tc>
          <w:tcPr>
            <w:tcW w:w="7763" w:type="dxa"/>
          </w:tcPr>
          <w:p w14:paraId="50B2349E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1.6  </w:t>
            </w:r>
          </w:p>
        </w:tc>
        <w:tc>
          <w:tcPr>
            <w:tcW w:w="815" w:type="dxa"/>
          </w:tcPr>
          <w:p w14:paraId="5F996637" w14:textId="77777777" w:rsidR="00A74D48" w:rsidRPr="00CA7636" w:rsidRDefault="00A74D48" w:rsidP="004D31A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7241FE34" w14:textId="77777777" w:rsidTr="00A8689F">
        <w:tc>
          <w:tcPr>
            <w:tcW w:w="8578" w:type="dxa"/>
            <w:gridSpan w:val="2"/>
          </w:tcPr>
          <w:p w14:paraId="008B1219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1.7  </w:t>
            </w:r>
          </w:p>
        </w:tc>
      </w:tr>
      <w:tr w:rsidR="00A74D48" w:rsidRPr="00CA7636" w14:paraId="46ED72F0" w14:textId="77777777" w:rsidTr="00A8689F">
        <w:tc>
          <w:tcPr>
            <w:tcW w:w="7763" w:type="dxa"/>
          </w:tcPr>
          <w:p w14:paraId="68C208C6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2.1  </w:t>
            </w:r>
          </w:p>
        </w:tc>
        <w:tc>
          <w:tcPr>
            <w:tcW w:w="815" w:type="dxa"/>
          </w:tcPr>
          <w:p w14:paraId="76D79148" w14:textId="77777777" w:rsidR="00A74D48" w:rsidRPr="00CA7636" w:rsidRDefault="00A74D48" w:rsidP="004D31A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2C4DF46F" w14:textId="77777777" w:rsidTr="00A8689F">
        <w:tc>
          <w:tcPr>
            <w:tcW w:w="7763" w:type="dxa"/>
          </w:tcPr>
          <w:p w14:paraId="1E5F3DBA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2.2  </w:t>
            </w:r>
          </w:p>
        </w:tc>
        <w:tc>
          <w:tcPr>
            <w:tcW w:w="815" w:type="dxa"/>
          </w:tcPr>
          <w:p w14:paraId="46CFC88F" w14:textId="77777777" w:rsidR="00A74D48" w:rsidRPr="00CA7636" w:rsidRDefault="00A74D48" w:rsidP="004D31A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7F02271D" w14:textId="77777777" w:rsidTr="00A8689F">
        <w:tc>
          <w:tcPr>
            <w:tcW w:w="7763" w:type="dxa"/>
          </w:tcPr>
          <w:p w14:paraId="45A72209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2.3 </w:t>
            </w:r>
          </w:p>
        </w:tc>
        <w:tc>
          <w:tcPr>
            <w:tcW w:w="815" w:type="dxa"/>
          </w:tcPr>
          <w:p w14:paraId="37D199B3" w14:textId="77777777" w:rsidR="00A74D48" w:rsidRPr="00CA7636" w:rsidRDefault="00A74D48" w:rsidP="004D31A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2D3EFC6C" w14:textId="77777777" w:rsidTr="00A8689F">
        <w:tc>
          <w:tcPr>
            <w:tcW w:w="7763" w:type="dxa"/>
          </w:tcPr>
          <w:p w14:paraId="10A3817E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2.4  </w:t>
            </w:r>
          </w:p>
        </w:tc>
        <w:tc>
          <w:tcPr>
            <w:tcW w:w="815" w:type="dxa"/>
          </w:tcPr>
          <w:p w14:paraId="6BAB7F49" w14:textId="77777777" w:rsidR="00A74D48" w:rsidRPr="00CA7636" w:rsidRDefault="00A74D48" w:rsidP="004D31A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6B96B727" w14:textId="77777777" w:rsidTr="00A8689F">
        <w:tc>
          <w:tcPr>
            <w:tcW w:w="7763" w:type="dxa"/>
          </w:tcPr>
          <w:p w14:paraId="64667A19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2.5  </w:t>
            </w:r>
          </w:p>
        </w:tc>
        <w:tc>
          <w:tcPr>
            <w:tcW w:w="815" w:type="dxa"/>
          </w:tcPr>
          <w:p w14:paraId="4A66FA22" w14:textId="77777777" w:rsidR="00A74D48" w:rsidRPr="00CA7636" w:rsidRDefault="00A74D48" w:rsidP="004D31A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7BE9D546" w14:textId="77777777" w:rsidTr="00A8689F">
        <w:tc>
          <w:tcPr>
            <w:tcW w:w="7763" w:type="dxa"/>
          </w:tcPr>
          <w:p w14:paraId="0FFD33FB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2.6  </w:t>
            </w:r>
          </w:p>
        </w:tc>
        <w:tc>
          <w:tcPr>
            <w:tcW w:w="815" w:type="dxa"/>
          </w:tcPr>
          <w:p w14:paraId="7FBFCB5E" w14:textId="77777777" w:rsidR="00A74D48" w:rsidRPr="00CA7636" w:rsidRDefault="00A74D48" w:rsidP="004D31A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5ADE19CE" w14:textId="77777777" w:rsidTr="00A8689F">
        <w:tc>
          <w:tcPr>
            <w:tcW w:w="7763" w:type="dxa"/>
          </w:tcPr>
          <w:p w14:paraId="54A7CFA5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2.7  </w:t>
            </w:r>
          </w:p>
        </w:tc>
        <w:tc>
          <w:tcPr>
            <w:tcW w:w="815" w:type="dxa"/>
          </w:tcPr>
          <w:p w14:paraId="44D5D877" w14:textId="77777777" w:rsidR="00A74D48" w:rsidRPr="00CA7636" w:rsidRDefault="00A74D48" w:rsidP="004D31A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72D84D5B" w14:textId="77777777" w:rsidTr="00A8689F">
        <w:tc>
          <w:tcPr>
            <w:tcW w:w="8578" w:type="dxa"/>
            <w:gridSpan w:val="2"/>
          </w:tcPr>
          <w:p w14:paraId="1590E61B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3.1  </w:t>
            </w:r>
          </w:p>
        </w:tc>
      </w:tr>
      <w:tr w:rsidR="00A74D48" w:rsidRPr="00CA7636" w14:paraId="3341F62D" w14:textId="77777777" w:rsidTr="00A8689F">
        <w:tc>
          <w:tcPr>
            <w:tcW w:w="7763" w:type="dxa"/>
          </w:tcPr>
          <w:p w14:paraId="6F1C9B0F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3.2  </w:t>
            </w:r>
          </w:p>
        </w:tc>
        <w:tc>
          <w:tcPr>
            <w:tcW w:w="815" w:type="dxa"/>
          </w:tcPr>
          <w:p w14:paraId="37758A28" w14:textId="77777777" w:rsidR="00A74D48" w:rsidRPr="00CA7636" w:rsidRDefault="00A74D48" w:rsidP="004D31A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79ACCC19" w14:textId="77777777" w:rsidTr="00A8689F">
        <w:tc>
          <w:tcPr>
            <w:tcW w:w="7763" w:type="dxa"/>
          </w:tcPr>
          <w:p w14:paraId="048DE76E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3.3  </w:t>
            </w:r>
          </w:p>
        </w:tc>
        <w:tc>
          <w:tcPr>
            <w:tcW w:w="815" w:type="dxa"/>
          </w:tcPr>
          <w:p w14:paraId="52F41A96" w14:textId="77777777" w:rsidR="00A74D48" w:rsidRPr="00CA7636" w:rsidRDefault="00A74D48" w:rsidP="004D31A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238582D2" w14:textId="77777777" w:rsidTr="00A8689F">
        <w:tc>
          <w:tcPr>
            <w:tcW w:w="7763" w:type="dxa"/>
          </w:tcPr>
          <w:p w14:paraId="751ED297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4.1  </w:t>
            </w:r>
          </w:p>
        </w:tc>
        <w:tc>
          <w:tcPr>
            <w:tcW w:w="815" w:type="dxa"/>
          </w:tcPr>
          <w:p w14:paraId="3A81E045" w14:textId="77777777" w:rsidR="00A74D48" w:rsidRPr="00CA7636" w:rsidRDefault="00A74D48" w:rsidP="004D31A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442B6A03" w14:textId="77777777" w:rsidTr="00A8689F">
        <w:tc>
          <w:tcPr>
            <w:tcW w:w="7763" w:type="dxa"/>
          </w:tcPr>
          <w:p w14:paraId="53F87E44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4.2  </w:t>
            </w:r>
          </w:p>
        </w:tc>
        <w:tc>
          <w:tcPr>
            <w:tcW w:w="815" w:type="dxa"/>
          </w:tcPr>
          <w:p w14:paraId="7F10D795" w14:textId="77777777" w:rsidR="00A74D48" w:rsidRPr="00CA7636" w:rsidRDefault="00A74D48" w:rsidP="004D31A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6EE591DD" w14:textId="77777777" w:rsidTr="00A8689F">
        <w:tc>
          <w:tcPr>
            <w:tcW w:w="7763" w:type="dxa"/>
          </w:tcPr>
          <w:p w14:paraId="508ECABB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4.3  </w:t>
            </w:r>
          </w:p>
        </w:tc>
        <w:tc>
          <w:tcPr>
            <w:tcW w:w="815" w:type="dxa"/>
          </w:tcPr>
          <w:p w14:paraId="11045961" w14:textId="77777777" w:rsidR="00A74D48" w:rsidRPr="00CA7636" w:rsidRDefault="00A74D48" w:rsidP="004D31A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0EEDACA8" w14:textId="77777777" w:rsidTr="00A8689F">
        <w:tc>
          <w:tcPr>
            <w:tcW w:w="7763" w:type="dxa"/>
          </w:tcPr>
          <w:p w14:paraId="7819AAE4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4.4  </w:t>
            </w:r>
          </w:p>
        </w:tc>
        <w:tc>
          <w:tcPr>
            <w:tcW w:w="815" w:type="dxa"/>
          </w:tcPr>
          <w:p w14:paraId="0BBDE458" w14:textId="77777777" w:rsidR="00A74D48" w:rsidRPr="00CA7636" w:rsidRDefault="00A74D48" w:rsidP="004D31A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082BC3A2" w14:textId="77777777" w:rsidTr="00A8689F">
        <w:tc>
          <w:tcPr>
            <w:tcW w:w="7763" w:type="dxa"/>
          </w:tcPr>
          <w:p w14:paraId="4F0574B5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5.1  </w:t>
            </w:r>
          </w:p>
        </w:tc>
        <w:tc>
          <w:tcPr>
            <w:tcW w:w="815" w:type="dxa"/>
          </w:tcPr>
          <w:p w14:paraId="1F5B2F21" w14:textId="77777777" w:rsidR="00A74D48" w:rsidRPr="00CA7636" w:rsidRDefault="00A74D48" w:rsidP="004D31A1">
            <w:pPr>
              <w:tabs>
                <w:tab w:val="left" w:pos="1672"/>
              </w:tabs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A74D48" w:rsidRPr="00CA7636" w14:paraId="2A1CDF05" w14:textId="77777777" w:rsidTr="00A8689F">
        <w:tc>
          <w:tcPr>
            <w:tcW w:w="8578" w:type="dxa"/>
            <w:gridSpan w:val="2"/>
          </w:tcPr>
          <w:p w14:paraId="11FCCBA3" w14:textId="77777777" w:rsidR="00A74D48" w:rsidRPr="00CA7636" w:rsidRDefault="00A74D48" w:rsidP="004D31A1">
            <w:pPr>
              <w:tabs>
                <w:tab w:val="left" w:pos="1672"/>
              </w:tabs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ภาพที่ 5.2  </w:t>
            </w:r>
          </w:p>
        </w:tc>
      </w:tr>
    </w:tbl>
    <w:p w14:paraId="1978960C" w14:textId="42211A88" w:rsidR="00046D28" w:rsidRPr="00CA7636" w:rsidRDefault="00046D28" w:rsidP="00046D28">
      <w:pPr>
        <w:tabs>
          <w:tab w:val="left" w:pos="864"/>
          <w:tab w:val="left" w:pos="1224"/>
          <w:tab w:val="left" w:pos="1584"/>
          <w:tab w:val="left" w:pos="1944"/>
        </w:tabs>
        <w:spacing w:line="360" w:lineRule="auto"/>
        <w:rPr>
          <w:rFonts w:asciiTheme="minorBidi" w:eastAsia="Cordia New" w:hAnsiTheme="minorBidi" w:cstheme="minorBidi"/>
          <w:b/>
          <w:noProof/>
          <w:sz w:val="40"/>
          <w:szCs w:val="40"/>
        </w:rPr>
      </w:pPr>
    </w:p>
    <w:bookmarkEnd w:id="3"/>
    <w:p w14:paraId="1E8138C2" w14:textId="797E1CF7" w:rsidR="00046D28" w:rsidRPr="00CA7636" w:rsidRDefault="00046D28" w:rsidP="00046D28">
      <w:pPr>
        <w:rPr>
          <w:rFonts w:asciiTheme="minorBidi" w:eastAsia="Cordia New" w:hAnsiTheme="minorBidi" w:cstheme="minorBidi"/>
          <w:b/>
          <w:noProof/>
          <w:sz w:val="40"/>
          <w:szCs w:val="40"/>
          <w:cs/>
        </w:rPr>
        <w:sectPr w:rsidR="00046D28" w:rsidRPr="00CA7636">
          <w:pgSz w:w="11906" w:h="16838"/>
          <w:pgMar w:top="2880" w:right="1440" w:bottom="1440" w:left="2160" w:header="706" w:footer="706" w:gutter="0"/>
          <w:pgNumType w:start="1"/>
          <w:cols w:space="720"/>
        </w:sectPr>
      </w:pPr>
    </w:p>
    <w:p w14:paraId="181747CD" w14:textId="548A5213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360" w:lineRule="auto"/>
        <w:jc w:val="center"/>
        <w:rPr>
          <w:rFonts w:asciiTheme="minorBidi" w:eastAsia="Cordia New" w:hAnsiTheme="minorBidi" w:cstheme="minorBidi"/>
          <w:b/>
          <w:noProof/>
          <w:sz w:val="40"/>
          <w:szCs w:val="40"/>
        </w:rPr>
      </w:pPr>
      <w:r w:rsidRPr="00CA7636">
        <w:rPr>
          <w:rFonts w:asciiTheme="minorBidi" w:eastAsia="Cordia New" w:hAnsiTheme="minorBidi" w:cstheme="minorBidi"/>
          <w:b/>
          <w:noProof/>
          <w:sz w:val="40"/>
          <w:szCs w:val="40"/>
        </w:rPr>
        <w:lastRenderedPageBreak/>
        <w:t>บทที่ 1</w:t>
      </w:r>
    </w:p>
    <w:p w14:paraId="502A458F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center"/>
        <w:rPr>
          <w:rFonts w:asciiTheme="minorBidi" w:eastAsia="Cordia New" w:hAnsiTheme="minorBidi" w:cstheme="minorBidi"/>
          <w:b/>
          <w:noProof/>
          <w:sz w:val="40"/>
          <w:szCs w:val="40"/>
        </w:rPr>
      </w:pPr>
      <w:r w:rsidRPr="00CA7636">
        <w:rPr>
          <w:rFonts w:asciiTheme="minorBidi" w:eastAsia="Cordia New" w:hAnsiTheme="minorBidi" w:cstheme="minorBidi"/>
          <w:b/>
          <w:noProof/>
          <w:sz w:val="40"/>
          <w:szCs w:val="40"/>
        </w:rPr>
        <w:t>บทนำ</w:t>
      </w:r>
    </w:p>
    <w:p w14:paraId="00BB6C3C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360" w:lineRule="auto"/>
        <w:rPr>
          <w:rFonts w:asciiTheme="minorBidi" w:eastAsia="Cordia New" w:hAnsiTheme="minorBidi" w:cstheme="minorBidi"/>
          <w:b/>
          <w:noProof/>
          <w:sz w:val="36"/>
          <w:szCs w:val="36"/>
        </w:rPr>
      </w:pPr>
      <w:r w:rsidRPr="00CA7636">
        <w:rPr>
          <w:rFonts w:asciiTheme="minorBidi" w:eastAsia="Cordia New" w:hAnsiTheme="minorBidi" w:cstheme="minorBidi"/>
          <w:b/>
          <w:noProof/>
          <w:sz w:val="36"/>
          <w:szCs w:val="36"/>
        </w:rPr>
        <w:t>ความเป็นมาและความสำคัญของปัญหา</w:t>
      </w:r>
    </w:p>
    <w:p w14:paraId="3133FD89" w14:textId="77777777" w:rsidR="003E1626" w:rsidRPr="00CA7636" w:rsidRDefault="003E1626" w:rsidP="003E1626">
      <w:pPr>
        <w:jc w:val="thaiDistribute"/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tab/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>ในปี</w:t>
      </w:r>
      <w:r w:rsidRPr="00CA7636">
        <w:rPr>
          <w:rFonts w:asciiTheme="minorBidi" w:hAnsiTheme="minorBidi" w:cstheme="minorBidi"/>
          <w:noProof/>
          <w:sz w:val="32"/>
          <w:szCs w:val="32"/>
        </w:rPr>
        <w:t>2563</w:t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>ตลาดน้ำดื่มบรรจุขวดในประเทศไทยมีมูลค่า</w:t>
      </w:r>
      <w:r w:rsidRPr="00CA7636">
        <w:rPr>
          <w:rFonts w:asciiTheme="minorBidi" w:hAnsiTheme="minorBidi" w:cstheme="minorBidi"/>
          <w:noProof/>
          <w:sz w:val="32"/>
          <w:szCs w:val="32"/>
        </w:rPr>
        <w:t>56,303.7</w:t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>ล้านบาทซึ่งมีมูลค่าเพิ่มขึ้นร้อยละ</w:t>
      </w:r>
      <w:r w:rsidRPr="00CA7636">
        <w:rPr>
          <w:rFonts w:asciiTheme="minorBidi" w:hAnsiTheme="minorBidi" w:cstheme="minorBidi"/>
          <w:noProof/>
          <w:sz w:val="32"/>
          <w:szCs w:val="32"/>
        </w:rPr>
        <w:t>2.0</w:t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>จากปี</w:t>
      </w:r>
      <w:r w:rsidRPr="00CA7636">
        <w:rPr>
          <w:rFonts w:asciiTheme="minorBidi" w:hAnsiTheme="minorBidi" w:cstheme="minorBidi"/>
          <w:noProof/>
          <w:sz w:val="32"/>
          <w:szCs w:val="32"/>
        </w:rPr>
        <w:t>2562(</w:t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>ศูนย์อัจฉริยะเพื่ออุตสาหกรรมของสถาบันอาหาร</w:t>
      </w:r>
      <w:r w:rsidRPr="00CA7636">
        <w:rPr>
          <w:rFonts w:asciiTheme="minorBidi" w:hAnsiTheme="minorBidi" w:cstheme="minorBidi"/>
          <w:noProof/>
          <w:sz w:val="32"/>
          <w:szCs w:val="32"/>
        </w:rPr>
        <w:t>,2564)</w:t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 xml:space="preserve">แสดงให้เห็นว่ายอดจำหน่ายผลิตภัณฑ์น้ำดื่มบรรจุขวในประเทศไทยมีการซื้อขายเพิ่มมากขึ้นผู้บริโภคเชื่อถือการผลิตที่ได้คุณภาพและนิยมซื้อน้ำเพื่อการบริโภคเพราะคำนึงถึงความสะดวกสบายทำให้การผลิตน้ำดื่มบรรจุขวดเป็นที่ต้องการอย่างมากในท้องตลาด </w:t>
      </w:r>
    </w:p>
    <w:p w14:paraId="428257DF" w14:textId="77777777" w:rsidR="00554EDD" w:rsidRPr="00CA7636" w:rsidRDefault="003E1626" w:rsidP="00554EDD">
      <w:pPr>
        <w:jc w:val="thaiDistribute"/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  <w:cs/>
        </w:rPr>
        <w:t>(ศูนย์อัจฉริยะเพื่ออุตสาหกรรมของสถาบันอาหาร</w:t>
      </w:r>
      <w:r w:rsidRPr="00CA7636">
        <w:rPr>
          <w:rFonts w:asciiTheme="minorBidi" w:hAnsiTheme="minorBidi" w:cstheme="minorBidi"/>
          <w:noProof/>
          <w:sz w:val="32"/>
          <w:szCs w:val="32"/>
        </w:rPr>
        <w:t xml:space="preserve">, 2558 ) </w:t>
      </w:r>
    </w:p>
    <w:p w14:paraId="1940A125" w14:textId="1228CE63" w:rsidR="00C80674" w:rsidRPr="00CA7636" w:rsidRDefault="003E1626" w:rsidP="00554EDD">
      <w:pPr>
        <w:ind w:firstLine="720"/>
        <w:jc w:val="thaiDistribute"/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  <w:cs/>
        </w:rPr>
        <w:t>ในส่วนของโครงการพัฒนาศักยภาพของหมู่บ้านและชุมชน(</w:t>
      </w:r>
      <w:r w:rsidRPr="00CA7636">
        <w:rPr>
          <w:rFonts w:asciiTheme="minorBidi" w:hAnsiTheme="minorBidi" w:cstheme="minorBidi"/>
          <w:noProof/>
          <w:sz w:val="32"/>
          <w:szCs w:val="32"/>
        </w:rPr>
        <w:t>SML)</w:t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>เป็นนโยบายของรัฐบาลที่จัดสรรงบประมาณให้ประชาชนโดยตรงโดยปัจจัยในความสำเร็จของโครงการคือความร่วมมือของประชาชนทุกคนในหมู่บ้าน/ชุมชนในการคิดโครงการที่เป็นประโยชน์ต่อส่วนรวอย่างแท้จริงซึ่งสำนักงานกองทุนหมู่บ้านและชุมชนเมืองแห่งชาติ(</w:t>
      </w:r>
      <w:r w:rsidRPr="00CA7636">
        <w:rPr>
          <w:rFonts w:asciiTheme="minorBidi" w:hAnsiTheme="minorBidi" w:cstheme="minorBidi"/>
          <w:noProof/>
          <w:sz w:val="32"/>
          <w:szCs w:val="32"/>
        </w:rPr>
        <w:t>2555)</w:t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 xml:space="preserve">ได้มอบเงินสนับสนุนให้หมู่บ้านเพชรไพรวัลย์ในการดำเนินงานโดยคณะกรรมการบริหารกองทุนหมู่บ้านและชาวบ้านเพชรไพรวัลย์มีมติร่วมกันในการนำงบประมาณที่ได้รับมาสร้างโรงผลิตน้ำดื่มเพื่อผลิตน้ำดื่มบรรจุขวดสำหรับจำหน่ายให้แก่ชาวบ้านในหมู่บ้านเพชรไพรวัลย์และหมู่บ้านใกล้เคียงที่มีราคาถูกกว่าท้องตลาดแต่ทางหมู่บ้านได้ประสบปัญหาคือการจัดเก็บข้อมูลข้อมูลต่างๆที่ไม่สมบูรณ์ไม่ครอบคลุมจัดการข้อมูลและความต้องการใช้งานได้อย่างชัดเจนการจัดเก็บข้อมูลต่างๆที่ไม่ถูกต้องทั้งข้อมูลการผลิตการจำหน่ายและการจัดส่งที่ไม่สอดคล้องกันรวมทั้งการจัดทำรายงานสรุปต่างๆและการตรวจสอบความถูกต้องของข้อมูลการผลิต การจำหน่าย และการจัดส่ง เมื่อพิจารณารายงานทางการเงินทั้งหมด พบว่า การดำเนินการขาดทุนอย่างต่อเนื่อง ส่งผลให้การดำเนินงานโรงผลิตน้ำดื่มไม่ประสบความสำเร็จ </w:t>
      </w:r>
      <w:r w:rsidR="00C80674" w:rsidRPr="00CA7636">
        <w:rPr>
          <w:rFonts w:asciiTheme="minorBidi" w:hAnsiTheme="minorBidi" w:cstheme="minorBidi"/>
          <w:noProof/>
          <w:sz w:val="32"/>
          <w:szCs w:val="32"/>
          <w:cs/>
        </w:rPr>
        <w:t>ด้วยปัญหาที่เกิดขึ้นจึงได้พิจารณานำระบบสารสนเทศเข้ามาช่วยแก้ปัญหาดังกล่าวโดยทำการจัดเก็บข้อมูลในรูปแบบอิเล็กทรอนิกส์แทนการจัดเก็บข้อมูลในรูปแบบเอกสารให้สะดวกรวดเร็วมากยิ่งขึ้น เพื่อแก้ไขปัญหาดังกล่าว</w:t>
      </w:r>
    </w:p>
    <w:p w14:paraId="03AAC61F" w14:textId="5AED7FA8" w:rsidR="003E1626" w:rsidRPr="00CA7636" w:rsidRDefault="003E1626" w:rsidP="003E1626">
      <w:pPr>
        <w:jc w:val="thaiDistribute"/>
        <w:rPr>
          <w:rFonts w:asciiTheme="minorBidi" w:hAnsiTheme="minorBidi" w:cstheme="minorBidi"/>
          <w:noProof/>
          <w:sz w:val="32"/>
          <w:szCs w:val="32"/>
        </w:rPr>
        <w:sectPr w:rsidR="003E1626" w:rsidRPr="00CA7636">
          <w:pgSz w:w="11906" w:h="16838"/>
          <w:pgMar w:top="2880" w:right="1440" w:bottom="1440" w:left="2160" w:header="706" w:footer="706" w:gutter="0"/>
          <w:pgNumType w:start="1"/>
          <w:cols w:space="720"/>
        </w:sectPr>
      </w:pPr>
    </w:p>
    <w:p w14:paraId="497F3C23" w14:textId="4D61450C" w:rsidR="003E1626" w:rsidRPr="00CA7636" w:rsidRDefault="003E1626" w:rsidP="003E1626">
      <w:pPr>
        <w:tabs>
          <w:tab w:val="center" w:pos="709"/>
          <w:tab w:val="left" w:pos="864"/>
          <w:tab w:val="left" w:pos="1224"/>
          <w:tab w:val="left" w:pos="1584"/>
          <w:tab w:val="left" w:pos="1944"/>
        </w:tabs>
        <w:spacing w:line="480" w:lineRule="auto"/>
        <w:jc w:val="both"/>
        <w:rPr>
          <w:rFonts w:asciiTheme="minorBidi" w:eastAsia="Cordia New" w:hAnsiTheme="minorBidi" w:cstheme="minorBidi"/>
          <w:noProof/>
          <w:sz w:val="32"/>
          <w:szCs w:val="32"/>
        </w:rPr>
      </w:pPr>
      <w:r w:rsidRPr="00CA7636">
        <w:rPr>
          <w:rFonts w:asciiTheme="minorBidi" w:eastAsia="Cordia New" w:hAnsiTheme="minorBidi" w:cstheme="minorBidi"/>
          <w:b/>
          <w:noProof/>
          <w:sz w:val="36"/>
          <w:szCs w:val="36"/>
        </w:rPr>
        <w:lastRenderedPageBreak/>
        <w:t>วัตถุประสงค์</w:t>
      </w:r>
    </w:p>
    <w:p w14:paraId="3132D4A2" w14:textId="77777777" w:rsidR="003E1626" w:rsidRPr="00CA7636" w:rsidRDefault="003E162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>เพื่อวิเคราะห์ออกแบบและพัฒนาระบบผลิตและจำหน่ายน้ำดื่มบ้านเพชรไพรวัลย์</w:t>
      </w:r>
    </w:p>
    <w:p w14:paraId="061418C8" w14:textId="77777777" w:rsidR="003E1626" w:rsidRPr="00CA7636" w:rsidRDefault="003E162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>เพื่อประเมินประสิทธิภาพของระบบผลิตและจำหน่ายน้ำดื่มบ้านเพชรไพรวัลย์</w:t>
      </w:r>
    </w:p>
    <w:p w14:paraId="4C076089" w14:textId="77777777" w:rsidR="003E1626" w:rsidRPr="00CA7636" w:rsidRDefault="003E162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>เพื่อประเมินความพอใจของผู้ใช้งานระบบผลิตและจำหน่ายน้ำดื่มบ้านเพชรไพรวัลย์</w:t>
      </w:r>
    </w:p>
    <w:p w14:paraId="520F443B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ind w:left="1140"/>
        <w:rPr>
          <w:rFonts w:asciiTheme="minorBidi" w:eastAsia="Cordia New" w:hAnsiTheme="minorBidi" w:cstheme="minorBidi"/>
          <w:b/>
          <w:noProof/>
          <w:color w:val="000000"/>
          <w:sz w:val="32"/>
          <w:szCs w:val="32"/>
        </w:rPr>
      </w:pPr>
    </w:p>
    <w:p w14:paraId="2EB96AD2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rPr>
          <w:rFonts w:asciiTheme="minorBidi" w:eastAsia="Cordia New" w:hAnsiTheme="minorBidi" w:cstheme="minorBidi"/>
          <w:b/>
          <w:noProof/>
          <w:sz w:val="36"/>
          <w:szCs w:val="36"/>
        </w:rPr>
      </w:pPr>
      <w:r w:rsidRPr="00CA7636">
        <w:rPr>
          <w:rFonts w:asciiTheme="minorBidi" w:eastAsia="Cordia New" w:hAnsiTheme="minorBidi" w:cstheme="minorBidi"/>
          <w:b/>
          <w:noProof/>
          <w:sz w:val="36"/>
          <w:szCs w:val="36"/>
        </w:rPr>
        <w:t>ขอบเขตการดำเนินการศึกษา</w:t>
      </w:r>
    </w:p>
    <w:p w14:paraId="1A43B689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b/>
          <w:noProof/>
          <w:sz w:val="32"/>
          <w:szCs w:val="32"/>
        </w:rPr>
      </w:pPr>
      <w:r w:rsidRPr="00CA7636">
        <w:rPr>
          <w:rFonts w:asciiTheme="minorBidi" w:eastAsia="Cordia New" w:hAnsiTheme="minorBidi" w:cstheme="minorBidi"/>
          <w:b/>
          <w:noProof/>
          <w:sz w:val="36"/>
          <w:szCs w:val="36"/>
        </w:rPr>
        <w:tab/>
      </w:r>
      <w:r w:rsidRPr="00CA7636">
        <w:rPr>
          <w:rFonts w:asciiTheme="minorBidi" w:eastAsia="Cordia New" w:hAnsiTheme="minorBidi" w:cstheme="minorBidi"/>
          <w:b/>
          <w:noProof/>
          <w:sz w:val="32"/>
          <w:szCs w:val="32"/>
        </w:rPr>
        <w:t xml:space="preserve">ขอบเขตระบบ </w:t>
      </w:r>
    </w:p>
    <w:p w14:paraId="32BE5ABF" w14:textId="77777777" w:rsidR="003E1626" w:rsidRPr="00CA7636" w:rsidRDefault="003E162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>ผู้ใช้งานระบบ</w:t>
      </w:r>
    </w:p>
    <w:p w14:paraId="4BAC14F9" w14:textId="77777777" w:rsidR="003E1626" w:rsidRPr="00CA7636" w:rsidRDefault="003E1626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>ผู้ดูแลระบบ (Admin)</w:t>
      </w:r>
    </w:p>
    <w:p w14:paraId="23AD6827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สามารถลงชื่อเข้าใช้ระบบได้</w:t>
      </w:r>
    </w:p>
    <w:p w14:paraId="4E8175E3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สามารถเพิ่ม / ลบ / แก้ไขข้อมูลผู้ดูแลระบบ</w:t>
      </w:r>
    </w:p>
    <w:p w14:paraId="57945783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สามารถดูข้อมูลสินค้าได้</w:t>
      </w:r>
    </w:p>
    <w:p w14:paraId="70EE1274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สามารถเพิ่ม / แก้ไข ข้อมูลสินค้าได้</w:t>
      </w:r>
    </w:p>
    <w:p w14:paraId="7846F27C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 xml:space="preserve">สามารถค้นหาเพื่อดูข้อมูลการสั่งซื้อ ข้อมูลสินค้าที่ลูกค้าสั่งซื้อได้ </w:t>
      </w:r>
    </w:p>
    <w:p w14:paraId="54D1731C" w14:textId="3FB4A766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สามารถค้นหาเพื่อดูข้อมูลลูกค้าที่แต่แก้ไขข้อมูลลูกค้า</w:t>
      </w:r>
    </w:p>
    <w:p w14:paraId="0239E0F4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t>ไม่ได้</w:t>
      </w:r>
    </w:p>
    <w:p w14:paraId="017793B6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>สามารถดูข้อมูลการชำระเงินได้</w:t>
      </w:r>
    </w:p>
    <w:p w14:paraId="636A60E5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>สามารถตรวจสอบและยืนยันการชำระเงินของลูกค้าได้</w:t>
      </w:r>
    </w:p>
    <w:p w14:paraId="03140F60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>สามารถเพิ่ม / แก้ไข ข้อมูลการจัดส่งสินค้าได้</w:t>
      </w:r>
    </w:p>
    <w:p w14:paraId="339E829C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>สามารถเพิ่ม / แก้ไข ข้อมูล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>รายจ่ายรายเดือนได้</w:t>
      </w:r>
    </w:p>
    <w:p w14:paraId="63055F02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>สามารถออกรายงาน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>ยอดขายรายวัน / รายเดือน / รายปี</w:t>
      </w:r>
    </w:p>
    <w:p w14:paraId="601AB361" w14:textId="77777777" w:rsidR="003E1626" w:rsidRPr="00CA7636" w:rsidRDefault="003E1626">
      <w:pPr>
        <w:pStyle w:val="ListParagraph"/>
        <w:numPr>
          <w:ilvl w:val="2"/>
          <w:numId w:val="7"/>
        </w:numPr>
        <w:spacing w:line="259" w:lineRule="auto"/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>สามารถออก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>รายงานการสั่งซื้อสินค้าแยกตามการชำระเงิน</w:t>
      </w:r>
    </w:p>
    <w:p w14:paraId="7B608067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>สามารถออกรายงานการจัดส่งสินค้าได้</w:t>
      </w:r>
    </w:p>
    <w:p w14:paraId="402AEC66" w14:textId="77777777" w:rsidR="003E1626" w:rsidRPr="00CA7636" w:rsidRDefault="003E1626">
      <w:pPr>
        <w:pStyle w:val="ListParagraph"/>
        <w:numPr>
          <w:ilvl w:val="2"/>
          <w:numId w:val="7"/>
        </w:numPr>
        <w:spacing w:after="160" w:line="259" w:lineRule="auto"/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>สามารถออก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>รายงานการจัดส่งสินค้าแยกตามพื้นที่</w:t>
      </w:r>
    </w:p>
    <w:p w14:paraId="49BBDDFF" w14:textId="77777777" w:rsidR="003E1626" w:rsidRPr="00CA7636" w:rsidRDefault="003E1626">
      <w:pPr>
        <w:pStyle w:val="ListParagraph"/>
        <w:numPr>
          <w:ilvl w:val="2"/>
          <w:numId w:val="7"/>
        </w:numPr>
        <w:spacing w:after="160" w:line="259" w:lineRule="auto"/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>สามารถออกรายงานการคำนวณต้นทุนกำไร</w:t>
      </w:r>
    </w:p>
    <w:p w14:paraId="47404A6A" w14:textId="77777777" w:rsidR="003E1626" w:rsidRPr="00CA7636" w:rsidRDefault="003E1626">
      <w:pPr>
        <w:pStyle w:val="ListParagraph"/>
        <w:numPr>
          <w:ilvl w:val="2"/>
          <w:numId w:val="7"/>
        </w:numPr>
        <w:spacing w:after="160" w:line="259" w:lineRule="auto"/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>สามารถออกรายงานการจัดเตรียมสินค้าเพื่อนำส่ง</w:t>
      </w:r>
    </w:p>
    <w:p w14:paraId="0873A8FE" w14:textId="77777777" w:rsidR="003E1626" w:rsidRPr="00CA7636" w:rsidRDefault="003E1626" w:rsidP="003E1626">
      <w:pPr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</w:p>
    <w:p w14:paraId="5826BBA3" w14:textId="77777777" w:rsidR="003E1626" w:rsidRPr="00CA7636" w:rsidRDefault="003E1626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lastRenderedPageBreak/>
        <w:t>สมาชิก</w:t>
      </w:r>
    </w:p>
    <w:p w14:paraId="60F9523A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 xml:space="preserve">สามารถเข้าสู่ระบบได้ </w:t>
      </w:r>
    </w:p>
    <w:p w14:paraId="57D45821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สามารถเพิ่มข้อมูลของตนเองได้</w:t>
      </w:r>
    </w:p>
    <w:p w14:paraId="0845DAC2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สามารถแก้ไขข้อมูลตนเองและที่อยู่ในการจัดส่งสินค้า</w:t>
      </w:r>
    </w:p>
    <w:p w14:paraId="7AE6061C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(กรณียัง</w:t>
      </w:r>
      <w:r w:rsidRPr="00CA7636">
        <w:rPr>
          <w:rFonts w:asciiTheme="minorBidi" w:hAnsiTheme="minorBidi" w:cstheme="minorBidi"/>
          <w:noProof/>
          <w:sz w:val="32"/>
          <w:szCs w:val="32"/>
        </w:rPr>
        <w:t>ไม่ชำร</w:t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>ะ</w:t>
      </w:r>
      <w:r w:rsidRPr="00CA7636">
        <w:rPr>
          <w:rFonts w:asciiTheme="minorBidi" w:hAnsiTheme="minorBidi" w:cstheme="minorBidi"/>
          <w:noProof/>
          <w:sz w:val="32"/>
          <w:szCs w:val="32"/>
        </w:rPr>
        <w:t>เงินได้ )</w:t>
      </w:r>
    </w:p>
    <w:p w14:paraId="658564DE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 xml:space="preserve">สามารถค้นหาเพื่อดูข้อมูลสินค้าได้ </w:t>
      </w:r>
    </w:p>
    <w:p w14:paraId="497B8CDD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สามารถสั่งซื้อสินค้าได้</w:t>
      </w:r>
    </w:p>
    <w:p w14:paraId="23D7C990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สามารถแก้ไขการสั่งซื้อได้</w:t>
      </w:r>
    </w:p>
    <w:p w14:paraId="285C5389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สามารถแจ้งการชำระค่าสินค้าได้</w:t>
      </w:r>
    </w:p>
    <w:p w14:paraId="78FD676A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สามารถดูสถานะการจัดส่งสินค้าได้</w:t>
      </w:r>
    </w:p>
    <w:p w14:paraId="2C7533A3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>ออกรายงานข้อมูลการสั่งซื้อสินค้าของตนเองได้</w:t>
      </w:r>
    </w:p>
    <w:p w14:paraId="274ABDDF" w14:textId="77777777" w:rsidR="003E1626" w:rsidRPr="00CA7636" w:rsidRDefault="003E162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 xml:space="preserve">ข้อมูลระบบ </w:t>
      </w:r>
    </w:p>
    <w:p w14:paraId="7962DCB0" w14:textId="77777777" w:rsidR="003E1626" w:rsidRPr="00CA7636" w:rsidRDefault="003E1626">
      <w:pPr>
        <w:numPr>
          <w:ilvl w:val="1"/>
          <w:numId w:val="7"/>
        </w:numP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sz w:val="32"/>
          <w:szCs w:val="32"/>
        </w:rPr>
        <w:t>ข้อมูล</w:t>
      </w: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สมาชิก</w:t>
      </w:r>
    </w:p>
    <w:p w14:paraId="60B9537B" w14:textId="77777777" w:rsidR="003E1626" w:rsidRPr="00CA7636" w:rsidRDefault="003E1626">
      <w:pPr>
        <w:numPr>
          <w:ilvl w:val="2"/>
          <w:numId w:val="7"/>
        </w:numP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sz w:val="32"/>
          <w:szCs w:val="32"/>
        </w:rPr>
        <w:t>รหัส</w:t>
      </w:r>
      <w:r w:rsidRPr="00CA7636">
        <w:rPr>
          <w:rFonts w:asciiTheme="minorBidi" w:eastAsia="Cordia New" w:hAnsiTheme="minorBidi" w:cstheme="minorBidi"/>
          <w:noProof/>
          <w:sz w:val="32"/>
          <w:szCs w:val="32"/>
          <w:cs/>
        </w:rPr>
        <w:t>สมาชิก</w:t>
      </w:r>
      <w:r w:rsidRPr="00CA7636">
        <w:rPr>
          <w:rFonts w:asciiTheme="minorBidi" w:eastAsia="Cordia New" w:hAnsiTheme="minorBidi" w:cstheme="minorBidi"/>
          <w:noProof/>
          <w:sz w:val="32"/>
          <w:szCs w:val="32"/>
        </w:rPr>
        <w:t xml:space="preserve"> / ชื่อ-นามสกุล / ที่อยู่ (ตำบล อำเภอ </w:t>
      </w:r>
      <w:r w:rsidRPr="00CA7636">
        <w:rPr>
          <w:rFonts w:asciiTheme="minorBidi" w:eastAsia="Cordia New" w:hAnsiTheme="minorBidi" w:cstheme="minorBidi"/>
          <w:noProof/>
          <w:sz w:val="32"/>
          <w:szCs w:val="32"/>
          <w:cs/>
        </w:rPr>
        <w:t>จังหวัด</w:t>
      </w:r>
      <w:r w:rsidRPr="00CA7636">
        <w:rPr>
          <w:rFonts w:asciiTheme="minorBidi" w:eastAsia="Cordia New" w:hAnsiTheme="minorBidi" w:cstheme="minorBidi"/>
          <w:noProof/>
          <w:sz w:val="32"/>
          <w:szCs w:val="32"/>
        </w:rPr>
        <w:t xml:space="preserve">) / เบอร์โทร / </w:t>
      </w:r>
    </w:p>
    <w:p w14:paraId="40C48627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sz w:val="32"/>
          <w:szCs w:val="32"/>
        </w:rPr>
        <w:t xml:space="preserve">อีเมล / พิกัดที่อยู่การจัดส่ง / </w:t>
      </w:r>
      <w:r w:rsidRPr="00CA7636">
        <w:rPr>
          <w:rFonts w:asciiTheme="minorBidi" w:eastAsia="Cordia New" w:hAnsiTheme="minorBidi" w:cstheme="minorBidi"/>
          <w:noProof/>
          <w:sz w:val="32"/>
          <w:szCs w:val="32"/>
          <w:cs/>
        </w:rPr>
        <w:t xml:space="preserve">ละติจูด </w:t>
      </w:r>
      <w:r w:rsidRPr="00CA7636">
        <w:rPr>
          <w:rFonts w:asciiTheme="minorBidi" w:eastAsia="Cordia New" w:hAnsiTheme="minorBidi" w:cstheme="minorBidi"/>
          <w:noProof/>
          <w:sz w:val="32"/>
          <w:szCs w:val="32"/>
        </w:rPr>
        <w:t xml:space="preserve">/ </w:t>
      </w:r>
      <w:r w:rsidRPr="00CA7636">
        <w:rPr>
          <w:rFonts w:asciiTheme="minorBidi" w:eastAsia="Cordia New" w:hAnsiTheme="minorBidi" w:cstheme="minorBidi"/>
          <w:noProof/>
          <w:sz w:val="32"/>
          <w:szCs w:val="32"/>
          <w:cs/>
        </w:rPr>
        <w:t xml:space="preserve">ลองจิจูด </w:t>
      </w:r>
      <w:r w:rsidRPr="00CA7636">
        <w:rPr>
          <w:rFonts w:asciiTheme="minorBidi" w:eastAsia="Cordia New" w:hAnsiTheme="minorBidi" w:cstheme="minorBidi"/>
          <w:noProof/>
          <w:sz w:val="32"/>
          <w:szCs w:val="32"/>
        </w:rPr>
        <w:t>/ username / Password</w:t>
      </w:r>
    </w:p>
    <w:p w14:paraId="4E5B524B" w14:textId="77777777" w:rsidR="003E1626" w:rsidRPr="00CA7636" w:rsidRDefault="003E1626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>ข้อมูลการสั่งซื้อสินค้า</w:t>
      </w:r>
    </w:p>
    <w:p w14:paraId="2070F611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 xml:space="preserve">รหัสการสั่งซื้อ / รหัสสมาชิก / วันที่ซื้อ / เวลา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 xml:space="preserve">/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 xml:space="preserve">สถานะ </w:t>
      </w:r>
    </w:p>
    <w:p w14:paraId="289CB674" w14:textId="77777777" w:rsidR="003E1626" w:rsidRPr="00CA7636" w:rsidRDefault="003E1626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>ข้อมูลการชำระเงิน</w:t>
      </w:r>
    </w:p>
    <w:p w14:paraId="1F105689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 xml:space="preserve">รหัสการชำระเงิน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 xml:space="preserve">/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 xml:space="preserve">รหัสการสั่งซื้อสินค้า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 xml:space="preserve">/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>วันที่ชำระเงิน /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 xml:space="preserve">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>เวลา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 xml:space="preserve"> /</w:t>
      </w:r>
    </w:p>
    <w:p w14:paraId="50D489CE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>จำนวนเงิน / หลักฐานการชำระเงิน</w:t>
      </w:r>
    </w:p>
    <w:p w14:paraId="04B77AFB" w14:textId="77777777" w:rsidR="003E1626" w:rsidRPr="00CA7636" w:rsidRDefault="003E1626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>ข้อมูลสินค้า</w:t>
      </w:r>
    </w:p>
    <w:p w14:paraId="0DF5AC2E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>รหัสสินค้า / ชื่อสินค้า / รายละเอียดสินค้า / ขนาด / ราคา / ต้นทุน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>/</w:t>
      </w:r>
    </w:p>
    <w:p w14:paraId="24DB0EA5" w14:textId="1D71F0C9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 xml:space="preserve">จำนวน / หน่วยนับ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 xml:space="preserve">/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>ประเภทสินค้า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 xml:space="preserve">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>/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 xml:space="preserve">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 xml:space="preserve"> รูปสินค้า</w:t>
      </w:r>
    </w:p>
    <w:p w14:paraId="02CD90AF" w14:textId="77777777" w:rsidR="003E1626" w:rsidRPr="00CA7636" w:rsidRDefault="003E1626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>ข้อมูลผู้ดูแลระบบ</w:t>
      </w:r>
    </w:p>
    <w:p w14:paraId="23343AA8" w14:textId="77777777" w:rsidR="003E1626" w:rsidRPr="00CA7636" w:rsidRDefault="003E1626">
      <w:pPr>
        <w:pStyle w:val="ListParagraph"/>
        <w:numPr>
          <w:ilvl w:val="2"/>
          <w:numId w:val="7"/>
        </w:numPr>
        <w:spacing w:line="259" w:lineRule="auto"/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 xml:space="preserve">รหัสผู้ดูแลระบบ / ชื่อ-นามสกุล / ที่อยู่ </w:t>
      </w:r>
      <w:r w:rsidRPr="00CA7636">
        <w:rPr>
          <w:rFonts w:asciiTheme="minorBidi" w:eastAsia="Cordia New" w:hAnsiTheme="minorBidi" w:cstheme="minorBidi"/>
          <w:noProof/>
          <w:sz w:val="32"/>
          <w:szCs w:val="32"/>
        </w:rPr>
        <w:t xml:space="preserve">(ตำบล อำเภอ </w:t>
      </w:r>
      <w:r w:rsidRPr="00CA7636">
        <w:rPr>
          <w:rFonts w:asciiTheme="minorBidi" w:eastAsia="Cordia New" w:hAnsiTheme="minorBidi" w:cstheme="minorBidi"/>
          <w:noProof/>
          <w:sz w:val="32"/>
          <w:szCs w:val="32"/>
          <w:cs/>
        </w:rPr>
        <w:t>จังหวัด</w:t>
      </w:r>
      <w:r w:rsidRPr="00CA7636">
        <w:rPr>
          <w:rFonts w:asciiTheme="minorBidi" w:eastAsia="Cordia New" w:hAnsiTheme="minorBidi" w:cstheme="minorBidi"/>
          <w:noProof/>
          <w:sz w:val="32"/>
          <w:szCs w:val="32"/>
        </w:rPr>
        <w:t xml:space="preserve">)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 xml:space="preserve">/ </w:t>
      </w:r>
    </w:p>
    <w:p w14:paraId="25BAF18A" w14:textId="77777777" w:rsidR="003E1626" w:rsidRPr="00CA7636" w:rsidRDefault="003E1626" w:rsidP="003E1626">
      <w:pPr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 xml:space="preserve">เบอร์โทร / อีเมล  /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 xml:space="preserve">username </w:t>
      </w:r>
      <w:r w:rsidRPr="00CA7636">
        <w:rPr>
          <w:rFonts w:asciiTheme="minorBidi" w:eastAsia="Cordia New" w:hAnsiTheme="minorBidi" w:cstheme="minorBidi"/>
          <w:noProof/>
          <w:sz w:val="32"/>
          <w:szCs w:val="32"/>
        </w:rPr>
        <w:t>/ Password</w:t>
      </w:r>
    </w:p>
    <w:p w14:paraId="0FD0EF96" w14:textId="77777777" w:rsidR="003E1626" w:rsidRPr="00CA7636" w:rsidRDefault="003E1626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>ข้อมูลรายจ่ายรายเดือน</w:t>
      </w:r>
    </w:p>
    <w:p w14:paraId="5D8406A9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 xml:space="preserve">เดือนปี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 xml:space="preserve">/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 xml:space="preserve">ค่าน้ำ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 xml:space="preserve">/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 xml:space="preserve">ค่าไฟ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 xml:space="preserve">/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 xml:space="preserve">ค่าน้ำมัน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 xml:space="preserve">/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 xml:space="preserve">ค่าแรง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 xml:space="preserve">/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 xml:space="preserve">ค่าโทรศัพท์ 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 xml:space="preserve">/ </w:t>
      </w:r>
    </w:p>
    <w:p w14:paraId="2D0071F0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  <w:cs/>
        </w:rPr>
        <w:t xml:space="preserve">ค่าซ่อมบำรุง </w:t>
      </w:r>
    </w:p>
    <w:p w14:paraId="051FD749" w14:textId="77777777" w:rsidR="003E1626" w:rsidRPr="00CA7636" w:rsidRDefault="003E1626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lastRenderedPageBreak/>
        <w:t>การออกรายงาน</w:t>
      </w:r>
    </w:p>
    <w:p w14:paraId="3192CFDB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รายงานยอดขายรายวัน / รายเดือน / รายปี</w:t>
      </w:r>
    </w:p>
    <w:p w14:paraId="683CD135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รายงานการสั่งซื้อสินค้าแยกตามการชำระเงิน</w:t>
      </w:r>
    </w:p>
    <w:p w14:paraId="0032D77E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รายงานการจัดส่ง</w:t>
      </w:r>
    </w:p>
    <w:p w14:paraId="3981AC34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รายงานการจัดส่งสินค้าแยกตามพื้นที่</w:t>
      </w:r>
    </w:p>
    <w:p w14:paraId="3EB81FE8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รายงานการคำนวณต้นทุนกำไร</w:t>
      </w:r>
    </w:p>
    <w:p w14:paraId="38ACE76A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รายงานการจัดเตรียมสินค้าเพื่อนำส่ง</w:t>
      </w:r>
    </w:p>
    <w:p w14:paraId="5C36A912" w14:textId="00B195B8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รายงาน</w:t>
      </w:r>
      <w:r w:rsidR="00CD1CF9">
        <w:rPr>
          <w:rFonts w:asciiTheme="minorBidi" w:hAnsiTheme="minorBidi" w:cstheme="minorBidi" w:hint="cs"/>
          <w:noProof/>
          <w:color w:val="000000"/>
          <w:sz w:val="32"/>
          <w:szCs w:val="32"/>
          <w:cs/>
        </w:rPr>
        <w:t>ก</w:t>
      </w: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ารสั่งซื้อสินค้า</w:t>
      </w:r>
    </w:p>
    <w:p w14:paraId="3800F008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รายงานการชำระเงิน</w:t>
      </w:r>
    </w:p>
    <w:p w14:paraId="17052A3E" w14:textId="77777777" w:rsidR="003E1626" w:rsidRPr="00CA7636" w:rsidRDefault="003E162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รายงานการจัดส่งสินค้าของตนเอง</w:t>
      </w:r>
    </w:p>
    <w:p w14:paraId="3C323D01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6E5B16D8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  <w:cs/>
        </w:rPr>
        <w:tab/>
      </w:r>
      <w:r w:rsidRPr="00CA7636">
        <w:rPr>
          <w:rFonts w:asciiTheme="minorBidi" w:eastAsia="Cordia New" w:hAnsiTheme="minorBidi" w:cstheme="minorBidi"/>
          <w:b/>
          <w:noProof/>
          <w:sz w:val="32"/>
          <w:szCs w:val="32"/>
        </w:rPr>
        <w:t>ขอบเขตด้านซอฟต์แวร์ (Software)</w:t>
      </w:r>
      <w:r w:rsidRPr="00CA7636">
        <w:rPr>
          <w:rFonts w:asciiTheme="minorBidi" w:eastAsia="Cordia New" w:hAnsiTheme="minorBidi" w:cstheme="minorBidi"/>
          <w:b/>
          <w:noProof/>
          <w:sz w:val="32"/>
          <w:szCs w:val="32"/>
        </w:rPr>
        <w:tab/>
      </w:r>
    </w:p>
    <w:p w14:paraId="37884140" w14:textId="77777777" w:rsidR="003E1626" w:rsidRPr="00CA7636" w:rsidRDefault="003E162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>โปรแกรมที่ใช้ Visual Studio Code</w:t>
      </w:r>
    </w:p>
    <w:p w14:paraId="013BF392" w14:textId="77777777" w:rsidR="003E1626" w:rsidRPr="00CA7636" w:rsidRDefault="003E162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>ระบบฐานข้อมูล Mysql</w:t>
      </w:r>
    </w:p>
    <w:p w14:paraId="73FBC7CE" w14:textId="77777777" w:rsidR="003E1626" w:rsidRPr="00CA7636" w:rsidRDefault="003E162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>ภาษาที่ใช้ PHP / javascript / HTML / CSS</w:t>
      </w:r>
    </w:p>
    <w:p w14:paraId="1D2D2AA4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b/>
          <w:noProof/>
          <w:sz w:val="32"/>
          <w:szCs w:val="32"/>
        </w:rPr>
      </w:pPr>
      <w:r w:rsidRPr="00CA7636">
        <w:rPr>
          <w:rFonts w:asciiTheme="minorBidi" w:eastAsia="Cordia New" w:hAnsiTheme="minorBidi" w:cstheme="minorBidi"/>
          <w:b/>
          <w:noProof/>
          <w:sz w:val="32"/>
          <w:szCs w:val="32"/>
          <w:cs/>
        </w:rPr>
        <w:tab/>
      </w:r>
      <w:r w:rsidRPr="00CA7636">
        <w:rPr>
          <w:rFonts w:asciiTheme="minorBidi" w:eastAsia="Cordia New" w:hAnsiTheme="minorBidi" w:cstheme="minorBidi"/>
          <w:b/>
          <w:noProof/>
          <w:sz w:val="32"/>
          <w:szCs w:val="32"/>
        </w:rPr>
        <w:t>ขอบเขตด้านฮาร์ดแวร์(Hardware)</w:t>
      </w:r>
    </w:p>
    <w:p w14:paraId="68C99DE2" w14:textId="77777777" w:rsidR="003E1626" w:rsidRPr="00CA7636" w:rsidRDefault="003E162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b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 xml:space="preserve">คอมพิวเตอร์หน่วยประมวลผล </w:t>
      </w: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CPU Ryzen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>/</w:t>
      </w: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i5 ขึ้นไป</w:t>
      </w: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 xml:space="preserve"> </w:t>
      </w:r>
    </w:p>
    <w:p w14:paraId="19BACBCF" w14:textId="77777777" w:rsidR="003E1626" w:rsidRPr="00CA7636" w:rsidRDefault="003E162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b/>
          <w:noProof/>
          <w:color w:val="000000"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color w:val="000000"/>
          <w:sz w:val="32"/>
          <w:szCs w:val="32"/>
        </w:rPr>
        <w:t xml:space="preserve">หน่วยความจำ </w:t>
      </w: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 xml:space="preserve">RAM  32 GB </w:t>
      </w:r>
    </w:p>
    <w:p w14:paraId="2E297C79" w14:textId="77777777" w:rsidR="003E1626" w:rsidRPr="00CA7636" w:rsidRDefault="003E162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rPr>
          <w:rFonts w:asciiTheme="minorBidi" w:eastAsia="Cordia New" w:hAnsiTheme="minorBidi" w:cstheme="minorBidi"/>
          <w:b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ใช้หน่วยความจำ SSD  ความจุ 128 GB</w:t>
      </w:r>
    </w:p>
    <w:p w14:paraId="0898F13F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6E6BB5B5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3526C6F5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2BAB758E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6BC9862D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rPr>
          <w:rFonts w:asciiTheme="minorBidi" w:eastAsia="Cordia New" w:hAnsiTheme="minorBidi" w:cstheme="minorBidi"/>
          <w:b/>
          <w:noProof/>
          <w:color w:val="000000"/>
          <w:sz w:val="32"/>
          <w:szCs w:val="32"/>
        </w:rPr>
      </w:pPr>
    </w:p>
    <w:p w14:paraId="2D2D5207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360" w:lineRule="auto"/>
        <w:rPr>
          <w:rFonts w:asciiTheme="minorBidi" w:eastAsia="Cordia New" w:hAnsiTheme="minorBidi" w:cstheme="minorBidi"/>
          <w:b/>
          <w:noProof/>
          <w:sz w:val="36"/>
          <w:szCs w:val="36"/>
        </w:rPr>
      </w:pPr>
      <w:r w:rsidRPr="00CA7636">
        <w:rPr>
          <w:rFonts w:asciiTheme="minorBidi" w:eastAsia="Cordia New" w:hAnsiTheme="minorBidi" w:cstheme="minorBidi"/>
          <w:b/>
          <w:noProof/>
          <w:sz w:val="36"/>
          <w:szCs w:val="36"/>
        </w:rPr>
        <w:lastRenderedPageBreak/>
        <w:t>ขั้นตอนการดำเนินการศึกษา</w:t>
      </w:r>
    </w:p>
    <w:p w14:paraId="3EB09CC0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sz w:val="32"/>
          <w:szCs w:val="32"/>
        </w:rPr>
        <w:tab/>
        <w:t>แผนการดำเนินการศึกษา ระยะเวลาศึกษาเดือนพฤศจิกายน พ.ศ.2564 – เดือนตุลาคม พ.ศ.2565</w:t>
      </w:r>
    </w:p>
    <w:p w14:paraId="187A5329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sz w:val="32"/>
          <w:szCs w:val="32"/>
        </w:rPr>
      </w:pPr>
      <w:r w:rsidRPr="00CA7636">
        <w:rPr>
          <w:rFonts w:asciiTheme="minorBidi" w:eastAsia="Cordia New" w:hAnsiTheme="minorBidi" w:cstheme="minorBidi"/>
          <w:noProof/>
          <w:sz w:val="32"/>
          <w:szCs w:val="32"/>
        </w:rPr>
        <w:t>ตารางที่ 1-1 ขั้นตอนและระยะแผนการดำเนินการศึกษา</w:t>
      </w:r>
    </w:p>
    <w:tbl>
      <w:tblPr>
        <w:tblW w:w="850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02"/>
        <w:gridCol w:w="426"/>
        <w:gridCol w:w="425"/>
        <w:gridCol w:w="425"/>
        <w:gridCol w:w="425"/>
        <w:gridCol w:w="426"/>
        <w:gridCol w:w="425"/>
        <w:gridCol w:w="425"/>
        <w:gridCol w:w="425"/>
        <w:gridCol w:w="426"/>
        <w:gridCol w:w="425"/>
        <w:gridCol w:w="425"/>
        <w:gridCol w:w="425"/>
      </w:tblGrid>
      <w:tr w:rsidR="003E1626" w:rsidRPr="00CA7636" w14:paraId="546ABE3E" w14:textId="77777777" w:rsidTr="00BD63C0">
        <w:tc>
          <w:tcPr>
            <w:tcW w:w="3402" w:type="dxa"/>
            <w:vMerge w:val="restart"/>
            <w:tcMar>
              <w:left w:w="14" w:type="dxa"/>
              <w:right w:w="14" w:type="dxa"/>
            </w:tcMar>
            <w:vAlign w:val="center"/>
          </w:tcPr>
          <w:p w14:paraId="27D50478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jc w:val="center"/>
              <w:rPr>
                <w:rFonts w:asciiTheme="minorBidi" w:eastAsia="Cordia New" w:hAnsiTheme="minorBidi" w:cstheme="minorBidi"/>
                <w:b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b/>
                <w:noProof/>
                <w:sz w:val="32"/>
                <w:szCs w:val="32"/>
              </w:rPr>
              <w:t>ขั้นตอนการดำเนินงาน</w:t>
            </w:r>
          </w:p>
        </w:tc>
        <w:tc>
          <w:tcPr>
            <w:tcW w:w="851" w:type="dxa"/>
            <w:gridSpan w:val="2"/>
            <w:tcMar>
              <w:left w:w="14" w:type="dxa"/>
              <w:right w:w="14" w:type="dxa"/>
            </w:tcMar>
          </w:tcPr>
          <w:p w14:paraId="32192864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jc w:val="center"/>
              <w:rPr>
                <w:rFonts w:asciiTheme="minorBidi" w:eastAsia="Cordia New" w:hAnsiTheme="minorBidi" w:cstheme="minorBidi"/>
                <w:b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b/>
                <w:noProof/>
                <w:sz w:val="32"/>
                <w:szCs w:val="32"/>
              </w:rPr>
              <w:t xml:space="preserve"> ปี 2564</w:t>
            </w:r>
          </w:p>
        </w:tc>
        <w:tc>
          <w:tcPr>
            <w:tcW w:w="4252" w:type="dxa"/>
            <w:gridSpan w:val="10"/>
            <w:tcMar>
              <w:left w:w="14" w:type="dxa"/>
              <w:right w:w="14" w:type="dxa"/>
            </w:tcMar>
          </w:tcPr>
          <w:p w14:paraId="0A2F5208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jc w:val="center"/>
              <w:rPr>
                <w:rFonts w:asciiTheme="minorBidi" w:eastAsia="Cordia New" w:hAnsiTheme="minorBidi" w:cstheme="minorBidi"/>
                <w:b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b/>
                <w:noProof/>
                <w:sz w:val="32"/>
                <w:szCs w:val="32"/>
              </w:rPr>
              <w:t xml:space="preserve"> ปี 2565</w:t>
            </w:r>
          </w:p>
        </w:tc>
      </w:tr>
      <w:tr w:rsidR="003E1626" w:rsidRPr="00CA7636" w14:paraId="28554BC8" w14:textId="77777777" w:rsidTr="00BD63C0">
        <w:trPr>
          <w:cantSplit/>
          <w:trHeight w:val="1134"/>
        </w:trPr>
        <w:tc>
          <w:tcPr>
            <w:tcW w:w="3402" w:type="dxa"/>
            <w:vMerge/>
            <w:tcMar>
              <w:left w:w="14" w:type="dxa"/>
              <w:right w:w="14" w:type="dxa"/>
            </w:tcMar>
            <w:vAlign w:val="center"/>
          </w:tcPr>
          <w:p w14:paraId="1E11395A" w14:textId="77777777" w:rsidR="003E1626" w:rsidRPr="00CA7636" w:rsidRDefault="003E1626" w:rsidP="00BD63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Bidi" w:eastAsia="Cordia New" w:hAnsiTheme="minorBidi" w:cstheme="minorBidi"/>
                <w:b/>
                <w:noProof/>
                <w:sz w:val="32"/>
                <w:szCs w:val="32"/>
              </w:rPr>
            </w:pPr>
          </w:p>
        </w:tc>
        <w:tc>
          <w:tcPr>
            <w:tcW w:w="426" w:type="dxa"/>
            <w:shd w:val="clear" w:color="auto" w:fill="auto"/>
            <w:textDirection w:val="btLr"/>
            <w:vAlign w:val="center"/>
          </w:tcPr>
          <w:p w14:paraId="15D1E998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ind w:left="113" w:right="113"/>
              <w:jc w:val="center"/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>พ.ย.</w:t>
            </w:r>
          </w:p>
        </w:tc>
        <w:tc>
          <w:tcPr>
            <w:tcW w:w="425" w:type="dxa"/>
            <w:shd w:val="clear" w:color="auto" w:fill="auto"/>
            <w:textDirection w:val="btLr"/>
            <w:vAlign w:val="center"/>
          </w:tcPr>
          <w:p w14:paraId="30FB3307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ind w:left="113" w:right="113"/>
              <w:jc w:val="center"/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>ธ.ค.</w:t>
            </w:r>
          </w:p>
        </w:tc>
        <w:tc>
          <w:tcPr>
            <w:tcW w:w="425" w:type="dxa"/>
            <w:shd w:val="clear" w:color="auto" w:fill="auto"/>
            <w:textDirection w:val="btLr"/>
            <w:vAlign w:val="center"/>
          </w:tcPr>
          <w:p w14:paraId="2FE15FF9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ind w:left="113" w:right="113"/>
              <w:jc w:val="center"/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>ม.ค.</w:t>
            </w:r>
          </w:p>
        </w:tc>
        <w:tc>
          <w:tcPr>
            <w:tcW w:w="425" w:type="dxa"/>
            <w:textDirection w:val="btLr"/>
            <w:vAlign w:val="center"/>
          </w:tcPr>
          <w:p w14:paraId="742B916B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ind w:left="113" w:right="113"/>
              <w:jc w:val="center"/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>ก.พ.</w:t>
            </w:r>
          </w:p>
        </w:tc>
        <w:tc>
          <w:tcPr>
            <w:tcW w:w="426" w:type="dxa"/>
            <w:textDirection w:val="btLr"/>
            <w:vAlign w:val="center"/>
          </w:tcPr>
          <w:p w14:paraId="4676BE64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ind w:left="113" w:right="113"/>
              <w:jc w:val="center"/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>มี.ค.</w:t>
            </w:r>
          </w:p>
        </w:tc>
        <w:tc>
          <w:tcPr>
            <w:tcW w:w="425" w:type="dxa"/>
            <w:textDirection w:val="btLr"/>
            <w:vAlign w:val="center"/>
          </w:tcPr>
          <w:p w14:paraId="5472DA5E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ind w:left="113" w:right="113"/>
              <w:jc w:val="center"/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>เม.ย.</w:t>
            </w:r>
          </w:p>
        </w:tc>
        <w:tc>
          <w:tcPr>
            <w:tcW w:w="425" w:type="dxa"/>
            <w:textDirection w:val="btLr"/>
            <w:vAlign w:val="center"/>
          </w:tcPr>
          <w:p w14:paraId="55303265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ind w:left="113" w:right="113"/>
              <w:jc w:val="center"/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>พ.ค.</w:t>
            </w:r>
          </w:p>
        </w:tc>
        <w:tc>
          <w:tcPr>
            <w:tcW w:w="425" w:type="dxa"/>
            <w:textDirection w:val="btLr"/>
            <w:vAlign w:val="center"/>
          </w:tcPr>
          <w:p w14:paraId="350A3C43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ind w:left="113" w:right="113"/>
              <w:jc w:val="center"/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>มิ.ย.</w:t>
            </w:r>
          </w:p>
        </w:tc>
        <w:tc>
          <w:tcPr>
            <w:tcW w:w="426" w:type="dxa"/>
            <w:textDirection w:val="btLr"/>
            <w:vAlign w:val="center"/>
          </w:tcPr>
          <w:p w14:paraId="64B69B92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ind w:left="113" w:right="113"/>
              <w:jc w:val="center"/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>ก.ค.</w:t>
            </w:r>
          </w:p>
        </w:tc>
        <w:tc>
          <w:tcPr>
            <w:tcW w:w="425" w:type="dxa"/>
            <w:textDirection w:val="btLr"/>
            <w:vAlign w:val="center"/>
          </w:tcPr>
          <w:p w14:paraId="4C7B29F2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ind w:left="113" w:right="113"/>
              <w:jc w:val="center"/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>ส.ค.</w:t>
            </w:r>
          </w:p>
        </w:tc>
        <w:tc>
          <w:tcPr>
            <w:tcW w:w="425" w:type="dxa"/>
            <w:textDirection w:val="btLr"/>
            <w:vAlign w:val="center"/>
          </w:tcPr>
          <w:p w14:paraId="2C05170F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ind w:left="113" w:right="113"/>
              <w:jc w:val="center"/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>ก.ย.</w:t>
            </w:r>
          </w:p>
        </w:tc>
        <w:tc>
          <w:tcPr>
            <w:tcW w:w="425" w:type="dxa"/>
            <w:textDirection w:val="btLr"/>
            <w:vAlign w:val="center"/>
          </w:tcPr>
          <w:p w14:paraId="5A5274BD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ind w:left="113" w:right="113"/>
              <w:jc w:val="center"/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>ต.ค.</w:t>
            </w:r>
          </w:p>
        </w:tc>
      </w:tr>
      <w:tr w:rsidR="003E1626" w:rsidRPr="00CA7636" w14:paraId="36CFAC9E" w14:textId="77777777" w:rsidTr="00BD63C0">
        <w:trPr>
          <w:cantSplit/>
          <w:trHeight w:val="454"/>
        </w:trPr>
        <w:tc>
          <w:tcPr>
            <w:tcW w:w="3402" w:type="dxa"/>
          </w:tcPr>
          <w:p w14:paraId="6B48F851" w14:textId="77777777" w:rsidR="003E1626" w:rsidRPr="00CA7636" w:rsidRDefault="003E162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"/>
                <w:tab w:val="left" w:pos="1224"/>
                <w:tab w:val="left" w:pos="1584"/>
                <w:tab w:val="left" w:pos="1944"/>
              </w:tabs>
              <w:spacing w:line="259" w:lineRule="auto"/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>ศึกษาข้อมูล</w:t>
            </w:r>
          </w:p>
        </w:tc>
        <w:tc>
          <w:tcPr>
            <w:tcW w:w="426" w:type="dxa"/>
            <w:shd w:val="clear" w:color="auto" w:fill="A6A6A6"/>
          </w:tcPr>
          <w:p w14:paraId="696B3243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5074117A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0FCF46B2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FFFFFF"/>
          </w:tcPr>
          <w:p w14:paraId="1DD7D82F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6" w:type="dxa"/>
          </w:tcPr>
          <w:p w14:paraId="7C8D3B6B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</w:tcPr>
          <w:p w14:paraId="512D687D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</w:tcPr>
          <w:p w14:paraId="560E5D8C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</w:tcPr>
          <w:p w14:paraId="0027B169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6" w:type="dxa"/>
          </w:tcPr>
          <w:p w14:paraId="0DCDABB1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</w:tcPr>
          <w:p w14:paraId="26404EAA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</w:tcPr>
          <w:p w14:paraId="0C169BCB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</w:tcPr>
          <w:p w14:paraId="5A638419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</w:tr>
      <w:tr w:rsidR="003E1626" w:rsidRPr="00CA7636" w14:paraId="4F465E72" w14:textId="77777777" w:rsidTr="00BD63C0">
        <w:tc>
          <w:tcPr>
            <w:tcW w:w="3402" w:type="dxa"/>
          </w:tcPr>
          <w:p w14:paraId="581DF4B3" w14:textId="77777777" w:rsidR="003E1626" w:rsidRPr="00CA7636" w:rsidRDefault="003E162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"/>
                <w:tab w:val="left" w:pos="1224"/>
                <w:tab w:val="left" w:pos="1584"/>
                <w:tab w:val="left" w:pos="1944"/>
              </w:tabs>
              <w:spacing w:line="259" w:lineRule="auto"/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>ศึกษาทฤษฎีและงานวิจัยที่</w:t>
            </w:r>
          </w:p>
          <w:p w14:paraId="104165ED" w14:textId="77777777" w:rsidR="003E1626" w:rsidRPr="00CA7636" w:rsidRDefault="003E1626" w:rsidP="00BD6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"/>
                <w:tab w:val="left" w:pos="1224"/>
                <w:tab w:val="left" w:pos="1584"/>
                <w:tab w:val="left" w:pos="1944"/>
              </w:tabs>
              <w:spacing w:line="259" w:lineRule="auto"/>
              <w:ind w:left="720"/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>เกี่ยวข้อง</w:t>
            </w:r>
          </w:p>
        </w:tc>
        <w:tc>
          <w:tcPr>
            <w:tcW w:w="426" w:type="dxa"/>
          </w:tcPr>
          <w:p w14:paraId="37EFE1FB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08BD2C75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5C5F48E9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4E7D0CA1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6" w:type="dxa"/>
            <w:shd w:val="clear" w:color="auto" w:fill="FFFFFF"/>
          </w:tcPr>
          <w:p w14:paraId="2E5A4B3D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FFFFFF"/>
          </w:tcPr>
          <w:p w14:paraId="59053954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FFFFFF"/>
          </w:tcPr>
          <w:p w14:paraId="38752102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</w:tcPr>
          <w:p w14:paraId="00802D3C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6" w:type="dxa"/>
          </w:tcPr>
          <w:p w14:paraId="505412AA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</w:tcPr>
          <w:p w14:paraId="445CE29E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</w:tcPr>
          <w:p w14:paraId="3A6EAB0E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</w:tcPr>
          <w:p w14:paraId="42A501E4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</w:tr>
      <w:tr w:rsidR="003E1626" w:rsidRPr="00CA7636" w14:paraId="69E41B17" w14:textId="77777777" w:rsidTr="00BD63C0">
        <w:tc>
          <w:tcPr>
            <w:tcW w:w="3402" w:type="dxa"/>
          </w:tcPr>
          <w:p w14:paraId="59A2145A" w14:textId="77777777" w:rsidR="003E1626" w:rsidRPr="00CA7636" w:rsidRDefault="003E162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"/>
                <w:tab w:val="left" w:pos="1224"/>
                <w:tab w:val="left" w:pos="1584"/>
                <w:tab w:val="left" w:pos="1944"/>
              </w:tabs>
              <w:spacing w:line="259" w:lineRule="auto"/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>วิเคราะห์และออกแบบระบบ</w:t>
            </w:r>
          </w:p>
        </w:tc>
        <w:tc>
          <w:tcPr>
            <w:tcW w:w="426" w:type="dxa"/>
          </w:tcPr>
          <w:p w14:paraId="39F3B1D6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</w:tcPr>
          <w:p w14:paraId="54FA4338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</w:tcPr>
          <w:p w14:paraId="1FF1AB70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154AB757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6" w:type="dxa"/>
            <w:shd w:val="clear" w:color="auto" w:fill="A6A6A6"/>
          </w:tcPr>
          <w:p w14:paraId="6E683B4D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2FB7E9BE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3D8EDFBC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2D2A149A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6" w:type="dxa"/>
            <w:shd w:val="clear" w:color="auto" w:fill="A6A6A6"/>
          </w:tcPr>
          <w:p w14:paraId="4265219A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</w:tcPr>
          <w:p w14:paraId="3CC6D9A0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</w:tcPr>
          <w:p w14:paraId="3397B04F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</w:tcPr>
          <w:p w14:paraId="5D5390BA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</w:tr>
      <w:tr w:rsidR="003E1626" w:rsidRPr="00CA7636" w14:paraId="5D4779E2" w14:textId="77777777" w:rsidTr="00BD63C0">
        <w:tc>
          <w:tcPr>
            <w:tcW w:w="3402" w:type="dxa"/>
          </w:tcPr>
          <w:p w14:paraId="6EF0344B" w14:textId="77777777" w:rsidR="003E1626" w:rsidRPr="00CA7636" w:rsidRDefault="003E162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"/>
                <w:tab w:val="left" w:pos="1224"/>
                <w:tab w:val="left" w:pos="1584"/>
                <w:tab w:val="left" w:pos="1944"/>
              </w:tabs>
              <w:spacing w:line="259" w:lineRule="auto"/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>พัฒนาระบบ</w:t>
            </w:r>
          </w:p>
        </w:tc>
        <w:tc>
          <w:tcPr>
            <w:tcW w:w="426" w:type="dxa"/>
            <w:shd w:val="clear" w:color="auto" w:fill="FFFFFF"/>
          </w:tcPr>
          <w:p w14:paraId="10131384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FFFFFF"/>
          </w:tcPr>
          <w:p w14:paraId="46E06294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FFFFFF"/>
          </w:tcPr>
          <w:p w14:paraId="2932A760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174BDF06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6" w:type="dxa"/>
            <w:shd w:val="clear" w:color="auto" w:fill="A6A6A6"/>
          </w:tcPr>
          <w:p w14:paraId="54B7B827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27209B3E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28F062A8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2905854C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6" w:type="dxa"/>
            <w:shd w:val="clear" w:color="auto" w:fill="A6A6A6"/>
          </w:tcPr>
          <w:p w14:paraId="53D78C46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0F2D4734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57114D56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4DD0C5F7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</w:tr>
      <w:tr w:rsidR="003E1626" w:rsidRPr="00CA7636" w14:paraId="6F4FB01F" w14:textId="77777777" w:rsidTr="00BD63C0">
        <w:tc>
          <w:tcPr>
            <w:tcW w:w="3402" w:type="dxa"/>
          </w:tcPr>
          <w:p w14:paraId="1A1BB52F" w14:textId="77777777" w:rsidR="003E1626" w:rsidRPr="00CA7636" w:rsidRDefault="003E162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"/>
                <w:tab w:val="left" w:pos="1224"/>
                <w:tab w:val="left" w:pos="1584"/>
                <w:tab w:val="left" w:pos="1944"/>
              </w:tabs>
              <w:spacing w:line="259" w:lineRule="auto"/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>ทดสอบระบบ</w:t>
            </w:r>
          </w:p>
        </w:tc>
        <w:tc>
          <w:tcPr>
            <w:tcW w:w="426" w:type="dxa"/>
            <w:shd w:val="clear" w:color="auto" w:fill="FFFFFF"/>
          </w:tcPr>
          <w:p w14:paraId="34029CFF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FFFFFF"/>
          </w:tcPr>
          <w:p w14:paraId="634DC311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FFFFFF"/>
          </w:tcPr>
          <w:p w14:paraId="39415A9D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1B3E010B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6" w:type="dxa"/>
            <w:shd w:val="clear" w:color="auto" w:fill="A6A6A6"/>
          </w:tcPr>
          <w:p w14:paraId="34BACBD4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7D2A4CC5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5AD009B7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7A119DE6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6" w:type="dxa"/>
            <w:shd w:val="clear" w:color="auto" w:fill="A6A6A6"/>
          </w:tcPr>
          <w:p w14:paraId="10E37A64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01DB0F4C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4BE6763B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635281F0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</w:tr>
      <w:tr w:rsidR="003E1626" w:rsidRPr="00CA7636" w14:paraId="693DAFF2" w14:textId="77777777" w:rsidTr="00BD63C0">
        <w:tc>
          <w:tcPr>
            <w:tcW w:w="3402" w:type="dxa"/>
          </w:tcPr>
          <w:p w14:paraId="5F249098" w14:textId="77777777" w:rsidR="003E1626" w:rsidRPr="00CA7636" w:rsidRDefault="003E162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"/>
                <w:tab w:val="left" w:pos="1224"/>
                <w:tab w:val="left" w:pos="1584"/>
                <w:tab w:val="left" w:pos="1944"/>
              </w:tabs>
              <w:spacing w:line="259" w:lineRule="auto"/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>ปรับปรุงระบบ</w:t>
            </w:r>
          </w:p>
        </w:tc>
        <w:tc>
          <w:tcPr>
            <w:tcW w:w="426" w:type="dxa"/>
          </w:tcPr>
          <w:p w14:paraId="18CBF076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</w:tcPr>
          <w:p w14:paraId="62D49F27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FFFFFF"/>
          </w:tcPr>
          <w:p w14:paraId="11EA9587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FFFFFF"/>
          </w:tcPr>
          <w:p w14:paraId="6F772745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6" w:type="dxa"/>
            <w:shd w:val="clear" w:color="auto" w:fill="A6A6A6"/>
          </w:tcPr>
          <w:p w14:paraId="492A69FE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7B310CB6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23C1A159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5657974A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6" w:type="dxa"/>
            <w:shd w:val="clear" w:color="auto" w:fill="A6A6A6"/>
          </w:tcPr>
          <w:p w14:paraId="7953E86B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23083859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0D668254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30A29BBF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</w:tr>
      <w:tr w:rsidR="003E1626" w:rsidRPr="00CA7636" w14:paraId="4AF946D1" w14:textId="77777777" w:rsidTr="00BD63C0">
        <w:tc>
          <w:tcPr>
            <w:tcW w:w="3402" w:type="dxa"/>
          </w:tcPr>
          <w:p w14:paraId="7E93D4A4" w14:textId="77777777" w:rsidR="003E1626" w:rsidRPr="00CA7636" w:rsidRDefault="003E1626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"/>
                <w:tab w:val="left" w:pos="1224"/>
                <w:tab w:val="left" w:pos="1584"/>
                <w:tab w:val="left" w:pos="1944"/>
              </w:tabs>
              <w:spacing w:line="259" w:lineRule="auto"/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>จัดทำคู่มือ</w:t>
            </w:r>
          </w:p>
        </w:tc>
        <w:tc>
          <w:tcPr>
            <w:tcW w:w="426" w:type="dxa"/>
          </w:tcPr>
          <w:p w14:paraId="08518FD7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</w:tcPr>
          <w:p w14:paraId="3C07F31D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FFFFFF"/>
          </w:tcPr>
          <w:p w14:paraId="1806685E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FFFFFF"/>
          </w:tcPr>
          <w:p w14:paraId="48DEA6E7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6" w:type="dxa"/>
            <w:shd w:val="clear" w:color="auto" w:fill="A6A6A6"/>
          </w:tcPr>
          <w:p w14:paraId="20B5D412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7A957C72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53D40D4F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090F7F1F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6" w:type="dxa"/>
            <w:shd w:val="clear" w:color="auto" w:fill="A6A6A6"/>
          </w:tcPr>
          <w:p w14:paraId="328C7F8F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53066CBC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388655B1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6A6A6"/>
          </w:tcPr>
          <w:p w14:paraId="149248A3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</w:p>
        </w:tc>
      </w:tr>
    </w:tbl>
    <w:p w14:paraId="581EA334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eastAsia="Cordia New" w:hAnsiTheme="minorBidi" w:cstheme="minorBidi"/>
          <w:noProof/>
          <w:sz w:val="32"/>
          <w:szCs w:val="32"/>
        </w:rPr>
      </w:pPr>
    </w:p>
    <w:p w14:paraId="2A67F595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360" w:lineRule="auto"/>
        <w:rPr>
          <w:rFonts w:asciiTheme="minorBidi" w:hAnsiTheme="minorBidi" w:cstheme="minorBidi"/>
          <w:b/>
          <w:noProof/>
          <w:sz w:val="36"/>
          <w:szCs w:val="36"/>
        </w:rPr>
      </w:pPr>
      <w:r w:rsidRPr="00CA7636">
        <w:rPr>
          <w:rFonts w:asciiTheme="minorBidi" w:eastAsia="Cordia New" w:hAnsiTheme="minorBidi" w:cstheme="minorBidi"/>
          <w:b/>
          <w:noProof/>
          <w:sz w:val="36"/>
          <w:szCs w:val="36"/>
        </w:rPr>
        <w:t>งบประมาณ</w:t>
      </w:r>
      <w:r w:rsidRPr="00CA7636">
        <w:rPr>
          <w:rFonts w:asciiTheme="minorBidi" w:hAnsiTheme="minorBidi" w:cstheme="minorBidi"/>
          <w:b/>
          <w:noProof/>
          <w:sz w:val="36"/>
          <w:szCs w:val="36"/>
        </w:rPr>
        <w:t>การดำเนินงาน</w:t>
      </w:r>
    </w:p>
    <w:p w14:paraId="714519FC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b/>
          <w:noProof/>
          <w:sz w:val="36"/>
          <w:szCs w:val="36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t>ตารางที่ 1-2</w:t>
      </w:r>
      <w:r w:rsidRPr="00CA7636">
        <w:rPr>
          <w:rFonts w:asciiTheme="minorBidi" w:eastAsia="Cordia New" w:hAnsiTheme="minorBidi" w:cstheme="minorBidi"/>
          <w:noProof/>
          <w:sz w:val="32"/>
          <w:szCs w:val="32"/>
        </w:rPr>
        <w:t xml:space="preserve"> งบประมาณ</w:t>
      </w:r>
      <w:r w:rsidRPr="00CA7636">
        <w:rPr>
          <w:rFonts w:asciiTheme="minorBidi" w:hAnsiTheme="minorBidi" w:cstheme="minorBidi"/>
          <w:noProof/>
          <w:sz w:val="32"/>
          <w:szCs w:val="32"/>
        </w:rPr>
        <w:t>การดำเนินงาน</w:t>
      </w:r>
    </w:p>
    <w:tbl>
      <w:tblPr>
        <w:tblW w:w="85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8"/>
        <w:gridCol w:w="4397"/>
      </w:tblGrid>
      <w:tr w:rsidR="003E1626" w:rsidRPr="00CA7636" w14:paraId="542EED69" w14:textId="77777777" w:rsidTr="00554EDD">
        <w:tc>
          <w:tcPr>
            <w:tcW w:w="4148" w:type="dxa"/>
          </w:tcPr>
          <w:p w14:paraId="0302D5FB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jc w:val="center"/>
              <w:rPr>
                <w:rFonts w:asciiTheme="minorBidi" w:hAnsiTheme="minorBidi" w:cstheme="minorBidi"/>
                <w:b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noProof/>
                <w:sz w:val="32"/>
                <w:szCs w:val="32"/>
              </w:rPr>
              <w:t>ประเภท</w:t>
            </w:r>
          </w:p>
        </w:tc>
        <w:tc>
          <w:tcPr>
            <w:tcW w:w="4397" w:type="dxa"/>
          </w:tcPr>
          <w:p w14:paraId="1ED7B45C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jc w:val="center"/>
              <w:rPr>
                <w:rFonts w:asciiTheme="minorBidi" w:hAnsiTheme="minorBidi" w:cstheme="minorBidi"/>
                <w:b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noProof/>
                <w:sz w:val="32"/>
                <w:szCs w:val="32"/>
              </w:rPr>
              <w:t>จำนวนเงิน</w:t>
            </w:r>
            <w:r w:rsidRPr="00CA7636">
              <w:rPr>
                <w:rFonts w:asciiTheme="minorBidi" w:eastAsia="Cordia New" w:hAnsiTheme="minorBidi" w:cstheme="minorBidi"/>
                <w:b/>
                <w:noProof/>
                <w:sz w:val="32"/>
                <w:szCs w:val="32"/>
              </w:rPr>
              <w:t>(</w:t>
            </w:r>
            <w:r w:rsidRPr="00CA7636">
              <w:rPr>
                <w:rFonts w:asciiTheme="minorBidi" w:hAnsiTheme="minorBidi" w:cstheme="minorBidi"/>
                <w:b/>
                <w:noProof/>
                <w:sz w:val="32"/>
                <w:szCs w:val="32"/>
              </w:rPr>
              <w:t>บาท</w:t>
            </w:r>
            <w:r w:rsidRPr="00CA7636">
              <w:rPr>
                <w:rFonts w:asciiTheme="minorBidi" w:eastAsia="Cordia New" w:hAnsiTheme="minorBidi" w:cstheme="minorBidi"/>
                <w:b/>
                <w:noProof/>
                <w:sz w:val="32"/>
                <w:szCs w:val="32"/>
              </w:rPr>
              <w:t>)</w:t>
            </w:r>
          </w:p>
        </w:tc>
      </w:tr>
      <w:tr w:rsidR="003E1626" w:rsidRPr="00CA7636" w14:paraId="25969E64" w14:textId="77777777" w:rsidTr="00554EDD">
        <w:tc>
          <w:tcPr>
            <w:tcW w:w="4148" w:type="dxa"/>
          </w:tcPr>
          <w:p w14:paraId="2756CAA2" w14:textId="77777777" w:rsidR="003E1626" w:rsidRPr="00CA7636" w:rsidRDefault="003E1626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"/>
                <w:tab w:val="left" w:pos="1224"/>
                <w:tab w:val="left" w:pos="1584"/>
                <w:tab w:val="left" w:pos="1944"/>
              </w:tabs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ค่าวัสดุ</w:t>
            </w:r>
          </w:p>
        </w:tc>
        <w:tc>
          <w:tcPr>
            <w:tcW w:w="4397" w:type="dxa"/>
          </w:tcPr>
          <w:p w14:paraId="47A87B7F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jc w:val="right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1,000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>.-</w:t>
            </w:r>
          </w:p>
        </w:tc>
      </w:tr>
      <w:tr w:rsidR="003E1626" w:rsidRPr="00CA7636" w14:paraId="37CB74C7" w14:textId="77777777" w:rsidTr="00554EDD">
        <w:tc>
          <w:tcPr>
            <w:tcW w:w="4148" w:type="dxa"/>
          </w:tcPr>
          <w:p w14:paraId="1E472158" w14:textId="77777777" w:rsidR="003E1626" w:rsidRPr="00CA7636" w:rsidRDefault="003E1626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"/>
                <w:tab w:val="left" w:pos="1224"/>
                <w:tab w:val="left" w:pos="1584"/>
                <w:tab w:val="left" w:pos="1944"/>
              </w:tabs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ค่าเอกสาร</w:t>
            </w:r>
          </w:p>
        </w:tc>
        <w:tc>
          <w:tcPr>
            <w:tcW w:w="4397" w:type="dxa"/>
          </w:tcPr>
          <w:p w14:paraId="29D6FD98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jc w:val="right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1,000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>.-</w:t>
            </w:r>
          </w:p>
        </w:tc>
      </w:tr>
      <w:tr w:rsidR="003E1626" w:rsidRPr="00CA7636" w14:paraId="46B6AC4F" w14:textId="77777777" w:rsidTr="00554EDD">
        <w:tc>
          <w:tcPr>
            <w:tcW w:w="4148" w:type="dxa"/>
          </w:tcPr>
          <w:p w14:paraId="134BD7DA" w14:textId="77777777" w:rsidR="003E1626" w:rsidRPr="00CA7636" w:rsidRDefault="003E1626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64"/>
                <w:tab w:val="left" w:pos="1224"/>
                <w:tab w:val="left" w:pos="1584"/>
                <w:tab w:val="left" w:pos="1944"/>
              </w:tabs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ค่าอื่นๆ</w:t>
            </w:r>
          </w:p>
        </w:tc>
        <w:tc>
          <w:tcPr>
            <w:tcW w:w="4397" w:type="dxa"/>
          </w:tcPr>
          <w:p w14:paraId="5FA48CB4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jc w:val="right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8,000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>.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-</w:t>
            </w:r>
          </w:p>
        </w:tc>
      </w:tr>
      <w:tr w:rsidR="003E1626" w:rsidRPr="00CA7636" w14:paraId="21A587D9" w14:textId="77777777" w:rsidTr="00554EDD">
        <w:tc>
          <w:tcPr>
            <w:tcW w:w="4148" w:type="dxa"/>
          </w:tcPr>
          <w:p w14:paraId="68FD2126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jc w:val="center"/>
              <w:rPr>
                <w:rFonts w:asciiTheme="minorBidi" w:hAnsiTheme="minorBidi" w:cstheme="minorBidi"/>
                <w:b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noProof/>
                <w:sz w:val="32"/>
                <w:szCs w:val="32"/>
              </w:rPr>
              <w:t>รวม</w:t>
            </w:r>
          </w:p>
        </w:tc>
        <w:tc>
          <w:tcPr>
            <w:tcW w:w="4397" w:type="dxa"/>
          </w:tcPr>
          <w:p w14:paraId="51ED8F76" w14:textId="77777777" w:rsidR="003E1626" w:rsidRPr="00CA7636" w:rsidRDefault="003E1626" w:rsidP="00BD63C0">
            <w:pPr>
              <w:tabs>
                <w:tab w:val="left" w:pos="864"/>
                <w:tab w:val="left" w:pos="1224"/>
                <w:tab w:val="left" w:pos="1584"/>
                <w:tab w:val="left" w:pos="1944"/>
              </w:tabs>
              <w:jc w:val="right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10,000.-</w:t>
            </w:r>
          </w:p>
        </w:tc>
      </w:tr>
    </w:tbl>
    <w:p w14:paraId="4F87CEFC" w14:textId="3EDA2903" w:rsidR="00046D28" w:rsidRPr="00CA7636" w:rsidRDefault="00046D28" w:rsidP="003E1626">
      <w:pP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noProof/>
          <w:sz w:val="32"/>
          <w:szCs w:val="32"/>
          <w:cs/>
        </w:rPr>
      </w:pPr>
    </w:p>
    <w:p w14:paraId="52641E99" w14:textId="77777777" w:rsidR="00046D28" w:rsidRPr="00CA7636" w:rsidRDefault="00046D28">
      <w:pPr>
        <w:rPr>
          <w:rFonts w:asciiTheme="minorBidi" w:hAnsiTheme="minorBidi" w:cstheme="minorBidi"/>
          <w:noProof/>
          <w:sz w:val="32"/>
          <w:szCs w:val="32"/>
          <w:cs/>
        </w:rPr>
      </w:pPr>
      <w:r w:rsidRPr="00CA7636">
        <w:rPr>
          <w:rFonts w:asciiTheme="minorBidi" w:hAnsiTheme="minorBidi" w:cstheme="minorBidi"/>
          <w:noProof/>
          <w:sz w:val="32"/>
          <w:szCs w:val="32"/>
          <w:cs/>
        </w:rPr>
        <w:br w:type="page"/>
      </w:r>
    </w:p>
    <w:p w14:paraId="15FFC91A" w14:textId="7B832D4C" w:rsidR="00046D28" w:rsidRPr="00CA7636" w:rsidRDefault="00046D28" w:rsidP="00046D28">
      <w:pPr>
        <w:tabs>
          <w:tab w:val="center" w:pos="4181"/>
        </w:tabs>
        <w:rPr>
          <w:rFonts w:asciiTheme="minorBidi" w:hAnsiTheme="minorBidi" w:cstheme="minorBidi"/>
          <w:sz w:val="40"/>
          <w:szCs w:val="40"/>
          <w:cs/>
        </w:rPr>
        <w:sectPr w:rsidR="00046D28" w:rsidRPr="00CA7636" w:rsidSect="00FC3E52">
          <w:headerReference w:type="first" r:id="rId11"/>
          <w:pgSz w:w="11906" w:h="16838" w:code="9"/>
          <w:pgMar w:top="2126" w:right="1418" w:bottom="1418" w:left="2126" w:header="1418" w:footer="709" w:gutter="0"/>
          <w:pgNumType w:start="2"/>
          <w:cols w:space="708"/>
          <w:titlePg/>
          <w:docGrid w:linePitch="360"/>
        </w:sectPr>
      </w:pPr>
    </w:p>
    <w:p w14:paraId="7597B257" w14:textId="3E65CF05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360" w:lineRule="auto"/>
        <w:jc w:val="center"/>
        <w:rPr>
          <w:rFonts w:asciiTheme="minorBidi" w:hAnsiTheme="minorBidi" w:cstheme="minorBidi"/>
          <w:b/>
          <w:bCs/>
          <w:sz w:val="40"/>
          <w:szCs w:val="40"/>
        </w:rPr>
      </w:pPr>
      <w:r w:rsidRPr="00CA7636">
        <w:rPr>
          <w:rFonts w:asciiTheme="minorBidi" w:hAnsiTheme="minorBidi" w:cstheme="minorBidi"/>
          <w:b/>
          <w:bCs/>
          <w:sz w:val="40"/>
          <w:szCs w:val="40"/>
          <w:cs/>
        </w:rPr>
        <w:lastRenderedPageBreak/>
        <w:t xml:space="preserve">บทที่ </w:t>
      </w:r>
      <w:r w:rsidRPr="00CA7636">
        <w:rPr>
          <w:rFonts w:asciiTheme="minorBidi" w:hAnsiTheme="minorBidi" w:cstheme="minorBidi"/>
          <w:b/>
          <w:bCs/>
          <w:sz w:val="40"/>
          <w:szCs w:val="40"/>
        </w:rPr>
        <w:t>2</w:t>
      </w:r>
    </w:p>
    <w:p w14:paraId="6E76A0CF" w14:textId="29ED0445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360" w:lineRule="auto"/>
        <w:jc w:val="center"/>
        <w:rPr>
          <w:rFonts w:asciiTheme="minorBidi" w:hAnsiTheme="minorBidi" w:cstheme="minorBidi"/>
          <w:b/>
          <w:bCs/>
          <w:sz w:val="40"/>
          <w:szCs w:val="40"/>
        </w:rPr>
      </w:pPr>
      <w:r w:rsidRPr="00CA7636">
        <w:rPr>
          <w:rFonts w:asciiTheme="minorBidi" w:hAnsiTheme="minorBidi" w:cstheme="minorBidi"/>
          <w:b/>
          <w:bCs/>
          <w:sz w:val="40"/>
          <w:szCs w:val="40"/>
          <w:cs/>
        </w:rPr>
        <w:t>ทฤษฎีและงานวิจัยที่เกี่ยวข้อง</w:t>
      </w:r>
    </w:p>
    <w:p w14:paraId="544CEDD1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ind w:firstLine="720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การพัฒนาระบบผลิตและจำหน่ายน้ำดื่มบ้านเพชรไพรวัลย์ ผู้จัดทำได้ศึกษาเอกสาร และงานวิจัยที่เกี่ยวข้องดังนี้</w:t>
      </w:r>
    </w:p>
    <w:p w14:paraId="264C545A" w14:textId="77777777" w:rsidR="003E1626" w:rsidRPr="00CA7636" w:rsidRDefault="003E1626">
      <w:pPr>
        <w:pStyle w:val="ListParagraph"/>
        <w:numPr>
          <w:ilvl w:val="0"/>
          <w:numId w:val="11"/>
        </w:numP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การจัดการ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 xml:space="preserve">ฐานข้อมูล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(Database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 xml:space="preserve">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 xml:space="preserve">Management) </w:t>
      </w:r>
    </w:p>
    <w:p w14:paraId="594CC9F9" w14:textId="77777777" w:rsidR="003E1626" w:rsidRPr="00CA7636" w:rsidRDefault="003E1626">
      <w:pPr>
        <w:pStyle w:val="ListParagraph"/>
        <w:numPr>
          <w:ilvl w:val="0"/>
          <w:numId w:val="11"/>
        </w:numP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หลักการออกแบบเว็บไซต์</w:t>
      </w:r>
    </w:p>
    <w:p w14:paraId="71ED4805" w14:textId="77777777" w:rsidR="003E1626" w:rsidRPr="00CA7636" w:rsidRDefault="003E1626">
      <w:pPr>
        <w:pStyle w:val="ListParagraph"/>
        <w:numPr>
          <w:ilvl w:val="0"/>
          <w:numId w:val="11"/>
        </w:numP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ทฤษฎีการวิเคราะห์และออกแบบระบบ</w:t>
      </w:r>
    </w:p>
    <w:p w14:paraId="36F0DD9B" w14:textId="77777777" w:rsidR="003E1626" w:rsidRPr="00CA7636" w:rsidRDefault="003E1626">
      <w:pPr>
        <w:pStyle w:val="ListParagraph"/>
        <w:numPr>
          <w:ilvl w:val="0"/>
          <w:numId w:val="11"/>
        </w:numP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การควบคุมสินค้า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คงคลัง</w:t>
      </w:r>
    </w:p>
    <w:p w14:paraId="51724B77" w14:textId="77777777" w:rsidR="003E1626" w:rsidRPr="00CA7636" w:rsidRDefault="003E1626">
      <w:pPr>
        <w:pStyle w:val="ListParagraph"/>
        <w:numPr>
          <w:ilvl w:val="0"/>
          <w:numId w:val="11"/>
        </w:numP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โปรแกรมที่ใช้ในการพัฒนาระบบ</w:t>
      </w:r>
    </w:p>
    <w:p w14:paraId="28C5EB00" w14:textId="77777777" w:rsidR="003E1626" w:rsidRPr="00CA7636" w:rsidRDefault="003E1626">
      <w:pPr>
        <w:pStyle w:val="ListParagraph"/>
        <w:numPr>
          <w:ilvl w:val="0"/>
          <w:numId w:val="11"/>
        </w:numP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ภาษาที่ใช้ในการพัฒนาระบบ</w:t>
      </w:r>
    </w:p>
    <w:p w14:paraId="4BD51F83" w14:textId="77777777" w:rsidR="003E1626" w:rsidRPr="00CA7636" w:rsidRDefault="003E1626">
      <w:pPr>
        <w:pStyle w:val="ListParagraph"/>
        <w:numPr>
          <w:ilvl w:val="0"/>
          <w:numId w:val="11"/>
        </w:numPr>
        <w:tabs>
          <w:tab w:val="left" w:pos="864"/>
          <w:tab w:val="left" w:pos="1224"/>
          <w:tab w:val="left" w:pos="1584"/>
          <w:tab w:val="left" w:pos="1944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</w:rPr>
        <w:t>API</w:t>
      </w:r>
    </w:p>
    <w:p w14:paraId="4A26CD7D" w14:textId="77777777" w:rsidR="003E1626" w:rsidRPr="00CA7636" w:rsidRDefault="003E1626">
      <w:pPr>
        <w:pStyle w:val="ListParagraph"/>
        <w:numPr>
          <w:ilvl w:val="0"/>
          <w:numId w:val="11"/>
        </w:num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งานวิจัยที่เกี่ยวข้อง</w:t>
      </w:r>
    </w:p>
    <w:p w14:paraId="4DA619A3" w14:textId="0EB7FEF8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rPr>
          <w:rFonts w:asciiTheme="minorBidi" w:hAnsiTheme="minorBidi" w:cstheme="minorBidi"/>
          <w:b/>
          <w:bCs/>
          <w:color w:val="000000" w:themeColor="text1"/>
          <w:sz w:val="36"/>
          <w:szCs w:val="36"/>
        </w:rPr>
      </w:pPr>
      <w:r w:rsidRPr="00CA7636">
        <w:rPr>
          <w:rFonts w:asciiTheme="minorBidi" w:hAnsiTheme="minorBidi" w:cstheme="minorBidi"/>
          <w:b/>
          <w:bCs/>
          <w:sz w:val="36"/>
          <w:szCs w:val="36"/>
          <w:cs/>
        </w:rPr>
        <w:t>การจัดการ</w:t>
      </w:r>
      <w:r w:rsidRPr="00CA7636">
        <w:rPr>
          <w:rFonts w:asciiTheme="minorBidi" w:hAnsiTheme="minorBidi" w:cstheme="minorBidi"/>
          <w:b/>
          <w:bCs/>
          <w:color w:val="000000" w:themeColor="text1"/>
          <w:sz w:val="36"/>
          <w:szCs w:val="36"/>
          <w:cs/>
        </w:rPr>
        <w:t xml:space="preserve">ฐานข้อมูล </w:t>
      </w:r>
      <w:r w:rsidRPr="00CA7636">
        <w:rPr>
          <w:rFonts w:asciiTheme="minorBidi" w:hAnsiTheme="minorBidi" w:cstheme="minorBidi"/>
          <w:b/>
          <w:bCs/>
          <w:color w:val="000000" w:themeColor="text1"/>
          <w:sz w:val="36"/>
          <w:szCs w:val="36"/>
        </w:rPr>
        <w:t xml:space="preserve"> (Database Management)</w:t>
      </w:r>
    </w:p>
    <w:p w14:paraId="28D5C67B" w14:textId="1160CDEF" w:rsidR="0041449D" w:rsidRPr="00CA7636" w:rsidRDefault="003E1626" w:rsidP="003E1626">
      <w:pPr>
        <w:tabs>
          <w:tab w:val="left" w:pos="864"/>
          <w:tab w:val="left" w:pos="1224"/>
          <w:tab w:val="left" w:pos="1283"/>
          <w:tab w:val="left" w:pos="1584"/>
          <w:tab w:val="left" w:pos="1944"/>
        </w:tabs>
        <w:jc w:val="both"/>
        <w:rPr>
          <w:rFonts w:asciiTheme="minorBidi" w:hAnsiTheme="minorBidi" w:cstheme="minorBidi"/>
          <w:color w:val="000000" w:themeColor="text1"/>
          <w:sz w:val="32"/>
          <w:szCs w:val="32"/>
        </w:rPr>
        <w:sectPr w:rsidR="0041449D" w:rsidRPr="00CA7636" w:rsidSect="00FC3E52">
          <w:pgSz w:w="11906" w:h="16838" w:code="9"/>
          <w:pgMar w:top="2880" w:right="1411" w:bottom="1411" w:left="2131" w:header="1411" w:footer="706" w:gutter="0"/>
          <w:pgNumType w:start="5"/>
          <w:cols w:space="708"/>
          <w:titlePg/>
          <w:docGrid w:linePitch="360"/>
        </w:sect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การจัดการฐานข้อมูล (</w:t>
      </w:r>
      <w:r w:rsidRPr="00CA7636">
        <w:rPr>
          <w:rFonts w:asciiTheme="minorBidi" w:hAnsiTheme="minorBidi" w:cstheme="minorBidi"/>
          <w:sz w:val="32"/>
          <w:szCs w:val="32"/>
        </w:rPr>
        <w:t xml:space="preserve">Database Management) </w:t>
      </w:r>
      <w:r w:rsidRPr="00CA7636">
        <w:rPr>
          <w:rFonts w:asciiTheme="minorBidi" w:hAnsiTheme="minorBidi" w:cstheme="minorBidi"/>
          <w:sz w:val="32"/>
          <w:szCs w:val="32"/>
          <w:cs/>
        </w:rPr>
        <w:t>คือ การบริหารแหล่งข้อมูลที่ถูกเก็บรวบรวมไว้ที่ศูนย์กลาง เพื่อตอบสนองต่อการใช้ของโปรแกรมประยุกต์อย่างมีประสิทธิภาพและลดการซ้ำซ้อนของข้อมูลรวมทั้งความขัดแย้งของข้อมูลที่เกิดขึ้นภายในองค์การ ในอดีตการเก็บข้อมูลมักจะเป็นอิสระต่อกันไม่มีการเชื่อมโยงของข้อมูลเกิดการ สิ้นเปลืองพื้นที่ในการเก็บข้อมูล เช่น องค์การหนึ่งจะมี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แฟ้มบุคคล (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Personnel</w:t>
      </w:r>
      <w:r w:rsidR="00B7578F" w:rsidRPr="00CA7636">
        <w:rPr>
          <w:rFonts w:asciiTheme="minorBidi" w:hAnsiTheme="minorBidi" w:cstheme="minorBidi"/>
          <w:color w:val="000000" w:themeColor="text1"/>
          <w:sz w:val="32"/>
          <w:szCs w:val="32"/>
        </w:rPr>
        <w:t xml:space="preserve">)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 xml:space="preserve">อยู่แยกจากกัน หากผู้บริหารประสงค์ข้อมูลของพนักงานผู้ใดจำเป็นต้องเรียกดูแฟ้มข้อมูลทั้ง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3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 xml:space="preserve"> แฟ้ม ซึ่งทำให้การดำเนินการดังกล่าวไม่สะดวก จึงทำ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ให้เกิดแนวความคิดในการรวมแฟ้มข้อมูลทั้ง </w:t>
      </w:r>
      <w:r w:rsidRPr="00CA7636">
        <w:rPr>
          <w:rFonts w:asciiTheme="minorBidi" w:hAnsiTheme="minorBidi" w:cstheme="minorBidi"/>
          <w:sz w:val="32"/>
          <w:szCs w:val="32"/>
        </w:rPr>
        <w:t>3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เข้าด้วยกันแล้วเก็บไว้ที่ ศูนย์กลางในลักษณะฐานข้อมูล (</w:t>
      </w:r>
      <w:r w:rsidRPr="00CA7636">
        <w:rPr>
          <w:rFonts w:asciiTheme="minorBidi" w:hAnsiTheme="minorBidi" w:cstheme="minorBidi"/>
          <w:sz w:val="32"/>
          <w:szCs w:val="32"/>
        </w:rPr>
        <w:t xml:space="preserve">Database) </w:t>
      </w:r>
      <w:r w:rsidRPr="00CA7636">
        <w:rPr>
          <w:rFonts w:asciiTheme="minorBidi" w:hAnsiTheme="minorBidi" w:cstheme="minorBidi"/>
          <w:sz w:val="32"/>
          <w:szCs w:val="32"/>
          <w:cs/>
        </w:rPr>
        <w:t>จึงทำให้เกิดระบบการจัดการฐานข้อมูล (</w:t>
      </w:r>
      <w:r w:rsidRPr="00CA7636">
        <w:rPr>
          <w:rFonts w:asciiTheme="minorBidi" w:hAnsiTheme="minorBidi" w:cstheme="minorBidi"/>
          <w:sz w:val="32"/>
          <w:szCs w:val="32"/>
        </w:rPr>
        <w:t xml:space="preserve">Database Management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System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 xml:space="preserve">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: DBMS )</w:t>
      </w:r>
      <w:r w:rsidRPr="00CA7636">
        <w:rPr>
          <w:rFonts w:asciiTheme="minorBidi" w:hAnsiTheme="minorBidi" w:cstheme="minorBidi"/>
          <w:sz w:val="32"/>
          <w:szCs w:val="32"/>
          <w:cs/>
        </w:rPr>
        <w:t>ซึ่งจะต้องอาศัยโปรแกรมเฉพาะในการ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สร้าง (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 xml:space="preserve">Create )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และบำรุงรักษา (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 xml:space="preserve">maintenance) </w:t>
      </w:r>
      <w:r w:rsidRPr="00CA7636">
        <w:rPr>
          <w:rFonts w:asciiTheme="minorBidi" w:hAnsiTheme="minorBidi" w:cstheme="minorBidi"/>
          <w:sz w:val="32"/>
          <w:szCs w:val="32"/>
          <w:cs/>
        </w:rPr>
        <w:t>ฐานข้อมูลและสามารถที่จะให้ผู้ใช้ประยุกต์ใช้กับธุรกิจส่วนตัวได้โดยการดึงข้อมูล (</w:t>
      </w:r>
      <w:r w:rsidRPr="00CA7636">
        <w:rPr>
          <w:rFonts w:asciiTheme="minorBidi" w:hAnsiTheme="minorBidi" w:cstheme="minorBidi"/>
          <w:sz w:val="32"/>
          <w:szCs w:val="32"/>
        </w:rPr>
        <w:t xml:space="preserve">Retrieve)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ขึ้นมาแล้วใช้โปรแกรมสำเร็จรูปอื่นสร้างงานขึ้นมาโดยใช้ข้อมูลที่มีอยู่ในฐานข้อมูล แสดงการรวมแฟ้มข้อมูล </w:t>
      </w:r>
      <w:r w:rsidRPr="00CA7636">
        <w:rPr>
          <w:rFonts w:asciiTheme="minorBidi" w:hAnsiTheme="minorBidi" w:cstheme="minorBidi"/>
          <w:sz w:val="32"/>
          <w:szCs w:val="32"/>
        </w:rPr>
        <w:t xml:space="preserve">3 </w:t>
      </w:r>
      <w:r w:rsidRPr="00CA7636">
        <w:rPr>
          <w:rFonts w:asciiTheme="minorBidi" w:hAnsiTheme="minorBidi" w:cstheme="minorBidi"/>
          <w:sz w:val="32"/>
          <w:szCs w:val="32"/>
          <w:cs/>
        </w:rPr>
        <w:t>แฟ้มเข้า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ด้วยกัน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(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หน่วยงานกรุงเทพมหานคร</w:t>
      </w:r>
      <w:r w:rsidRPr="00CA7636">
        <w:rPr>
          <w:rFonts w:asciiTheme="minorBidi" w:hAnsiTheme="minorBidi" w:cstheme="minorBidi"/>
        </w:rPr>
        <w:t xml:space="preserve">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Database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 xml:space="preserve">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Management, 2563</w:t>
      </w:r>
    </w:p>
    <w:p w14:paraId="4149DC81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lastRenderedPageBreak/>
        <w:t>โครงสร้างข้อมูล (</w:t>
      </w:r>
      <w:r w:rsidRPr="00CA7636">
        <w:rPr>
          <w:rFonts w:asciiTheme="minorBidi" w:hAnsiTheme="minorBidi" w:cstheme="minorBidi"/>
          <w:b/>
          <w:bCs/>
          <w:sz w:val="32"/>
          <w:szCs w:val="32"/>
        </w:rPr>
        <w:t>Data Structure)</w:t>
      </w:r>
    </w:p>
    <w:p w14:paraId="499D21BF" w14:textId="77777777" w:rsidR="003E1626" w:rsidRPr="00CA7636" w:rsidRDefault="003E1626">
      <w:pPr>
        <w:pStyle w:val="ListParagraph"/>
        <w:numPr>
          <w:ilvl w:val="0"/>
          <w:numId w:val="9"/>
        </w:numPr>
        <w:tabs>
          <w:tab w:val="left" w:pos="1440"/>
        </w:tabs>
        <w:ind w:left="0" w:firstLine="1080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บิท (</w:t>
      </w:r>
      <w:r w:rsidRPr="00CA7636">
        <w:rPr>
          <w:rFonts w:asciiTheme="minorBidi" w:hAnsiTheme="minorBidi" w:cstheme="minorBidi"/>
          <w:sz w:val="32"/>
          <w:szCs w:val="32"/>
        </w:rPr>
        <w:t xml:space="preserve">Bit) </w:t>
      </w:r>
      <w:r w:rsidRPr="00CA7636">
        <w:rPr>
          <w:rFonts w:asciiTheme="minorBidi" w:hAnsiTheme="minorBidi" w:cstheme="minorBidi"/>
          <w:sz w:val="32"/>
          <w:szCs w:val="32"/>
          <w:cs/>
        </w:rPr>
        <w:t>หมายถึง หน่วยของข้อมูลที่มีขนาดเล็กที่สุด</w:t>
      </w:r>
    </w:p>
    <w:p w14:paraId="2C2470E8" w14:textId="77777777" w:rsidR="003E1626" w:rsidRPr="00CA7636" w:rsidRDefault="003E1626">
      <w:pPr>
        <w:pStyle w:val="ListParagraph"/>
        <w:numPr>
          <w:ilvl w:val="0"/>
          <w:numId w:val="9"/>
        </w:numPr>
        <w:tabs>
          <w:tab w:val="left" w:pos="1440"/>
        </w:tabs>
        <w:ind w:left="0" w:firstLine="1080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ไบท์ (</w:t>
      </w:r>
      <w:r w:rsidRPr="00CA7636">
        <w:rPr>
          <w:rFonts w:asciiTheme="minorBidi" w:hAnsiTheme="minorBidi" w:cstheme="minorBidi"/>
          <w:sz w:val="32"/>
          <w:szCs w:val="32"/>
        </w:rPr>
        <w:t xml:space="preserve">Byte) </w:t>
      </w:r>
      <w:r w:rsidRPr="00CA7636">
        <w:rPr>
          <w:rFonts w:asciiTheme="minorBidi" w:hAnsiTheme="minorBidi" w:cstheme="minorBidi"/>
          <w:sz w:val="32"/>
          <w:szCs w:val="32"/>
          <w:cs/>
        </w:rPr>
        <w:t>หมายถึง หน่วยของข้อมูลที่เกิดจากการนำบิทมารวมกันเป็นตัวอักขระ(</w:t>
      </w:r>
      <w:r w:rsidRPr="00CA7636">
        <w:rPr>
          <w:rFonts w:asciiTheme="minorBidi" w:hAnsiTheme="minorBidi" w:cstheme="minorBidi"/>
          <w:sz w:val="32"/>
          <w:szCs w:val="32"/>
        </w:rPr>
        <w:t>Character)</w:t>
      </w:r>
    </w:p>
    <w:p w14:paraId="0D0C49ED" w14:textId="77777777" w:rsidR="003E1626" w:rsidRPr="00CA7636" w:rsidRDefault="003E1626">
      <w:pPr>
        <w:pStyle w:val="ListParagraph"/>
        <w:numPr>
          <w:ilvl w:val="0"/>
          <w:numId w:val="9"/>
        </w:numPr>
        <w:tabs>
          <w:tab w:val="left" w:pos="1440"/>
        </w:tabs>
        <w:ind w:left="0" w:firstLine="1080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เขตข้อมูล (</w:t>
      </w:r>
      <w:r w:rsidRPr="00CA7636">
        <w:rPr>
          <w:rFonts w:asciiTheme="minorBidi" w:hAnsiTheme="minorBidi" w:cstheme="minorBidi"/>
          <w:sz w:val="32"/>
          <w:szCs w:val="32"/>
        </w:rPr>
        <w:t xml:space="preserve">Field) </w:t>
      </w:r>
      <w:r w:rsidRPr="00CA7636">
        <w:rPr>
          <w:rFonts w:asciiTheme="minorBidi" w:hAnsiTheme="minorBidi" w:cstheme="minorBidi"/>
          <w:sz w:val="32"/>
          <w:szCs w:val="32"/>
          <w:cs/>
        </w:rPr>
        <w:t>หมายถึง หน่วยของข้อมูลที่ประกอบขึ้นจากตัวอักขระตั้งแต่หนึ่งตัวขึ้นไปมารวมกันแล้วได้ความหมายของสิ่งใดสิ่งหนึ่ง เช่น ชื่อ ที่อยู่ เป็นต้น</w:t>
      </w:r>
    </w:p>
    <w:p w14:paraId="2B7CD42D" w14:textId="77777777" w:rsidR="003E1626" w:rsidRPr="00CA7636" w:rsidRDefault="003E1626">
      <w:pPr>
        <w:pStyle w:val="ListParagraph"/>
        <w:numPr>
          <w:ilvl w:val="0"/>
          <w:numId w:val="9"/>
        </w:numPr>
        <w:tabs>
          <w:tab w:val="left" w:pos="1440"/>
        </w:tabs>
        <w:ind w:left="0" w:firstLine="1080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ระเบียน (</w:t>
      </w:r>
      <w:r w:rsidRPr="00CA7636">
        <w:rPr>
          <w:rFonts w:asciiTheme="minorBidi" w:hAnsiTheme="minorBidi" w:cstheme="minorBidi"/>
          <w:sz w:val="32"/>
          <w:szCs w:val="32"/>
        </w:rPr>
        <w:t xml:space="preserve">Record)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หมายถึง หน่วยของข้อมูลที่เกิดจากการนำเอาเขตข้อมูลหลายๆ เขตข้อมูลมารวมกัน เพื่อเกิดเป็นข้อมูลเรื่องใดเรื่องหนึ่ง </w:t>
      </w:r>
    </w:p>
    <w:p w14:paraId="6EE49C56" w14:textId="77777777" w:rsidR="003E1626" w:rsidRPr="00CA7636" w:rsidRDefault="003E1626">
      <w:pPr>
        <w:pStyle w:val="ListParagraph"/>
        <w:numPr>
          <w:ilvl w:val="0"/>
          <w:numId w:val="9"/>
        </w:numPr>
        <w:tabs>
          <w:tab w:val="left" w:pos="1440"/>
        </w:tabs>
        <w:ind w:left="0" w:firstLine="1080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แฟ้มข้อมูล (</w:t>
      </w:r>
      <w:r w:rsidRPr="00CA7636">
        <w:rPr>
          <w:rFonts w:asciiTheme="minorBidi" w:hAnsiTheme="minorBidi" w:cstheme="minorBidi"/>
          <w:sz w:val="32"/>
          <w:szCs w:val="32"/>
        </w:rPr>
        <w:t xml:space="preserve">File) </w:t>
      </w:r>
      <w:r w:rsidRPr="00CA7636">
        <w:rPr>
          <w:rFonts w:asciiTheme="minorBidi" w:hAnsiTheme="minorBidi" w:cstheme="minorBidi"/>
          <w:sz w:val="32"/>
          <w:szCs w:val="32"/>
          <w:cs/>
        </w:rPr>
        <w:t>หมายถึงหน่วยของข้อมูลที่เกิดจากการนำข้อมูลหลาย ๆ ระเบียนที่เป็นเรื่องเดียวกันมารวมกัน เช่น แฟ้มข้อมูลนักศึกษา แฟ้มข้อมูลลูกค้า แฟ้มข้อมูลพนักงาน</w:t>
      </w:r>
    </w:p>
    <w:p w14:paraId="534E6EDA" w14:textId="77777777" w:rsidR="003E1626" w:rsidRPr="00CA7636" w:rsidRDefault="003E1626">
      <w:pPr>
        <w:pStyle w:val="ListParagraph"/>
        <w:numPr>
          <w:ilvl w:val="0"/>
          <w:numId w:val="9"/>
        </w:numPr>
        <w:tabs>
          <w:tab w:val="left" w:pos="1440"/>
        </w:tabs>
        <w:ind w:left="0" w:firstLine="1080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ระบบฐานข้อมูล (</w:t>
      </w:r>
      <w:r w:rsidRPr="00CA7636">
        <w:rPr>
          <w:rFonts w:asciiTheme="minorBidi" w:hAnsiTheme="minorBidi" w:cstheme="minorBidi"/>
          <w:sz w:val="32"/>
          <w:szCs w:val="32"/>
        </w:rPr>
        <w:t xml:space="preserve">Database System) </w:t>
      </w:r>
      <w:r w:rsidRPr="00CA7636">
        <w:rPr>
          <w:rFonts w:asciiTheme="minorBidi" w:hAnsiTheme="minorBidi" w:cstheme="minorBidi"/>
          <w:sz w:val="32"/>
          <w:szCs w:val="32"/>
          <w:cs/>
        </w:rPr>
        <w:t>หมายถึง โครงสร้างสารสนเทศที่</w:t>
      </w:r>
    </w:p>
    <w:p w14:paraId="02FF7259" w14:textId="77777777" w:rsidR="003E1626" w:rsidRPr="00CA7636" w:rsidRDefault="003E1626" w:rsidP="003E1626">
      <w:pPr>
        <w:tabs>
          <w:tab w:val="left" w:pos="1440"/>
        </w:tabs>
        <w:spacing w:line="480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ประกอบด้วยรายละเอียดของข้อมูลที่เกี่ยวข้องกันที่จะนำมาใช้ในระบบต่าง ๆ ร่วมกัน</w:t>
      </w:r>
    </w:p>
    <w:p w14:paraId="1CD268F2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  <w:t>องค์ประกอบของระบบฐานข้อมูล</w:t>
      </w:r>
    </w:p>
    <w:p w14:paraId="4F10D0A0" w14:textId="77777777" w:rsidR="003E1626" w:rsidRPr="00CA7636" w:rsidRDefault="003E1626">
      <w:pPr>
        <w:pStyle w:val="ListParagraph"/>
        <w:numPr>
          <w:ilvl w:val="0"/>
          <w:numId w:val="10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ฮาร์ดแวร์ (</w:t>
      </w:r>
      <w:r w:rsidRPr="00CA7636">
        <w:rPr>
          <w:rFonts w:asciiTheme="minorBidi" w:hAnsiTheme="minorBidi" w:cstheme="minorBidi"/>
          <w:sz w:val="32"/>
          <w:szCs w:val="32"/>
        </w:rPr>
        <w:t>Hardware)</w:t>
      </w:r>
    </w:p>
    <w:p w14:paraId="53206A42" w14:textId="77777777" w:rsidR="003E1626" w:rsidRPr="00CA7636" w:rsidRDefault="003E1626">
      <w:pPr>
        <w:pStyle w:val="ListParagraph"/>
        <w:numPr>
          <w:ilvl w:val="0"/>
          <w:numId w:val="10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ซอฟท์แวร์ (</w:t>
      </w:r>
      <w:r w:rsidRPr="00CA7636">
        <w:rPr>
          <w:rFonts w:asciiTheme="minorBidi" w:hAnsiTheme="minorBidi" w:cstheme="minorBidi"/>
          <w:sz w:val="32"/>
          <w:szCs w:val="32"/>
        </w:rPr>
        <w:t>Software)</w:t>
      </w:r>
    </w:p>
    <w:p w14:paraId="1D99418B" w14:textId="77777777" w:rsidR="003E1626" w:rsidRPr="00CA7636" w:rsidRDefault="003E1626">
      <w:pPr>
        <w:pStyle w:val="ListParagraph"/>
        <w:numPr>
          <w:ilvl w:val="0"/>
          <w:numId w:val="10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ข้อมูล (</w:t>
      </w:r>
      <w:r w:rsidRPr="00CA7636">
        <w:rPr>
          <w:rFonts w:asciiTheme="minorBidi" w:hAnsiTheme="minorBidi" w:cstheme="minorBidi"/>
          <w:sz w:val="32"/>
          <w:szCs w:val="32"/>
        </w:rPr>
        <w:t>Data)</w:t>
      </w:r>
    </w:p>
    <w:p w14:paraId="1B7423A0" w14:textId="77777777" w:rsidR="003E1626" w:rsidRPr="00CA7636" w:rsidRDefault="003E1626">
      <w:pPr>
        <w:pStyle w:val="ListParagraph"/>
        <w:numPr>
          <w:ilvl w:val="0"/>
          <w:numId w:val="10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ผู้บริหารฐานข้อมูล (</w:t>
      </w:r>
      <w:r w:rsidRPr="00CA7636">
        <w:rPr>
          <w:rFonts w:asciiTheme="minorBidi" w:hAnsiTheme="minorBidi" w:cstheme="minorBidi"/>
          <w:sz w:val="32"/>
          <w:szCs w:val="32"/>
        </w:rPr>
        <w:t>Database Administrator)</w:t>
      </w:r>
    </w:p>
    <w:p w14:paraId="51877875" w14:textId="77777777" w:rsidR="003E1626" w:rsidRPr="00CA7636" w:rsidRDefault="003E1626">
      <w:pPr>
        <w:pStyle w:val="ListParagraph"/>
        <w:numPr>
          <w:ilvl w:val="0"/>
          <w:numId w:val="10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โปรแกรมเมอร์ (</w:t>
      </w:r>
      <w:r w:rsidRPr="00CA7636">
        <w:rPr>
          <w:rFonts w:asciiTheme="minorBidi" w:hAnsiTheme="minorBidi" w:cstheme="minorBidi"/>
          <w:sz w:val="32"/>
          <w:szCs w:val="32"/>
        </w:rPr>
        <w:t>Programmer)</w:t>
      </w:r>
    </w:p>
    <w:p w14:paraId="5524F758" w14:textId="77777777" w:rsidR="003E1626" w:rsidRPr="00CA7636" w:rsidRDefault="003E1626">
      <w:pPr>
        <w:pStyle w:val="ListParagraph"/>
        <w:numPr>
          <w:ilvl w:val="0"/>
          <w:numId w:val="10"/>
        </w:num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ผู้ใช้ (</w:t>
      </w:r>
      <w:r w:rsidRPr="00CA7636">
        <w:rPr>
          <w:rFonts w:asciiTheme="minorBidi" w:hAnsiTheme="minorBidi" w:cstheme="minorBidi"/>
          <w:sz w:val="32"/>
          <w:szCs w:val="32"/>
        </w:rPr>
        <w:t>End User)</w:t>
      </w:r>
    </w:p>
    <w:p w14:paraId="0631D8D1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sz w:val="32"/>
          <w:szCs w:val="32"/>
        </w:rPr>
      </w:pPr>
    </w:p>
    <w:p w14:paraId="41578857" w14:textId="28102149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sz w:val="32"/>
          <w:szCs w:val="32"/>
        </w:rPr>
      </w:pPr>
    </w:p>
    <w:p w14:paraId="0DD9A485" w14:textId="77777777" w:rsidR="00B7578F" w:rsidRPr="00CA7636" w:rsidRDefault="00B7578F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sz w:val="32"/>
          <w:szCs w:val="32"/>
        </w:rPr>
      </w:pPr>
    </w:p>
    <w:p w14:paraId="56165735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lastRenderedPageBreak/>
        <w:tab/>
        <w:t>การออกแบบฐานข้อมูล</w:t>
      </w:r>
    </w:p>
    <w:p w14:paraId="321C71C8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ab/>
        <w:t>การออกแบบฐานข้อมูล (</w:t>
      </w:r>
      <w:r w:rsidRPr="00CA7636">
        <w:rPr>
          <w:rFonts w:asciiTheme="minorBidi" w:hAnsiTheme="minorBidi" w:cstheme="minorBidi"/>
          <w:sz w:val="32"/>
          <w:szCs w:val="32"/>
        </w:rPr>
        <w:t xml:space="preserve">Designing Databases) </w:t>
      </w:r>
      <w:r w:rsidRPr="00CA7636">
        <w:rPr>
          <w:rFonts w:asciiTheme="minorBidi" w:hAnsiTheme="minorBidi" w:cstheme="minorBidi"/>
          <w:sz w:val="32"/>
          <w:szCs w:val="32"/>
          <w:cs/>
        </w:rPr>
        <w:t>มีความสำคัญต่อการจัดการระบบฐานข้อมูล (</w:t>
      </w:r>
      <w:r w:rsidRPr="00CA7636">
        <w:rPr>
          <w:rFonts w:asciiTheme="minorBidi" w:hAnsiTheme="minorBidi" w:cstheme="minorBidi"/>
          <w:sz w:val="32"/>
          <w:szCs w:val="32"/>
        </w:rPr>
        <w:t>DBMS)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ทั้งนี้เนื่องจากข้อมูลที่อยู่ภายในฐานข้อมูลจะต้องศึกษาถึงความสัมพันธ์ของข้อมูล โครงสร้างของข้อมูลการเข้าถึงข้อมูลและกระบวนการที่โปรแกรมประยุกต์จะเรียกใช้ฐานข้อมูล ดังนั้น เราจึงสามารถแบ่งวิธีการสร้างฐานข้อมูลได้ 3 ประเภท </w:t>
      </w:r>
    </w:p>
    <w:p w14:paraId="0845E438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(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หน่วยงานกรุงเทพมหานคร</w:t>
      </w:r>
      <w:r w:rsidRPr="00CA7636">
        <w:rPr>
          <w:rFonts w:asciiTheme="minorBidi" w:hAnsiTheme="minorBidi" w:cstheme="minorBidi"/>
        </w:rPr>
        <w:t xml:space="preserve">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Database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 xml:space="preserve">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Management, 2563)</w:t>
      </w:r>
    </w:p>
    <w:p w14:paraId="7C50F4A8" w14:textId="77777777" w:rsidR="003E1626" w:rsidRPr="00CA7636" w:rsidRDefault="003E1626">
      <w:pPr>
        <w:pStyle w:val="ListParagraph"/>
        <w:numPr>
          <w:ilvl w:val="0"/>
          <w:numId w:val="15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ฐานข้อมูลเชิงสัมพันธ์ (</w:t>
      </w:r>
      <w:r w:rsidRPr="00CA7636">
        <w:rPr>
          <w:rFonts w:asciiTheme="minorBidi" w:hAnsiTheme="minorBidi" w:cstheme="minorBidi"/>
          <w:sz w:val="32"/>
          <w:szCs w:val="32"/>
        </w:rPr>
        <w:t>Relational Database)</w:t>
      </w:r>
    </w:p>
    <w:p w14:paraId="48C6D9B3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เป็นการเก็บข้อมูลในรูปแบบที่เป็นตาราง (</w:t>
      </w:r>
      <w:r w:rsidRPr="00CA7636">
        <w:rPr>
          <w:rFonts w:asciiTheme="minorBidi" w:hAnsiTheme="minorBidi" w:cstheme="minorBidi"/>
          <w:sz w:val="32"/>
          <w:szCs w:val="32"/>
        </w:rPr>
        <w:t xml:space="preserve">Table) </w:t>
      </w:r>
      <w:r w:rsidRPr="00CA7636">
        <w:rPr>
          <w:rFonts w:asciiTheme="minorBidi" w:hAnsiTheme="minorBidi" w:cstheme="minorBidi"/>
          <w:sz w:val="32"/>
          <w:szCs w:val="32"/>
          <w:cs/>
        </w:rPr>
        <w:t>หรือเรียกว่า รีเลชั่น (</w:t>
      </w:r>
      <w:r w:rsidRPr="00CA7636">
        <w:rPr>
          <w:rFonts w:asciiTheme="minorBidi" w:hAnsiTheme="minorBidi" w:cstheme="minorBidi"/>
          <w:sz w:val="32"/>
          <w:szCs w:val="32"/>
        </w:rPr>
        <w:t xml:space="preserve">Relation) </w:t>
      </w:r>
      <w:r w:rsidRPr="00CA7636">
        <w:rPr>
          <w:rFonts w:asciiTheme="minorBidi" w:hAnsiTheme="minorBidi" w:cstheme="minorBidi"/>
          <w:sz w:val="32"/>
          <w:szCs w:val="32"/>
          <w:cs/>
        </w:rPr>
        <w:t>มีลักษณะเป็น 2 มิติ คือเป็นแถว (</w:t>
      </w:r>
      <w:r w:rsidRPr="00CA7636">
        <w:rPr>
          <w:rFonts w:asciiTheme="minorBidi" w:hAnsiTheme="minorBidi" w:cstheme="minorBidi"/>
          <w:sz w:val="32"/>
          <w:szCs w:val="32"/>
        </w:rPr>
        <w:t xml:space="preserve">row) </w:t>
      </w:r>
      <w:r w:rsidRPr="00CA7636">
        <w:rPr>
          <w:rFonts w:asciiTheme="minorBidi" w:hAnsiTheme="minorBidi" w:cstheme="minorBidi"/>
          <w:sz w:val="32"/>
          <w:szCs w:val="32"/>
          <w:cs/>
        </w:rPr>
        <w:t>และเป็นคอลัมน์ (</w:t>
      </w:r>
      <w:r w:rsidRPr="00CA7636">
        <w:rPr>
          <w:rFonts w:asciiTheme="minorBidi" w:hAnsiTheme="minorBidi" w:cstheme="minorBidi"/>
          <w:sz w:val="32"/>
          <w:szCs w:val="32"/>
        </w:rPr>
        <w:t xml:space="preserve">column) </w:t>
      </w:r>
      <w:r w:rsidRPr="00CA7636">
        <w:rPr>
          <w:rFonts w:asciiTheme="minorBidi" w:hAnsiTheme="minorBidi" w:cstheme="minorBidi"/>
          <w:sz w:val="32"/>
          <w:szCs w:val="32"/>
          <w:cs/>
        </w:rPr>
        <w:t>การเชื่อมโยงข้อมูลระหว่างตาราง จะเชื่อมโยงโดยใช้แอททริบิวต์(</w:t>
      </w:r>
      <w:r w:rsidRPr="00CA7636">
        <w:rPr>
          <w:rFonts w:asciiTheme="minorBidi" w:hAnsiTheme="minorBidi" w:cstheme="minorBidi"/>
          <w:sz w:val="32"/>
          <w:szCs w:val="32"/>
        </w:rPr>
        <w:t xml:space="preserve">attribute) </w:t>
      </w:r>
      <w:r w:rsidRPr="00CA7636">
        <w:rPr>
          <w:rFonts w:asciiTheme="minorBidi" w:hAnsiTheme="minorBidi" w:cstheme="minorBidi"/>
          <w:sz w:val="32"/>
          <w:szCs w:val="32"/>
          <w:cs/>
        </w:rPr>
        <w:t>หรือคอลัมน์ที่เหมือนกันทั้งสองตารางเป็นตัวเชื่อมโยงข้อมูล ฐานข้อมูลเชิงสัมพันธ์นี้จะเป็นรูปแบบของฐานข้อมูลที่นิยมใช้ในปัจจุบัน ดังตัวอย่าง</w:t>
      </w:r>
    </w:p>
    <w:p w14:paraId="0F9A8DDC" w14:textId="77777777" w:rsidR="003E1626" w:rsidRPr="00CA7636" w:rsidRDefault="003E1626">
      <w:pPr>
        <w:pStyle w:val="ListParagraph"/>
        <w:numPr>
          <w:ilvl w:val="0"/>
          <w:numId w:val="15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ฐานข้อมูลแบบเครือข่าย (</w:t>
      </w:r>
      <w:r w:rsidRPr="00CA7636">
        <w:rPr>
          <w:rFonts w:asciiTheme="minorBidi" w:hAnsiTheme="minorBidi" w:cstheme="minorBidi"/>
          <w:sz w:val="32"/>
          <w:szCs w:val="32"/>
        </w:rPr>
        <w:t>Network Database)</w:t>
      </w:r>
    </w:p>
    <w:p w14:paraId="3740DEA1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 ฐานข้อมูลแบบเครือข่ายจะเป็นการรวมระเบียนต่าง ๆ และความสัมพันธ์ระหว่างระเบียนแต่จะต่างกับฐานข้อมูลเชิงสัมพันธ์ คือ ในฐานข้อมูลเชิงสัมพันธ์จะแฝงความสัมพันธ์เอาไว้ โดยระเบียนที่มีความสัมพันธ์กันจะต้องมีค่าของข้อมูลในแอททริบิวต์ใดแอททริบิวต์หนึ่งเหมือนกัน แต่ฐานข้อมูลแบบเครือข่าย จะแสดงความสัมพันธ์อย่างชัดเจน </w:t>
      </w:r>
    </w:p>
    <w:p w14:paraId="4EA998AF" w14:textId="77777777" w:rsidR="003E1626" w:rsidRPr="00CA7636" w:rsidRDefault="003E1626">
      <w:pPr>
        <w:pStyle w:val="ListParagraph"/>
        <w:numPr>
          <w:ilvl w:val="0"/>
          <w:numId w:val="15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ฐานข้อมูลแบบลำดับชั้น (</w:t>
      </w:r>
      <w:r w:rsidRPr="00CA7636">
        <w:rPr>
          <w:rFonts w:asciiTheme="minorBidi" w:hAnsiTheme="minorBidi" w:cstheme="minorBidi"/>
          <w:sz w:val="32"/>
          <w:szCs w:val="32"/>
        </w:rPr>
        <w:t>Hierarchical Database)</w:t>
      </w:r>
    </w:p>
    <w:p w14:paraId="5B535561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 ฐานข้อมูลแบบลำดับชั้น เป็นโครงสร้างที่จัดเก็บข้อมูลในลักษณะความสัมพันธ์แบบพ่อ-ลูก (</w:t>
      </w:r>
      <w:r w:rsidRPr="00CA7636">
        <w:rPr>
          <w:rFonts w:asciiTheme="minorBidi" w:hAnsiTheme="minorBidi" w:cstheme="minorBidi"/>
          <w:sz w:val="32"/>
          <w:szCs w:val="32"/>
        </w:rPr>
        <w:t>Parent</w:t>
      </w:r>
      <w:r w:rsidRPr="00CA7636">
        <w:rPr>
          <w:rFonts w:asciiTheme="minorBidi" w:hAnsiTheme="minorBidi" w:cstheme="minorBidi"/>
          <w:sz w:val="32"/>
          <w:szCs w:val="32"/>
          <w:cs/>
        </w:rPr>
        <w:t>-</w:t>
      </w:r>
      <w:r w:rsidRPr="00CA7636">
        <w:rPr>
          <w:rFonts w:asciiTheme="minorBidi" w:hAnsiTheme="minorBidi" w:cstheme="minorBidi"/>
          <w:sz w:val="32"/>
          <w:szCs w:val="32"/>
        </w:rPr>
        <w:t xml:space="preserve">Child Relationship Type : PCR Type) </w:t>
      </w:r>
      <w:r w:rsidRPr="00CA7636">
        <w:rPr>
          <w:rFonts w:asciiTheme="minorBidi" w:hAnsiTheme="minorBidi" w:cstheme="minorBidi"/>
          <w:sz w:val="32"/>
          <w:szCs w:val="32"/>
          <w:cs/>
        </w:rPr>
        <w:t>หรือเป็นโครงสร้างรูปแบบต้นไม้ (</w:t>
      </w:r>
      <w:r w:rsidRPr="00CA7636">
        <w:rPr>
          <w:rFonts w:asciiTheme="minorBidi" w:hAnsiTheme="minorBidi" w:cstheme="minorBidi"/>
          <w:sz w:val="32"/>
          <w:szCs w:val="32"/>
        </w:rPr>
        <w:t xml:space="preserve">Tree) </w:t>
      </w:r>
      <w:r w:rsidRPr="00CA7636">
        <w:rPr>
          <w:rFonts w:asciiTheme="minorBidi" w:hAnsiTheme="minorBidi" w:cstheme="minorBidi"/>
          <w:sz w:val="32"/>
          <w:szCs w:val="32"/>
          <w:cs/>
        </w:rPr>
        <w:t>ข้อมูลที่</w:t>
      </w:r>
    </w:p>
    <w:p w14:paraId="26FF41FB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จัดเก็บในที่นี้ คือระเบียน (</w:t>
      </w:r>
      <w:r w:rsidRPr="00CA7636">
        <w:rPr>
          <w:rFonts w:asciiTheme="minorBidi" w:hAnsiTheme="minorBidi" w:cstheme="minorBidi"/>
          <w:sz w:val="32"/>
          <w:szCs w:val="32"/>
        </w:rPr>
        <w:t xml:space="preserve">Record) </w:t>
      </w:r>
      <w:r w:rsidRPr="00CA7636">
        <w:rPr>
          <w:rFonts w:asciiTheme="minorBidi" w:hAnsiTheme="minorBidi" w:cstheme="minorBidi"/>
          <w:sz w:val="32"/>
          <w:szCs w:val="32"/>
          <w:cs/>
        </w:rPr>
        <w:t>ซึ่งประกอบด้วยค่าของเขตข้อมูล (</w:t>
      </w:r>
      <w:r w:rsidRPr="00CA7636">
        <w:rPr>
          <w:rFonts w:asciiTheme="minorBidi" w:hAnsiTheme="minorBidi" w:cstheme="minorBidi"/>
          <w:sz w:val="32"/>
          <w:szCs w:val="32"/>
        </w:rPr>
        <w:t xml:space="preserve">Field) </w:t>
      </w:r>
      <w:r w:rsidRPr="00CA7636">
        <w:rPr>
          <w:rFonts w:asciiTheme="minorBidi" w:hAnsiTheme="minorBidi" w:cstheme="minorBidi"/>
          <w:sz w:val="32"/>
          <w:szCs w:val="32"/>
          <w:cs/>
        </w:rPr>
        <w:t>ของเอนทิตี้หนึ่ง ๆ</w:t>
      </w:r>
    </w:p>
    <w:p w14:paraId="2993088F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  <w:t>ประเภทของระบบฐานข้อมูล</w:t>
      </w:r>
    </w:p>
    <w:p w14:paraId="08BC2FA4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ab/>
        <w:t xml:space="preserve">การแบ่งประเภทของระบบฐานข้อมูลมีการแบ่งออกหลายประเภท ขึ้นอยู่กับชนิดและประเภทที่นำมาจะแบ่งประเภทของระบบฐานข้อมูลออกเป็น 4 ประเภทใหญ่ ตามชนิดต่าง ๆ </w:t>
      </w:r>
    </w:p>
    <w:p w14:paraId="367C6A50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(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หน่วยงานกรุงเทพมหานคร</w:t>
      </w:r>
      <w:r w:rsidRPr="00CA7636">
        <w:rPr>
          <w:rFonts w:asciiTheme="minorBidi" w:hAnsiTheme="minorBidi" w:cstheme="minorBidi"/>
        </w:rPr>
        <w:t xml:space="preserve">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Database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 xml:space="preserve">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Management, 2563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)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  <w:cs/>
        </w:rPr>
        <w:t>ดังนี้</w:t>
      </w:r>
    </w:p>
    <w:p w14:paraId="5E0760B1" w14:textId="77777777" w:rsidR="003E1626" w:rsidRPr="00CA7636" w:rsidRDefault="003E1626">
      <w:pPr>
        <w:pStyle w:val="ListParagraph"/>
        <w:numPr>
          <w:ilvl w:val="0"/>
          <w:numId w:val="17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แบ่งตามจำนวนของผู้ใช้การแบ่งโดยใช้จำนวนผู้ใช้เป็นหลัก สามารถแบ่ง</w:t>
      </w:r>
    </w:p>
    <w:p w14:paraId="5C155A23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ออกเป็น 2 ประเภทได้แก่</w:t>
      </w:r>
    </w:p>
    <w:p w14:paraId="3A2FE9E0" w14:textId="77777777" w:rsidR="003E1626" w:rsidRPr="00CA7636" w:rsidRDefault="003E1626">
      <w:pPr>
        <w:pStyle w:val="ListParagraph"/>
        <w:numPr>
          <w:ilvl w:val="1"/>
          <w:numId w:val="17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ผู้ใช้คนเดียวเป็นระบบฐานข้อมูลที่ใช้ภายในองค์กรขนาดเล็ก เช่น ระบบ </w:t>
      </w:r>
    </w:p>
    <w:p w14:paraId="5B2C0533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lastRenderedPageBreak/>
        <w:t xml:space="preserve">Point of sale </w:t>
      </w:r>
      <w:r w:rsidRPr="00CA7636">
        <w:rPr>
          <w:rFonts w:asciiTheme="minorBidi" w:hAnsiTheme="minorBidi" w:cstheme="minorBidi"/>
          <w:sz w:val="32"/>
          <w:szCs w:val="32"/>
          <w:cs/>
        </w:rPr>
        <w:t>ของร้านสะดวกซื้อ หรือระบบบัญชีของร้านเล็ก ๆ ทั่วไป เป็นต้น มีเครื่องคอมพิวเตอร์เพียงเครื่องเดียวและผู้ใช้เพียงคนเดียว ไม่มีการแบ่งฐานข้อมูลร่วมกันใช้กับผู้อื่น ถ้าผู้ใช้คนอื่นต้องการใช้ระบบนี้จะต้องรอให้ผู้ใช้คนแรกเลิกใช้ก่อนจึงจะใช้ได้</w:t>
      </w:r>
    </w:p>
    <w:p w14:paraId="42D052AA" w14:textId="77777777" w:rsidR="003E1626" w:rsidRPr="00CA7636" w:rsidRDefault="003E1626">
      <w:pPr>
        <w:pStyle w:val="ListParagraph"/>
        <w:numPr>
          <w:ilvl w:val="1"/>
          <w:numId w:val="17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ผู้ใช้หลายคน แบ่งออกเป็น 2 ประเภทย่อย ๆ ได้แก่ ผู้ใช้เป็นกลุ่ม หรือ</w:t>
      </w:r>
    </w:p>
    <w:p w14:paraId="4D001521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 xml:space="preserve">Workgroup database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และประเภทฐานข้อมูลขององค์กรขนาดใหญ่หรือ </w:t>
      </w:r>
      <w:r w:rsidRPr="00CA7636">
        <w:rPr>
          <w:rFonts w:asciiTheme="minorBidi" w:hAnsiTheme="minorBidi" w:cstheme="minorBidi"/>
          <w:sz w:val="32"/>
          <w:szCs w:val="32"/>
        </w:rPr>
        <w:t>Enterprise database</w:t>
      </w:r>
      <w:r w:rsidRPr="00CA7636">
        <w:rPr>
          <w:rFonts w:asciiTheme="minorBidi" w:hAnsiTheme="minorBidi" w:cstheme="minorBidi"/>
          <w:sz w:val="32"/>
          <w:szCs w:val="32"/>
          <w:cs/>
        </w:rPr>
        <w:t>ผู้ใช้เป็นกลุ่ม เป็นฐานข้อมูลที่มีผู้ใช้หลายกลุ่มหรือหลายแผนก และแต่ละกลุ่มอาจมีผู้ใช้หลายคน มีการแลกเปลี่ยนข้อมูลซึ่งกันหรืออาจจะใช้ฐานข้อมูลเดียวกันก็ได้ แต่จะอยู่ในองค์กรเดียวกันเท่านั้นองค์การขนาดใหญ่ เป็นระบบฐานข้อมูลที่ใช้กับองค์กรขนาดใหญ่ที่มีสาขาหลายสาขา ทั้งในประเทศหรือมีสาขาในต่างประเทศ จะใช้ฐานข้อมูลขนาดใหญ่ มีระบบสำรอง การรักษาความปลอดภัยเป็นอย่างดี</w:t>
      </w:r>
    </w:p>
    <w:p w14:paraId="173776DF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2.</w:t>
      </w: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แบ่งโดยใช้ขอบเขตของงาน การแบ่งโดยใช้ขอบเขตของงาน แบ่งออกเป็น 3 ประเภทใหญ่ ๆ ได้แก่ ประเภทผู้ใช้คนเดียว ประเภทผู้ใช้เป็นกลุ่มและประเภทองค์การขนาดใหญ่ ดังได้กล่าวรายละเอียดในตอนต้นแล้ว</w:t>
      </w:r>
    </w:p>
    <w:p w14:paraId="45D8015C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3.</w:t>
      </w: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แบ่งตามสถานที่ตั้งการแบ่งตามสถานที่ตั้ง แบ่งออกเป็น 2 ประเภทใหญ่ ๆ ได้แก่ ประเภท ศูนย์กลาง และประเภทกระจายทั้งสองประเภทมีรายละเอียดดังนี้</w:t>
      </w:r>
    </w:p>
    <w:p w14:paraId="0AB8F0AE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3.1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  <w:cs/>
        </w:rPr>
        <w:t>ประเภทศูนย์กลาง เป็นระบบฐานข้อมูลที่นำเอามาเก็บไว้ในตำแหน่งศูนย์กลาง ผู้ใช้ทุกแผนกทุกคนจะต้องมาใช้ข้อมูลร่วมกัน ตามสิทธิ์ของผู้ใช้แต่ละกลุ่มหรือแต่ละคน</w:t>
      </w:r>
    </w:p>
    <w:p w14:paraId="73F5F6E9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3.2</w:t>
      </w:r>
      <w:r w:rsidRPr="00CA7636">
        <w:rPr>
          <w:rFonts w:asciiTheme="minorBidi" w:hAnsiTheme="minorBidi" w:cstheme="minorBidi"/>
          <w:sz w:val="32"/>
          <w:szCs w:val="32"/>
        </w:rPr>
        <w:t xml:space="preserve"> 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ประเภทกระจาย เป็นระบบฐานข้อมูลที่เก็บฐานข้อมูลไว้ ณ ตำแหน่งใด ๆ ของแผนก และแต่ละแผนกใช้ฐานข้อมูลร่วมกันโดยผู้มีสิทธิ์ใช้ตามสิทธิ์ที่ได้กำหนดจากผู้มีอำนาจ การเข้าถึงข้อมูล </w:t>
      </w:r>
    </w:p>
    <w:p w14:paraId="3E0E2F39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4. แบ่งตามการใช้งานการแบ่งตามการใช้งานแบ่งออกเป็น 3 ประเภทใหญ่ ๆ ได้แก่ ฐานข้อมูลสำหรับงานประจำวัน ฐานข้อมูลเพื่อใช้ในการตัดสินใจ และเพื่อเป็นคลังข้อมูล</w:t>
      </w:r>
    </w:p>
    <w:p w14:paraId="41366ACF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4.1</w:t>
      </w:r>
      <w:r w:rsidRPr="00CA7636">
        <w:rPr>
          <w:rFonts w:asciiTheme="minorBidi" w:hAnsiTheme="minorBidi" w:cstheme="minorBidi"/>
          <w:sz w:val="32"/>
          <w:szCs w:val="32"/>
        </w:rPr>
        <w:t xml:space="preserve">  </w:t>
      </w:r>
      <w:r w:rsidRPr="00CA7636">
        <w:rPr>
          <w:rFonts w:asciiTheme="minorBidi" w:hAnsiTheme="minorBidi" w:cstheme="minorBidi"/>
          <w:sz w:val="32"/>
          <w:szCs w:val="32"/>
          <w:cs/>
        </w:rPr>
        <w:t>ฐานข้อมูลสำหรับงานประจำวัน เป็นระบบฐานข้อมูลที่ใช้ในงานประจำวันของพนักงานระดับปฏิบัติการป้อนข้อมูลเข้าสู่ระบบ เช่น งานสินค้าคงคลัง งานระบบซื้อมาขายไป สำหรับร้านสะดวกซื้อ หรือระบบงานขายของร้านค้าทั่วไป เป็นต้น ฐานข้อมูลประเภทนี้มีการนำข้อมูลเข้า เปลี่ยนแปลงและลบออกตลอดทั้งวัน จึงทำให้ข้อมูลเปลี่ยนแปลงตลอดเวลา</w:t>
      </w:r>
    </w:p>
    <w:p w14:paraId="5FAC5D84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4.2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ฐานข้อมูลเพื่อการตัดสินใจ ระบบฐานข้อมูลประเภทนี้มีไว้เพื่อใช้ในการสนับสนุนการตัดสินใจของผู้ใช้ระดับผู้บริหารระดับกลางขึ้นไป ข้อมูลที่นำเข้ามาในระบบได้จากการ</w:t>
      </w:r>
      <w:r w:rsidRPr="00CA7636">
        <w:rPr>
          <w:rFonts w:asciiTheme="minorBidi" w:hAnsiTheme="minorBidi" w:cstheme="minorBidi"/>
          <w:sz w:val="32"/>
          <w:szCs w:val="32"/>
          <w:cs/>
        </w:rPr>
        <w:lastRenderedPageBreak/>
        <w:t>ป้อนข้อมูลงานประจำวันของฐานข้อมูลสำหรับงานประจำวัน ส่วนใหญ่ฐานข้อมูลประเภทนี้นำไปใช้ในงานวางแผนกลยุทธ์ในองค์กร</w:t>
      </w:r>
    </w:p>
    <w:p w14:paraId="728C7461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4.3 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  <w:cs/>
        </w:rPr>
        <w:t>ฐานข้อมูลเพื่อเป็นคลังข้อมูล ฐานข้อมูลประเภทนี้เกิดจากการนำข้อมูลเข้ามาในระบบทุก ๆวันจึงทำให้เกิดมีข้อมูลขนาดใหญ่ จึงนำเอาข้อมูลที่มีประโยชน์มาสร้าง</w:t>
      </w:r>
    </w:p>
    <w:p w14:paraId="1159AEDE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ฟังก์ชันหรือสมการต่างเพื่อประมวลผลหาผลลัพธ์ต่าง ๆ ให้เป็นประโยชน์กับองค์กร</w:t>
      </w:r>
    </w:p>
    <w:p w14:paraId="3896376B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ind w:firstLine="720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หน้าที่ของระบบการจัดการฐานข้อมูล</w:t>
      </w:r>
    </w:p>
    <w:p w14:paraId="75D8C342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ซอฟต์แวร์ระบบฐานการจัดการฐานข้อมูลที่ดีจะต้องทำหน้าที่แก้ปัญหาความไม่สมบูรณ์ ไม่คงเส้นคงวาของข้อมูลและทำให้ข้อมูลมีความถูกต้องไม่ขัดแย้งกันได้ จึงต้องมีหน้าที่ให้ครอบคลุมหลาย ๆ ด้าน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(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หน่วยงานกรุงเทพมหานคร</w:t>
      </w:r>
      <w:r w:rsidRPr="00CA7636">
        <w:rPr>
          <w:rFonts w:asciiTheme="minorBidi" w:hAnsiTheme="minorBidi" w:cstheme="minorBidi"/>
        </w:rPr>
        <w:t xml:space="preserve">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Database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 xml:space="preserve">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 xml:space="preserve">Management, 2563) </w:t>
      </w:r>
      <w:r w:rsidRPr="00CA7636">
        <w:rPr>
          <w:rFonts w:asciiTheme="minorBidi" w:hAnsiTheme="minorBidi" w:cstheme="minorBidi"/>
          <w:sz w:val="32"/>
          <w:szCs w:val="32"/>
          <w:cs/>
        </w:rPr>
        <w:t>ดังนี้</w:t>
      </w:r>
    </w:p>
    <w:p w14:paraId="17C7AE72" w14:textId="77777777" w:rsidR="003E1626" w:rsidRPr="00CA7636" w:rsidRDefault="003E1626">
      <w:pPr>
        <w:pStyle w:val="ListParagraph"/>
        <w:numPr>
          <w:ilvl w:val="0"/>
          <w:numId w:val="16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หน้าที่จัดการพจนานุกรมข้อมูลในการออกแบบฐานข้อมูลโดยปกติ ผู้ออกแบบได้</w:t>
      </w:r>
    </w:p>
    <w:p w14:paraId="627BFB71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color w:val="000000" w:themeColor="text1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เขียนพจนานุกรมข้อมูลในรูปของเอกสารให้กับโปรแกรมเมอร์ โปรแกรมเมอร์จะใช้ซอฟต์แวร์ระบบการจัดการฐานข้อมูลสร้างพจนานุกรมข้อมูลต่อไป และสามารถกำหนดความสัมพันธ์ระหว่างตาราง เมื่อมีการเปลี่ยนแปลงโครงสร้างข้อมูล จำเป็นต้องเปลี่ยนที่พจนานุกรมข้อมูลด้วย โปรแกรมเมอร์สามารถเปลี่ยนแปลงโครงสร้างข้อมูลได้ทันที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ต่อจากนั้นจึงให้พจนานุกรมข้อมูลพิมพ์รายงาน พจนานุกรมข้อมูลที่เปลี่ยนแปลงไปแล้วเป็นเอกสารได้ทันที โดยไม่ต้องแก้ไขที่เอกสาร</w:t>
      </w:r>
    </w:p>
    <w:p w14:paraId="496A0873" w14:textId="77777777" w:rsidR="003E1626" w:rsidRPr="00CA7636" w:rsidRDefault="003E1626">
      <w:pPr>
        <w:pStyle w:val="ListParagraph"/>
        <w:numPr>
          <w:ilvl w:val="0"/>
          <w:numId w:val="16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color w:val="000000" w:themeColor="text1"/>
          <w:sz w:val="32"/>
          <w:szCs w:val="32"/>
        </w:rPr>
      </w:pP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หน้าที่จัดการแหล่งจัดเก็บข้อมูล ระบบการจัดการฐานข้อมูลที่ทันสมัยจะไม่ทำ</w:t>
      </w:r>
    </w:p>
    <w:p w14:paraId="03D2FAEC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color w:val="000000" w:themeColor="text1"/>
          <w:sz w:val="32"/>
          <w:szCs w:val="32"/>
        </w:rPr>
      </w:pP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 xml:space="preserve">หน้าที่เพียงจัดการแหล่งจัดเก็บข้อมูลเท่านั้น แต่ยังเพิ่มหน้าที่ที่เกี่ยวกับการสร้างฟอร์มป้อนข้อมูลเข้าหรือกำหนดแบบจอภาพ แบบรายงาน หรือกระทั่งการตรวจสอบความถูกต้องของข้อมูลนำเข้า และการจัดการข้อมูลเรื่องอื่น ๆ อีกมาก </w:t>
      </w:r>
    </w:p>
    <w:p w14:paraId="4FF0ECBA" w14:textId="77777777" w:rsidR="003E1626" w:rsidRPr="00CA7636" w:rsidRDefault="003E1626">
      <w:pPr>
        <w:pStyle w:val="ListParagraph"/>
        <w:numPr>
          <w:ilvl w:val="0"/>
          <w:numId w:val="16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การเปลี่ยนรูปแบบและการแสดงผลข้อมูล การเปลี่ยนรูปแบบและการแสดงผล</w:t>
      </w:r>
    </w:p>
    <w:p w14:paraId="68B66FDD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ข้อมูล เป็นหน้าที่สำหรับเปลี่ยนข้อมูลที่ถูกป้อนเข้าไปเป็นโครงสร้างข้อมูลจะจัดเก็บ ซึ่งอยู่ในมุมมองทางกายภาพ หรืออาจจะกล่าวได้ว่า ระบบจัดการฐานข้อมูลทำข้อมูลให้เป็นอิสระจากโปรแกรมประยุกต์ได้</w:t>
      </w:r>
    </w:p>
    <w:p w14:paraId="39EE5863" w14:textId="77777777" w:rsidR="003E1626" w:rsidRPr="00CA7636" w:rsidRDefault="003E1626">
      <w:pPr>
        <w:pStyle w:val="ListParagraph"/>
        <w:numPr>
          <w:ilvl w:val="0"/>
          <w:numId w:val="16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จัดการด้านความปลอดภัยของข้อมูล ระบบจัดการฐานข้อมูลทำหน้าที่รักษาความ</w:t>
      </w:r>
    </w:p>
    <w:p w14:paraId="07C1A569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มั่นคง ความปลอดภัยของข้อมูล การไม่ยินยอมเข้าถึงข้อมูลจากผู้ใช้ที่ไม่มีสิทธิ์เข้าไปใช้ฐานข้อมูล โดยเฉพาะอย่างยิ่งฐานข้อมูลประเภทผู้ใช้หลายคน นอกจากนี้ยังสามารถกำหนดสิทธิ์ให้ผู้ใช้แต่ละคนใช้คำสั่ง เพิ่ม หรือลบ ปรับปรุงข้อมูลได้เป็นรายคนหรือรายกลุ่ม</w:t>
      </w:r>
    </w:p>
    <w:p w14:paraId="2AF35FA6" w14:textId="77777777" w:rsidR="003E1626" w:rsidRPr="00CA7636" w:rsidRDefault="003E1626" w:rsidP="00987CF9">
      <w:pPr>
        <w:pStyle w:val="ListParagraph"/>
        <w:numPr>
          <w:ilvl w:val="0"/>
          <w:numId w:val="16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lastRenderedPageBreak/>
        <w:t>ควบคุมการเข้าถึงข้อมูลของผู้ใช้ การควบคุมการเข้าถึงข้อมูล เป็นการทำหน้าที่ให้</w:t>
      </w:r>
    </w:p>
    <w:p w14:paraId="55A9271D" w14:textId="77777777" w:rsidR="003E1626" w:rsidRPr="00CA7636" w:rsidRDefault="003E1626" w:rsidP="00987CF9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ผู้ใช้เข้าใช้ได้หลาย ๆ คนในเวลาเดียวกันโดยไม่ทำให้เกิดขัดข้องของข้อมูล ซึ่งจะเน้นกฎความสมบูรณ์ของข้อมูลและการใช้ข้อมูลพร้อมกัน</w:t>
      </w:r>
    </w:p>
    <w:p w14:paraId="554E6C22" w14:textId="77777777" w:rsidR="003E1626" w:rsidRPr="00CA7636" w:rsidRDefault="003E1626" w:rsidP="00987CF9">
      <w:pPr>
        <w:pStyle w:val="ListParagraph"/>
        <w:numPr>
          <w:ilvl w:val="0"/>
          <w:numId w:val="16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สำรองข้อมูลและการกู้คืนข้อมูล การสำรองข้อมูลและการกู้คืนข้อมูล เป็นหน้าที่ที่</w:t>
      </w:r>
    </w:p>
    <w:p w14:paraId="3C974412" w14:textId="77777777" w:rsidR="003E1626" w:rsidRPr="00CA7636" w:rsidRDefault="003E1626" w:rsidP="00987CF9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จำเป็นอย่างยิ่งเพื่อให้ผู้ใช้ระบบฐานข้อมูลมั่นใจว่าข้อมูลที่จัดเก็บอยู่ในเครื่องคอมพิวเตอร์ไม่ได้เสียหาย ยังมีความสมบูรณ์อยู่ตลอดเวลา ผู้ใช้ที่เป็นผู้บริหารฐานข้อมูลสามารถใช้คำสั่งสำรองข้อมูลและคำสั่งกู้คืนข้อมูลได้</w:t>
      </w:r>
    </w:p>
    <w:p w14:paraId="121B39B6" w14:textId="77777777" w:rsidR="003E1626" w:rsidRPr="00CA7636" w:rsidRDefault="003E1626" w:rsidP="00987CF9">
      <w:pPr>
        <w:pStyle w:val="ListParagraph"/>
        <w:numPr>
          <w:ilvl w:val="0"/>
          <w:numId w:val="16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จัดการด้านบูรณภาพของข้อมูล เป็นข้อกำหนดให้มีกฎความสมบูรณ์เป็นบูรณภาพ </w:t>
      </w:r>
    </w:p>
    <w:p w14:paraId="3981C66C" w14:textId="77777777" w:rsidR="003E1626" w:rsidRPr="00CA7636" w:rsidRDefault="003E1626" w:rsidP="00987CF9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โดยจะให้มีข้อมูลที่ซ้ำซ้อนกันให้น้อยที่สุด แต่ให้มีความถูกต้องตรงกันให้มากที่สุด เพราะในระบบฐานข้อมูลเชิงสัมพันธ์จะมีหลาย ๆ ตารางที่สัมพันธ์กันตารางที่เกี่ยวข้องกันจะขัดแย้งกันไม่ได้</w:t>
      </w:r>
    </w:p>
    <w:p w14:paraId="42A5E5C4" w14:textId="77777777" w:rsidR="003E1626" w:rsidRPr="00CA7636" w:rsidRDefault="003E1626" w:rsidP="00987CF9">
      <w:pPr>
        <w:pStyle w:val="ListParagraph"/>
        <w:numPr>
          <w:ilvl w:val="0"/>
          <w:numId w:val="16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เป็นภาษาสำหรับจัดการข้อมูลและจัดสร้างส่วนประสานกับผู้ใช้ ระบบจัดการ</w:t>
      </w:r>
    </w:p>
    <w:p w14:paraId="716C6372" w14:textId="77777777" w:rsidR="003E1626" w:rsidRPr="00CA7636" w:rsidRDefault="003E1626" w:rsidP="00987CF9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ฐานข้อมูลจัดให้มีภาษาสำหรับสอบถาม เป็นภาษาที่เขียนเข้าใจง่ายไม่เหมือนภาษาชั้นสูงประเภท </w:t>
      </w:r>
      <w:r w:rsidRPr="00CA7636">
        <w:rPr>
          <w:rFonts w:asciiTheme="minorBidi" w:hAnsiTheme="minorBidi" w:cstheme="minorBidi"/>
          <w:sz w:val="32"/>
          <w:szCs w:val="32"/>
        </w:rPr>
        <w:t xml:space="preserve">Procedural </w:t>
      </w:r>
      <w:r w:rsidRPr="00CA7636">
        <w:rPr>
          <w:rFonts w:asciiTheme="minorBidi" w:hAnsiTheme="minorBidi" w:cstheme="minorBidi"/>
          <w:sz w:val="32"/>
          <w:szCs w:val="32"/>
          <w:cs/>
        </w:rPr>
        <w:t>ทั่วไป ทำให้ผู้เขียนโปรแกรมภาษาระดับสูงเขียนคำสั่งเข้าไปสอบถามข้อมูลหรือประมวลผลสารสนเทศได้ตามต้องการ</w:t>
      </w:r>
    </w:p>
    <w:p w14:paraId="6630050C" w14:textId="77777777" w:rsidR="003E1626" w:rsidRPr="00CA7636" w:rsidRDefault="003E1626" w:rsidP="00987CF9">
      <w:pPr>
        <w:pStyle w:val="ListParagraph"/>
        <w:numPr>
          <w:ilvl w:val="0"/>
          <w:numId w:val="16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เป็นส่วนประสานกับผู้ใช้ในด้านการสื่อสารฐานข้อมูล ระบบการจัดการฐานข้อมูล</w:t>
      </w:r>
    </w:p>
    <w:p w14:paraId="5B3E8848" w14:textId="77777777" w:rsidR="003E1626" w:rsidRPr="00CA7636" w:rsidRDefault="003E1626" w:rsidP="00987CF9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สมัยใหม่จะสนับสนุนการทำงานแบบเครือข่ายอินเทอร์เน็ต เพื่อให้ผู้ใช้สามารถเขียนคำสั่งด้วย</w:t>
      </w:r>
    </w:p>
    <w:p w14:paraId="08FF13B7" w14:textId="77777777" w:rsidR="003E1626" w:rsidRPr="00CA7636" w:rsidRDefault="003E1626" w:rsidP="00987CF9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โปรแกรมที่ทำงานบน </w:t>
      </w:r>
      <w:r w:rsidRPr="00CA7636">
        <w:rPr>
          <w:rFonts w:asciiTheme="minorBidi" w:hAnsiTheme="minorBidi" w:cstheme="minorBidi"/>
          <w:sz w:val="32"/>
          <w:szCs w:val="32"/>
        </w:rPr>
        <w:t xml:space="preserve">www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เช่น </w:t>
      </w:r>
      <w:r w:rsidRPr="00CA7636">
        <w:rPr>
          <w:rFonts w:asciiTheme="minorBidi" w:hAnsiTheme="minorBidi" w:cstheme="minorBidi"/>
          <w:sz w:val="32"/>
          <w:szCs w:val="32"/>
        </w:rPr>
        <w:t xml:space="preserve">browser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ของ </w:t>
      </w:r>
      <w:r w:rsidRPr="00CA7636">
        <w:rPr>
          <w:rFonts w:asciiTheme="minorBidi" w:hAnsiTheme="minorBidi" w:cstheme="minorBidi"/>
          <w:sz w:val="32"/>
          <w:szCs w:val="32"/>
        </w:rPr>
        <w:t xml:space="preserve">Internet Explorer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หรือ </w:t>
      </w:r>
      <w:r w:rsidRPr="00CA7636">
        <w:rPr>
          <w:rFonts w:asciiTheme="minorBidi" w:hAnsiTheme="minorBidi" w:cstheme="minorBidi"/>
          <w:sz w:val="32"/>
          <w:szCs w:val="32"/>
        </w:rPr>
        <w:t xml:space="preserve">Netscape </w:t>
      </w:r>
      <w:r w:rsidRPr="00CA7636">
        <w:rPr>
          <w:rFonts w:asciiTheme="minorBidi" w:hAnsiTheme="minorBidi" w:cstheme="minorBidi"/>
          <w:sz w:val="32"/>
          <w:szCs w:val="32"/>
          <w:cs/>
        </w:rPr>
        <w:t>เป็นต้น</w:t>
      </w:r>
    </w:p>
    <w:p w14:paraId="3CA419FD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ind w:firstLine="720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 xml:space="preserve">ระบบการจัดการฐานข้อมูล </w:t>
      </w:r>
    </w:p>
    <w:p w14:paraId="7E85D5D3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ab/>
        <w:t>ระบบการจัดการฐานข้อมูล มีส่วนประกอบที่สำคัญ 3 ส่วน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(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หน่วยงานกรุงเทพมหานคร</w:t>
      </w:r>
      <w:r w:rsidRPr="00CA7636">
        <w:rPr>
          <w:rFonts w:asciiTheme="minorBidi" w:hAnsiTheme="minorBidi" w:cstheme="minorBidi"/>
        </w:rPr>
        <w:t xml:space="preserve">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Database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 xml:space="preserve">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 xml:space="preserve">Management, 2563) </w:t>
      </w:r>
      <w:r w:rsidRPr="00CA7636">
        <w:rPr>
          <w:rFonts w:asciiTheme="minorBidi" w:hAnsiTheme="minorBidi" w:cstheme="minorBidi"/>
          <w:sz w:val="32"/>
          <w:szCs w:val="32"/>
          <w:cs/>
        </w:rPr>
        <w:t>ได้แก่</w:t>
      </w:r>
    </w:p>
    <w:p w14:paraId="6F68F477" w14:textId="77777777" w:rsidR="003E1626" w:rsidRPr="00CA7636" w:rsidRDefault="003E1626">
      <w:pPr>
        <w:pStyle w:val="ListParagraph"/>
        <w:numPr>
          <w:ilvl w:val="0"/>
          <w:numId w:val="18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ภาษาคำนิยามของข้อมูล </w:t>
      </w:r>
      <w:r w:rsidRPr="00CA7636">
        <w:rPr>
          <w:rFonts w:asciiTheme="minorBidi" w:hAnsiTheme="minorBidi" w:cstheme="minorBidi"/>
          <w:sz w:val="32"/>
          <w:szCs w:val="32"/>
        </w:rPr>
        <w:t xml:space="preserve">Data Definition Language (DDL) </w:t>
      </w:r>
      <w:r w:rsidRPr="00CA7636">
        <w:rPr>
          <w:rFonts w:asciiTheme="minorBidi" w:hAnsiTheme="minorBidi" w:cstheme="minorBidi"/>
          <w:sz w:val="32"/>
          <w:szCs w:val="32"/>
          <w:cs/>
        </w:rPr>
        <w:t>ในส่วนนี้จะกล่าวถึง</w:t>
      </w:r>
    </w:p>
    <w:p w14:paraId="287759F7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ส่วนประกอบของระบบการจัดการฐาน ข้อมูลว่าข้อมูลแต่ละส่วนประกอบด้วยอะไรบ้าง (</w:t>
      </w:r>
      <w:r w:rsidRPr="00CA7636">
        <w:rPr>
          <w:rFonts w:asciiTheme="minorBidi" w:hAnsiTheme="minorBidi" w:cstheme="minorBidi"/>
          <w:sz w:val="32"/>
          <w:szCs w:val="32"/>
        </w:rPr>
        <w:t xml:space="preserve">Data element)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ในฐานข้อมูลซึ่งเป็นภาษาทางการที่นักเขียนโปรแกรมใช้ในการ สร้างเนื้อหาข้อมูลและโครงสร้างข้อมูลก่อนที่ข้อมูลดังกล่าวจะถูกแปลงเป็นแบบฟอร์มที่ต้องการของโปรแกรมประยุกต์หรือในส่วนของ </w:t>
      </w:r>
      <w:r w:rsidRPr="00CA7636">
        <w:rPr>
          <w:rFonts w:asciiTheme="minorBidi" w:hAnsiTheme="minorBidi" w:cstheme="minorBidi"/>
          <w:sz w:val="32"/>
          <w:szCs w:val="32"/>
        </w:rPr>
        <w:t xml:space="preserve">DDL </w:t>
      </w:r>
      <w:r w:rsidRPr="00CA7636">
        <w:rPr>
          <w:rFonts w:asciiTheme="minorBidi" w:hAnsiTheme="minorBidi" w:cstheme="minorBidi"/>
          <w:sz w:val="32"/>
          <w:szCs w:val="32"/>
          <w:cs/>
        </w:rPr>
        <w:t>จะประกอบด้วยคำสั่งที่ใช้ในการกำหนดโครงสร้างข้อมูลว่ามีคอลัมน์อะไร แต่ละคอลัมน์เก็บข้อมูลประเภทใด รวมถึงการเพิ่มคอลัมน์ การกำหนดดัชนี เป็นต้น</w:t>
      </w:r>
    </w:p>
    <w:p w14:paraId="05C31F64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2.</w:t>
      </w: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ภาษาการจัดการฐานข้อมูล (</w:t>
      </w:r>
      <w:r w:rsidRPr="00CA7636">
        <w:rPr>
          <w:rFonts w:asciiTheme="minorBidi" w:hAnsiTheme="minorBidi" w:cstheme="minorBidi"/>
          <w:sz w:val="32"/>
          <w:szCs w:val="32"/>
        </w:rPr>
        <w:t xml:space="preserve">Data Manipulation Language (DML) </w:t>
      </w:r>
      <w:r w:rsidRPr="00CA7636">
        <w:rPr>
          <w:rFonts w:asciiTheme="minorBidi" w:hAnsiTheme="minorBidi" w:cstheme="minorBidi"/>
          <w:sz w:val="32"/>
          <w:szCs w:val="32"/>
          <w:cs/>
        </w:rPr>
        <w:t>เป็นภาษาเฉพาะที่ใช้ในการจัดการระบบฐานข้อมูลซึ่งอาจจะเป็นการเชื่อมโปรแกรมภาษาในยุคที่สามและยุค</w:t>
      </w:r>
      <w:r w:rsidRPr="00CA7636">
        <w:rPr>
          <w:rFonts w:asciiTheme="minorBidi" w:hAnsiTheme="minorBidi" w:cstheme="minorBidi"/>
          <w:sz w:val="32"/>
          <w:szCs w:val="32"/>
          <w:cs/>
        </w:rPr>
        <w:lastRenderedPageBreak/>
        <w:t xml:space="preserve">ที่สี่เข้าด้วยกันเพื่อจัดการข้อมูลในฐานข้อมูลภาษานี้มักจะประกอบด้วยคำ สิ่งที่อนุญาตให้ผู้ใช้สามารถสร้างโปรแกรมพิเศษขึ้นมา รวมถึงข้อมูลต่างๆ ในปัจจุบันที่นิยมใช้ ได้แก่ ภาษา </w:t>
      </w:r>
      <w:r w:rsidRPr="00CA7636">
        <w:rPr>
          <w:rFonts w:asciiTheme="minorBidi" w:hAnsiTheme="minorBidi" w:cstheme="minorBidi"/>
          <w:sz w:val="32"/>
          <w:szCs w:val="32"/>
        </w:rPr>
        <w:t xml:space="preserve">SQL(Structure Query Language)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แต่ถ้าหากเป็นเครื่องคอมพิวเตอร์ขนาดใหญ่ </w:t>
      </w:r>
      <w:r w:rsidRPr="00CA7636">
        <w:rPr>
          <w:rFonts w:asciiTheme="minorBidi" w:hAnsiTheme="minorBidi" w:cstheme="minorBidi"/>
          <w:sz w:val="32"/>
          <w:szCs w:val="32"/>
        </w:rPr>
        <w:t xml:space="preserve">DBMS </w:t>
      </w:r>
      <w:r w:rsidRPr="00CA7636">
        <w:rPr>
          <w:rFonts w:asciiTheme="minorBidi" w:hAnsiTheme="minorBidi" w:cstheme="minorBidi"/>
          <w:sz w:val="32"/>
          <w:szCs w:val="32"/>
          <w:cs/>
        </w:rPr>
        <w:t>มักจะสร้างด้วยภาษาโคบอล (</w:t>
      </w:r>
      <w:r w:rsidRPr="00CA7636">
        <w:rPr>
          <w:rFonts w:asciiTheme="minorBidi" w:hAnsiTheme="minorBidi" w:cstheme="minorBidi"/>
          <w:sz w:val="32"/>
          <w:szCs w:val="32"/>
        </w:rPr>
        <w:t xml:space="preserve">COBOL language) </w:t>
      </w:r>
      <w:r w:rsidRPr="00CA7636">
        <w:rPr>
          <w:rFonts w:asciiTheme="minorBidi" w:hAnsiTheme="minorBidi" w:cstheme="minorBidi"/>
          <w:sz w:val="32"/>
          <w:szCs w:val="32"/>
          <w:cs/>
        </w:rPr>
        <w:t>ภาษาฟอร์แทน (</w:t>
      </w:r>
      <w:r w:rsidRPr="00CA7636">
        <w:rPr>
          <w:rFonts w:asciiTheme="minorBidi" w:hAnsiTheme="minorBidi" w:cstheme="minorBidi"/>
          <w:sz w:val="32"/>
          <w:szCs w:val="32"/>
        </w:rPr>
        <w:t>FORTRAN)</w:t>
      </w:r>
      <w:r w:rsidRPr="00CA7636">
        <w:rPr>
          <w:rFonts w:asciiTheme="minorBidi" w:hAnsiTheme="minorBidi" w:cstheme="minorBidi"/>
          <w:sz w:val="32"/>
          <w:szCs w:val="32"/>
          <w:cs/>
        </w:rPr>
        <w:t>และภาษาอื่นในยุคที่สาม</w:t>
      </w:r>
    </w:p>
    <w:p w14:paraId="2997FDD2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3.</w:t>
      </w: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พจนานุกรมข้อมูล (</w:t>
      </w:r>
      <w:r w:rsidRPr="00CA7636">
        <w:rPr>
          <w:rFonts w:asciiTheme="minorBidi" w:hAnsiTheme="minorBidi" w:cstheme="minorBidi"/>
          <w:sz w:val="32"/>
          <w:szCs w:val="32"/>
        </w:rPr>
        <w:t xml:space="preserve">Data Dictionary) </w:t>
      </w:r>
      <w:r w:rsidRPr="00CA7636">
        <w:rPr>
          <w:rFonts w:asciiTheme="minorBidi" w:hAnsiTheme="minorBidi" w:cstheme="minorBidi"/>
          <w:sz w:val="32"/>
          <w:szCs w:val="32"/>
          <w:cs/>
        </w:rPr>
        <w:t>เป็นเครื่องมือสำหรับการเก็บและการจัดข้อมูลสำหรับการบำรุงรักษาในฐานข้อมูล โดยพจนานุกรมจะมีการกำหนดชื่อของสิ่งต่างๆ (</w:t>
      </w:r>
      <w:r w:rsidRPr="00CA7636">
        <w:rPr>
          <w:rFonts w:asciiTheme="minorBidi" w:hAnsiTheme="minorBidi" w:cstheme="minorBidi"/>
          <w:sz w:val="32"/>
          <w:szCs w:val="32"/>
        </w:rPr>
        <w:t xml:space="preserve">Entity) </w:t>
      </w:r>
      <w:r w:rsidRPr="00CA7636">
        <w:rPr>
          <w:rFonts w:asciiTheme="minorBidi" w:hAnsiTheme="minorBidi" w:cstheme="minorBidi"/>
          <w:sz w:val="32"/>
          <w:szCs w:val="32"/>
          <w:cs/>
        </w:rPr>
        <w:t>และระบุไว้ในโปรแกรมฐานข้อมูล เช่น ชื่อของฟิลด์ ชื่อของโปรแกรมที่ใช้รายละเอียดของข้อมูล ผู้มี</w:t>
      </w:r>
    </w:p>
    <w:p w14:paraId="46F1277F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สิทธิ์ใช้และผู้ที่รับผิดชอบ แสดงส่วนประกอบของระบบการจัดการฐานข้อมูล</w:t>
      </w:r>
    </w:p>
    <w:p w14:paraId="2C85148C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rPr>
          <w:rFonts w:asciiTheme="minorBidi" w:hAnsiTheme="minorBidi" w:cstheme="minorBidi"/>
          <w:b/>
          <w:bCs/>
          <w:sz w:val="36"/>
          <w:szCs w:val="36"/>
          <w:cs/>
        </w:rPr>
      </w:pPr>
      <w:r w:rsidRPr="00CA7636">
        <w:rPr>
          <w:rFonts w:asciiTheme="minorBidi" w:hAnsiTheme="minorBidi" w:cstheme="minorBidi"/>
          <w:b/>
          <w:bCs/>
          <w:sz w:val="36"/>
          <w:szCs w:val="36"/>
          <w:cs/>
        </w:rPr>
        <w:t>หลักการออกแบบเว็บไซต์</w:t>
      </w:r>
    </w:p>
    <w:p w14:paraId="0871F76F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color w:val="000000" w:themeColor="text1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หลักการออกแบบ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เว็บไซต์เป็นสิ่งสำคัญในการสร้างเว็บไซต์ เว็บไซต์ที่มีหลักการออกแบบอย่างมีประสิทธิภาพ สามารถทำให้ผู้ใช้งานเว็บไซต์มีความประทับใจ และใช้งานเว็บไซต์</w:t>
      </w:r>
    </w:p>
    <w:p w14:paraId="172E161F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color w:val="000000" w:themeColor="text1"/>
          <w:sz w:val="32"/>
          <w:szCs w:val="32"/>
          <w:cs/>
        </w:rPr>
      </w:pP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เพิ่มขึ้นในอนาคต  (1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 xml:space="preserve">belief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การสร้างเว็บไซต์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, 2560)</w:t>
      </w:r>
    </w:p>
    <w:p w14:paraId="5E1370F6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  <w:t xml:space="preserve">องค์ประกอบของเว็บไซต์ </w:t>
      </w:r>
    </w:p>
    <w:p w14:paraId="2AE17512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การออกแบบเว็บไซต์ที่มีประสิทธิภาพ และสามารถสร้างความสนใจของผู้ใช้งานได้ต้องมีองค์ประกอบของเว็บไซต์อย่างครบถ้วน </w:t>
      </w:r>
      <w:r w:rsidRPr="00CA7636">
        <w:rPr>
          <w:rFonts w:asciiTheme="minorBidi" w:hAnsiTheme="minorBidi" w:cstheme="minorBidi"/>
          <w:sz w:val="32"/>
          <w:szCs w:val="32"/>
        </w:rPr>
        <w:t>(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การจัดทำเนื้อหาองค์ความรู้ </w:t>
      </w:r>
      <w:r w:rsidRPr="00CA7636">
        <w:rPr>
          <w:rFonts w:asciiTheme="minorBidi" w:hAnsiTheme="minorBidi" w:cstheme="minorBidi"/>
          <w:sz w:val="32"/>
          <w:szCs w:val="32"/>
        </w:rPr>
        <w:t xml:space="preserve">SMEs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ภายใต้งานพัฒนาศูนย์ข้อมูล </w:t>
      </w:r>
      <w:r w:rsidRPr="00CA7636">
        <w:rPr>
          <w:rFonts w:asciiTheme="minorBidi" w:hAnsiTheme="minorBidi" w:cstheme="minorBidi"/>
          <w:sz w:val="32"/>
          <w:szCs w:val="32"/>
        </w:rPr>
        <w:t>SMEs Knowledge Center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</w:rPr>
        <w:t>, 2557)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ดังนี้</w:t>
      </w:r>
    </w:p>
    <w:p w14:paraId="2654F601" w14:textId="77777777" w:rsidR="003E1626" w:rsidRPr="00CA7636" w:rsidRDefault="003E1626">
      <w:pPr>
        <w:pStyle w:val="ListParagraph"/>
        <w:numPr>
          <w:ilvl w:val="0"/>
          <w:numId w:val="22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ความเรียบง่ายและเข้าใจง่าย การออกแบบเว็บไซต์ที่ดี ต้องคำนึงถึงความเรียบง่าย</w:t>
      </w:r>
    </w:p>
    <w:p w14:paraId="246E3C43" w14:textId="77777777" w:rsidR="003E1626" w:rsidRPr="00CA7636" w:rsidRDefault="003E1626" w:rsidP="003E1626">
      <w:pPr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เป็นหลักโดยมีรูปแบบที่เรียบง่าย ไม่ซับซ้อน และใช้งานได้สะดวก ไม่มีกราฟิกหรือตัวอักษรที่เคลื่อนไหวอยู่ตลอดเวลา ชนิดและสีของตัวอักษรไม่มากจนเกินไป</w:t>
      </w:r>
    </w:p>
    <w:p w14:paraId="340A9D26" w14:textId="77777777" w:rsidR="003E1626" w:rsidRPr="00CA7636" w:rsidRDefault="003E1626">
      <w:pPr>
        <w:pStyle w:val="ListParagraph"/>
        <w:numPr>
          <w:ilvl w:val="0"/>
          <w:numId w:val="22"/>
        </w:numPr>
        <w:spacing w:line="259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ความสม่ำเสมอ ไม่สับสน ออกแบบเว็บไซต์ด้วยความสม่ำเสมอ กล่าวคือ ต้องมี</w:t>
      </w:r>
    </w:p>
    <w:p w14:paraId="163B873C" w14:textId="77777777" w:rsidR="003E1626" w:rsidRPr="00CA7636" w:rsidRDefault="003E1626" w:rsidP="003E1626">
      <w:pPr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รูปแบบสไตล์กราฟิก โทนสีและการตกแต่งต่างๆ ของแต่ละหน้าบนเว็บไซต์มีความคล้ายคลึงกัน และเป็นแนวเดียวกันไปตลอดทั้งเว็บไซต์ </w:t>
      </w:r>
    </w:p>
    <w:p w14:paraId="04BFC6C4" w14:textId="77777777" w:rsidR="003E1626" w:rsidRPr="00CA7636" w:rsidRDefault="003E1626">
      <w:pPr>
        <w:pStyle w:val="ListParagraph"/>
        <w:numPr>
          <w:ilvl w:val="0"/>
          <w:numId w:val="22"/>
        </w:numPr>
        <w:spacing w:line="259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ความเป็นเอกลักษณ์ สร้างความโดดเด่น การออกแบบเว็บไซต์เพื่อให้สามารถสื่อถึง</w:t>
      </w:r>
    </w:p>
    <w:p w14:paraId="4C3908FF" w14:textId="77777777" w:rsidR="003E1626" w:rsidRPr="00CA7636" w:rsidRDefault="003E1626" w:rsidP="00987CF9">
      <w:pPr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lastRenderedPageBreak/>
        <w:t>จุดประสงค์ในการนำเสนอเว็บได้ ต้องมีการสร้างความเป็นเอกลักษณ์และจุดเด่นให้กับเว็บไซต์ คำนึงถึงลักษณะขององค์กร เพราะรูปแบบของเว็บไซต์จะสะท้อนถึงเอกลักษณ์และลักษณะขององค์กรนั้น ๆ เพื่อให้สามารถสะท้อนถึงลักษณะขององค์กรได้</w:t>
      </w:r>
    </w:p>
    <w:p w14:paraId="431AF687" w14:textId="77777777" w:rsidR="003E1626" w:rsidRPr="00CA7636" w:rsidRDefault="003E1626" w:rsidP="00987CF9">
      <w:pPr>
        <w:pStyle w:val="ListParagraph"/>
        <w:numPr>
          <w:ilvl w:val="0"/>
          <w:numId w:val="22"/>
        </w:numPr>
        <w:spacing w:line="259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เนื้อหาที่มีประโยชน์และครบถ้วน เนื้อหาเป็นสิ่งที่สำคัญที่สุดของการสร้างเว็บไซต์ </w:t>
      </w:r>
    </w:p>
    <w:p w14:paraId="7C70755A" w14:textId="77777777" w:rsidR="003E1626" w:rsidRPr="00CA7636" w:rsidRDefault="003E1626" w:rsidP="00987CF9">
      <w:pPr>
        <w:jc w:val="thaiDistribute"/>
        <w:rPr>
          <w:rFonts w:asciiTheme="minorBidi" w:hAnsiTheme="minorBidi" w:cstheme="minorBidi"/>
          <w:sz w:val="32"/>
          <w:szCs w:val="32"/>
          <w:cs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ดังนั้นจึงต้องจัดเตรียมเนื้อหาและข้อมูลที่ผู้ใช้ต้องการให้ถูกต้อง และสมบูรณ์ มีการปรับปรุงและเพิ่มเติมให้ทันเหตุการณ์ ซึ่งทำให้ผู้ใช้งานเกิดความสนใจ และติดตามเว็บไซต์อยู่เสมอ </w:t>
      </w:r>
    </w:p>
    <w:p w14:paraId="0152F583" w14:textId="77777777" w:rsidR="003E1626" w:rsidRPr="00CA7636" w:rsidRDefault="003E1626" w:rsidP="00987CF9">
      <w:pPr>
        <w:pStyle w:val="ListParagraph"/>
        <w:numPr>
          <w:ilvl w:val="0"/>
          <w:numId w:val="22"/>
        </w:numPr>
        <w:spacing w:line="259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ความใช้ง่ายของระบบเนวิเกชั่น ระบบเนวิเกชั่น เป็นเสมือนป้ายบอกทางเพื่อให้</w:t>
      </w:r>
    </w:p>
    <w:p w14:paraId="66A140C9" w14:textId="77777777" w:rsidR="003E1626" w:rsidRPr="00CA7636" w:rsidRDefault="003E1626" w:rsidP="00987CF9">
      <w:pPr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ผู้ใช้งานไม่เกิดความสับสนในขณะใช้งานเว็บไซต์ ซึ่งการออกแบบเนวิเกชั่นต้องออกแบบให้ผู้ใช้เข้าใจง่ายและใช้งานสะดวก ใช้กราฟิกที่สื่อความหมายร่วมกับคำอธิบายที่ชัดเจน มีรูปแบบและลำดับของรายการที่สม่ำเสมอ</w:t>
      </w:r>
    </w:p>
    <w:p w14:paraId="533F4094" w14:textId="77777777" w:rsidR="003E1626" w:rsidRPr="00CA7636" w:rsidRDefault="003E1626" w:rsidP="00987CF9">
      <w:pPr>
        <w:pStyle w:val="ListParagraph"/>
        <w:numPr>
          <w:ilvl w:val="0"/>
          <w:numId w:val="22"/>
        </w:numPr>
        <w:spacing w:line="259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คุณภาพของเว็บไซต์ เว็บไซต์ที่ดีจะต้องมีคุณภาพ ทั้งสิ่งที่ปรากฏให้เห็นบนเว็บไซต์ </w:t>
      </w:r>
    </w:p>
    <w:p w14:paraId="3C9D3FBD" w14:textId="77777777" w:rsidR="003E1626" w:rsidRPr="00CA7636" w:rsidRDefault="003E1626" w:rsidP="00987CF9">
      <w:pPr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ไม่ว่าจะเป็นกราฟิก ชนิดตัวอักษร รูปภาพหรือสีสันที่ใช้ เนื้อหาที่นำมาแสดงผล ซึ่งหากเว็บไซต์มีคุณภาพก็จะสร้างความน่าเชื่อถือ และเป็นจุดเด่นที่ทำให้ผู้ใช้งานส่วนใหญ่เกิดความสนใจได้</w:t>
      </w:r>
    </w:p>
    <w:p w14:paraId="77A3048E" w14:textId="77777777" w:rsidR="003E1626" w:rsidRPr="00CA7636" w:rsidRDefault="003E1626" w:rsidP="00987CF9">
      <w:pPr>
        <w:pStyle w:val="ListParagraph"/>
        <w:numPr>
          <w:ilvl w:val="0"/>
          <w:numId w:val="22"/>
        </w:numPr>
        <w:spacing w:line="259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ความคงที่ของการออกแบบ การออกแบบเว็บไซต์ต้องมีความคงที่ในการออกแบบ</w:t>
      </w:r>
    </w:p>
    <w:p w14:paraId="43F2C60E" w14:textId="77777777" w:rsidR="003E1626" w:rsidRPr="00CA7636" w:rsidRDefault="003E1626" w:rsidP="00987CF9">
      <w:pPr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การสร้างเว็บไซต์ด้วยแบบแผนเดียวกัน และการเรียบเรียงเนื้อหาอย่างรอบคอบ ทำให้เว็บมี</w:t>
      </w:r>
    </w:p>
    <w:p w14:paraId="53A4D456" w14:textId="77777777" w:rsidR="003E1626" w:rsidRPr="00CA7636" w:rsidRDefault="003E1626" w:rsidP="00987CF9">
      <w:pPr>
        <w:spacing w:line="480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ความน่าเชื่อถือ มีคุณภาพ สร้างความประทับใจให้กับผู้ใช้งานได้</w:t>
      </w:r>
    </w:p>
    <w:p w14:paraId="7572CB7E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  <w:t xml:space="preserve">รูปแบบโครงสร้างเว็บไซต์ </w:t>
      </w:r>
    </w:p>
    <w:p w14:paraId="4FF5A253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color w:val="000000" w:themeColor="text1"/>
          <w:sz w:val="32"/>
          <w:szCs w:val="32"/>
        </w:rPr>
      </w:pP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ab/>
        <w:t xml:space="preserve">การออกแบบโครงสร้างของเว็บไซต์ เป็นแผนผังการลำดับเนื้อหาหรือการจัดวางตำแหน่งเว็บทั้งหมด จึงทำให้รู้ว่าทั้งเว็บไซต์ประกอบไปด้วยเนื้อหาหรือมีเว็บเพจหน้าไหนที่เกี่ยวข้องเชื่อมโยงกัน ดังนั้นการออกแบบโครงสร้างเว็บไซต์จึงเป็นเรื่องสำคัญ เพราะทำให้เห็นหน้าตาของเว็บไซต์เป็นรูปธรรมมากขึ้น สามารถออกแบบระบบเนวิเกชั่นได้เหมาะสม และเป็นแนวทางการทำงานที่ชัดเจนสำหรับขั้นตอนต่อไป นอกจากนี้โครงสร้างเว็บไซต์ที่ดีช่วยให้ผู้ใช้งานไม่สับสนและค้นหาข้อมูลที่ต้องการได้อย่างรวดเร็ว ซึ่งสามารถวางรูปแบบโครงสร้างเว็บไซต์ได้หลายแบบตามความเหมาะสมโดยโครงสร้างของเว็บไซต์ส่วนใหญ่ ประกอบด้วย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4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 xml:space="preserve"> รูปแบบ (1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belief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 xml:space="preserve"> การสร้างเว็บไซต์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, 2560)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 xml:space="preserve"> ดังนี้</w:t>
      </w:r>
    </w:p>
    <w:p w14:paraId="1D61263E" w14:textId="77777777" w:rsidR="003E1626" w:rsidRPr="00CA7636" w:rsidRDefault="003E1626">
      <w:pPr>
        <w:pStyle w:val="ListParagraph"/>
        <w:numPr>
          <w:ilvl w:val="0"/>
          <w:numId w:val="12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color w:val="000000" w:themeColor="text1"/>
          <w:sz w:val="32"/>
          <w:szCs w:val="32"/>
        </w:rPr>
      </w:pP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โครงสร้างแบบเรียงลำดับ (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Sequential Structure)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 xml:space="preserve"> เป็นโครงสร้างการออกแบบ</w:t>
      </w:r>
    </w:p>
    <w:p w14:paraId="3304D511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color w:val="000000" w:themeColor="text1"/>
          <w:sz w:val="32"/>
          <w:szCs w:val="32"/>
        </w:rPr>
      </w:pP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lastRenderedPageBreak/>
        <w:t>เว็บไซต์แบบธรรมดาที่นิยมใช้งานมากที่สุด เนื่องจากมีความง่ายต่อการจัดระบบข้อมูล และสามารถนำเสนอเรื่องราวตามลำดับได้เป็นอย่างดี เหมาะสำหรับเว็บไซต์ที่มีขนาดเล็ก มีเนื้อหาที่ไม่ซับซ้อน ส่วนใหญ่เป็นประเภทเว็บไซต์ให้ความรู้ หรือเว็บไซต์องค์กรขนาดย่อม โดยลักษณะการลิ้งค์เนื้อหา คือลิ้งค์ไปทีละหน้า มีทิศทางการเข้าสู่เนื้อหาต่างๆ ในแบบเส้นตรง ใช้ปุ่มเดินหน้า-ถอยหลังเป็นเครื่องมือหลักในการกำหนดทิศทาง ข้อเสียของโครงสร้างระบบนี้คือ ผู้ใช้ไม่สามารถกำหนดทิศทางการเข้าสู่เนื้อหาของตนเองได้ ทำให้เสียเวลาเข้าสู่เนื้อหา</w:t>
      </w:r>
    </w:p>
    <w:p w14:paraId="5B6EBE06" w14:textId="77777777" w:rsidR="003E1626" w:rsidRPr="00CA7636" w:rsidRDefault="003E1626">
      <w:pPr>
        <w:pStyle w:val="ListParagraph"/>
        <w:numPr>
          <w:ilvl w:val="0"/>
          <w:numId w:val="12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color w:val="000000" w:themeColor="text1"/>
          <w:sz w:val="32"/>
          <w:szCs w:val="32"/>
        </w:rPr>
      </w:pP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โครงสร้างแบบลำดับขั้น (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 xml:space="preserve">Hierarchical   Structure)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เป็นโครงสร้างการออกแบบ</w:t>
      </w:r>
    </w:p>
    <w:p w14:paraId="427CC5A5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color w:val="000000" w:themeColor="text1"/>
          <w:sz w:val="32"/>
          <w:szCs w:val="32"/>
        </w:rPr>
      </w:pP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เว็บไซต์ที่นิยมใช้กับเว็บที่มีความซับซ้อนของข้อมูล เพื่อให้สามารถเข้าถึงข้อมูลต่างๆ ได้ง่าย โดยแบ่งเนื้อหาออกเป็นส่วนๆ และมีการนำเสนอรายละเอียดย่อยต่างๆ จึงทำให้ง่ายต่อการทำความเข้าใจ ลักษณะเด่นของเว็บประเภทนี้คือการมีจุดเริ่มต้นที่จุดร่วมจุดเดียว นั่นคือ โฮมเพจ (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 xml:space="preserve">Homepage)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และเชื่อมโยงไปสู่เนื้อหาในลักษณะเป็นลำดับจากบนลงล่าง</w:t>
      </w:r>
    </w:p>
    <w:p w14:paraId="47B72022" w14:textId="77777777" w:rsidR="003E1626" w:rsidRPr="00CA7636" w:rsidRDefault="003E1626">
      <w:pPr>
        <w:pStyle w:val="ListParagraph"/>
        <w:numPr>
          <w:ilvl w:val="0"/>
          <w:numId w:val="12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color w:val="000000" w:themeColor="text1"/>
          <w:sz w:val="32"/>
          <w:szCs w:val="32"/>
        </w:rPr>
      </w:pP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โครงสร้างแบบตาราง (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Grid  Structure)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 xml:space="preserve"> เป็นโครงสร้างการออกแบบเว็บไซต์ที่มี</w:t>
      </w:r>
    </w:p>
    <w:p w14:paraId="5758A658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color w:val="000000" w:themeColor="text1"/>
          <w:sz w:val="32"/>
          <w:szCs w:val="32"/>
        </w:rPr>
      </w:pP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ความซับซ้อน การออกแบบเพิ่มความยืดหยุ่นในการเข้าสู่เนื้อหาของผู้ใช้งาน โดยเพิ่มการเชื่อมโยงซึ่งกันและกันระหว่างเนื้อหาแต่ละส่วน เพื่อให้ผู้ใช้งานสามารถเข้าสู่เนื้อหาต่างๆ และสามารถเปลี่ยนทิศทาง หรือกำหนดทิศทางในการเข้าสู่เนื้อหาด้วยตัวเองได้ จึงไม่ทำให้เสียเวลา และทำให้เว็บไซต์มีความทันสมัยเพิ่มมากขึ้น</w:t>
      </w:r>
    </w:p>
    <w:p w14:paraId="7EF270AE" w14:textId="77777777" w:rsidR="003E1626" w:rsidRPr="00CA7636" w:rsidRDefault="003E1626">
      <w:pPr>
        <w:pStyle w:val="ListParagraph"/>
        <w:numPr>
          <w:ilvl w:val="0"/>
          <w:numId w:val="12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color w:val="000000" w:themeColor="text1"/>
          <w:sz w:val="32"/>
          <w:szCs w:val="32"/>
        </w:rPr>
      </w:pP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โครงสร้างแบบใยแมงมุม (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Web Structure)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 xml:space="preserve"> เป็นโครงสร้างการออกแบบเว็บไซต์ที่</w:t>
      </w:r>
    </w:p>
    <w:p w14:paraId="35D9C6F0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color w:val="000000" w:themeColor="text1"/>
          <w:sz w:val="32"/>
          <w:szCs w:val="32"/>
        </w:rPr>
      </w:pP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 xml:space="preserve">ได้รับความนิยมเป็นอย่างมาก เพราะมีความยืดหยุ่นมากที่สุด โดยทุกหน้าเว็บมีการเชื่อมโยงถึงกันหมด ผู้ใช้สามารถกำหนดวิธีการเข้าสู่เนื้อหาได้ด้วยตนเอง ทำให้สามารถเข้าถึงหน้าเว็บเพจต่างๆ </w:t>
      </w:r>
    </w:p>
    <w:p w14:paraId="7EB1A53F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color w:val="000000" w:themeColor="text1"/>
          <w:sz w:val="32"/>
          <w:szCs w:val="32"/>
        </w:rPr>
      </w:pP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ที่ต้องการได้ง่าย และมีความอิสระมากขึ้น นอกจากนี้ยังสามารถเชื่อมโยงไปสู่เว็บไซต์ภายนอกได้</w:t>
      </w:r>
    </w:p>
    <w:p w14:paraId="001D6DB5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  <w:t xml:space="preserve">ข้อมูลหลักที่ควรมีในเว็บไซต์ </w:t>
      </w:r>
    </w:p>
    <w:p w14:paraId="04066A23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ab/>
        <w:t xml:space="preserve">จุดประสงค์ในการสร้างเว็บไซต์ เพื่อให้ผู้ใช้งานมีความสนใจ ต้องมีข้อมูลพื้นฐานที่ควรมีในเว็บไซต์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(1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belief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 xml:space="preserve"> การสร้างเว็บไซต์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 xml:space="preserve">, 2560)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ดังนี้ </w:t>
      </w:r>
    </w:p>
    <w:p w14:paraId="052268BB" w14:textId="77777777" w:rsidR="003E1626" w:rsidRPr="00CA7636" w:rsidRDefault="003E1626">
      <w:pPr>
        <w:pStyle w:val="ListParagraph"/>
        <w:numPr>
          <w:ilvl w:val="0"/>
          <w:numId w:val="23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รายละเอียดของผลิตภัณฑ์หรือบริการ (</w:t>
      </w:r>
      <w:r w:rsidRPr="00CA7636">
        <w:rPr>
          <w:rFonts w:asciiTheme="minorBidi" w:hAnsiTheme="minorBidi" w:cstheme="minorBidi"/>
          <w:sz w:val="32"/>
          <w:szCs w:val="32"/>
        </w:rPr>
        <w:t xml:space="preserve">Product/Service Information) </w:t>
      </w:r>
      <w:r w:rsidRPr="00CA7636">
        <w:rPr>
          <w:rFonts w:asciiTheme="minorBidi" w:hAnsiTheme="minorBidi" w:cstheme="minorBidi"/>
          <w:sz w:val="32"/>
          <w:szCs w:val="32"/>
          <w:cs/>
        </w:rPr>
        <w:t>คือข้อมูล</w:t>
      </w:r>
    </w:p>
    <w:p w14:paraId="14188FA2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หลักที่นำเสนอภายในเว็บไซต์ เป็นรายละเอียดจริง ซึ่งหากเป็นเว็บไซต์ทางธุรกิจ ผู้ใช้งานต้องการทราบรายละเอียดของผลิตภัณฑ์หรือบริการในเว็บไซต์ เพื่อประกอบการตัดสินใจในการซื้อสินค้าหรือบริการ แต่หากเป็นเว็บไซต์ที่ให้ความรู้ ส่วนนี้จะประกอบด้วยบทความ ภาพกราฟิก มัลติมีเดีย และการเชื่อมโยงไปยังเว็บไซต์อื่นเพื่อให้ได้ข้อมูลเพิ่มเติม</w:t>
      </w:r>
    </w:p>
    <w:p w14:paraId="0D4B0846" w14:textId="77777777" w:rsidR="003E1626" w:rsidRPr="00CA7636" w:rsidRDefault="003E1626">
      <w:pPr>
        <w:pStyle w:val="ListParagraph"/>
        <w:numPr>
          <w:ilvl w:val="0"/>
          <w:numId w:val="23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lastRenderedPageBreak/>
        <w:t>ข้อมูลเกี่ยวกับบริษัทหรือสถานที่ผลิต-ขาย (</w:t>
      </w:r>
      <w:r w:rsidRPr="00CA7636">
        <w:rPr>
          <w:rFonts w:asciiTheme="minorBidi" w:hAnsiTheme="minorBidi" w:cstheme="minorBidi"/>
          <w:sz w:val="32"/>
          <w:szCs w:val="32"/>
        </w:rPr>
        <w:t>About Us)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คือข้อมูลที่เกี่ยวกับเจ้าของ</w:t>
      </w:r>
    </w:p>
    <w:p w14:paraId="128910AF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เว็บไซต์ เพื่อแจ้งให้ผู้ใช้งานทราบเกี่ยวกับข้อมูลต่างๆที่เกี่ยวข้องกับบริษัท เช่น วัตถุประสงค์ของเว็บไซต์ ประวัติความเป็นมา สถานที่ตั้งของหน่วยงาน </w:t>
      </w:r>
    </w:p>
    <w:p w14:paraId="2F51D426" w14:textId="77777777" w:rsidR="003E1626" w:rsidRPr="00CA7636" w:rsidRDefault="003E1626">
      <w:pPr>
        <w:pStyle w:val="ListParagraph"/>
        <w:numPr>
          <w:ilvl w:val="0"/>
          <w:numId w:val="23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ข้อมูลสำหรับการติดต่อ (</w:t>
      </w:r>
      <w:r w:rsidRPr="00CA7636">
        <w:rPr>
          <w:rFonts w:asciiTheme="minorBidi" w:hAnsiTheme="minorBidi" w:cstheme="minorBidi"/>
          <w:sz w:val="32"/>
          <w:szCs w:val="32"/>
        </w:rPr>
        <w:t>Contact Information)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คือข้อมูลที่มีไว้ติดต่อ สอบถามเพื่อ</w:t>
      </w:r>
    </w:p>
    <w:p w14:paraId="71447D87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ให้ผู้ใช้งานเว็บไซต์ที่เกิดข้อสงสัย หรือต้องการสอบถามข้อมูลเพิ่มเติม สามารถติดต่อได้ ควรระบุอีเมล์แอดเดรส (</w:t>
      </w:r>
      <w:r w:rsidRPr="00CA7636">
        <w:rPr>
          <w:rFonts w:asciiTheme="minorBidi" w:hAnsiTheme="minorBidi" w:cstheme="minorBidi"/>
          <w:sz w:val="32"/>
          <w:szCs w:val="32"/>
        </w:rPr>
        <w:t xml:space="preserve">E-mail Address) </w:t>
      </w:r>
      <w:r w:rsidRPr="00CA7636">
        <w:rPr>
          <w:rFonts w:asciiTheme="minorBidi" w:hAnsiTheme="minorBidi" w:cstheme="minorBidi"/>
          <w:sz w:val="32"/>
          <w:szCs w:val="32"/>
          <w:cs/>
        </w:rPr>
        <w:t>ที่อยู่ เบอร์โทรศัพท์ ที่ติดต่อได้ไว้ รวมทั้งอาจมีแผนที่สำหรับลูกค้าที่ต้องการติดต่อโดยตรง</w:t>
      </w:r>
    </w:p>
    <w:p w14:paraId="6B9095DB" w14:textId="77777777" w:rsidR="003E1626" w:rsidRPr="00CA7636" w:rsidRDefault="003E1626">
      <w:pPr>
        <w:pStyle w:val="ListParagraph"/>
        <w:numPr>
          <w:ilvl w:val="0"/>
          <w:numId w:val="23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ข่าวสารความคืบหน้า (</w:t>
      </w:r>
      <w:r w:rsidRPr="00CA7636">
        <w:rPr>
          <w:rFonts w:asciiTheme="minorBidi" w:hAnsiTheme="minorBidi" w:cstheme="minorBidi"/>
          <w:sz w:val="32"/>
          <w:szCs w:val="32"/>
        </w:rPr>
        <w:t xml:space="preserve">News / Press Release) </w:t>
      </w:r>
      <w:r w:rsidRPr="00CA7636">
        <w:rPr>
          <w:rFonts w:asciiTheme="minorBidi" w:hAnsiTheme="minorBidi" w:cstheme="minorBidi"/>
          <w:sz w:val="32"/>
          <w:szCs w:val="32"/>
          <w:cs/>
        </w:rPr>
        <w:t>คือ ข่าวสารที่ต้องการส่งถึงบุคคล</w:t>
      </w:r>
    </w:p>
    <w:p w14:paraId="24D1EF77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ทั่วไปหรือสมาชิก เพื่อให้รับรู้ความเคลื่อนไหวเกี่ยวกับบริษัทหรือเว็บไซต์ เช่น การเปิดตัวสินค้าบริการใหม่ ๆ โปรโมชั่นสินค้าประจำเดือน หรือกิจกรรมต่าง ๆ ที่เกิดขึ้น</w:t>
      </w:r>
    </w:p>
    <w:p w14:paraId="24DC7A47" w14:textId="77777777" w:rsidR="003E1626" w:rsidRPr="00CA7636" w:rsidRDefault="003E1626">
      <w:pPr>
        <w:pStyle w:val="ListParagraph"/>
        <w:numPr>
          <w:ilvl w:val="0"/>
          <w:numId w:val="23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คำถามคำตอบ (</w:t>
      </w:r>
      <w:r w:rsidRPr="00CA7636">
        <w:rPr>
          <w:rFonts w:asciiTheme="minorBidi" w:hAnsiTheme="minorBidi" w:cstheme="minorBidi"/>
          <w:sz w:val="32"/>
          <w:szCs w:val="32"/>
        </w:rPr>
        <w:t xml:space="preserve">Frequently Asked Question)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คำถามคำตอบมีความจำเป็น </w:t>
      </w:r>
    </w:p>
    <w:p w14:paraId="394BCBA9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เพราะผู้ใช้งานบางส่วนไม่เข้าใจข้อมูลหรือมีปัญหาที่ต้องการสอบถาม การติดต่อทางอีเมล์หรือช่องทางอื่น แม้ว่าจะทำได้แต่เสียเวลา ดังนั้นต้องมีการคาดการณ์หรือรวบรวมคำถามที่เคยตอบไปแล้วใส่ไว้ในเว็บเพจ ซึ่งผู้ใช้งานที่สงสัยสามารถเปิดดูได้ทันที นอกจากนี้ อาจมีเว็บบอร์ดสำหรับให้ผู้ดูแลเว็บไซต์คอยตอบคำถาม </w:t>
      </w:r>
    </w:p>
    <w:p w14:paraId="2BD0F261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 </w:t>
      </w:r>
    </w:p>
    <w:p w14:paraId="09EF40DE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ส่วนประกอบสำคัญบนหน้าเว็บ</w:t>
      </w:r>
    </w:p>
    <w:p w14:paraId="3A983F05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บนหน้าเว็บ มีส่วนประกอบสำคัญที่จำเป็นต้องมีอยู่ </w:t>
      </w:r>
      <w:r w:rsidRPr="00CA7636">
        <w:rPr>
          <w:rFonts w:asciiTheme="minorBidi" w:hAnsiTheme="minorBidi" w:cstheme="minorBidi"/>
          <w:sz w:val="32"/>
          <w:szCs w:val="32"/>
        </w:rPr>
        <w:t>3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ส่วน 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>(1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>belief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  <w:cs/>
        </w:rPr>
        <w:t xml:space="preserve"> การสร้างเว็บไซต์</w:t>
      </w:r>
      <w:r w:rsidRPr="00CA7636">
        <w:rPr>
          <w:rFonts w:asciiTheme="minorBidi" w:hAnsiTheme="minorBidi" w:cstheme="minorBidi"/>
          <w:color w:val="000000" w:themeColor="text1"/>
          <w:sz w:val="32"/>
          <w:szCs w:val="32"/>
        </w:rPr>
        <w:t xml:space="preserve">, 2560) </w:t>
      </w:r>
      <w:r w:rsidRPr="00CA7636">
        <w:rPr>
          <w:rFonts w:asciiTheme="minorBidi" w:hAnsiTheme="minorBidi" w:cstheme="minorBidi"/>
          <w:sz w:val="32"/>
          <w:szCs w:val="32"/>
          <w:cs/>
        </w:rPr>
        <w:t>ดังนี้</w:t>
      </w:r>
    </w:p>
    <w:p w14:paraId="7DB66965" w14:textId="77777777" w:rsidR="003E1626" w:rsidRPr="00CA7636" w:rsidRDefault="003E1626">
      <w:pPr>
        <w:pStyle w:val="ListParagraph"/>
        <w:numPr>
          <w:ilvl w:val="0"/>
          <w:numId w:val="19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ส่วนหัวของหน้า (</w:t>
      </w:r>
      <w:r w:rsidRPr="00CA7636">
        <w:rPr>
          <w:rFonts w:asciiTheme="minorBidi" w:hAnsiTheme="minorBidi" w:cstheme="minorBidi"/>
          <w:sz w:val="32"/>
          <w:szCs w:val="32"/>
        </w:rPr>
        <w:t>Header)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คือ ส่วนที่อยู่ตอนบนสุดของหน้าและเป็นส่วนที่สำคัญ</w:t>
      </w:r>
    </w:p>
    <w:p w14:paraId="59F64BF0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ที่สุด ซึ่งต้องทำให้สามารถดึงดูดผู้เข้าใช้งานให้ต้องการติดตามเนื้อหาในเว็บไซต์ต่อไป ซึ่งส่วนใหญ่มีการใส่ภาพกราฟิกเพื่อทำให้สวยงาม สิ่งสำคัญหลักๆ คือ โลโก้ ชื่อเว็บไซต์และเมนูหลักที่สามารถลิ้งค์ไปยังเนื้อหาในหน้าเว็บเพจต่างๆ ได้</w:t>
      </w:r>
    </w:p>
    <w:p w14:paraId="58CC26F4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  <w:t>2.</w:t>
      </w: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ส่วนของเนื้อหา (</w:t>
      </w:r>
      <w:r w:rsidRPr="00CA7636">
        <w:rPr>
          <w:rFonts w:asciiTheme="minorBidi" w:hAnsiTheme="minorBidi" w:cstheme="minorBidi"/>
          <w:sz w:val="32"/>
          <w:szCs w:val="32"/>
        </w:rPr>
        <w:t>Body)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คือ เนื้อหาที่อยู่บริเวณตอนกลางของหน้าเว็บ โดยแสดงข้อมูลเกี่ยวกับเนื้อหาบนเว็บ มีข้อความ กราฟิก ตารางข้อมูลหรือวิดีโอประกอบอ และมีเมนูแบบเฉพาะกลุ่มซึ่งถูกจัดไว้ในหน้านี้ และที่สำคัญเนื้อหาในส่วนนี้ต้องมีความกระชับ เข้าใจง่าย มีการใช้รูปแบบตัวอักษรแบบเรียบง่ายและเป็นระเบียบ</w:t>
      </w:r>
    </w:p>
    <w:p w14:paraId="2AFF46A5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lastRenderedPageBreak/>
        <w:tab/>
        <w:t>3.</w:t>
      </w: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ส่วนท้ายของหน้า (</w:t>
      </w:r>
      <w:r w:rsidRPr="00CA7636">
        <w:rPr>
          <w:rFonts w:asciiTheme="minorBidi" w:hAnsiTheme="minorBidi" w:cstheme="minorBidi"/>
          <w:sz w:val="32"/>
          <w:szCs w:val="32"/>
        </w:rPr>
        <w:t>Footer)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คือ ส่วนที่อยู่ล่างสุดของหน้าเว็บ ซึ่งสามารถมีหรือไม่มีได้ ส่วนนี้แสดงถึงข้อมูลต่างๆ เพิ่มเติมเข้าไป เช่น ข้อความที่แสดงถึงการเป็นลิขสิทธิ์ ข้อมูลเจ้าของเว็บไซต์ วิธีการติดต่อและคำแนะนำต่างๆ เกี่ยวกับการใช้งานเว็บไซต์อย่างถูกต้อง </w:t>
      </w:r>
    </w:p>
    <w:p w14:paraId="1E45DFEA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79ABE1C8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sz w:val="36"/>
          <w:szCs w:val="36"/>
        </w:rPr>
      </w:pPr>
      <w:r w:rsidRPr="00CA7636">
        <w:rPr>
          <w:rFonts w:asciiTheme="minorBidi" w:hAnsiTheme="minorBidi" w:cstheme="minorBidi"/>
          <w:b/>
          <w:bCs/>
          <w:sz w:val="36"/>
          <w:szCs w:val="36"/>
          <w:cs/>
        </w:rPr>
        <w:t>ทฤษฎีการวิเคราะห์และออกแบบระบบ</w:t>
      </w:r>
    </w:p>
    <w:p w14:paraId="5201A453" w14:textId="77777777" w:rsidR="003E1626" w:rsidRPr="00CA7636" w:rsidRDefault="003E1626" w:rsidP="003E1626">
      <w:pPr>
        <w:ind w:firstLine="720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เมื่อกล่าวถึงการวิเคราะห์และออกแบบระบบแล้ว จะนึกถึงคำที่เกี่ยวข้องกับการวิเคราะห์</w:t>
      </w:r>
    </w:p>
    <w:p w14:paraId="2409E8EF" w14:textId="77777777" w:rsidR="003E1626" w:rsidRPr="00CA7636" w:rsidRDefault="003E1626" w:rsidP="003E1626">
      <w:pPr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และออกแบบระบบอยู่ 3 คำ </w:t>
      </w:r>
      <w:r w:rsidRPr="00CA7636">
        <w:rPr>
          <w:rFonts w:asciiTheme="minorBidi" w:hAnsiTheme="minorBidi" w:cstheme="minorBidi"/>
          <w:sz w:val="32"/>
          <w:szCs w:val="32"/>
        </w:rPr>
        <w:t>(</w:t>
      </w:r>
      <w:r w:rsidRPr="00CA7636">
        <w:rPr>
          <w:rFonts w:asciiTheme="minorBidi" w:hAnsiTheme="minorBidi" w:cstheme="minorBidi"/>
          <w:sz w:val="32"/>
          <w:szCs w:val="32"/>
          <w:cs/>
        </w:rPr>
        <w:t>พรหมเมศ วีระพันธ์</w:t>
      </w:r>
      <w:r w:rsidRPr="00CA7636">
        <w:rPr>
          <w:rFonts w:asciiTheme="minorBidi" w:hAnsiTheme="minorBidi" w:cstheme="minorBidi"/>
          <w:sz w:val="32"/>
          <w:szCs w:val="32"/>
        </w:rPr>
        <w:t xml:space="preserve"> , 2557) </w:t>
      </w:r>
      <w:r w:rsidRPr="00CA7636">
        <w:rPr>
          <w:rFonts w:asciiTheme="minorBidi" w:hAnsiTheme="minorBidi" w:cstheme="minorBidi"/>
          <w:sz w:val="32"/>
          <w:szCs w:val="32"/>
          <w:cs/>
        </w:rPr>
        <w:t>คือ การวิเคราะห์ระบบ (</w:t>
      </w:r>
      <w:r w:rsidRPr="00CA7636">
        <w:rPr>
          <w:rFonts w:asciiTheme="minorBidi" w:hAnsiTheme="minorBidi" w:cstheme="minorBidi"/>
          <w:sz w:val="32"/>
          <w:szCs w:val="32"/>
        </w:rPr>
        <w:t xml:space="preserve">system analysis) </w:t>
      </w:r>
      <w:r w:rsidRPr="00CA7636">
        <w:rPr>
          <w:rFonts w:asciiTheme="minorBidi" w:hAnsiTheme="minorBidi" w:cstheme="minorBidi"/>
          <w:sz w:val="32"/>
          <w:szCs w:val="32"/>
          <w:cs/>
        </w:rPr>
        <w:t>การออกแบบระบบ (</w:t>
      </w:r>
      <w:r w:rsidRPr="00CA7636">
        <w:rPr>
          <w:rFonts w:asciiTheme="minorBidi" w:hAnsiTheme="minorBidi" w:cstheme="minorBidi"/>
          <w:sz w:val="32"/>
          <w:szCs w:val="32"/>
        </w:rPr>
        <w:t xml:space="preserve">system design) </w:t>
      </w:r>
      <w:r w:rsidRPr="00CA7636">
        <w:rPr>
          <w:rFonts w:asciiTheme="minorBidi" w:hAnsiTheme="minorBidi" w:cstheme="minorBidi"/>
          <w:sz w:val="32"/>
          <w:szCs w:val="32"/>
          <w:cs/>
        </w:rPr>
        <w:t>และการพัฒนาระบบ (</w:t>
      </w:r>
      <w:r w:rsidRPr="00CA7636">
        <w:rPr>
          <w:rFonts w:asciiTheme="minorBidi" w:hAnsiTheme="minorBidi" w:cstheme="minorBidi"/>
          <w:sz w:val="32"/>
          <w:szCs w:val="32"/>
        </w:rPr>
        <w:t xml:space="preserve">system development) </w:t>
      </w:r>
    </w:p>
    <w:p w14:paraId="2B39D811" w14:textId="77777777" w:rsidR="003E1626" w:rsidRPr="00CA7636" w:rsidRDefault="003E1626" w:rsidP="003E1626">
      <w:pPr>
        <w:jc w:val="thaiDistribute"/>
        <w:rPr>
          <w:rFonts w:asciiTheme="minorBidi" w:hAnsiTheme="minorBidi" w:cstheme="minorBidi"/>
          <w:sz w:val="32"/>
          <w:szCs w:val="32"/>
        </w:rPr>
      </w:pPr>
    </w:p>
    <w:p w14:paraId="6522C357" w14:textId="77777777" w:rsidR="003E1626" w:rsidRPr="00CA7636" w:rsidRDefault="003E1626" w:rsidP="003E1626">
      <w:pPr>
        <w:spacing w:line="480" w:lineRule="auto"/>
        <w:ind w:firstLine="720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การวิเคราะห์ระบบ</w:t>
      </w:r>
    </w:p>
    <w:p w14:paraId="01ACBF2B" w14:textId="77777777" w:rsidR="003E1626" w:rsidRPr="00CA7636" w:rsidRDefault="003E1626" w:rsidP="003E1626">
      <w:pPr>
        <w:ind w:firstLine="720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เป็นการศึกษาการทำงานของระบบที่ใช้งานอยู่ในปัจจุบัน เพื่อให้ทราบถึงปัญหาและความต้องการของระบบปัจจุบัน หลังจากได้ข้อมูลมาแล้วนักวิเคราะห์ระบบจะต้องทำการวิเคราะห์และประเมินเพื่อหาทางเลือกในการแก้ปัญหาของระบบหรือตอบสนองกับความต้องการของระบบปัจจุบัน กระบวนการนี้เราเรียกว่า การวิเคราะห์ความต้องการ (</w:t>
      </w:r>
      <w:r w:rsidRPr="00CA7636">
        <w:rPr>
          <w:rFonts w:asciiTheme="minorBidi" w:hAnsiTheme="minorBidi" w:cstheme="minorBidi"/>
          <w:sz w:val="32"/>
          <w:szCs w:val="32"/>
        </w:rPr>
        <w:t xml:space="preserve">requirement analysis) </w:t>
      </w:r>
      <w:r w:rsidRPr="00CA7636">
        <w:rPr>
          <w:rFonts w:asciiTheme="minorBidi" w:hAnsiTheme="minorBidi" w:cstheme="minorBidi"/>
          <w:sz w:val="32"/>
          <w:szCs w:val="32"/>
          <w:cs/>
        </w:rPr>
        <w:t>ซึ่งผลของ</w:t>
      </w:r>
    </w:p>
    <w:p w14:paraId="5B2E90F0" w14:textId="77777777" w:rsidR="003E1626" w:rsidRPr="00CA7636" w:rsidRDefault="003E1626" w:rsidP="003E1626">
      <w:pPr>
        <w:spacing w:line="480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ทำงานในขั้นนี้ คือ เอกสารความต้องการของระบบ (</w:t>
      </w:r>
      <w:r w:rsidRPr="00CA7636">
        <w:rPr>
          <w:rFonts w:asciiTheme="minorBidi" w:hAnsiTheme="minorBidi" w:cstheme="minorBidi"/>
          <w:sz w:val="32"/>
          <w:szCs w:val="32"/>
        </w:rPr>
        <w:t xml:space="preserve">system requirement document) </w:t>
      </w:r>
    </w:p>
    <w:p w14:paraId="247B297F" w14:textId="77777777" w:rsidR="003E1626" w:rsidRPr="00CA7636" w:rsidRDefault="003E1626" w:rsidP="003E1626">
      <w:pPr>
        <w:spacing w:line="480" w:lineRule="auto"/>
        <w:ind w:firstLine="720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การออกแบบระบบ</w:t>
      </w:r>
    </w:p>
    <w:p w14:paraId="23F3C39B" w14:textId="77777777" w:rsidR="003E1626" w:rsidRPr="00CA7636" w:rsidRDefault="003E1626" w:rsidP="003E1626">
      <w:pPr>
        <w:ind w:firstLine="720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คือกระบวนการของการวางแผนระบบใหม่หรือระบบที่จะนำมาเสริมกับระบบเดิมที่มีอยู่</w:t>
      </w:r>
    </w:p>
    <w:p w14:paraId="59A3DC50" w14:textId="77777777" w:rsidR="003E1626" w:rsidRPr="00CA7636" w:rsidRDefault="003E1626" w:rsidP="003E1626">
      <w:pPr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แล้ว โดยผลลัพธ์จากการทำงานของระบบใหม่นั้นจะเป็นไปตามความต้องการที่ได้จากการวิเคราะห์ระบบและแก้ไขปัญหาที่พบจากระบบปัจจุบัน ซึ่งการออกแบบทั้งระบบจะประกอบด้วย การออกแบบจอภาพเพื่อบันทึกข้อมูล การออกแบบรายงานและส่วนแสดงผลอื่นๆ การออกแบบฐานข้อมูลรวมทั้งการออกแบบการควบคุมระบบทั้งภายในและภายนอก จากนั้นจึงจัดทำเป็น</w:t>
      </w:r>
    </w:p>
    <w:p w14:paraId="7E47BC14" w14:textId="77777777" w:rsidR="003E1626" w:rsidRPr="00CA7636" w:rsidRDefault="003E1626" w:rsidP="003E1626">
      <w:pPr>
        <w:spacing w:line="480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เอกสารเรียกว่า คุณลักษณะเฉพาะของระบบ (</w:t>
      </w:r>
      <w:r w:rsidRPr="00CA7636">
        <w:rPr>
          <w:rFonts w:asciiTheme="minorBidi" w:hAnsiTheme="minorBidi" w:cstheme="minorBidi"/>
          <w:sz w:val="32"/>
          <w:szCs w:val="32"/>
        </w:rPr>
        <w:t>system specification)</w:t>
      </w:r>
    </w:p>
    <w:p w14:paraId="2107555C" w14:textId="77777777" w:rsidR="003E1626" w:rsidRPr="00CA7636" w:rsidRDefault="003E1626" w:rsidP="003E1626">
      <w:pPr>
        <w:spacing w:line="480" w:lineRule="auto"/>
        <w:ind w:firstLine="720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 xml:space="preserve">การพัฒนาระบบ </w:t>
      </w:r>
    </w:p>
    <w:p w14:paraId="31627B45" w14:textId="77777777" w:rsidR="003E1626" w:rsidRPr="00CA7636" w:rsidRDefault="003E1626" w:rsidP="003E1626">
      <w:pPr>
        <w:ind w:firstLine="720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คือขั้นตอนที่สร้างระบบที่ได้จากการออกแบบเพื่อนำไปใช้งานจริง ในขั้นนี้จะมีการเขียน</w:t>
      </w:r>
    </w:p>
    <w:p w14:paraId="2A1FDF88" w14:textId="77777777" w:rsidR="003E1626" w:rsidRPr="00CA7636" w:rsidRDefault="003E1626" w:rsidP="003E1626">
      <w:pPr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lastRenderedPageBreak/>
        <w:t>โปรแกรมเพื่อพัฒนาระบบ การทดสอบโปรแกรมที่พัฒนาขึ้นและเขียนคู่มือการใช้ระบบ ผลของการทำงานในขั้นตอนนี้คือ โปรแกรมประยุกต์และคู่มือการใช้โปรแกรม อย่างไรก็ตาม การวิเคราะห์ระบบไม่ได้หมายความว่าจะต้องจบลงที่การพัฒนาระบบใหม่เสมอไป กล่าวคือ นักวิเคราะห์ระบบต้องมีการศึกษาความเป็นไปได้ของระบบ ความคุ้มค่าของการลงทุน และตัดสินใจเลือกแนวทางที่เหมาะสม โดยแนวทางในการดำเนินการอาจประกอบไปด้วยแนวทาง 3 แนวทาง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</w:p>
    <w:p w14:paraId="23CF399A" w14:textId="77777777" w:rsidR="003E1626" w:rsidRPr="00CA7636" w:rsidRDefault="003E1626" w:rsidP="003E1626">
      <w:pPr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>(</w:t>
      </w:r>
      <w:r w:rsidRPr="00CA7636">
        <w:rPr>
          <w:rFonts w:asciiTheme="minorBidi" w:hAnsiTheme="minorBidi" w:cstheme="minorBidi"/>
          <w:sz w:val="32"/>
          <w:szCs w:val="32"/>
          <w:cs/>
        </w:rPr>
        <w:t>พรหมเมศ วีระพันธ์</w:t>
      </w:r>
      <w:r w:rsidRPr="00CA7636">
        <w:rPr>
          <w:rFonts w:asciiTheme="minorBidi" w:hAnsiTheme="minorBidi" w:cstheme="minorBidi"/>
          <w:sz w:val="32"/>
          <w:szCs w:val="32"/>
        </w:rPr>
        <w:t xml:space="preserve"> , 2557)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คือ </w:t>
      </w:r>
    </w:p>
    <w:p w14:paraId="5FE19093" w14:textId="77777777" w:rsidR="003E1626" w:rsidRPr="00CA7636" w:rsidRDefault="003E1626" w:rsidP="003E1626">
      <w:pPr>
        <w:ind w:firstLine="720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 xml:space="preserve">1. </w:t>
      </w:r>
      <w:r w:rsidRPr="00CA7636">
        <w:rPr>
          <w:rFonts w:asciiTheme="minorBidi" w:hAnsiTheme="minorBidi" w:cstheme="minorBidi"/>
          <w:sz w:val="32"/>
          <w:szCs w:val="32"/>
          <w:cs/>
        </w:rPr>
        <w:t>ไม่ต้องดำเนินการใดๆ ซึ่งเมื่อทำการวิเคราะห์แล้วอาจพบว่าระบบเดิมมีความเหมาะสมหรือสมบูรณ์อยู่แล้ว หากพัฒนาใหม่อาจเสี่ยงต่อความล้มเหลวสูง ไม่คุ้มค่าต่อการลงทุนหรืออาจไม่สามารถทำการปรับปรุงได้ในขณะนั้น อันเนื่องมาจากข้อจำกัดบางประการ เช่น ต้นทุนมีจำกัด ระบบมีความซับซ้อนเกินไป เป็นต้น</w:t>
      </w:r>
    </w:p>
    <w:p w14:paraId="6B744A1D" w14:textId="77777777" w:rsidR="003E1626" w:rsidRPr="00CA7636" w:rsidRDefault="003E1626" w:rsidP="003E1626">
      <w:pPr>
        <w:ind w:firstLine="720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2. ปรับปรุงระบบเดิมให้ดีขึ้น เป็นการดำเนินการที่ยังคงใช้ระบบเดิมอยู่ แต่มีการปรับปรุง</w:t>
      </w:r>
    </w:p>
    <w:p w14:paraId="674C3E42" w14:textId="77777777" w:rsidR="003E1626" w:rsidRPr="00CA7636" w:rsidRDefault="003E1626" w:rsidP="003E1626">
      <w:pPr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องค์ประกอบบางส่วนของระบบที่ใช้อยู่เดิมให้มีประสิทธิภาพดียิ่งขึ้น ซึ่งรวมไปถึงการพัฒนาส่วนเพิ่มเติมของระบบบางส่วนเพื่อเพิ่มประสิทธิภาพการทำงานของระบบเดิม</w:t>
      </w:r>
    </w:p>
    <w:p w14:paraId="72FD5067" w14:textId="77777777" w:rsidR="003E1626" w:rsidRPr="00CA7636" w:rsidRDefault="003E1626" w:rsidP="003E1626">
      <w:pPr>
        <w:ind w:firstLine="720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3. พัฒนาระบบใหม่ เป็นการพัฒนาระบบใหม่แทนระบบงานเดิมทั้งหมดที่ใช้อยู่วัตถุประสงค์ของการวิเคราะห์ คือการทำความเข้าใจในฟังก์ชันหน้าที่ทางธุรกิจ (</w:t>
      </w:r>
      <w:r w:rsidRPr="00CA7636">
        <w:rPr>
          <w:rFonts w:asciiTheme="minorBidi" w:hAnsiTheme="minorBidi" w:cstheme="minorBidi"/>
          <w:sz w:val="32"/>
          <w:szCs w:val="32"/>
        </w:rPr>
        <w:t xml:space="preserve">business function) </w:t>
      </w:r>
      <w:r w:rsidRPr="00CA7636">
        <w:rPr>
          <w:rFonts w:asciiTheme="minorBidi" w:hAnsiTheme="minorBidi" w:cstheme="minorBidi"/>
          <w:sz w:val="32"/>
          <w:szCs w:val="32"/>
          <w:cs/>
        </w:rPr>
        <w:t>และการพัฒนาระบบออกมาความต้องการของระบบงาน (</w:t>
      </w:r>
      <w:r w:rsidRPr="00CA7636">
        <w:rPr>
          <w:rFonts w:asciiTheme="minorBidi" w:hAnsiTheme="minorBidi" w:cstheme="minorBidi"/>
          <w:sz w:val="32"/>
          <w:szCs w:val="32"/>
        </w:rPr>
        <w:t xml:space="preserve">system requirement) </w:t>
      </w:r>
      <w:r w:rsidRPr="00CA7636">
        <w:rPr>
          <w:rFonts w:asciiTheme="minorBidi" w:hAnsiTheme="minorBidi" w:cstheme="minorBidi"/>
          <w:sz w:val="32"/>
          <w:szCs w:val="32"/>
          <w:cs/>
        </w:rPr>
        <w:t>โดยนักวิเคราะห์จะต้องทำความเข้าใจการดำเนินงานเป็นอย่างดีเพื่อให้ได้มาซึ่งความต้องการของระบบ ซึ่งเจ้าของระบบและนักวิเคราะห์ระบบได้ตกลงและทำความเข้าใจกันแล้วจึงนำความต้องการเหล่านั้นไปพัฒนาระบบใหม่ ซึ่งนอกจากการสร้างระบบสารสนเทศใหม่แล้ว การวิเคราะห์ระบบช่วยในการแก้ไขระบบสารสนเทศเดิมที่มีอยู่แล้วให้ดีขึ้นด้วยก็ได้ ดังนั้นอาจกล่าวได้ว่าการวิเคราะห์ระบบคือ การหาความต้องการ (</w:t>
      </w:r>
      <w:r w:rsidRPr="00CA7636">
        <w:rPr>
          <w:rFonts w:asciiTheme="minorBidi" w:hAnsiTheme="minorBidi" w:cstheme="minorBidi"/>
          <w:sz w:val="32"/>
          <w:szCs w:val="32"/>
        </w:rPr>
        <w:t xml:space="preserve">requirements)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ของระบบสารสนเทศว่าคืออะไร หรือต้องการเพิ่มเติมอะไรเข้ามาในระบบและการออกแบบก็คือ การนำเอาความต้องการของระบบมาเป็นแบบแผนหรืออาจเรียกว่าพิมพ์เขียวในการสร้างระบบสารสนเทศนั้นให้ใช้ในงานได้จริง ซึ่งผู้ที่มีบทบบาทในงานดังกล่าวก็คือ นักวิเคราะห์และออกแบบระบบ </w:t>
      </w:r>
      <w:r w:rsidRPr="00CA7636">
        <w:rPr>
          <w:rFonts w:asciiTheme="minorBidi" w:hAnsiTheme="minorBidi" w:cstheme="minorBidi"/>
          <w:sz w:val="32"/>
          <w:szCs w:val="32"/>
        </w:rPr>
        <w:t>(</w:t>
      </w:r>
      <w:r w:rsidRPr="00CA7636">
        <w:rPr>
          <w:rFonts w:asciiTheme="minorBidi" w:hAnsiTheme="minorBidi" w:cstheme="minorBidi"/>
          <w:sz w:val="32"/>
          <w:szCs w:val="32"/>
          <w:cs/>
        </w:rPr>
        <w:t>พรหมเมศ วีระพันธ์</w:t>
      </w:r>
      <w:r w:rsidRPr="00CA7636">
        <w:rPr>
          <w:rFonts w:asciiTheme="minorBidi" w:hAnsiTheme="minorBidi" w:cstheme="minorBidi"/>
          <w:sz w:val="32"/>
          <w:szCs w:val="32"/>
        </w:rPr>
        <w:t xml:space="preserve"> , 2557)</w:t>
      </w:r>
    </w:p>
    <w:p w14:paraId="7B0264DE" w14:textId="77777777" w:rsidR="003E1626" w:rsidRPr="00CA7636" w:rsidRDefault="003E1626" w:rsidP="003E1626">
      <w:pPr>
        <w:ind w:firstLine="720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การวิเคราะห์และออกแบบระบบ คือ วิธีการที่ใช้ในการสร้างระบบสารสนเทศขึ้นมาใหม่ในธุรกิจใดธุรกิจหนึ่งหรือระบบย่อยของธุรกิจนอกจากการสร้างระบบสารสนเทศใหม่แล้วการวิเคราะห์ระบบช่วยในการแก้ไขระบบสารสนเทศเดิมที่มีอยู่แล้วให้ดีขึ้นด้วยการวิเคราะห์และออกแบบระบบ (</w:t>
      </w:r>
      <w:r w:rsidRPr="00CA7636">
        <w:rPr>
          <w:rFonts w:asciiTheme="minorBidi" w:hAnsiTheme="minorBidi" w:cstheme="minorBidi"/>
          <w:sz w:val="32"/>
          <w:szCs w:val="32"/>
        </w:rPr>
        <w:t xml:space="preserve">Systems Analysis) </w:t>
      </w:r>
      <w:r w:rsidRPr="00CA7636">
        <w:rPr>
          <w:rFonts w:asciiTheme="minorBidi" w:hAnsiTheme="minorBidi" w:cstheme="minorBidi"/>
          <w:sz w:val="32"/>
          <w:szCs w:val="32"/>
          <w:cs/>
        </w:rPr>
        <w:t>เป็นการศึกษาถึงปัญหาที่เกิดขึ้นในระบบงานปัจจุบัน (</w:t>
      </w:r>
      <w:r w:rsidRPr="00CA7636">
        <w:rPr>
          <w:rFonts w:asciiTheme="minorBidi" w:hAnsiTheme="minorBidi" w:cstheme="minorBidi"/>
          <w:sz w:val="32"/>
          <w:szCs w:val="32"/>
        </w:rPr>
        <w:t xml:space="preserve">Current System) </w:t>
      </w:r>
      <w:r w:rsidRPr="00CA7636">
        <w:rPr>
          <w:rFonts w:asciiTheme="minorBidi" w:hAnsiTheme="minorBidi" w:cstheme="minorBidi"/>
          <w:sz w:val="32"/>
          <w:szCs w:val="32"/>
          <w:cs/>
        </w:rPr>
        <w:t>เพื่อออกแบบระบบการทำงานใหม่ (</w:t>
      </w:r>
      <w:r w:rsidRPr="00CA7636">
        <w:rPr>
          <w:rFonts w:asciiTheme="minorBidi" w:hAnsiTheme="minorBidi" w:cstheme="minorBidi"/>
          <w:sz w:val="32"/>
          <w:szCs w:val="32"/>
        </w:rPr>
        <w:t xml:space="preserve">New System) </w:t>
      </w:r>
      <w:r w:rsidRPr="00CA7636">
        <w:rPr>
          <w:rFonts w:asciiTheme="minorBidi" w:hAnsiTheme="minorBidi" w:cstheme="minorBidi"/>
          <w:sz w:val="32"/>
          <w:szCs w:val="32"/>
          <w:cs/>
        </w:rPr>
        <w:t>นอกจากออกแบบสร้างระบบงานใหม่แล้วเป้าหมาย</w:t>
      </w:r>
      <w:r w:rsidRPr="00CA7636">
        <w:rPr>
          <w:rFonts w:asciiTheme="minorBidi" w:hAnsiTheme="minorBidi" w:cstheme="minorBidi"/>
          <w:sz w:val="32"/>
          <w:szCs w:val="32"/>
          <w:cs/>
        </w:rPr>
        <w:lastRenderedPageBreak/>
        <w:t>ในการวิเคราะห์ระบบต้องการปรับปรุงและแก้ไขระบบงานเดิมให้มีทิศทางที่ดีขึ้นโดยก่อนที่ระบบงานใหม่ยังไม่นำมาใช้งานระบบงานที่ดำเนินการอยู่ในปัจจุบันเรียกว่า ระบบปัจจุบันแต่ถ้าต่อมามีการพัฒนาระบบใหม่และนำมาใช้งานจะเรียกระบบปัจจุบัน ที่เคยใช้นั้นว่าระบบเก่า (</w:t>
      </w:r>
      <w:r w:rsidRPr="00CA7636">
        <w:rPr>
          <w:rFonts w:asciiTheme="minorBidi" w:hAnsiTheme="minorBidi" w:cstheme="minorBidi"/>
          <w:sz w:val="32"/>
          <w:szCs w:val="32"/>
        </w:rPr>
        <w:t xml:space="preserve">Old System) </w:t>
      </w:r>
      <w:r w:rsidRPr="00CA7636">
        <w:rPr>
          <w:rFonts w:asciiTheme="minorBidi" w:hAnsiTheme="minorBidi" w:cstheme="minorBidi"/>
          <w:sz w:val="32"/>
          <w:szCs w:val="32"/>
          <w:cs/>
        </w:rPr>
        <w:t>วงจรการพัฒนาระบบ(</w:t>
      </w:r>
      <w:r w:rsidRPr="00CA7636">
        <w:rPr>
          <w:rFonts w:asciiTheme="minorBidi" w:hAnsiTheme="minorBidi" w:cstheme="minorBidi"/>
          <w:sz w:val="32"/>
          <w:szCs w:val="32"/>
        </w:rPr>
        <w:t xml:space="preserve">System Development Life Cycle: SDLC) </w:t>
      </w:r>
      <w:r w:rsidRPr="00CA7636">
        <w:rPr>
          <w:rFonts w:asciiTheme="minorBidi" w:hAnsiTheme="minorBidi" w:cstheme="minorBidi"/>
          <w:sz w:val="32"/>
          <w:szCs w:val="32"/>
          <w:cs/>
        </w:rPr>
        <w:t>คือกระบวนการทางความคิด (</w:t>
      </w:r>
      <w:r w:rsidRPr="00CA7636">
        <w:rPr>
          <w:rFonts w:asciiTheme="minorBidi" w:hAnsiTheme="minorBidi" w:cstheme="minorBidi"/>
          <w:sz w:val="32"/>
          <w:szCs w:val="32"/>
        </w:rPr>
        <w:t xml:space="preserve">Logical Process) </w:t>
      </w:r>
      <w:r w:rsidRPr="00CA7636">
        <w:rPr>
          <w:rFonts w:asciiTheme="minorBidi" w:hAnsiTheme="minorBidi" w:cstheme="minorBidi"/>
          <w:sz w:val="32"/>
          <w:szCs w:val="32"/>
          <w:cs/>
        </w:rPr>
        <w:t>พัฒนาระบบสารสนเทศเพื่อแก้ปัญหาทางธุรกิจและตอบสนองความต้องการของผู้ใช้วงจรพัฒนาระบบ(วิทวัฒน์ พัฒนา</w:t>
      </w:r>
      <w:r w:rsidRPr="00CA7636">
        <w:rPr>
          <w:rFonts w:asciiTheme="minorBidi" w:hAnsiTheme="minorBidi" w:cstheme="minorBidi"/>
          <w:sz w:val="32"/>
          <w:szCs w:val="32"/>
        </w:rPr>
        <w:t xml:space="preserve">, </w:t>
      </w:r>
      <w:r w:rsidRPr="00CA7636">
        <w:rPr>
          <w:rFonts w:asciiTheme="minorBidi" w:hAnsiTheme="minorBidi" w:cstheme="minorBidi"/>
          <w:sz w:val="32"/>
          <w:szCs w:val="32"/>
          <w:cs/>
        </w:rPr>
        <w:t>2553)มีทั้งหมด 7 ขั้นตอนคือ</w:t>
      </w:r>
    </w:p>
    <w:p w14:paraId="25E496C1" w14:textId="77777777" w:rsidR="003E1626" w:rsidRPr="00CA7636" w:rsidRDefault="003E1626">
      <w:pPr>
        <w:pStyle w:val="ListParagraph"/>
        <w:numPr>
          <w:ilvl w:val="0"/>
          <w:numId w:val="20"/>
        </w:numPr>
        <w:spacing w:line="259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เข้าใจปัญหา (</w:t>
      </w:r>
      <w:r w:rsidRPr="00CA7636">
        <w:rPr>
          <w:rFonts w:asciiTheme="minorBidi" w:hAnsiTheme="minorBidi" w:cstheme="minorBidi"/>
          <w:sz w:val="32"/>
          <w:szCs w:val="32"/>
        </w:rPr>
        <w:t xml:space="preserve">Problem Recognition) </w:t>
      </w:r>
      <w:r w:rsidRPr="00CA7636">
        <w:rPr>
          <w:rFonts w:asciiTheme="minorBidi" w:hAnsiTheme="minorBidi" w:cstheme="minorBidi"/>
          <w:sz w:val="32"/>
          <w:szCs w:val="32"/>
          <w:cs/>
        </w:rPr>
        <w:t>การที่จะแก้ไขระบบเดิมที่มีอยู่แล้วให้เป็น</w:t>
      </w:r>
    </w:p>
    <w:p w14:paraId="4D783890" w14:textId="77777777" w:rsidR="003E1626" w:rsidRPr="00CA7636" w:rsidRDefault="003E1626" w:rsidP="003E1626">
      <w:pPr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ระบบ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  <w:cs/>
        </w:rPr>
        <w:t>ใหม่ที่มีศักยภาพยิ่งขึ้นไม่ใช่เรื่องที่ง่ายนักหรือแม้แต่การสร้างระบบใหม่ดังนั้นควรจะมีการศึกษาระบบเดิมเสียก่อนว่ามีระบบการทา งานอย่างไรตรงตามความต้องการครบถ้วนเพียงพอที่จะทำให้โปรแกรมเป็นไปได้หรือไม่</w:t>
      </w:r>
    </w:p>
    <w:p w14:paraId="181ECCF9" w14:textId="77777777" w:rsidR="003E1626" w:rsidRPr="00CA7636" w:rsidRDefault="003E1626">
      <w:pPr>
        <w:pStyle w:val="ListParagraph"/>
        <w:numPr>
          <w:ilvl w:val="0"/>
          <w:numId w:val="20"/>
        </w:numPr>
        <w:spacing w:line="259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ศึกษาความเป็นไปได้(</w:t>
      </w:r>
      <w:r w:rsidRPr="00CA7636">
        <w:rPr>
          <w:rFonts w:asciiTheme="minorBidi" w:hAnsiTheme="minorBidi" w:cstheme="minorBidi"/>
          <w:sz w:val="32"/>
          <w:szCs w:val="32"/>
        </w:rPr>
        <w:t xml:space="preserve">Feasibility Study) </w:t>
      </w:r>
      <w:r w:rsidRPr="00CA7636">
        <w:rPr>
          <w:rFonts w:asciiTheme="minorBidi" w:hAnsiTheme="minorBidi" w:cstheme="minorBidi"/>
          <w:sz w:val="32"/>
          <w:szCs w:val="32"/>
          <w:cs/>
        </w:rPr>
        <w:t>จุดประสงค์ของการศึกษาความเป็นไปได้ก็</w:t>
      </w:r>
    </w:p>
    <w:p w14:paraId="70AA2C12" w14:textId="77777777" w:rsidR="003E1626" w:rsidRPr="00CA7636" w:rsidRDefault="003E1626" w:rsidP="003E1626">
      <w:pPr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คือ การกำหนดว่าปัญหาคืออะไรและตัดสินใจว่าการพัฒนาสร้างระบบสารสนเทศหรือการแก้ไขระบบสารสนเทศเดิมมีความเป็นไปได้หรือไม่โดยเสียค่าใช้จ่าย และเวลาน้อยที่สุด3. วิเคราะห์(</w:t>
      </w:r>
      <w:r w:rsidRPr="00CA7636">
        <w:rPr>
          <w:rFonts w:asciiTheme="minorBidi" w:hAnsiTheme="minorBidi" w:cstheme="minorBidi"/>
          <w:sz w:val="32"/>
          <w:szCs w:val="32"/>
        </w:rPr>
        <w:t xml:space="preserve">Analysis) </w:t>
      </w:r>
      <w:r w:rsidRPr="00CA7636">
        <w:rPr>
          <w:rFonts w:asciiTheme="minorBidi" w:hAnsiTheme="minorBidi" w:cstheme="minorBidi"/>
          <w:sz w:val="32"/>
          <w:szCs w:val="32"/>
          <w:cs/>
        </w:rPr>
        <w:t>เริ่มเข้าสู่การวิเคราะห์ระบบ การวิเคราะห์ระบบเริ่มตั้งแต่การศึกษา ระบบการทำงานของธุรกิจนั้นในกรณีที่ระบบได้ศึกษานั้นเป็นระบบสารสนเทศอยู่แล้วจะต้องศึกษาว่าทำงานอย่างไรเพราะเป็นการยากที่จะออกแบบระบบใหม่โดยที่ไม่ทราบว่าระบบเดิมทำงานอย่างไร</w:t>
      </w:r>
    </w:p>
    <w:p w14:paraId="4B69908B" w14:textId="77777777" w:rsidR="003E1626" w:rsidRPr="00CA7636" w:rsidRDefault="003E1626">
      <w:pPr>
        <w:pStyle w:val="ListParagraph"/>
        <w:numPr>
          <w:ilvl w:val="0"/>
          <w:numId w:val="20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ออกแบบ (</w:t>
      </w:r>
      <w:r w:rsidRPr="00CA7636">
        <w:rPr>
          <w:rFonts w:asciiTheme="minorBidi" w:hAnsiTheme="minorBidi" w:cstheme="minorBidi"/>
          <w:sz w:val="32"/>
          <w:szCs w:val="32"/>
        </w:rPr>
        <w:t xml:space="preserve">Design) </w:t>
      </w:r>
      <w:r w:rsidRPr="00CA7636">
        <w:rPr>
          <w:rFonts w:asciiTheme="minorBidi" w:hAnsiTheme="minorBidi" w:cstheme="minorBidi"/>
          <w:sz w:val="32"/>
          <w:szCs w:val="32"/>
          <w:cs/>
        </w:rPr>
        <w:t>ในระยะแรกของการออกแบบนักวิเคราะห์ระบบจะนำการ</w:t>
      </w:r>
    </w:p>
    <w:p w14:paraId="2BDB14D1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ตัดสินใจของฝ่ายบริหารที่ได้จากขั้นตอนการวิเคราะห์การเลือกซื้อคอมพิวเตอร์ฮาร์ดแวร์และซอฟต์แวร์ด้วยหลังจากนั้นก็วิเคราะห์ระบบจะนำแผนภาพต่างๆ ที่เขียนขึ้นในขั้นตอนการวิเคราะห์มาแปลงเป็นแผนภาพลำดับขึ้น</w:t>
      </w:r>
    </w:p>
    <w:p w14:paraId="0EBA541F" w14:textId="77777777" w:rsidR="003E1626" w:rsidRPr="00CA7636" w:rsidRDefault="003E1626">
      <w:pPr>
        <w:pStyle w:val="ListParagraph"/>
        <w:numPr>
          <w:ilvl w:val="0"/>
          <w:numId w:val="20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สร้างหรือพัฒนาระบบ (</w:t>
      </w:r>
      <w:r w:rsidRPr="00CA7636">
        <w:rPr>
          <w:rFonts w:asciiTheme="minorBidi" w:hAnsiTheme="minorBidi" w:cstheme="minorBidi"/>
          <w:sz w:val="32"/>
          <w:szCs w:val="32"/>
        </w:rPr>
        <w:t xml:space="preserve">Construction) </w:t>
      </w:r>
      <w:r w:rsidRPr="00CA7636">
        <w:rPr>
          <w:rFonts w:asciiTheme="minorBidi" w:hAnsiTheme="minorBidi" w:cstheme="minorBidi"/>
          <w:sz w:val="32"/>
          <w:szCs w:val="32"/>
          <w:cs/>
        </w:rPr>
        <w:t>ในขั้นตอนนี้โปรแกรมเมอร์จะเริ่มเขียน และ</w:t>
      </w:r>
    </w:p>
    <w:p w14:paraId="1D39D399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ทดสอบโปรแกรมว่าทำงานถูกต้องหรือไม่ต้องมีการทดสอบกับข้อมูลจริงที่เลือกแล้วถ้าทุกอย่าง</w:t>
      </w:r>
    </w:p>
    <w:p w14:paraId="4E77601C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เรียบร้อยแล้วจะได้โปรแกรมที่พร้อมที่จะนำไปใช้งานจริงต่อไป</w:t>
      </w:r>
    </w:p>
    <w:p w14:paraId="54AEEF9B" w14:textId="77777777" w:rsidR="003E1626" w:rsidRPr="00CA7636" w:rsidRDefault="003E1626">
      <w:pPr>
        <w:pStyle w:val="ListParagraph"/>
        <w:numPr>
          <w:ilvl w:val="0"/>
          <w:numId w:val="20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การปรับเปลี่ยน (</w:t>
      </w:r>
      <w:r w:rsidRPr="00CA7636">
        <w:rPr>
          <w:rFonts w:asciiTheme="minorBidi" w:hAnsiTheme="minorBidi" w:cstheme="minorBidi"/>
          <w:sz w:val="32"/>
          <w:szCs w:val="32"/>
        </w:rPr>
        <w:t xml:space="preserve">Conversion) </w:t>
      </w:r>
      <w:r w:rsidRPr="00CA7636">
        <w:rPr>
          <w:rFonts w:asciiTheme="minorBidi" w:hAnsiTheme="minorBidi" w:cstheme="minorBidi"/>
          <w:sz w:val="32"/>
          <w:szCs w:val="32"/>
          <w:cs/>
        </w:rPr>
        <w:t>ขั้นตอนนี้บริษัทนำระบบใหม่มาใช้แทนของเก่าภายใต้</w:t>
      </w:r>
    </w:p>
    <w:p w14:paraId="562AFA8E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การดูแลของนักวิเคราะห์ระบบ การป้อนข้อมูลต้องทำให้เรียบร้อย และในที่สุดบริษัทเริ่มต้นใช้งาน</w:t>
      </w:r>
    </w:p>
    <w:p w14:paraId="49DAECFB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ระบบใหม่นี้ได้</w:t>
      </w:r>
    </w:p>
    <w:p w14:paraId="6EC23964" w14:textId="77777777" w:rsidR="003E1626" w:rsidRPr="00CA7636" w:rsidRDefault="003E1626">
      <w:pPr>
        <w:pStyle w:val="ListParagraph"/>
        <w:numPr>
          <w:ilvl w:val="0"/>
          <w:numId w:val="20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บำรุงรักษา (</w:t>
      </w:r>
      <w:r w:rsidRPr="00CA7636">
        <w:rPr>
          <w:rFonts w:asciiTheme="minorBidi" w:hAnsiTheme="minorBidi" w:cstheme="minorBidi"/>
          <w:sz w:val="32"/>
          <w:szCs w:val="32"/>
        </w:rPr>
        <w:t xml:space="preserve">Maintenance) </w:t>
      </w:r>
      <w:r w:rsidRPr="00CA7636">
        <w:rPr>
          <w:rFonts w:asciiTheme="minorBidi" w:hAnsiTheme="minorBidi" w:cstheme="minorBidi"/>
          <w:sz w:val="32"/>
          <w:szCs w:val="32"/>
          <w:cs/>
        </w:rPr>
        <w:t>การบำรุงรักษาได้แก่ การแก้ไขโปรแกรมหลังจากการใช้</w:t>
      </w:r>
    </w:p>
    <w:p w14:paraId="2C2093DC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งานแล้ว สาเหตุที่ต้องแก้ไขโปรแกรมจากการใช้งานแล้ว สาเหตุที่ต้องแก้ไขระบบส่วนใหญ่มี 2 ข้อคือ</w:t>
      </w:r>
    </w:p>
    <w:p w14:paraId="78D5335D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lastRenderedPageBreak/>
        <w:tab/>
      </w: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1. 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  <w:cs/>
        </w:rPr>
        <w:t>มีปัญหาในโปรแกรม (</w:t>
      </w:r>
      <w:r w:rsidRPr="00CA7636">
        <w:rPr>
          <w:rFonts w:asciiTheme="minorBidi" w:hAnsiTheme="minorBidi" w:cstheme="minorBidi"/>
          <w:sz w:val="32"/>
          <w:szCs w:val="32"/>
        </w:rPr>
        <w:t>Bug)</w:t>
      </w:r>
    </w:p>
    <w:p w14:paraId="26206BD3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2. 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  <w:cs/>
        </w:rPr>
        <w:t>การดำเนินงานในองค์กรหรือธุรกิจเปลี่ยนไป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  <w:cs/>
        </w:rPr>
        <w:t>ทฤษฎีการวิเคราะห์และออกแบบ</w:t>
      </w:r>
    </w:p>
    <w:p w14:paraId="44D54D00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ระบบ (วิทวัฒน์ พัฒนา</w:t>
      </w:r>
      <w:r w:rsidRPr="00CA7636">
        <w:rPr>
          <w:rFonts w:asciiTheme="minorBidi" w:hAnsiTheme="minorBidi" w:cstheme="minorBidi"/>
          <w:sz w:val="32"/>
          <w:szCs w:val="32"/>
        </w:rPr>
        <w:t xml:space="preserve">, </w:t>
      </w:r>
      <w:r w:rsidRPr="00CA7636">
        <w:rPr>
          <w:rFonts w:asciiTheme="minorBidi" w:hAnsiTheme="minorBidi" w:cstheme="minorBidi"/>
          <w:sz w:val="32"/>
          <w:szCs w:val="32"/>
          <w:cs/>
        </w:rPr>
        <w:t>2553)</w:t>
      </w:r>
    </w:p>
    <w:p w14:paraId="45F7E08D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rPr>
          <w:rFonts w:asciiTheme="minorBidi" w:hAnsiTheme="minorBidi" w:cstheme="minorBidi"/>
          <w:b/>
          <w:bCs/>
          <w:sz w:val="36"/>
          <w:szCs w:val="36"/>
        </w:rPr>
      </w:pPr>
      <w:r w:rsidRPr="00CA7636">
        <w:rPr>
          <w:rFonts w:asciiTheme="minorBidi" w:hAnsiTheme="minorBidi" w:cstheme="minorBidi"/>
          <w:b/>
          <w:bCs/>
          <w:sz w:val="36"/>
          <w:szCs w:val="36"/>
          <w:cs/>
        </w:rPr>
        <w:t>การควบคุมสต๊อกสินค้า</w:t>
      </w:r>
    </w:p>
    <w:p w14:paraId="516E5C1C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ab/>
        <w:t>การควบคุมสินค้าคงคลังหรือที่เรียกว่าการควบคุมสต็อก หมายถึง กระบวนการจัดการระดับสินค้าคงคลังในคลังสินค้าของบริษัท กระบวนการควบคุมสินค้าคงคลังเกี่ยวข้องกับการจัดการสินค้าตั้งแต่ตอนที่สั่งซื้อ ระหว่างการจัดเก็บการเคลื่อนย้ายและการใช้งาน จนถึงปลายทางสุดท้ายไปสู่มือลูกค้า</w:t>
      </w:r>
      <w:r w:rsidRPr="00CA7636">
        <w:rPr>
          <w:rFonts w:asciiTheme="minorBidi" w:hAnsiTheme="minorBidi" w:cstheme="minorBidi"/>
          <w:sz w:val="32"/>
          <w:szCs w:val="32"/>
        </w:rPr>
        <w:t xml:space="preserve">  (</w:t>
      </w:r>
      <w:r w:rsidRPr="00CA7636">
        <w:rPr>
          <w:rFonts w:asciiTheme="minorBidi" w:hAnsiTheme="minorBidi" w:cstheme="minorBidi"/>
          <w:sz w:val="32"/>
          <w:szCs w:val="32"/>
          <w:cs/>
        </w:rPr>
        <w:t>แพลนเนท บาร์โค้ด</w:t>
      </w:r>
      <w:r w:rsidRPr="00CA7636">
        <w:rPr>
          <w:rFonts w:asciiTheme="minorBidi" w:hAnsiTheme="minorBidi" w:cstheme="minorBidi"/>
          <w:sz w:val="32"/>
          <w:szCs w:val="32"/>
        </w:rPr>
        <w:t>)</w:t>
      </w:r>
    </w:p>
    <w:p w14:paraId="11D084AD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ab/>
        <w:t>ระบบสินค้าคงคลัง หมายถึงการจัดการต่าง ๆ เกี่ยวกับรายการสินค้าในคลังตั้งแต่รวบรวม จดบันทึกสินค้าเข้า-ออก ควบคุมปริมาณสินค้าคงเหลือในปริมาณที่เหมาะสม เนื่องจากแต่ละธุรกิจมีสินค้าคงคลังหลายประเภท แต่ละประเภทมีขนาด แตกต่างกันไป ทำให้สินค้าคงคลังเป็นงานที่ต้องมีการจัดการอย่างเป็นระบบ เพื่อให้ได้ข้อมูลหรือจำนวนเงินที่ถูกต้อง</w:t>
      </w:r>
    </w:p>
    <w:p w14:paraId="077EA6E9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</w:rPr>
        <w:t xml:space="preserve">Stock system </w:t>
      </w:r>
      <w:r w:rsidRPr="00CA7636">
        <w:rPr>
          <w:rFonts w:asciiTheme="minorBidi" w:hAnsiTheme="minorBidi" w:cstheme="minorBidi"/>
          <w:sz w:val="32"/>
          <w:szCs w:val="32"/>
          <w:cs/>
        </w:rPr>
        <w:t>การจัดการคลังสินค้าเพื่อให้ทราบว่า สินค้าคงคลังประเภทใดเริ่มหมดและสมควรสั่งซื้อเมื่อใด เพื่อให้เกิดการซื้อที่สมเหตุสมผล และตรงตามเวลาที่เหมาะสม การจัดการสินค้าคงคลังมุ่งเน้นไปที่การรับรู้ และเพิ่มจำนวนผลิตภัณฑ์ที่ขายดีที่สุด ในขณะเดียวกัน จะได้ลดจำนวนผลิตภัณฑ์ที่ขายไม่ออกที่ วิธีนี้ช่วยประหยัดเวลาและค่าใช้จ่าย เนื่องจากธุรกิจไม่ต้องเสียเวลามากในการจัดระเบียบข้อมูลของสินค้า ซึ่งจะช่วยลดต้นทุนการจัดส่ง และทำให้ธุรกิจมีข้อมูลมากขึ้นสำหรับผลิตภัณฑ์ที่ขายได้ดี</w:t>
      </w:r>
    </w:p>
    <w:p w14:paraId="20D5E5C1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การจัดการคลังสินค้าสามารถช่วยให้ธุรกิจ โดยช่วยการตัดสินใจอย่างกะทันหัน และหลีกเลี่ยงความเสียหาย นั่นคือ การจัดการสินค้าคงคลัง คือช่วยรักษาระดับสินค้าคงคลัง เพิ่มทรัพยากรสูงสุด และหลีกเลี่ยงความเสียหายของผลิตภัณฑ์ และความล้าสมัย ผ่านกระบวนการจัดการจำนวนชิ้นส่วน และผลิตภัณฑ์ในสต็อกในจำนวนที่เหมาะสม เพื่อหลีกเลี่ยงการขาดแคลน หรือการล้นสต๊อก</w:t>
      </w:r>
    </w:p>
    <w:p w14:paraId="48DBDDED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ind w:firstLine="720"/>
        <w:jc w:val="thaiDistribute"/>
        <w:rPr>
          <w:rFonts w:asciiTheme="minorBidi" w:hAnsiTheme="minorBidi" w:cstheme="minorBidi"/>
          <w:sz w:val="32"/>
          <w:szCs w:val="32"/>
        </w:rPr>
      </w:pPr>
    </w:p>
    <w:p w14:paraId="35DDAB82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ind w:firstLine="720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ระบบสินค้าคงคลัง</w:t>
      </w:r>
    </w:p>
    <w:p w14:paraId="14096EF9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ind w:firstLine="720"/>
        <w:jc w:val="thaiDistribute"/>
        <w:rPr>
          <w:rFonts w:asciiTheme="minorBidi" w:hAnsiTheme="minorBidi" w:cstheme="minorBidi"/>
          <w:sz w:val="32"/>
          <w:szCs w:val="32"/>
        </w:rPr>
      </w:pPr>
    </w:p>
    <w:p w14:paraId="48F30AA4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ind w:firstLine="720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ขั้นตอนการจัดการ ระบบสินค้าคงคลัง</w:t>
      </w:r>
    </w:p>
    <w:p w14:paraId="2EEC1AA8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ind w:firstLine="720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lastRenderedPageBreak/>
        <w:t>กระบวนการจัดการสินค้าคงคลัง เกี่ยวข้องกับการติดตาม และควบคุมสต็อกเมื่อเคลื่อนย้าย จากซัพพลายเออร์ไปยังคลังสินค้า แล้วส่งต่อไปยังลูกค้า มีห้าขั้นตอนหลักที่จะปฏิบัติตาม ดังนี้</w:t>
      </w:r>
    </w:p>
    <w:p w14:paraId="32C77A25" w14:textId="77777777" w:rsidR="003E1626" w:rsidRPr="00CA7636" w:rsidRDefault="003E1626">
      <w:pPr>
        <w:pStyle w:val="ListParagraph"/>
        <w:numPr>
          <w:ilvl w:val="0"/>
          <w:numId w:val="21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การจัดซื้อ : เป็นขั้นตอนที่ หมายถึง การซื้อวัตถุดิบเพื่อเปลี่ยนเป็นผลิตภัณฑ์ หรือซื้อ</w:t>
      </w:r>
    </w:p>
    <w:p w14:paraId="29A5B27D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ผลิตภัณฑ์เพื่อขายโดยไม่ต้องประกอบ</w:t>
      </w:r>
    </w:p>
    <w:p w14:paraId="54BD1F1B" w14:textId="77777777" w:rsidR="003E1626" w:rsidRPr="00CA7636" w:rsidRDefault="003E1626">
      <w:pPr>
        <w:pStyle w:val="ListParagraph"/>
        <w:numPr>
          <w:ilvl w:val="0"/>
          <w:numId w:val="21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การผลิต : การผลิตผลิตภัณฑ์สำเร็จรูปจากชิ้นส่วนที่เป็นส่วนประกอบ หรือการผลิต</w:t>
      </w:r>
    </w:p>
    <w:p w14:paraId="765F2366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สินค้าจากผู้ค้าส่ง</w:t>
      </w:r>
    </w:p>
    <w:p w14:paraId="3ADE0308" w14:textId="77777777" w:rsidR="003E1626" w:rsidRPr="00CA7636" w:rsidRDefault="003E1626">
      <w:pPr>
        <w:pStyle w:val="ListParagraph"/>
        <w:numPr>
          <w:ilvl w:val="0"/>
          <w:numId w:val="21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การเก็บสต็อก : การจัดเก็บวัตถุดิบก่อนที่จะผลิต และสินค้าสำเร็จรูปก่อนที่จะขาย</w:t>
      </w:r>
    </w:p>
    <w:p w14:paraId="722710DC" w14:textId="77777777" w:rsidR="003E1626" w:rsidRPr="00CA7636" w:rsidRDefault="003E1626">
      <w:pPr>
        <w:pStyle w:val="ListParagraph"/>
        <w:numPr>
          <w:ilvl w:val="0"/>
          <w:numId w:val="21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การขาย : การนำสินค้าในสต็อกไปปสู่มือลูกค้า พร้อมการชำระเงิน</w:t>
      </w:r>
    </w:p>
    <w:p w14:paraId="5FBEC8A6" w14:textId="77777777" w:rsidR="003E1626" w:rsidRPr="00CA7636" w:rsidRDefault="003E1626">
      <w:pPr>
        <w:pStyle w:val="ListParagraph"/>
        <w:numPr>
          <w:ilvl w:val="0"/>
          <w:numId w:val="21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การรายงาน : การจัดการรายงานการซื้อการขาย เพราะธุรกิจต้องรู้ว่าขายได้เท่าไหร่ </w:t>
      </w:r>
    </w:p>
    <w:p w14:paraId="3524648B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และทำเงินได้เท่าไหร่ในการขายแต่ละครั้ง โดยเป็นระบบที่ใช้ในการบันทึกข้อมูล เกี่ยวกับผลิตภัณฑ์ การโอนสินค้าไปยังคลังสินค้า การคืนสินค้า กำหนดการเพื่อปรับแต่ละรายการสินค้าโดยอัตโนมัติ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  <w:cs/>
        </w:rPr>
        <w:t>สามารถรวมต้นทุนของแผนต้นทุนเพื่อคำนวณต้นทุนของผลิตภัณฑ์ การเคลื่อนไหวของผลิตภัณฑ์ สามารถดูรายงานที่มีสินค้าคงเหลือ และค่าใช้จ่ายในการทำบัญชีตามลักษณะ</w:t>
      </w:r>
    </w:p>
    <w:p w14:paraId="2743296D" w14:textId="1A0406BE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ต้นทุนแบบเรียลไทม์</w:t>
      </w:r>
    </w:p>
    <w:p w14:paraId="569914CF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ind w:firstLine="720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การจัดการคลังสินค้าเพื่อควบคุมคุณภาพ</w:t>
      </w:r>
    </w:p>
    <w:p w14:paraId="49C03DB6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ind w:firstLine="720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</w:p>
    <w:p w14:paraId="6F0C5A43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ind w:firstLine="720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การควบคุมคุณภาพเป็นส่วนสำคัญของการควบคุมสินค้าคงคลังและกระบวนการที่คุณใช้มีผลกระทบอย่างมาก เมื่อธุรกิจทำงานกับซัพพลายเออร์ที่มีคุณภาพ เมื่อเวลาผ่านไปธุรกิจจะสร้างความสัมพันธ์ระยะยาว หากคุณมีซัพพลายเออร์ผู้ติดตามจะตรวจสอบให้แน่ใจว่าสต็อกตรงตามมาตรฐานคุณภาพสูงสุด</w:t>
      </w:r>
    </w:p>
    <w:p w14:paraId="47EFB2CD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ind w:firstLine="720"/>
        <w:jc w:val="thaiDistribute"/>
        <w:rPr>
          <w:rFonts w:asciiTheme="minorBidi" w:hAnsiTheme="minorBidi" w:cstheme="minorBidi"/>
          <w:sz w:val="32"/>
          <w:szCs w:val="32"/>
        </w:rPr>
      </w:pPr>
    </w:p>
    <w:p w14:paraId="51AB430E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ind w:firstLine="720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ระบบสินค้าคงคลัง ระบบสต๊อก</w:t>
      </w:r>
    </w:p>
    <w:p w14:paraId="32384F19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ind w:firstLine="720"/>
        <w:jc w:val="thaiDistribute"/>
        <w:rPr>
          <w:rFonts w:asciiTheme="minorBidi" w:hAnsiTheme="minorBidi" w:cstheme="minorBidi"/>
          <w:sz w:val="32"/>
          <w:szCs w:val="32"/>
        </w:rPr>
      </w:pPr>
    </w:p>
    <w:p w14:paraId="353F31D9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ind w:firstLine="720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การจัดการ ระบบสินค้าคงคลัง (</w:t>
      </w:r>
      <w:r w:rsidRPr="00CA7636">
        <w:rPr>
          <w:rFonts w:asciiTheme="minorBidi" w:hAnsiTheme="minorBidi" w:cstheme="minorBidi"/>
          <w:sz w:val="32"/>
          <w:szCs w:val="32"/>
        </w:rPr>
        <w:t xml:space="preserve">Inventory Control) </w:t>
      </w:r>
      <w:r w:rsidRPr="00CA7636">
        <w:rPr>
          <w:rFonts w:asciiTheme="minorBidi" w:hAnsiTheme="minorBidi" w:cstheme="minorBidi"/>
          <w:sz w:val="32"/>
          <w:szCs w:val="32"/>
          <w:cs/>
        </w:rPr>
        <w:t>ด้วยระบบควบคุมสินค้าคงคลัง</w:t>
      </w:r>
    </w:p>
    <w:p w14:paraId="54681B69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การควบคุมสินค้าคงคลัง เป็นระบบบัญชีที่มีวิธีการแก้ปัญหาด้วยโปรแกรมคอมพิวเตอร์ รวมทุกด้านของการจัดการบัญชีไว้ ในระบบที่เป็นหนึ่งเดียว วัตถุประสงค์คือเพื่อควบคุมสินค้าคงคลัง เพื่อลดจำนวนสินค้าคงคลังในคลังสินค้า ทำให้สามารถเพิ่มกระแสเงินสด และลดต้นทุนการจัดเก็บ การรวมเข้ากับระบบไอทีหลัก และข้อมูลคุณภาพสูงเป็นกุญแจสำคัญ ในระบบการจัดการบัญชีที่</w:t>
      </w:r>
      <w:r w:rsidRPr="00CA7636">
        <w:rPr>
          <w:rFonts w:asciiTheme="minorBidi" w:hAnsiTheme="minorBidi" w:cstheme="minorBidi"/>
          <w:sz w:val="32"/>
          <w:szCs w:val="32"/>
          <w:cs/>
        </w:rPr>
        <w:lastRenderedPageBreak/>
        <w:t>ประสบความสำเร็จ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  <w:cs/>
        </w:rPr>
        <w:t>ระบบควบคุมสินค้าคงคลัง ที่มีประสิทธิภาพจะช่วยให้คุณมีวัตถุดิบ และทรัพยากรที่คุณต้องการ เพื่อตอบสนองความต้องการ ช่วยให้ได้รับวัสดุสิ้นเปลืองในปริมาณที่เหมาะสม ซึ่งหมายถึงความพึงพอใจของลูกค้าที่สูงขึ้น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  <w:cs/>
        </w:rPr>
        <w:t>การทำความเข้าใจรายการ และสถานที่ที่คุณอยู่สามารถขจัดความจำเป็น ในการเปลี่ยนรายการที่สูญหาย และจัดเรียงใหม่โดยไม่จำเป็น หากคุณมีระบบควบคุมสินค้าคงคลังแบบบูรณาการ สามารถดึงข้อมูลรายการสำคัญ และจัดการผู้ขายได้โดยอัตโนมัติ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  <w:cs/>
        </w:rPr>
        <w:t>การจัดการคลังสินค้าเป็นวิธีการติดตาม และจัดการสินค้าคงคลังของ บริษัท เมื่อคุณซื้อผลิตจัดเก็บและใช้งาน จัดการการไหลเวียนของสินค้าทั้งหมดตั้งแต่การซื้อจนถึงการขาย และตรวจสอบปริมาณที่เหมาะสมในสถานที่ที่เหมาะสม ในเวลาที่เหมาะสม</w:t>
      </w:r>
    </w:p>
    <w:p w14:paraId="38F07338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ind w:firstLine="720"/>
        <w:jc w:val="thaiDistribute"/>
        <w:rPr>
          <w:rFonts w:asciiTheme="minorBidi" w:hAnsiTheme="minorBidi" w:cstheme="minorBidi"/>
          <w:sz w:val="32"/>
          <w:szCs w:val="32"/>
        </w:rPr>
      </w:pPr>
    </w:p>
    <w:p w14:paraId="7B8110A5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ind w:firstLine="720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การควบคุมสินค้าคงคลังสามารถปรับปรุงธุรกิจได้อย่างไร</w:t>
      </w:r>
    </w:p>
    <w:p w14:paraId="216879F6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การใช้ขั้นตอนการควบคุมสินค้าคงคลังที่เหมาะสม สามารถช่วยให้มั่นใจได้ว่าธุรกิจกำลังดำเนินไปในระดับการเงินที่เหมาะสม และผลิตภัณฑ์จะตอบสนองความต้องการและความคาดหวังของลูกค้า จากรายงานการบริการลูกค้าหลายช่องทางทั่วโลกประจำปี </w:t>
      </w:r>
      <w:r w:rsidRPr="00CA7636">
        <w:rPr>
          <w:rFonts w:asciiTheme="minorBidi" w:hAnsiTheme="minorBidi" w:cstheme="minorBidi"/>
          <w:sz w:val="32"/>
          <w:szCs w:val="32"/>
        </w:rPr>
        <w:t>2558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พบว่า </w:t>
      </w:r>
      <w:r w:rsidRPr="00CA7636">
        <w:rPr>
          <w:rFonts w:asciiTheme="minorBidi" w:hAnsiTheme="minorBidi" w:cstheme="minorBidi"/>
          <w:sz w:val="32"/>
          <w:szCs w:val="32"/>
        </w:rPr>
        <w:t>62%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ของลูกค้าเลิกทำธุรกิจกับแบรนด์ที่มีการบริการลูกค้าไม่ดี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ในบรรดาข้อร้องเรียนด้านการบริการลูกค้าความไม่พอใจเกี่ยวกับสินค้าที่หมดสต็อก หรือสินค้าที่สั่งซื้อกลับมีอยู่ในรายการ การวิจัยเกี่ยวกับร้านสะดวกซื้อพบว่าการที่ปล่อยให้สินค้าหมด อาจทำให้ร้านค้าสูญเสียลูกค้าไปทุก ๆ </w:t>
      </w:r>
      <w:r w:rsidRPr="00CA7636">
        <w:rPr>
          <w:rFonts w:asciiTheme="minorBidi" w:hAnsiTheme="minorBidi" w:cstheme="minorBidi"/>
          <w:sz w:val="32"/>
          <w:szCs w:val="32"/>
        </w:rPr>
        <w:t>1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ใน </w:t>
      </w:r>
      <w:r w:rsidRPr="00CA7636">
        <w:rPr>
          <w:rFonts w:asciiTheme="minorBidi" w:hAnsiTheme="minorBidi" w:cstheme="minorBidi"/>
          <w:sz w:val="32"/>
          <w:szCs w:val="32"/>
        </w:rPr>
        <w:t>100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คนโดยสิ้นเชิง นอกจากนี้มีผู้ซื้อถึง </w:t>
      </w:r>
      <w:r w:rsidRPr="00CA7636">
        <w:rPr>
          <w:rFonts w:asciiTheme="minorBidi" w:hAnsiTheme="minorBidi" w:cstheme="minorBidi"/>
          <w:sz w:val="32"/>
          <w:szCs w:val="32"/>
        </w:rPr>
        <w:t>55%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จะไม่ซื้อสินค้าอื่น เมื่อสินค้าปกติของพวกเขาหมดสต็อก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  <w:cs/>
        </w:rPr>
        <w:t>ระบบกระบวนการและเทคโนโลยีจำนวนมาก ได้รับการพัฒนาในช่วงหลายปีที่ผ่านมา เพื่อช่วยให้บริษัทปรับกระบวนการซัพพลายเชน ที่เกี่ยวข้องกับระบบควบคุมสินค้าคงคลัง ได้อย่างมี</w:t>
      </w:r>
    </w:p>
    <w:p w14:paraId="401B9B1F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ประสิทธิภาพมากขึ้น</w:t>
      </w:r>
    </w:p>
    <w:p w14:paraId="7E1ADC69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ind w:firstLine="720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การบริหารจัดการสต๊อกสินค้าอย่างมีประสิทธิภาพ</w:t>
      </w:r>
    </w:p>
    <w:p w14:paraId="6786946A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ลดต้นทุนการเก็บสต๊อกสินค้าคงคลัง (</w:t>
      </w:r>
      <w:r w:rsidRPr="00CA7636">
        <w:rPr>
          <w:rFonts w:asciiTheme="minorBidi" w:hAnsiTheme="minorBidi" w:cstheme="minorBidi"/>
          <w:sz w:val="32"/>
          <w:szCs w:val="32"/>
        </w:rPr>
        <w:t>Lower inventory costs)</w:t>
      </w:r>
    </w:p>
    <w:p w14:paraId="30F8927B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เพิ่มการใช้ประโยชน์ของพื้นที่ โดยการให้เช่าพื้นที่ที่มีอยู่หรือลดการขยายพื้นที่คลังสินค้าโดยใช้เครื่องมือที่สามารถขนย้ายสินค้าในช่องแคบ การใช้ชั้นลอย หรือวิธีการเก็บสินค้าที่เหมาะสมมากขึ้น</w:t>
      </w:r>
    </w:p>
    <w:p w14:paraId="4B1848B5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วางแผนการประกอบ เมื่อเกิดความต้องการ และไม่ต้องการ</w:t>
      </w:r>
    </w:p>
    <w:p w14:paraId="7DAA214A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lastRenderedPageBreak/>
        <w:t>ควรมีการทบทวนแผนการสั่งซื้อและการผลิตตลอดเพื่อทำการสั่งเพิ่มหรือยกเลิกสินค้าที่ไม่ต้องการเพื่อให้สต๊อกสินค้าอยู่ในระดับที่เหมาะสม สำหรับสินค้าที่เป็นชิ้นส่วน ที่สามารถนำไปผลิตสินค้าต่อเนื่อง ได้อีกหลายชนิด (</w:t>
      </w:r>
      <w:r w:rsidRPr="00CA7636">
        <w:rPr>
          <w:rFonts w:asciiTheme="minorBidi" w:hAnsiTheme="minorBidi" w:cstheme="minorBidi"/>
          <w:sz w:val="32"/>
          <w:szCs w:val="32"/>
        </w:rPr>
        <w:t xml:space="preserve">Parent products) </w:t>
      </w:r>
      <w:r w:rsidRPr="00CA7636">
        <w:rPr>
          <w:rFonts w:asciiTheme="minorBidi" w:hAnsiTheme="minorBidi" w:cstheme="minorBidi"/>
          <w:sz w:val="32"/>
          <w:szCs w:val="32"/>
          <w:cs/>
        </w:rPr>
        <w:t>ควรจะทำการเก็บสินค้าคงคลังไว้ในรูปแบบของสินค้ากึ่งสำเร็จรูป (</w:t>
      </w:r>
      <w:r w:rsidRPr="00CA7636">
        <w:rPr>
          <w:rFonts w:asciiTheme="minorBidi" w:hAnsiTheme="minorBidi" w:cstheme="minorBidi"/>
          <w:sz w:val="32"/>
          <w:szCs w:val="32"/>
        </w:rPr>
        <w:t xml:space="preserve">Semi-finished product) </w:t>
      </w:r>
      <w:r w:rsidRPr="00CA7636">
        <w:rPr>
          <w:rFonts w:asciiTheme="minorBidi" w:hAnsiTheme="minorBidi" w:cstheme="minorBidi"/>
          <w:sz w:val="32"/>
          <w:szCs w:val="32"/>
          <w:cs/>
        </w:rPr>
        <w:t>เพื่อลดปริมาณสต๊อกสินค้า คงคลังทั้งหมด เนื่องจาก</w:t>
      </w:r>
    </w:p>
    <w:p w14:paraId="02CC1669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สามารถลดปริมาณสินค้าคงคลังของทุกรายการแต่ละแบบได้</w:t>
      </w:r>
    </w:p>
    <w:p w14:paraId="6A847DCD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ind w:firstLine="720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วิเคราะห์และคาดการความต้องการของลูกค้าอย่างสม่ำเสมอ</w:t>
      </w:r>
    </w:p>
    <w:p w14:paraId="77DB2280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ควรใช้ประสบการณ์ ควบคู่ไปกับสูตรการคำนวณความต้องการของลูกค้า เพื่อพยากรณ์ ยิ่งแม่นยำ ก็จะทำให้เราวางแผนการสั่งซื้อ และการผลิตได้ถูกต้องเป็นผลให้ปริมาณสต๊อกสินค้าเป็นไปอย่างเหมาะสม ด้วยเหตุการณ์บางเหตุการณ์ อาจจะทำให้เกิดความต้องการของสินค้าเพิ่มขึ้นในเวลาอันรวดเร็ว เหตุการณ์ที่ไม่คาดฝันเช่นนี้ทำให้เรา ต้องคำนึงถึงความยืดหยุ่น ในการจัดการปริมาณสต๊อกสินค้าคงคลังมาประกอบด้วย เช่น เทศกาลปีใหม่ที่ทำให้ความต้องการกระเช้าของขวัญมากขึ้นทำให้ต้องมีการวางแผนปริมาณสต๊อกสินค้าคงคลังรองรับเหตุการณ์</w:t>
      </w:r>
    </w:p>
    <w:p w14:paraId="2CC7711A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การให้ซัพพลายเออร์เป็นผู้บริหารสินค้าคงคลัง (</w:t>
      </w:r>
      <w:r w:rsidRPr="00CA7636">
        <w:rPr>
          <w:rFonts w:asciiTheme="minorBidi" w:hAnsiTheme="minorBidi" w:cstheme="minorBidi"/>
          <w:sz w:val="32"/>
          <w:szCs w:val="32"/>
        </w:rPr>
        <w:t xml:space="preserve">Vendor-Managed Inventory: VMI) </w:t>
      </w:r>
      <w:r w:rsidRPr="00CA7636">
        <w:rPr>
          <w:rFonts w:asciiTheme="minorBidi" w:hAnsiTheme="minorBidi" w:cstheme="minorBidi"/>
          <w:sz w:val="32"/>
          <w:szCs w:val="32"/>
          <w:cs/>
        </w:rPr>
        <w:t>การสร้างแรงจูงใจที่เหมาะสมให้ซัพพลายเออร์ เข้ามารับผิดชอบการบริหารสินค้าคงคลัง เนื่องจากซัพพลายเออร์สามารถทราบปริมาณสต๊อกสินค้าคงคลัง และแผนการผลิตสินค้าของฝ่ายตนเอง และสามารถทราบความต้องการที่แท้จริงของสินค้าพร้อมกับปริมาณสต๊อกสินค้าคงคลังของลูกค้า ส่งผลให้ต้นทุนสต๊อกสินค้าคงคลังลดลงทั้งฝ่ายซัพพลายเออร์และลูกค้า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  <w:cs/>
        </w:rPr>
        <w:t>ลดระยะเวลาในการสั่งซื้อวัตถุดิบหรือชิ้นส่วนไม่ว่าจะเป็นระยะเวลาในการสั่งซื้อจากซัพพลายเออร์ หรือระยะเวลาในการขนส่งสินค้า หรือระยะเวลาในการรับสินค้า จะส่งผลให้ปริมาณความต้องการในการเก็บสต๊อกสินค้าคงคลังลดลง นอกจากนี้การลดความไม่แน่นอนของระยะเวลาในการสั่งซื้อก็</w:t>
      </w:r>
    </w:p>
    <w:p w14:paraId="7A4ABBCC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สามารถลดความต้องการ ของการเก็บสต๊อกสินค้าได้</w:t>
      </w:r>
    </w:p>
    <w:p w14:paraId="20137AA5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rPr>
          <w:rFonts w:asciiTheme="minorBidi" w:hAnsiTheme="minorBidi" w:cstheme="minorBidi"/>
          <w:b/>
          <w:bCs/>
          <w:sz w:val="36"/>
          <w:szCs w:val="36"/>
        </w:rPr>
      </w:pPr>
      <w:r w:rsidRPr="00CA7636">
        <w:rPr>
          <w:rFonts w:asciiTheme="minorBidi" w:hAnsiTheme="minorBidi" w:cstheme="minorBidi"/>
          <w:b/>
          <w:bCs/>
          <w:sz w:val="36"/>
          <w:szCs w:val="36"/>
          <w:cs/>
        </w:rPr>
        <w:t>โปรแกรมที่ใช้ในการพัฒนาระบบ</w:t>
      </w:r>
    </w:p>
    <w:p w14:paraId="2654D765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</w:rPr>
        <w:t xml:space="preserve">VS Code 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หรือ  </w:t>
      </w:r>
      <w:r w:rsidRPr="00CA7636">
        <w:rPr>
          <w:rFonts w:asciiTheme="minorBidi" w:hAnsiTheme="minorBidi" w:cstheme="minorBidi"/>
          <w:sz w:val="32"/>
          <w:szCs w:val="32"/>
        </w:rPr>
        <w:t xml:space="preserve">Visual Studio Code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จากบริษัทไมโครซอฟต์ เป็นโปรแกรมประเภท </w:t>
      </w:r>
      <w:r w:rsidRPr="00CA7636">
        <w:rPr>
          <w:rFonts w:asciiTheme="minorBidi" w:hAnsiTheme="minorBidi" w:cstheme="minorBidi"/>
          <w:sz w:val="32"/>
          <w:szCs w:val="32"/>
        </w:rPr>
        <w:t xml:space="preserve">Editor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ใช้ในการแก้ไขโค้ดที่มีขนาดเล็ก แต่มีประสิทธิภาพสูง เป็น </w:t>
      </w:r>
      <w:proofErr w:type="spellStart"/>
      <w:r w:rsidRPr="00CA7636">
        <w:rPr>
          <w:rFonts w:asciiTheme="minorBidi" w:hAnsiTheme="minorBidi" w:cstheme="minorBidi"/>
          <w:sz w:val="32"/>
          <w:szCs w:val="32"/>
        </w:rPr>
        <w:t>OpenSource</w:t>
      </w:r>
      <w:proofErr w:type="spellEnd"/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โปรแกรมจึงสามารถนำมาใช้งานได้โดยไม่มีค่าใช้จ่าย เหมาะสำหรับนักพัฒนาโปรแกรมที่ต้องการใช้งานหลายแพลตฟอร์ม รองรับการใช้งานทั้งบน  </w:t>
      </w:r>
      <w:r w:rsidRPr="00CA7636">
        <w:rPr>
          <w:rFonts w:asciiTheme="minorBidi" w:hAnsiTheme="minorBidi" w:cstheme="minorBidi"/>
          <w:sz w:val="32"/>
          <w:szCs w:val="32"/>
        </w:rPr>
        <w:t xml:space="preserve">Windows ,  macOS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และ  </w:t>
      </w:r>
      <w:r w:rsidRPr="00CA7636">
        <w:rPr>
          <w:rFonts w:asciiTheme="minorBidi" w:hAnsiTheme="minorBidi" w:cstheme="minorBidi"/>
          <w:sz w:val="32"/>
          <w:szCs w:val="32"/>
        </w:rPr>
        <w:t xml:space="preserve">Linux 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รองรับหลายภาษาทั้ง  </w:t>
      </w:r>
      <w:r w:rsidRPr="00CA7636">
        <w:rPr>
          <w:rFonts w:asciiTheme="minorBidi" w:hAnsiTheme="minorBidi" w:cstheme="minorBidi"/>
          <w:sz w:val="32"/>
          <w:szCs w:val="32"/>
        </w:rPr>
        <w:lastRenderedPageBreak/>
        <w:t xml:space="preserve">JavaScript, TypeScript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และ </w:t>
      </w:r>
      <w:r w:rsidRPr="00CA7636">
        <w:rPr>
          <w:rFonts w:asciiTheme="minorBidi" w:hAnsiTheme="minorBidi" w:cstheme="minorBidi"/>
          <w:sz w:val="32"/>
          <w:szCs w:val="32"/>
        </w:rPr>
        <w:t xml:space="preserve">Node.js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ในตัว และสามารถเชื่อมต่อกับ  </w:t>
      </w:r>
      <w:r w:rsidRPr="00CA7636">
        <w:rPr>
          <w:rFonts w:asciiTheme="minorBidi" w:hAnsiTheme="minorBidi" w:cstheme="minorBidi"/>
          <w:sz w:val="32"/>
          <w:szCs w:val="32"/>
        </w:rPr>
        <w:t xml:space="preserve">Git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ได้ง่าย สามารถนำมาใช้งานได้ง่ายไม่ซับซ้อน มีเครื่องมือและส่วนขยายต่าง ๆ ให้เลือกใช้มากมาย รองรับการเปิดใช้งานภาษาอื่น ๆ ทั้ง ภาษา  </w:t>
      </w:r>
      <w:r w:rsidRPr="00CA7636">
        <w:rPr>
          <w:rFonts w:asciiTheme="minorBidi" w:hAnsiTheme="minorBidi" w:cstheme="minorBidi"/>
          <w:sz w:val="32"/>
          <w:szCs w:val="32"/>
        </w:rPr>
        <w:t xml:space="preserve">C++ ,  C# ,  Java ,  Python ,  PHP 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หรือ  </w:t>
      </w:r>
      <w:r w:rsidRPr="00CA7636">
        <w:rPr>
          <w:rFonts w:asciiTheme="minorBidi" w:hAnsiTheme="minorBidi" w:cstheme="minorBidi"/>
          <w:sz w:val="32"/>
          <w:szCs w:val="32"/>
        </w:rPr>
        <w:t xml:space="preserve">Go 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สามารถปรับเปลี่ยน </w:t>
      </w:r>
    </w:p>
    <w:p w14:paraId="1FD81429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 xml:space="preserve">Themes 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ได้  มีส่วน </w:t>
      </w:r>
      <w:r w:rsidRPr="00CA7636">
        <w:rPr>
          <w:rFonts w:asciiTheme="minorBidi" w:hAnsiTheme="minorBidi" w:cstheme="minorBidi"/>
          <w:sz w:val="32"/>
          <w:szCs w:val="32"/>
        </w:rPr>
        <w:t xml:space="preserve">Debugger 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และ </w:t>
      </w:r>
      <w:r w:rsidRPr="00CA7636">
        <w:rPr>
          <w:rFonts w:asciiTheme="minorBidi" w:hAnsiTheme="minorBidi" w:cstheme="minorBidi"/>
          <w:sz w:val="32"/>
          <w:szCs w:val="32"/>
        </w:rPr>
        <w:t>Commands (</w:t>
      </w:r>
      <w:r w:rsidRPr="00CA7636">
        <w:rPr>
          <w:rFonts w:asciiTheme="minorBidi" w:hAnsiTheme="minorBidi" w:cstheme="minorBidi"/>
          <w:sz w:val="32"/>
          <w:szCs w:val="32"/>
          <w:cs/>
        </w:rPr>
        <w:t>ณัฐพล แสนคำ</w:t>
      </w:r>
      <w:r w:rsidRPr="00CA7636">
        <w:rPr>
          <w:rFonts w:asciiTheme="minorBidi" w:hAnsiTheme="minorBidi" w:cstheme="minorBidi"/>
          <w:sz w:val="32"/>
          <w:szCs w:val="32"/>
        </w:rPr>
        <w:t>,2563)</w:t>
      </w:r>
    </w:p>
    <w:p w14:paraId="3F8A33E6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b/>
          <w:bCs/>
          <w:sz w:val="36"/>
          <w:szCs w:val="36"/>
        </w:rPr>
      </w:pPr>
      <w:r w:rsidRPr="00CA7636">
        <w:rPr>
          <w:rFonts w:asciiTheme="minorBidi" w:hAnsiTheme="minorBidi" w:cstheme="minorBidi"/>
          <w:b/>
          <w:bCs/>
          <w:sz w:val="36"/>
          <w:szCs w:val="36"/>
          <w:cs/>
        </w:rPr>
        <w:t>ภาษาที่ใช้ในการพัฒนาระบบ</w:t>
      </w:r>
    </w:p>
    <w:p w14:paraId="33F5D194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  <w:t xml:space="preserve">phpMyAdmin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คือโปรแกรมที่ถูกพัฒนาโดยใช้ภาษา </w:t>
      </w:r>
      <w:r w:rsidRPr="00CA7636">
        <w:rPr>
          <w:rFonts w:asciiTheme="minorBidi" w:hAnsiTheme="minorBidi" w:cstheme="minorBidi"/>
          <w:sz w:val="32"/>
          <w:szCs w:val="32"/>
        </w:rPr>
        <w:t xml:space="preserve">PHP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เพื่อใช้ในการบริหารจัดการฐานข้อมูล </w:t>
      </w:r>
      <w:proofErr w:type="spellStart"/>
      <w:r w:rsidRPr="00CA7636">
        <w:rPr>
          <w:rFonts w:asciiTheme="minorBidi" w:hAnsiTheme="minorBidi" w:cstheme="minorBidi"/>
          <w:sz w:val="32"/>
          <w:szCs w:val="32"/>
        </w:rPr>
        <w:t>Mysql</w:t>
      </w:r>
      <w:proofErr w:type="spellEnd"/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แทนการคีย์คำสั่ง เนื่องจากถ้าเราจะใช้ฐานข้อมูลที่เป็น </w:t>
      </w:r>
      <w:r w:rsidRPr="00CA7636">
        <w:rPr>
          <w:rFonts w:asciiTheme="minorBidi" w:hAnsiTheme="minorBidi" w:cstheme="minorBidi"/>
          <w:sz w:val="32"/>
          <w:szCs w:val="32"/>
        </w:rPr>
        <w:t xml:space="preserve">MySQL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บางครั้งจะมีความลำบากและยุ่งยากในการใช้งาน ดังนั้นจึงมีเครื่องมือในการจัดการฐานข้อมูล </w:t>
      </w:r>
      <w:r w:rsidRPr="00CA7636">
        <w:rPr>
          <w:rFonts w:asciiTheme="minorBidi" w:hAnsiTheme="minorBidi" w:cstheme="minorBidi"/>
          <w:sz w:val="32"/>
          <w:szCs w:val="32"/>
        </w:rPr>
        <w:t xml:space="preserve">MySQL </w:t>
      </w:r>
      <w:r w:rsidRPr="00CA7636">
        <w:rPr>
          <w:rFonts w:asciiTheme="minorBidi" w:hAnsiTheme="minorBidi" w:cstheme="minorBidi"/>
          <w:sz w:val="32"/>
          <w:szCs w:val="32"/>
          <w:cs/>
        </w:rPr>
        <w:t>ขึ้นมาเพื่อให้สามารถจัดการ ตัว</w:t>
      </w:r>
      <w:r w:rsidRPr="00CA7636">
        <w:rPr>
          <w:rFonts w:asciiTheme="minorBidi" w:hAnsiTheme="minorBidi" w:cstheme="minorBidi"/>
          <w:sz w:val="32"/>
          <w:szCs w:val="32"/>
        </w:rPr>
        <w:t xml:space="preserve">DBMS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ที่เป็น </w:t>
      </w:r>
      <w:r w:rsidRPr="00CA7636">
        <w:rPr>
          <w:rFonts w:asciiTheme="minorBidi" w:hAnsiTheme="minorBidi" w:cstheme="minorBidi"/>
          <w:sz w:val="32"/>
          <w:szCs w:val="32"/>
        </w:rPr>
        <w:t xml:space="preserve">MySQL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ได้ง่ายและสะดวกยิ่งขึ้น </w:t>
      </w:r>
    </w:p>
    <w:p w14:paraId="7875D821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 xml:space="preserve">      </w:t>
      </w:r>
      <w:r w:rsidRPr="00CA7636">
        <w:rPr>
          <w:rFonts w:asciiTheme="minorBidi" w:hAnsiTheme="minorBidi" w:cstheme="minorBidi"/>
          <w:sz w:val="32"/>
          <w:szCs w:val="32"/>
        </w:rPr>
        <w:tab/>
        <w:t xml:space="preserve">phpMyAdmin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เป็นส่วนต่อประสานที่สร้างโดยภาษา </w:t>
      </w:r>
      <w:r w:rsidRPr="00CA7636">
        <w:rPr>
          <w:rFonts w:asciiTheme="minorBidi" w:hAnsiTheme="minorBidi" w:cstheme="minorBidi"/>
          <w:sz w:val="32"/>
          <w:szCs w:val="32"/>
        </w:rPr>
        <w:t xml:space="preserve">PHP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ซึ่งใช้จัดการฐานข้อมูล </w:t>
      </w:r>
      <w:r w:rsidRPr="00CA7636">
        <w:rPr>
          <w:rFonts w:asciiTheme="minorBidi" w:hAnsiTheme="minorBidi" w:cstheme="minorBidi"/>
          <w:sz w:val="32"/>
          <w:szCs w:val="32"/>
        </w:rPr>
        <w:t xml:space="preserve">MySQL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ผ่านเว็บเบราว์เซอร์ โดยสามารถที่จะทำการสร้างฐานข้อมูลใหม่ หรือทำการสร้าง </w:t>
      </w:r>
      <w:r w:rsidRPr="00CA7636">
        <w:rPr>
          <w:rFonts w:asciiTheme="minorBidi" w:hAnsiTheme="minorBidi" w:cstheme="minorBidi"/>
          <w:sz w:val="32"/>
          <w:szCs w:val="32"/>
        </w:rPr>
        <w:t xml:space="preserve">TABLE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ใหม่ๆ และยังมี </w:t>
      </w:r>
      <w:r w:rsidRPr="00CA7636">
        <w:rPr>
          <w:rFonts w:asciiTheme="minorBidi" w:hAnsiTheme="minorBidi" w:cstheme="minorBidi"/>
          <w:sz w:val="32"/>
          <w:szCs w:val="32"/>
        </w:rPr>
        <w:t xml:space="preserve">function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ที่ใช้สำหรับการทดสอบการ </w:t>
      </w:r>
      <w:r w:rsidRPr="00CA7636">
        <w:rPr>
          <w:rFonts w:asciiTheme="minorBidi" w:hAnsiTheme="minorBidi" w:cstheme="minorBidi"/>
          <w:sz w:val="32"/>
          <w:szCs w:val="32"/>
        </w:rPr>
        <w:t xml:space="preserve">query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ข้อมูลด้วยภาษา </w:t>
      </w:r>
      <w:r w:rsidRPr="00CA7636">
        <w:rPr>
          <w:rFonts w:asciiTheme="minorBidi" w:hAnsiTheme="minorBidi" w:cstheme="minorBidi"/>
          <w:sz w:val="32"/>
          <w:szCs w:val="32"/>
        </w:rPr>
        <w:t xml:space="preserve">SQL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พร้อมกันนั้น ยังสามารถทำการ </w:t>
      </w:r>
      <w:r w:rsidRPr="00CA7636">
        <w:rPr>
          <w:rFonts w:asciiTheme="minorBidi" w:hAnsiTheme="minorBidi" w:cstheme="minorBidi"/>
          <w:sz w:val="32"/>
          <w:szCs w:val="32"/>
        </w:rPr>
        <w:t xml:space="preserve">insert delete update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หรือแม้กระทั่งใช้ คำสั่งต่างๆ เหมือนกับกันการใช้ภาษา </w:t>
      </w:r>
      <w:r w:rsidRPr="00CA7636">
        <w:rPr>
          <w:rFonts w:asciiTheme="minorBidi" w:hAnsiTheme="minorBidi" w:cstheme="minorBidi"/>
          <w:sz w:val="32"/>
          <w:szCs w:val="32"/>
        </w:rPr>
        <w:t xml:space="preserve">SQL </w:t>
      </w:r>
      <w:proofErr w:type="gramStart"/>
      <w:r w:rsidRPr="00CA7636">
        <w:rPr>
          <w:rFonts w:asciiTheme="minorBidi" w:hAnsiTheme="minorBidi" w:cstheme="minorBidi"/>
          <w:sz w:val="32"/>
          <w:szCs w:val="32"/>
          <w:cs/>
        </w:rPr>
        <w:t>ในการสร้างตารางข้อมูล</w:t>
      </w:r>
      <w:proofErr w:type="gramEnd"/>
    </w:p>
    <w:p w14:paraId="5BF1611F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 xml:space="preserve">      </w:t>
      </w:r>
      <w:r w:rsidRPr="00CA7636">
        <w:rPr>
          <w:rFonts w:asciiTheme="minorBidi" w:hAnsiTheme="minorBidi" w:cstheme="minorBidi"/>
          <w:sz w:val="32"/>
          <w:szCs w:val="32"/>
        </w:rPr>
        <w:tab/>
        <w:t xml:space="preserve">phpMyAdmin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เป็นโปรแกรมประเภท </w:t>
      </w:r>
      <w:r w:rsidRPr="00CA7636">
        <w:rPr>
          <w:rFonts w:asciiTheme="minorBidi" w:hAnsiTheme="minorBidi" w:cstheme="minorBidi"/>
          <w:sz w:val="32"/>
          <w:szCs w:val="32"/>
        </w:rPr>
        <w:t xml:space="preserve">MySQL Client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ตัวหนึ่งที่ใช้ในการจัดการข้อมูล </w:t>
      </w:r>
      <w:r w:rsidRPr="00CA7636">
        <w:rPr>
          <w:rFonts w:asciiTheme="minorBidi" w:hAnsiTheme="minorBidi" w:cstheme="minorBidi"/>
          <w:sz w:val="32"/>
          <w:szCs w:val="32"/>
        </w:rPr>
        <w:t xml:space="preserve">MySQL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ผ่าน </w:t>
      </w:r>
      <w:r w:rsidRPr="00CA7636">
        <w:rPr>
          <w:rFonts w:asciiTheme="minorBidi" w:hAnsiTheme="minorBidi" w:cstheme="minorBidi"/>
          <w:sz w:val="32"/>
          <w:szCs w:val="32"/>
        </w:rPr>
        <w:t xml:space="preserve">web browser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ได้โดยตรง </w:t>
      </w:r>
      <w:r w:rsidRPr="00CA7636">
        <w:rPr>
          <w:rFonts w:asciiTheme="minorBidi" w:hAnsiTheme="minorBidi" w:cstheme="minorBidi"/>
          <w:sz w:val="32"/>
          <w:szCs w:val="32"/>
        </w:rPr>
        <w:t xml:space="preserve">phpMyAdmin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ตัวนี้จะทำงานบน </w:t>
      </w:r>
      <w:r w:rsidRPr="00CA7636">
        <w:rPr>
          <w:rFonts w:asciiTheme="minorBidi" w:hAnsiTheme="minorBidi" w:cstheme="minorBidi"/>
          <w:sz w:val="32"/>
          <w:szCs w:val="32"/>
        </w:rPr>
        <w:t xml:space="preserve">Web server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เป็น </w:t>
      </w:r>
      <w:r w:rsidRPr="00CA7636">
        <w:rPr>
          <w:rFonts w:asciiTheme="minorBidi" w:hAnsiTheme="minorBidi" w:cstheme="minorBidi"/>
          <w:sz w:val="32"/>
          <w:szCs w:val="32"/>
        </w:rPr>
        <w:t xml:space="preserve">PHP Application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ที่ใช้ควบคุมจัดการ </w:t>
      </w:r>
      <w:r w:rsidRPr="00CA7636">
        <w:rPr>
          <w:rFonts w:asciiTheme="minorBidi" w:hAnsiTheme="minorBidi" w:cstheme="minorBidi"/>
          <w:sz w:val="32"/>
          <w:szCs w:val="32"/>
        </w:rPr>
        <w:t>MySQL Server(</w:t>
      </w:r>
      <w:r w:rsidRPr="00CA7636">
        <w:rPr>
          <w:rFonts w:asciiTheme="minorBidi" w:hAnsiTheme="minorBidi" w:cstheme="minorBidi"/>
          <w:sz w:val="32"/>
          <w:szCs w:val="32"/>
          <w:cs/>
        </w:rPr>
        <w:t>เอโอซอฟต์</w:t>
      </w:r>
      <w:r w:rsidRPr="00CA7636">
        <w:rPr>
          <w:rFonts w:asciiTheme="minorBidi" w:hAnsiTheme="minorBidi" w:cstheme="minorBidi"/>
          <w:sz w:val="32"/>
          <w:szCs w:val="32"/>
        </w:rPr>
        <w:t>,2561)</w:t>
      </w:r>
    </w:p>
    <w:p w14:paraId="5627DB45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  <w:t xml:space="preserve">PHP </w:t>
      </w:r>
      <w:r w:rsidRPr="00CA7636">
        <w:rPr>
          <w:rFonts w:asciiTheme="minorBidi" w:hAnsiTheme="minorBidi" w:cstheme="minorBidi"/>
          <w:sz w:val="32"/>
          <w:szCs w:val="32"/>
          <w:cs/>
        </w:rPr>
        <w:t>ย่อมาจากคำว่า "</w:t>
      </w:r>
      <w:r w:rsidRPr="00CA7636">
        <w:rPr>
          <w:rFonts w:asciiTheme="minorBidi" w:hAnsiTheme="minorBidi" w:cstheme="minorBidi"/>
          <w:sz w:val="32"/>
          <w:szCs w:val="32"/>
        </w:rPr>
        <w:t xml:space="preserve">Personal Home Page Tool"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เป็น </w:t>
      </w:r>
      <w:proofErr w:type="gramStart"/>
      <w:r w:rsidRPr="00CA7636">
        <w:rPr>
          <w:rFonts w:asciiTheme="minorBidi" w:hAnsiTheme="minorBidi" w:cstheme="minorBidi"/>
          <w:sz w:val="32"/>
          <w:szCs w:val="32"/>
        </w:rPr>
        <w:t>Server Side</w:t>
      </w:r>
      <w:proofErr w:type="gramEnd"/>
      <w:r w:rsidRPr="00CA7636">
        <w:rPr>
          <w:rFonts w:asciiTheme="minorBidi" w:hAnsiTheme="minorBidi" w:cstheme="minorBidi"/>
          <w:sz w:val="32"/>
          <w:szCs w:val="32"/>
        </w:rPr>
        <w:t xml:space="preserve"> Script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ที่มีการทำงานที่ฝั่งของเครื่องคอมพิวเตอร์ </w:t>
      </w:r>
      <w:r w:rsidRPr="00CA7636">
        <w:rPr>
          <w:rFonts w:asciiTheme="minorBidi" w:hAnsiTheme="minorBidi" w:cstheme="minorBidi"/>
          <w:sz w:val="32"/>
          <w:szCs w:val="32"/>
        </w:rPr>
        <w:t xml:space="preserve">Server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ซึ่งรูปแบบในการเขียนคำสั่งการทำงานนั้นจะมีลักษณะคล้ายกับภาษา </w:t>
      </w:r>
      <w:r w:rsidRPr="00CA7636">
        <w:rPr>
          <w:rFonts w:asciiTheme="minorBidi" w:hAnsiTheme="minorBidi" w:cstheme="minorBidi"/>
          <w:sz w:val="32"/>
          <w:szCs w:val="32"/>
        </w:rPr>
        <w:t xml:space="preserve">Perl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หรือภาษา </w:t>
      </w:r>
      <w:r w:rsidRPr="00CA7636">
        <w:rPr>
          <w:rFonts w:asciiTheme="minorBidi" w:hAnsiTheme="minorBidi" w:cstheme="minorBidi"/>
          <w:sz w:val="32"/>
          <w:szCs w:val="32"/>
        </w:rPr>
        <w:t xml:space="preserve">C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และสามารถที่จะใช้ร่วมกับภาษา </w:t>
      </w:r>
      <w:r w:rsidRPr="00CA7636">
        <w:rPr>
          <w:rFonts w:asciiTheme="minorBidi" w:hAnsiTheme="minorBidi" w:cstheme="minorBidi"/>
          <w:sz w:val="32"/>
          <w:szCs w:val="32"/>
        </w:rPr>
        <w:t xml:space="preserve">HTML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ได้อย่างมีประสิทธิภาพ ซึ่งจะทำให้รูปแบบเว็บเพจมีความสามารถเพิ่มขึ้นในด้านของการเขียนโปรแกรม ในการสร้างเว็บจะใช้ </w:t>
      </w:r>
      <w:r w:rsidRPr="00CA7636">
        <w:rPr>
          <w:rFonts w:asciiTheme="minorBidi" w:hAnsiTheme="minorBidi" w:cstheme="minorBidi"/>
          <w:sz w:val="32"/>
          <w:szCs w:val="32"/>
        </w:rPr>
        <w:t xml:space="preserve">Script </w:t>
      </w:r>
      <w:r w:rsidRPr="00CA7636">
        <w:rPr>
          <w:rFonts w:asciiTheme="minorBidi" w:hAnsiTheme="minorBidi" w:cstheme="minorBidi"/>
          <w:sz w:val="32"/>
          <w:szCs w:val="32"/>
          <w:cs/>
        </w:rPr>
        <w:t>อยู่ 2 แบบด้วยกันคือ</w:t>
      </w:r>
    </w:p>
    <w:p w14:paraId="5213CD51" w14:textId="77777777" w:rsidR="003E1626" w:rsidRPr="00CA7636" w:rsidRDefault="003E1626">
      <w:pPr>
        <w:pStyle w:val="ListParagraph"/>
        <w:numPr>
          <w:ilvl w:val="0"/>
          <w:numId w:val="13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</w:rPr>
        <w:t xml:space="preserve">Server-Side Script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เป็นลักษณะของภาษาที่ทำงานบนเครื่อง </w:t>
      </w:r>
      <w:r w:rsidRPr="00CA7636">
        <w:rPr>
          <w:rFonts w:asciiTheme="minorBidi" w:hAnsiTheme="minorBidi" w:cstheme="minorBidi"/>
          <w:sz w:val="32"/>
          <w:szCs w:val="32"/>
        </w:rPr>
        <w:t xml:space="preserve">Server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เช่น </w:t>
      </w:r>
      <w:r w:rsidRPr="00CA7636">
        <w:rPr>
          <w:rFonts w:asciiTheme="minorBidi" w:hAnsiTheme="minorBidi" w:cstheme="minorBidi"/>
          <w:sz w:val="32"/>
          <w:szCs w:val="32"/>
        </w:rPr>
        <w:t>CGI, ASP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      </w:t>
      </w:r>
    </w:p>
    <w:p w14:paraId="5CB881CD" w14:textId="77777777" w:rsidR="003E1626" w:rsidRPr="00CA7636" w:rsidRDefault="003E1626">
      <w:pPr>
        <w:pStyle w:val="ListParagraph"/>
        <w:numPr>
          <w:ilvl w:val="0"/>
          <w:numId w:val="13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 xml:space="preserve">Client-Side Script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เป็นลักษณะของภาษาที่ทำงานบนเครื่องผู้ใช้เช่น </w:t>
      </w:r>
      <w:r w:rsidRPr="00CA7636">
        <w:rPr>
          <w:rFonts w:asciiTheme="minorBidi" w:hAnsiTheme="minorBidi" w:cstheme="minorBidi"/>
          <w:sz w:val="32"/>
          <w:szCs w:val="32"/>
        </w:rPr>
        <w:t>JavaScript, VBScript</w:t>
      </w:r>
    </w:p>
    <w:p w14:paraId="2D588C76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lastRenderedPageBreak/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ความสามารถของ </w:t>
      </w:r>
      <w:r w:rsidRPr="00CA7636">
        <w:rPr>
          <w:rFonts w:asciiTheme="minorBidi" w:hAnsiTheme="minorBidi" w:cstheme="minorBidi"/>
          <w:sz w:val="32"/>
          <w:szCs w:val="32"/>
        </w:rPr>
        <w:t xml:space="preserve">PHP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นั้น สามารถที่จะทำงานเกี่ยวกับ </w:t>
      </w:r>
      <w:r w:rsidRPr="00CA7636">
        <w:rPr>
          <w:rFonts w:asciiTheme="minorBidi" w:hAnsiTheme="minorBidi" w:cstheme="minorBidi"/>
          <w:sz w:val="32"/>
          <w:szCs w:val="32"/>
        </w:rPr>
        <w:t xml:space="preserve">Dynamic Web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ได้ทุกรูปแบบ เหมือนกับ </w:t>
      </w:r>
      <w:r w:rsidRPr="00CA7636">
        <w:rPr>
          <w:rFonts w:asciiTheme="minorBidi" w:hAnsiTheme="minorBidi" w:cstheme="minorBidi"/>
          <w:sz w:val="32"/>
          <w:szCs w:val="32"/>
        </w:rPr>
        <w:t xml:space="preserve">CGI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หรือ </w:t>
      </w:r>
      <w:r w:rsidRPr="00CA7636">
        <w:rPr>
          <w:rFonts w:asciiTheme="minorBidi" w:hAnsiTheme="minorBidi" w:cstheme="minorBidi"/>
          <w:sz w:val="32"/>
          <w:szCs w:val="32"/>
        </w:rPr>
        <w:t xml:space="preserve">ASP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ไม่ว่าจะเป็นการดูแลจัดการระบบฐานข้อมูล ระบบรักษาความปลอดภัยของเว็บเพจ การรับ - ส่ง </w:t>
      </w:r>
      <w:r w:rsidRPr="00CA7636">
        <w:rPr>
          <w:rFonts w:asciiTheme="minorBidi" w:hAnsiTheme="minorBidi" w:cstheme="minorBidi"/>
          <w:sz w:val="32"/>
          <w:szCs w:val="32"/>
        </w:rPr>
        <w:t xml:space="preserve">Cookies </w:t>
      </w:r>
      <w:r w:rsidRPr="00CA7636">
        <w:rPr>
          <w:rFonts w:asciiTheme="minorBidi" w:hAnsiTheme="minorBidi" w:cstheme="minorBidi"/>
          <w:sz w:val="32"/>
          <w:szCs w:val="32"/>
          <w:cs/>
        </w:rPr>
        <w:t>เป็นต้น</w:t>
      </w:r>
      <w:r w:rsidRPr="00CA7636">
        <w:rPr>
          <w:rFonts w:asciiTheme="minorBidi" w:hAnsiTheme="minorBidi" w:cstheme="minorBidi"/>
          <w:sz w:val="32"/>
          <w:szCs w:val="32"/>
        </w:rPr>
        <w:t xml:space="preserve"> (</w:t>
      </w:r>
      <w:r w:rsidRPr="00CA7636">
        <w:rPr>
          <w:rFonts w:asciiTheme="minorBidi" w:hAnsiTheme="minorBidi" w:cstheme="minorBidi"/>
          <w:sz w:val="32"/>
          <w:szCs w:val="32"/>
          <w:cs/>
        </w:rPr>
        <w:t>กฤษดา ชาญรบ</w:t>
      </w:r>
      <w:r w:rsidRPr="00CA7636">
        <w:rPr>
          <w:rFonts w:asciiTheme="minorBidi" w:hAnsiTheme="minorBidi" w:cstheme="minorBidi"/>
          <w:sz w:val="32"/>
          <w:szCs w:val="32"/>
        </w:rPr>
        <w:t>,2555)</w:t>
      </w:r>
    </w:p>
    <w:p w14:paraId="39114F6D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  <w:t xml:space="preserve">script (Scripting Language)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จัดเป็นภาษาโปรแกรมมิ่งชนิดหนึ่ง แต่มีลักษณะที่เรียนรู้ได้ง่ายกว่าภาษาโปรแกรมมิ่งโดยทั่วไป และ </w:t>
      </w:r>
      <w:r w:rsidRPr="00CA7636">
        <w:rPr>
          <w:rFonts w:asciiTheme="minorBidi" w:hAnsiTheme="minorBidi" w:cstheme="minorBidi"/>
          <w:sz w:val="32"/>
          <w:szCs w:val="32"/>
        </w:rPr>
        <w:t xml:space="preserve">code </w:t>
      </w:r>
      <w:r w:rsidRPr="00CA7636">
        <w:rPr>
          <w:rFonts w:asciiTheme="minorBidi" w:hAnsiTheme="minorBidi" w:cstheme="minorBidi"/>
          <w:sz w:val="32"/>
          <w:szCs w:val="32"/>
          <w:cs/>
        </w:rPr>
        <w:t>ที่เขียนจะถูกตีความ (</w:t>
      </w:r>
      <w:r w:rsidRPr="00CA7636">
        <w:rPr>
          <w:rFonts w:asciiTheme="minorBidi" w:hAnsiTheme="minorBidi" w:cstheme="minorBidi"/>
          <w:sz w:val="32"/>
          <w:szCs w:val="32"/>
        </w:rPr>
        <w:t xml:space="preserve">Interpreted)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แบบแปลและ </w:t>
      </w:r>
      <w:r w:rsidRPr="00CA7636">
        <w:rPr>
          <w:rFonts w:asciiTheme="minorBidi" w:hAnsiTheme="minorBidi" w:cstheme="minorBidi"/>
          <w:sz w:val="32"/>
          <w:szCs w:val="32"/>
        </w:rPr>
        <w:t xml:space="preserve">execute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ไปทีละคำสั่ง ผ่าน </w:t>
      </w:r>
      <w:r w:rsidRPr="00CA7636">
        <w:rPr>
          <w:rFonts w:asciiTheme="minorBidi" w:hAnsiTheme="minorBidi" w:cstheme="minorBidi"/>
          <w:sz w:val="32"/>
          <w:szCs w:val="32"/>
        </w:rPr>
        <w:t xml:space="preserve">software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พวก </w:t>
      </w:r>
      <w:r w:rsidRPr="00CA7636">
        <w:rPr>
          <w:rFonts w:asciiTheme="minorBidi" w:hAnsiTheme="minorBidi" w:cstheme="minorBidi"/>
          <w:sz w:val="32"/>
          <w:szCs w:val="32"/>
        </w:rPr>
        <w:t xml:space="preserve">Script Engine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ที่สนับสนุนภาษา </w:t>
      </w:r>
      <w:r w:rsidRPr="00CA7636">
        <w:rPr>
          <w:rFonts w:asciiTheme="minorBidi" w:hAnsiTheme="minorBidi" w:cstheme="minorBidi"/>
          <w:sz w:val="32"/>
          <w:szCs w:val="32"/>
        </w:rPr>
        <w:t xml:space="preserve">script </w:t>
      </w:r>
      <w:r w:rsidRPr="00CA7636">
        <w:rPr>
          <w:rFonts w:asciiTheme="minorBidi" w:hAnsiTheme="minorBidi" w:cstheme="minorBidi"/>
          <w:sz w:val="32"/>
          <w:szCs w:val="32"/>
          <w:cs/>
        </w:rPr>
        <w:t>นั้นๆ</w:t>
      </w:r>
      <w:r w:rsidRPr="00CA7636">
        <w:rPr>
          <w:rFonts w:asciiTheme="minorBidi" w:hAnsiTheme="minorBidi" w:cstheme="minorBidi"/>
          <w:sz w:val="32"/>
          <w:szCs w:val="32"/>
        </w:rPr>
        <w:t>(enjoyday,2553)</w:t>
      </w:r>
    </w:p>
    <w:p w14:paraId="6820EA27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  <w:t xml:space="preserve">JavaScript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CA7636">
        <w:rPr>
          <w:rFonts w:asciiTheme="minorBidi" w:hAnsiTheme="minorBidi" w:cstheme="minorBidi"/>
          <w:sz w:val="32"/>
          <w:szCs w:val="32"/>
        </w:rPr>
        <w:t xml:space="preserve">Java JavaScript </w:t>
      </w:r>
      <w:r w:rsidRPr="00CA7636">
        <w:rPr>
          <w:rFonts w:asciiTheme="minorBidi" w:hAnsiTheme="minorBidi" w:cstheme="minorBidi"/>
          <w:sz w:val="32"/>
          <w:szCs w:val="32"/>
          <w:cs/>
        </w:rPr>
        <w:t>เป็น ภาษาสคริปต์เชิงวัตถุ (ที่เรียกกันว่า “สคริปต์” (</w:t>
      </w:r>
      <w:r w:rsidRPr="00CA7636">
        <w:rPr>
          <w:rFonts w:asciiTheme="minorBidi" w:hAnsiTheme="minorBidi" w:cstheme="minorBidi"/>
          <w:sz w:val="32"/>
          <w:szCs w:val="32"/>
        </w:rPr>
        <w:t xml:space="preserve">script)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ซึ่งในการสร้างและพัฒนาเว็บไซต์ (ใช่ร่วมกับ </w:t>
      </w:r>
      <w:r w:rsidRPr="00CA7636">
        <w:rPr>
          <w:rFonts w:asciiTheme="minorBidi" w:hAnsiTheme="minorBidi" w:cstheme="minorBidi"/>
          <w:sz w:val="32"/>
          <w:szCs w:val="32"/>
        </w:rPr>
        <w:t xml:space="preserve">HTML) </w:t>
      </w:r>
      <w:r w:rsidRPr="00CA7636">
        <w:rPr>
          <w:rFonts w:asciiTheme="minorBidi" w:hAnsiTheme="minorBidi" w:cstheme="minorBidi"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  <w:cs/>
        </w:rPr>
        <w:t>ซึ่งมีวิธีการทำงานในลักษณะ “แปลความและดำเนินงานไปทีละคำสั่ง” (</w:t>
      </w:r>
      <w:r w:rsidRPr="00CA7636">
        <w:rPr>
          <w:rFonts w:asciiTheme="minorBidi" w:hAnsiTheme="minorBidi" w:cstheme="minorBidi"/>
          <w:sz w:val="32"/>
          <w:szCs w:val="32"/>
        </w:rPr>
        <w:t xml:space="preserve">interpret) </w:t>
      </w:r>
      <w:r w:rsidRPr="00CA7636">
        <w:rPr>
          <w:rFonts w:asciiTheme="minorBidi" w:hAnsiTheme="minorBidi" w:cstheme="minorBidi"/>
          <w:sz w:val="32"/>
          <w:szCs w:val="32"/>
          <w:cs/>
        </w:rPr>
        <w:t>หรือเรียกว่า อ็อบเจ็กโอเรียลเต็ด (</w:t>
      </w:r>
      <w:r w:rsidRPr="00CA7636">
        <w:rPr>
          <w:rFonts w:asciiTheme="minorBidi" w:hAnsiTheme="minorBidi" w:cstheme="minorBidi"/>
          <w:sz w:val="32"/>
          <w:szCs w:val="32"/>
        </w:rPr>
        <w:t xml:space="preserve">Object Oriented Programming)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CA7636">
        <w:rPr>
          <w:rFonts w:asciiTheme="minorBidi" w:hAnsiTheme="minorBidi" w:cstheme="minorBidi"/>
          <w:sz w:val="32"/>
          <w:szCs w:val="32"/>
        </w:rPr>
        <w:t xml:space="preserve">HTML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CA7636">
        <w:rPr>
          <w:rFonts w:asciiTheme="minorBidi" w:hAnsiTheme="minorBidi" w:cstheme="minorBidi"/>
          <w:sz w:val="32"/>
          <w:szCs w:val="32"/>
        </w:rPr>
        <w:t xml:space="preserve">HTML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และภาษา </w:t>
      </w:r>
      <w:r w:rsidRPr="00CA7636">
        <w:rPr>
          <w:rFonts w:asciiTheme="minorBidi" w:hAnsiTheme="minorBidi" w:cstheme="minorBidi"/>
          <w:sz w:val="32"/>
          <w:szCs w:val="32"/>
        </w:rPr>
        <w:t xml:space="preserve">Java </w:t>
      </w:r>
      <w:r w:rsidRPr="00CA7636">
        <w:rPr>
          <w:rFonts w:asciiTheme="minorBidi" w:hAnsiTheme="minorBidi" w:cstheme="minorBidi"/>
          <w:sz w:val="32"/>
          <w:szCs w:val="32"/>
          <w:cs/>
        </w:rPr>
        <w:t>ได้ทั้งทางฝั่งไคลเอนต์ (</w:t>
      </w:r>
      <w:r w:rsidRPr="00CA7636">
        <w:rPr>
          <w:rFonts w:asciiTheme="minorBidi" w:hAnsiTheme="minorBidi" w:cstheme="minorBidi"/>
          <w:sz w:val="32"/>
          <w:szCs w:val="32"/>
        </w:rPr>
        <w:t xml:space="preserve">Client) </w:t>
      </w:r>
      <w:r w:rsidRPr="00CA7636">
        <w:rPr>
          <w:rFonts w:asciiTheme="minorBidi" w:hAnsiTheme="minorBidi" w:cstheme="minorBidi"/>
          <w:sz w:val="32"/>
          <w:szCs w:val="32"/>
          <w:cs/>
        </w:rPr>
        <w:t>และ ทางฝั่งเซิร์ฟเวอร์ (</w:t>
      </w:r>
      <w:r w:rsidRPr="00CA7636">
        <w:rPr>
          <w:rFonts w:asciiTheme="minorBidi" w:hAnsiTheme="minorBidi" w:cstheme="minorBidi"/>
          <w:sz w:val="32"/>
          <w:szCs w:val="32"/>
        </w:rPr>
        <w:t>Server)(</w:t>
      </w:r>
      <w:r w:rsidRPr="00CA7636">
        <w:rPr>
          <w:rFonts w:asciiTheme="minorBidi" w:hAnsiTheme="minorBidi" w:cstheme="minorBidi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</w:rPr>
        <w:t>pangpond,2021)</w:t>
      </w:r>
    </w:p>
    <w:p w14:paraId="51C3C70A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  <w:t xml:space="preserve">HTML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ย่อมาจาก </w:t>
      </w:r>
      <w:r w:rsidRPr="00CA7636">
        <w:rPr>
          <w:rFonts w:asciiTheme="minorBidi" w:hAnsiTheme="minorBidi" w:cstheme="minorBidi"/>
          <w:sz w:val="32"/>
          <w:szCs w:val="32"/>
        </w:rPr>
        <w:t xml:space="preserve">Hypertext Markup Language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มันคือภาษาเขียนเว็บไซต์ที่ใช้เพื่อกำกับข้อมูลต่างๆ และแสดงผลคำสั่งบนหน้า </w:t>
      </w:r>
      <w:r w:rsidRPr="00CA7636">
        <w:rPr>
          <w:rFonts w:asciiTheme="minorBidi" w:hAnsiTheme="minorBidi" w:cstheme="minorBidi"/>
          <w:sz w:val="32"/>
          <w:szCs w:val="32"/>
        </w:rPr>
        <w:t xml:space="preserve">Web Browser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เป็นเหมือนภาษาพื้นฐานที่มีไว้ในการพัฒนาหน้าเว็บไซต์ ในปัจจุบันอยู่ภายใต้การดูแลของ องค์กร </w:t>
      </w:r>
      <w:r w:rsidRPr="00CA7636">
        <w:rPr>
          <w:rFonts w:asciiTheme="minorBidi" w:hAnsiTheme="minorBidi" w:cstheme="minorBidi"/>
          <w:sz w:val="32"/>
          <w:szCs w:val="32"/>
        </w:rPr>
        <w:t xml:space="preserve">World Wide Web Consortium (W3C)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และถูกพัฒนามาถึงเวอร์ชั่น </w:t>
      </w:r>
      <w:r w:rsidRPr="00CA7636">
        <w:rPr>
          <w:rFonts w:asciiTheme="minorBidi" w:hAnsiTheme="minorBidi" w:cstheme="minorBidi"/>
          <w:sz w:val="32"/>
          <w:szCs w:val="32"/>
        </w:rPr>
        <w:t>5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หรือที่เรียกว่า </w:t>
      </w:r>
      <w:r w:rsidRPr="00CA7636">
        <w:rPr>
          <w:rFonts w:asciiTheme="minorBidi" w:hAnsiTheme="minorBidi" w:cstheme="minorBidi"/>
          <w:sz w:val="32"/>
          <w:szCs w:val="32"/>
        </w:rPr>
        <w:t>HTML5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โดยเริ่มจาก </w:t>
      </w:r>
      <w:r w:rsidRPr="00CA7636">
        <w:rPr>
          <w:rFonts w:asciiTheme="minorBidi" w:hAnsiTheme="minorBidi" w:cstheme="minorBidi"/>
          <w:sz w:val="32"/>
          <w:szCs w:val="32"/>
        </w:rPr>
        <w:t>HTML1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ที่ทำอะไรได้ไม่มากนอกจากโบว์ชัวร์ออนไลน์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ข้อมูลต่างๆ บนหน้าเว็บไซต์จะถูกเชื่อมโยงกันด้วยชุดคำสั่งต่างๆ เพื่อให้แสดงผลออกมาในรูปแบบที่นักออกแบบต้องการให้เป็น ข้อมูลเหล่านั้นถูกควบคุมโดยการเขียน </w:t>
      </w:r>
      <w:r w:rsidRPr="00CA7636">
        <w:rPr>
          <w:rFonts w:asciiTheme="minorBidi" w:hAnsiTheme="minorBidi" w:cstheme="minorBidi"/>
          <w:sz w:val="32"/>
          <w:szCs w:val="32"/>
        </w:rPr>
        <w:t xml:space="preserve">HTML </w:t>
      </w:r>
      <w:r w:rsidRPr="00CA7636">
        <w:rPr>
          <w:rFonts w:asciiTheme="minorBidi" w:hAnsiTheme="minorBidi" w:cstheme="minorBidi"/>
          <w:sz w:val="32"/>
          <w:szCs w:val="32"/>
          <w:cs/>
        </w:rPr>
        <w:t>ทั้งที่เป็นรูปภาพ ข้อความ หรือวัตถุอื่นๆบนหน้าเว็บไซต์</w:t>
      </w:r>
      <w:r w:rsidRPr="00CA7636">
        <w:rPr>
          <w:rFonts w:asciiTheme="minorBidi" w:hAnsiTheme="minorBidi" w:cstheme="minorBidi"/>
          <w:sz w:val="32"/>
          <w:szCs w:val="32"/>
        </w:rPr>
        <w:t xml:space="preserve"> (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</w:t>
      </w:r>
      <w:proofErr w:type="spellStart"/>
      <w:r w:rsidRPr="00CA7636">
        <w:rPr>
          <w:rFonts w:asciiTheme="minorBidi" w:hAnsiTheme="minorBidi" w:cstheme="minorBidi"/>
          <w:sz w:val="32"/>
          <w:szCs w:val="32"/>
        </w:rPr>
        <w:t>Jirayut</w:t>
      </w:r>
      <w:proofErr w:type="spellEnd"/>
      <w:r w:rsidRPr="00CA7636">
        <w:rPr>
          <w:rFonts w:asciiTheme="minorBidi" w:hAnsiTheme="minorBidi" w:cstheme="minorBidi"/>
          <w:sz w:val="32"/>
          <w:szCs w:val="32"/>
        </w:rPr>
        <w:t xml:space="preserve"> Intachai,2021)</w:t>
      </w:r>
    </w:p>
    <w:p w14:paraId="5EB7A18C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ภาษา </w:t>
      </w:r>
      <w:r w:rsidRPr="00CA7636">
        <w:rPr>
          <w:rFonts w:asciiTheme="minorBidi" w:hAnsiTheme="minorBidi" w:cstheme="minorBidi"/>
          <w:sz w:val="32"/>
          <w:szCs w:val="32"/>
        </w:rPr>
        <w:t xml:space="preserve">CSS </w:t>
      </w:r>
      <w:r w:rsidRPr="00CA7636">
        <w:rPr>
          <w:rFonts w:asciiTheme="minorBidi" w:hAnsiTheme="minorBidi" w:cstheme="minorBidi"/>
          <w:sz w:val="32"/>
          <w:szCs w:val="32"/>
          <w:cs/>
        </w:rPr>
        <w:t>หรือที่ชื่อเต็มๆ คือ "</w:t>
      </w:r>
      <w:r w:rsidRPr="00CA7636">
        <w:rPr>
          <w:rFonts w:asciiTheme="minorBidi" w:hAnsiTheme="minorBidi" w:cstheme="minorBidi"/>
          <w:sz w:val="32"/>
          <w:szCs w:val="32"/>
        </w:rPr>
        <w:t xml:space="preserve">Cascading Style Sheets"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มันเป็นภาษาที่ใช้พัฒนาลักษณะรูปแบบ ใส่พื้นหลัง หรือเพิ่มกรอบข้อความ ของหน้าเว็บ เพื่อเพิ่มความสวยงามให้หน้าเว็บของเรา </w:t>
      </w:r>
      <w:r w:rsidRPr="00CA7636">
        <w:rPr>
          <w:rFonts w:asciiTheme="minorBidi" w:hAnsiTheme="minorBidi" w:cstheme="minorBidi"/>
          <w:sz w:val="32"/>
          <w:szCs w:val="32"/>
        </w:rPr>
        <w:t xml:space="preserve">CSS </w:t>
      </w:r>
      <w:r w:rsidRPr="00CA7636">
        <w:rPr>
          <w:rFonts w:asciiTheme="minorBidi" w:hAnsiTheme="minorBidi" w:cstheme="minorBidi"/>
          <w:sz w:val="32"/>
          <w:szCs w:val="32"/>
          <w:cs/>
        </w:rPr>
        <w:t>สามารถกำหนดรูปแบบพร้อมกันทีเดียวได้ ทำให้เวลาแก้ไขไม่ต้องคอยแก้ทีละส่วน</w:t>
      </w:r>
    </w:p>
    <w:p w14:paraId="45BD6CAC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 xml:space="preserve">CSS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เริ่มพัฒนาในปี ค.ศ. </w:t>
      </w:r>
      <w:r w:rsidRPr="00CA7636">
        <w:rPr>
          <w:rFonts w:asciiTheme="minorBidi" w:hAnsiTheme="minorBidi" w:cstheme="minorBidi"/>
          <w:sz w:val="32"/>
          <w:szCs w:val="32"/>
        </w:rPr>
        <w:t xml:space="preserve">1994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ถูกกำหนดมาตรฐานโดย </w:t>
      </w:r>
      <w:r w:rsidRPr="00CA7636">
        <w:rPr>
          <w:rFonts w:asciiTheme="minorBidi" w:hAnsiTheme="minorBidi" w:cstheme="minorBidi"/>
          <w:sz w:val="32"/>
          <w:szCs w:val="32"/>
        </w:rPr>
        <w:t xml:space="preserve">W3C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การใช้ </w:t>
      </w:r>
      <w:r w:rsidRPr="00CA7636">
        <w:rPr>
          <w:rFonts w:asciiTheme="minorBidi" w:hAnsiTheme="minorBidi" w:cstheme="minorBidi"/>
          <w:sz w:val="32"/>
          <w:szCs w:val="32"/>
        </w:rPr>
        <w:t xml:space="preserve">CSS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ในการจัดรูปแบบการแสดงผล จะช่วยลดการใช้ภาษา </w:t>
      </w:r>
      <w:r w:rsidRPr="00CA7636">
        <w:rPr>
          <w:rFonts w:asciiTheme="minorBidi" w:hAnsiTheme="minorBidi" w:cstheme="minorBidi"/>
          <w:sz w:val="32"/>
          <w:szCs w:val="32"/>
        </w:rPr>
        <w:t xml:space="preserve">HTML </w:t>
      </w:r>
      <w:r w:rsidRPr="00CA7636">
        <w:rPr>
          <w:rFonts w:asciiTheme="minorBidi" w:hAnsiTheme="minorBidi" w:cstheme="minorBidi"/>
          <w:sz w:val="32"/>
          <w:szCs w:val="32"/>
          <w:cs/>
        </w:rPr>
        <w:t>ในการตกแต่งเอกสารเว็บเพจ ทำให้ซอสโค้ด (</w:t>
      </w:r>
      <w:r w:rsidRPr="00CA7636">
        <w:rPr>
          <w:rFonts w:asciiTheme="minorBidi" w:hAnsiTheme="minorBidi" w:cstheme="minorBidi"/>
          <w:sz w:val="32"/>
          <w:szCs w:val="32"/>
        </w:rPr>
        <w:t xml:space="preserve">Source Code)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ภายในเอกสาร </w:t>
      </w:r>
      <w:r w:rsidRPr="00CA7636">
        <w:rPr>
          <w:rFonts w:asciiTheme="minorBidi" w:hAnsiTheme="minorBidi" w:cstheme="minorBidi"/>
          <w:sz w:val="32"/>
          <w:szCs w:val="32"/>
        </w:rPr>
        <w:t xml:space="preserve">HTML </w:t>
      </w:r>
      <w:r w:rsidRPr="00CA7636">
        <w:rPr>
          <w:rFonts w:asciiTheme="minorBidi" w:hAnsiTheme="minorBidi" w:cstheme="minorBidi"/>
          <w:sz w:val="32"/>
          <w:szCs w:val="32"/>
          <w:cs/>
        </w:rPr>
        <w:t>เหลือเพียงส่วนเนื้อหา ทำให้เข้าใจง่ายขึ้น</w:t>
      </w:r>
      <w:r w:rsidRPr="00CA7636">
        <w:rPr>
          <w:rFonts w:asciiTheme="minorBidi" w:hAnsiTheme="minorBidi" w:cstheme="minorBidi"/>
          <w:sz w:val="32"/>
          <w:szCs w:val="32"/>
        </w:rPr>
        <w:t xml:space="preserve"> (kankann,2563)</w:t>
      </w:r>
    </w:p>
    <w:p w14:paraId="0EFEE325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lastRenderedPageBreak/>
        <w:tab/>
        <w:t xml:space="preserve">MySQL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เป็นระบบจัดการฐานข้อมูลเชิงสัมพันธ์โอเพนซอร์สบนพื้นฐานของ </w:t>
      </w:r>
      <w:r w:rsidRPr="00CA7636">
        <w:rPr>
          <w:rFonts w:asciiTheme="minorBidi" w:hAnsiTheme="minorBidi" w:cstheme="minorBidi"/>
          <w:sz w:val="32"/>
          <w:szCs w:val="32"/>
        </w:rPr>
        <w:t xml:space="preserve">SQL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ซึ่ง </w:t>
      </w:r>
      <w:r w:rsidRPr="00CA7636">
        <w:rPr>
          <w:rFonts w:asciiTheme="minorBidi" w:hAnsiTheme="minorBidi" w:cstheme="minorBidi"/>
          <w:sz w:val="32"/>
          <w:szCs w:val="32"/>
        </w:rPr>
        <w:t xml:space="preserve">MySQL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ได้รับการออกแบบและปรับให้เหมาะสมสำหรับเว็บแอปพลิเคชันและสามารถทำงานบนแพลตฟอร์มใดก็ได้ </w:t>
      </w:r>
      <w:r w:rsidRPr="00CA7636">
        <w:rPr>
          <w:rFonts w:asciiTheme="minorBidi" w:hAnsiTheme="minorBidi" w:cstheme="minorBidi"/>
          <w:sz w:val="32"/>
          <w:szCs w:val="32"/>
        </w:rPr>
        <w:t xml:space="preserve">MySQL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ทำงานเป็นดาต้าเบสเซิร์ฟเวอร์ และอนุญาตให้ผู้ใช้หลายคนจัดการและสร้างฐานข้อมูลจำนวนมาก มันเป็นองค์ประกอบสำคัญใน </w:t>
      </w:r>
      <w:r w:rsidRPr="00CA7636">
        <w:rPr>
          <w:rFonts w:asciiTheme="minorBidi" w:hAnsiTheme="minorBidi" w:cstheme="minorBidi"/>
          <w:sz w:val="32"/>
          <w:szCs w:val="32"/>
        </w:rPr>
        <w:t xml:space="preserve">LAMP (LAMP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ย่อมาจาก </w:t>
      </w:r>
      <w:r w:rsidRPr="00CA7636">
        <w:rPr>
          <w:rFonts w:asciiTheme="minorBidi" w:hAnsiTheme="minorBidi" w:cstheme="minorBidi"/>
          <w:sz w:val="32"/>
          <w:szCs w:val="32"/>
        </w:rPr>
        <w:t xml:space="preserve">Linux, Apache, MySQL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และ </w:t>
      </w:r>
      <w:r w:rsidRPr="00CA7636">
        <w:rPr>
          <w:rFonts w:asciiTheme="minorBidi" w:hAnsiTheme="minorBidi" w:cstheme="minorBidi"/>
          <w:sz w:val="32"/>
          <w:szCs w:val="32"/>
        </w:rPr>
        <w:t xml:space="preserve">PHP)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เมื่อความต้องการใหม่และแตกต่างกันเกิดขึ้นกับอินเทอร์เน็ต </w:t>
      </w:r>
      <w:r w:rsidRPr="00CA7636">
        <w:rPr>
          <w:rFonts w:asciiTheme="minorBidi" w:hAnsiTheme="minorBidi" w:cstheme="minorBidi"/>
          <w:sz w:val="32"/>
          <w:szCs w:val="32"/>
        </w:rPr>
        <w:t xml:space="preserve">MySQL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กลายเป็นแพลตฟอร์มทางเลือกสำหรับนักพัฒนาเว็บไซต์และเว็บแอปพลิเคชัน เนื่องจากได้รับการออกแบบมาเพื่อประมวลผลการค้นหานับล้าน และในการติดตั้ง </w:t>
      </w:r>
      <w:r w:rsidRPr="00CA7636">
        <w:rPr>
          <w:rFonts w:asciiTheme="minorBidi" w:hAnsiTheme="minorBidi" w:cstheme="minorBidi"/>
          <w:sz w:val="32"/>
          <w:szCs w:val="32"/>
        </w:rPr>
        <w:t xml:space="preserve">WordPress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ส่วนใหญ่ใช้ </w:t>
      </w:r>
      <w:r w:rsidRPr="00CA7636">
        <w:rPr>
          <w:rFonts w:asciiTheme="minorBidi" w:hAnsiTheme="minorBidi" w:cstheme="minorBidi"/>
          <w:sz w:val="32"/>
          <w:szCs w:val="32"/>
        </w:rPr>
        <w:t xml:space="preserve">LAMP stack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เพราะเป็นโอเพ่นซอร์สและทำงานร่วมกับ </w:t>
      </w:r>
      <w:r w:rsidRPr="00CA7636">
        <w:rPr>
          <w:rFonts w:asciiTheme="minorBidi" w:hAnsiTheme="minorBidi" w:cstheme="minorBidi"/>
          <w:sz w:val="32"/>
          <w:szCs w:val="32"/>
        </w:rPr>
        <w:t xml:space="preserve">WordPress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ได้อย่างราบรื่น </w:t>
      </w:r>
      <w:r w:rsidRPr="00CA7636">
        <w:rPr>
          <w:rFonts w:asciiTheme="minorBidi" w:hAnsiTheme="minorBidi" w:cstheme="minorBidi"/>
          <w:sz w:val="32"/>
          <w:szCs w:val="32"/>
        </w:rPr>
        <w:t xml:space="preserve">MySQL </w:t>
      </w:r>
      <w:r w:rsidRPr="00CA7636">
        <w:rPr>
          <w:rFonts w:asciiTheme="minorBidi" w:hAnsiTheme="minorBidi" w:cstheme="minorBidi"/>
          <w:sz w:val="32"/>
          <w:szCs w:val="32"/>
          <w:cs/>
        </w:rPr>
        <w:t>เป็นตัวเลือกยอดนิยมสำหรับธุรกิจอีคอมเมิร์ซที่ต้องการจัดการการโอนเงินหลายครั้ง ซึ่งมีความ</w:t>
      </w:r>
    </w:p>
    <w:p w14:paraId="65D1E3AC" w14:textId="278357F4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ยืดหยุ่นตามความต้องการตามคุณสมบัติหลักของ </w:t>
      </w:r>
      <w:r w:rsidRPr="00CA7636">
        <w:rPr>
          <w:rFonts w:asciiTheme="minorBidi" w:hAnsiTheme="minorBidi" w:cstheme="minorBidi"/>
          <w:sz w:val="32"/>
          <w:szCs w:val="32"/>
        </w:rPr>
        <w:t>MySQL (database,2020)</w:t>
      </w:r>
    </w:p>
    <w:p w14:paraId="4018221D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b/>
          <w:bCs/>
          <w:sz w:val="36"/>
          <w:szCs w:val="36"/>
        </w:rPr>
      </w:pPr>
      <w:r w:rsidRPr="00CA7636">
        <w:rPr>
          <w:rFonts w:asciiTheme="minorBidi" w:hAnsiTheme="minorBidi" w:cstheme="minorBidi"/>
          <w:b/>
          <w:bCs/>
          <w:sz w:val="36"/>
          <w:szCs w:val="36"/>
        </w:rPr>
        <w:t>API</w:t>
      </w:r>
    </w:p>
    <w:p w14:paraId="78E18A33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ab/>
        <w:t xml:space="preserve">API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ย่อมาจาก </w:t>
      </w:r>
      <w:r w:rsidRPr="00CA7636">
        <w:rPr>
          <w:rFonts w:asciiTheme="minorBidi" w:hAnsiTheme="minorBidi" w:cstheme="minorBidi"/>
          <w:sz w:val="32"/>
          <w:szCs w:val="32"/>
        </w:rPr>
        <w:t xml:space="preserve">Application Programming Interface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คือการเชื่อมต่อจากระบบหนึ่งไปสู่อีกระบบหนึ่ง เพื่อให้ซอฟต์แวร์ภายนอกเข้าถึงและอัพเดทข้อมูลนั้นๆได้ แต่ยังอยู่ในขอบเขตที่ถูกกำหนดไว้ หรือจะบอกให้ง่ายขึ้นก็คือ </w:t>
      </w:r>
      <w:r w:rsidRPr="00CA7636">
        <w:rPr>
          <w:rFonts w:asciiTheme="minorBidi" w:hAnsiTheme="minorBidi" w:cstheme="minorBidi"/>
          <w:sz w:val="32"/>
          <w:szCs w:val="32"/>
        </w:rPr>
        <w:t xml:space="preserve">API </w:t>
      </w:r>
      <w:r w:rsidRPr="00CA7636">
        <w:rPr>
          <w:rFonts w:asciiTheme="minorBidi" w:hAnsiTheme="minorBidi" w:cstheme="minorBidi"/>
          <w:sz w:val="32"/>
          <w:szCs w:val="32"/>
          <w:cs/>
        </w:rPr>
        <w:t>เป็นตัวกลางที่จะทำให้คอยรับคำสั่งต่าง ๆ ประมวลผลและกระทำข้อมูลส่งกลับคืนไปยังคนสั่งโดยอัตโนมัติ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ทำหน้าที่ช่วยในการเข้าถึงข้อมูลต่าง ๆหรือจะเป็นการนำข้อมูลต่างๆออกจากเว็บไซต์ หรือจะเป็นการส่งข้อมูลเข้าไปก็ได้ โดยเจ้าของเว็บไซต์ที่มี </w:t>
      </w:r>
      <w:r w:rsidRPr="00CA7636">
        <w:rPr>
          <w:rFonts w:asciiTheme="minorBidi" w:hAnsiTheme="minorBidi" w:cstheme="minorBidi"/>
          <w:sz w:val="32"/>
          <w:szCs w:val="32"/>
        </w:rPr>
        <w:t xml:space="preserve">API </w:t>
      </w:r>
      <w:r w:rsidRPr="00CA7636">
        <w:rPr>
          <w:rFonts w:asciiTheme="minorBidi" w:hAnsiTheme="minorBidi" w:cstheme="minorBidi"/>
          <w:sz w:val="32"/>
          <w:szCs w:val="32"/>
          <w:cs/>
        </w:rPr>
        <w:t>จะกำหนดขอบเขตในการเข้าถึงบริการต่าง ๆของทางเว็บไซต์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</w:p>
    <w:p w14:paraId="7F7FB44B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>(</w:t>
      </w:r>
      <w:r w:rsidRPr="00CA7636">
        <w:rPr>
          <w:rFonts w:asciiTheme="minorBidi" w:hAnsiTheme="minorBidi" w:cstheme="minorBidi"/>
          <w:sz w:val="32"/>
          <w:szCs w:val="32"/>
          <w:cs/>
        </w:rPr>
        <w:t>เทคโนโลยี</w:t>
      </w:r>
      <w:r w:rsidRPr="00CA7636">
        <w:rPr>
          <w:rFonts w:asciiTheme="minorBidi" w:hAnsiTheme="minorBidi" w:cstheme="minorBidi"/>
          <w:sz w:val="32"/>
          <w:szCs w:val="32"/>
        </w:rPr>
        <w:t>,2020)</w:t>
      </w:r>
    </w:p>
    <w:p w14:paraId="6134A57E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 xml:space="preserve">การใช้งาน </w:t>
      </w:r>
      <w:r w:rsidRPr="00CA7636">
        <w:rPr>
          <w:rFonts w:asciiTheme="minorBidi" w:hAnsiTheme="minorBidi" w:cstheme="minorBidi"/>
          <w:b/>
          <w:bCs/>
          <w:sz w:val="32"/>
          <w:szCs w:val="32"/>
        </w:rPr>
        <w:t>API</w:t>
      </w:r>
    </w:p>
    <w:p w14:paraId="3BBDC38B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   </w:t>
      </w:r>
      <w:r w:rsidRPr="00CA7636">
        <w:rPr>
          <w:rFonts w:asciiTheme="minorBidi" w:hAnsiTheme="minorBidi" w:cstheme="minorBidi"/>
          <w:sz w:val="32"/>
          <w:szCs w:val="32"/>
        </w:rPr>
        <w:tab/>
        <w:t xml:space="preserve">API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ถูกใช้งานใน </w:t>
      </w:r>
      <w:r w:rsidRPr="00CA7636">
        <w:rPr>
          <w:rFonts w:asciiTheme="minorBidi" w:hAnsiTheme="minorBidi" w:cstheme="minorBidi"/>
          <w:sz w:val="32"/>
          <w:szCs w:val="32"/>
        </w:rPr>
        <w:t xml:space="preserve">application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เพื่อสื่อสารกับ </w:t>
      </w:r>
      <w:r w:rsidRPr="00CA7636">
        <w:rPr>
          <w:rFonts w:asciiTheme="minorBidi" w:hAnsiTheme="minorBidi" w:cstheme="minorBidi"/>
          <w:sz w:val="32"/>
          <w:szCs w:val="32"/>
        </w:rPr>
        <w:t xml:space="preserve">user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โดยไม่จำเป็นต้องมีความรู้ บริษัทใหญ่ๆหลายบริษัทมีการเปิด </w:t>
      </w:r>
      <w:r w:rsidRPr="00CA7636">
        <w:rPr>
          <w:rFonts w:asciiTheme="minorBidi" w:hAnsiTheme="minorBidi" w:cstheme="minorBidi"/>
          <w:sz w:val="32"/>
          <w:szCs w:val="32"/>
        </w:rPr>
        <w:t xml:space="preserve">API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ให้ภายนอกเข้ามาใช้งาน เช่น </w:t>
      </w:r>
      <w:proofErr w:type="spellStart"/>
      <w:r w:rsidRPr="00CA7636">
        <w:rPr>
          <w:rFonts w:asciiTheme="minorBidi" w:hAnsiTheme="minorBidi" w:cstheme="minorBidi"/>
          <w:sz w:val="32"/>
          <w:szCs w:val="32"/>
        </w:rPr>
        <w:t>facebook</w:t>
      </w:r>
      <w:proofErr w:type="spellEnd"/>
      <w:r w:rsidRPr="00CA7636">
        <w:rPr>
          <w:rFonts w:asciiTheme="minorBidi" w:hAnsiTheme="minorBidi" w:cstheme="minorBidi"/>
          <w:sz w:val="32"/>
          <w:szCs w:val="32"/>
        </w:rPr>
        <w:t xml:space="preserve">, google, twitter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ผู้พัฒนาระบบที่สนใจ สามารถนำเอา </w:t>
      </w:r>
      <w:r w:rsidRPr="00CA7636">
        <w:rPr>
          <w:rFonts w:asciiTheme="minorBidi" w:hAnsiTheme="minorBidi" w:cstheme="minorBidi"/>
          <w:sz w:val="32"/>
          <w:szCs w:val="32"/>
        </w:rPr>
        <w:t xml:space="preserve">API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เหล่านี้ไปไปต่อยอด ซึ่งทางบริษัทก็สามารถขยายฐานลูกค้าออกไปได้อีก รูปแบบการนำเอา </w:t>
      </w:r>
      <w:r w:rsidRPr="00CA7636">
        <w:rPr>
          <w:rFonts w:asciiTheme="minorBidi" w:hAnsiTheme="minorBidi" w:cstheme="minorBidi"/>
          <w:sz w:val="32"/>
          <w:szCs w:val="32"/>
        </w:rPr>
        <w:t xml:space="preserve">API </w:t>
      </w:r>
      <w:proofErr w:type="gramStart"/>
      <w:r w:rsidRPr="00CA7636">
        <w:rPr>
          <w:rFonts w:asciiTheme="minorBidi" w:hAnsiTheme="minorBidi" w:cstheme="minorBidi"/>
          <w:sz w:val="32"/>
          <w:szCs w:val="32"/>
          <w:cs/>
        </w:rPr>
        <w:t>ไปใช้งานมีดังนี้</w:t>
      </w:r>
      <w:proofErr w:type="gramEnd"/>
    </w:p>
    <w:p w14:paraId="7A036D21" w14:textId="77777777" w:rsidR="003E1626" w:rsidRPr="00CA7636" w:rsidRDefault="003E1626">
      <w:pPr>
        <w:pStyle w:val="ListParagraph"/>
        <w:numPr>
          <w:ilvl w:val="0"/>
          <w:numId w:val="14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 xml:space="preserve"> Web APIs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นิยมใช้กันมากในปัจจุบัน เพราะอยู่ในกลุ่มของ </w:t>
      </w:r>
      <w:r w:rsidRPr="00CA7636">
        <w:rPr>
          <w:rFonts w:asciiTheme="minorBidi" w:hAnsiTheme="minorBidi" w:cstheme="minorBidi"/>
          <w:sz w:val="32"/>
          <w:szCs w:val="32"/>
        </w:rPr>
        <w:t xml:space="preserve">HTTP </w:t>
      </w:r>
      <w:r w:rsidRPr="00CA7636">
        <w:rPr>
          <w:rFonts w:asciiTheme="minorBidi" w:hAnsiTheme="minorBidi" w:cstheme="minorBidi"/>
          <w:sz w:val="32"/>
          <w:szCs w:val="32"/>
          <w:cs/>
        </w:rPr>
        <w:t>และขยายออกไปสู่</w:t>
      </w:r>
    </w:p>
    <w:p w14:paraId="707E8FAF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lastRenderedPageBreak/>
        <w:t xml:space="preserve">รูปแบบ </w:t>
      </w:r>
      <w:r w:rsidRPr="00CA7636">
        <w:rPr>
          <w:rFonts w:asciiTheme="minorBidi" w:hAnsiTheme="minorBidi" w:cstheme="minorBidi"/>
          <w:sz w:val="32"/>
          <w:szCs w:val="32"/>
        </w:rPr>
        <w:t xml:space="preserve">XML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และ </w:t>
      </w:r>
      <w:r w:rsidRPr="00CA7636">
        <w:rPr>
          <w:rFonts w:asciiTheme="minorBidi" w:hAnsiTheme="minorBidi" w:cstheme="minorBidi"/>
          <w:sz w:val="32"/>
          <w:szCs w:val="32"/>
        </w:rPr>
        <w:t xml:space="preserve">JSON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ซึ่งโดนรวมแล้วก็คืออยู่บน </w:t>
      </w:r>
      <w:r w:rsidRPr="00CA7636">
        <w:rPr>
          <w:rFonts w:asciiTheme="minorBidi" w:hAnsiTheme="minorBidi" w:cstheme="minorBidi"/>
          <w:sz w:val="32"/>
          <w:szCs w:val="32"/>
        </w:rPr>
        <w:t xml:space="preserve">web service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เช่น </w:t>
      </w:r>
      <w:r w:rsidRPr="00CA7636">
        <w:rPr>
          <w:rFonts w:asciiTheme="minorBidi" w:hAnsiTheme="minorBidi" w:cstheme="minorBidi"/>
          <w:sz w:val="32"/>
          <w:szCs w:val="32"/>
        </w:rPr>
        <w:t xml:space="preserve">SOAP (Simple Object Access Protocol)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ใช้ </w:t>
      </w:r>
      <w:r w:rsidRPr="00CA7636">
        <w:rPr>
          <w:rFonts w:asciiTheme="minorBidi" w:hAnsiTheme="minorBidi" w:cstheme="minorBidi"/>
          <w:sz w:val="32"/>
          <w:szCs w:val="32"/>
        </w:rPr>
        <w:t xml:space="preserve">XML format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ส่งข้อมูล </w:t>
      </w:r>
      <w:r w:rsidRPr="00CA7636">
        <w:rPr>
          <w:rFonts w:asciiTheme="minorBidi" w:hAnsiTheme="minorBidi" w:cstheme="minorBidi"/>
          <w:sz w:val="32"/>
          <w:szCs w:val="32"/>
        </w:rPr>
        <w:t xml:space="preserve">REST (Representational State Transfer)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สามารถใช้ </w:t>
      </w:r>
      <w:r w:rsidRPr="00CA7636">
        <w:rPr>
          <w:rFonts w:asciiTheme="minorBidi" w:hAnsiTheme="minorBidi" w:cstheme="minorBidi"/>
          <w:sz w:val="32"/>
          <w:szCs w:val="32"/>
        </w:rPr>
        <w:t xml:space="preserve">XML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หรือ </w:t>
      </w:r>
      <w:r w:rsidRPr="00CA7636">
        <w:rPr>
          <w:rFonts w:asciiTheme="minorBidi" w:hAnsiTheme="minorBidi" w:cstheme="minorBidi"/>
          <w:sz w:val="32"/>
          <w:szCs w:val="32"/>
        </w:rPr>
        <w:t xml:space="preserve">JSON format </w:t>
      </w:r>
      <w:r w:rsidRPr="00CA7636">
        <w:rPr>
          <w:rFonts w:asciiTheme="minorBidi" w:hAnsiTheme="minorBidi" w:cstheme="minorBidi"/>
          <w:sz w:val="32"/>
          <w:szCs w:val="32"/>
          <w:cs/>
        </w:rPr>
        <w:t>ส่งข้อมูล</w:t>
      </w:r>
    </w:p>
    <w:p w14:paraId="425B20CA" w14:textId="77777777" w:rsidR="003E1626" w:rsidRPr="00CA7636" w:rsidRDefault="003E1626">
      <w:pPr>
        <w:pStyle w:val="ListParagraph"/>
        <w:numPr>
          <w:ilvl w:val="0"/>
          <w:numId w:val="14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 xml:space="preserve">Operating Systems API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สามารถใช้งานในการสื่อสารระหว่าง </w:t>
      </w:r>
      <w:r w:rsidRPr="00CA7636">
        <w:rPr>
          <w:rFonts w:asciiTheme="minorBidi" w:hAnsiTheme="minorBidi" w:cstheme="minorBidi"/>
          <w:sz w:val="32"/>
          <w:szCs w:val="32"/>
        </w:rPr>
        <w:t xml:space="preserve">application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และ </w:t>
      </w:r>
    </w:p>
    <w:p w14:paraId="3D05B4BB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 xml:space="preserve">operating system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เช่น </w:t>
      </w:r>
      <w:r w:rsidRPr="00CA7636">
        <w:rPr>
          <w:rFonts w:asciiTheme="minorBidi" w:hAnsiTheme="minorBidi" w:cstheme="minorBidi"/>
          <w:sz w:val="32"/>
          <w:szCs w:val="32"/>
        </w:rPr>
        <w:t xml:space="preserve">POSIX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หรือ มาตรฐานการสื่อสารของ </w:t>
      </w:r>
      <w:r w:rsidRPr="00CA7636">
        <w:rPr>
          <w:rFonts w:asciiTheme="minorBidi" w:hAnsiTheme="minorBidi" w:cstheme="minorBidi"/>
          <w:sz w:val="32"/>
          <w:szCs w:val="32"/>
        </w:rPr>
        <w:t xml:space="preserve">OS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เองก็มี </w:t>
      </w:r>
      <w:r w:rsidRPr="00CA7636">
        <w:rPr>
          <w:rFonts w:asciiTheme="minorBidi" w:hAnsiTheme="minorBidi" w:cstheme="minorBidi"/>
          <w:sz w:val="32"/>
          <w:szCs w:val="32"/>
        </w:rPr>
        <w:t xml:space="preserve">API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เป็น </w:t>
      </w:r>
      <w:r w:rsidRPr="00CA7636">
        <w:rPr>
          <w:rFonts w:asciiTheme="minorBidi" w:hAnsiTheme="minorBidi" w:cstheme="minorBidi"/>
          <w:sz w:val="32"/>
          <w:szCs w:val="32"/>
        </w:rPr>
        <w:t xml:space="preserve">command line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เพื่อควบคุมการทำงานของ </w:t>
      </w:r>
      <w:r w:rsidRPr="00CA7636">
        <w:rPr>
          <w:rFonts w:asciiTheme="minorBidi" w:hAnsiTheme="minorBidi" w:cstheme="minorBidi"/>
          <w:sz w:val="32"/>
          <w:szCs w:val="32"/>
        </w:rPr>
        <w:t>OS</w:t>
      </w:r>
    </w:p>
    <w:p w14:paraId="1EF3517D" w14:textId="77777777" w:rsidR="003E1626" w:rsidRPr="00CA7636" w:rsidRDefault="003E1626">
      <w:pPr>
        <w:pStyle w:val="ListParagraph"/>
        <w:numPr>
          <w:ilvl w:val="0"/>
          <w:numId w:val="14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 xml:space="preserve">Remote APIs Remote APIs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ทำไว้ให้ </w:t>
      </w:r>
      <w:r w:rsidRPr="00CA7636">
        <w:rPr>
          <w:rFonts w:asciiTheme="minorBidi" w:hAnsiTheme="minorBidi" w:cstheme="minorBidi"/>
          <w:sz w:val="32"/>
          <w:szCs w:val="32"/>
        </w:rPr>
        <w:t xml:space="preserve">developer </w:t>
      </w:r>
      <w:r w:rsidRPr="00CA7636">
        <w:rPr>
          <w:rFonts w:asciiTheme="minorBidi" w:hAnsiTheme="minorBidi" w:cstheme="minorBidi"/>
          <w:sz w:val="32"/>
          <w:szCs w:val="32"/>
          <w:cs/>
        </w:rPr>
        <w:t>สามารถเข้าควบคุมทรัพยากรผ่านทาง</w:t>
      </w:r>
    </w:p>
    <w:p w14:paraId="7789DCEF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 xml:space="preserve">protocol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เพื่อให้มีมาตรฐานการสื่อสารเดียวกัน ถึงแม้ว่าจะเป็นคนละ </w:t>
      </w:r>
      <w:r w:rsidRPr="00CA7636">
        <w:rPr>
          <w:rFonts w:asciiTheme="minorBidi" w:hAnsiTheme="minorBidi" w:cstheme="minorBidi"/>
          <w:sz w:val="32"/>
          <w:szCs w:val="32"/>
        </w:rPr>
        <w:t xml:space="preserve">technology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เช่น </w:t>
      </w:r>
      <w:r w:rsidRPr="00CA7636">
        <w:rPr>
          <w:rFonts w:asciiTheme="minorBidi" w:hAnsiTheme="minorBidi" w:cstheme="minorBidi"/>
          <w:sz w:val="32"/>
          <w:szCs w:val="32"/>
        </w:rPr>
        <w:t xml:space="preserve">Database API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สามารถอนุญาตให้ </w:t>
      </w:r>
      <w:r w:rsidRPr="00CA7636">
        <w:rPr>
          <w:rFonts w:asciiTheme="minorBidi" w:hAnsiTheme="minorBidi" w:cstheme="minorBidi"/>
          <w:sz w:val="32"/>
          <w:szCs w:val="32"/>
        </w:rPr>
        <w:t xml:space="preserve">developer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เข้ามาดึงข้อมูลใน </w:t>
      </w:r>
      <w:r w:rsidRPr="00CA7636">
        <w:rPr>
          <w:rFonts w:asciiTheme="minorBidi" w:hAnsiTheme="minorBidi" w:cstheme="minorBidi"/>
          <w:sz w:val="32"/>
          <w:szCs w:val="32"/>
        </w:rPr>
        <w:t xml:space="preserve">database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หลากหลายชนิดได้ ผ่าน </w:t>
      </w:r>
      <w:r w:rsidRPr="00CA7636">
        <w:rPr>
          <w:rFonts w:asciiTheme="minorBidi" w:hAnsiTheme="minorBidi" w:cstheme="minorBidi"/>
          <w:sz w:val="32"/>
          <w:szCs w:val="32"/>
        </w:rPr>
        <w:t xml:space="preserve">function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เดียวกัน เพราะฉะนั้น </w:t>
      </w:r>
      <w:r w:rsidRPr="00CA7636">
        <w:rPr>
          <w:rFonts w:asciiTheme="minorBidi" w:hAnsiTheme="minorBidi" w:cstheme="minorBidi"/>
          <w:sz w:val="32"/>
          <w:szCs w:val="32"/>
        </w:rPr>
        <w:t xml:space="preserve">remote API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จึงถูกใช้บ่อยในงาน </w:t>
      </w:r>
      <w:r w:rsidRPr="00CA7636">
        <w:rPr>
          <w:rFonts w:asciiTheme="minorBidi" w:hAnsiTheme="minorBidi" w:cstheme="minorBidi"/>
          <w:sz w:val="32"/>
          <w:szCs w:val="32"/>
        </w:rPr>
        <w:t xml:space="preserve">maintenance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ด้วยทำทำงานที่ฝั่ง </w:t>
      </w:r>
      <w:r w:rsidRPr="00CA7636">
        <w:rPr>
          <w:rFonts w:asciiTheme="minorBidi" w:hAnsiTheme="minorBidi" w:cstheme="minorBidi"/>
          <w:sz w:val="32"/>
          <w:szCs w:val="32"/>
        </w:rPr>
        <w:t xml:space="preserve">client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ให้ไปดึงข้อมูลจาก </w:t>
      </w:r>
      <w:r w:rsidRPr="00CA7636">
        <w:rPr>
          <w:rFonts w:asciiTheme="minorBidi" w:hAnsiTheme="minorBidi" w:cstheme="minorBidi"/>
          <w:sz w:val="32"/>
          <w:szCs w:val="32"/>
        </w:rPr>
        <w:t xml:space="preserve">server </w:t>
      </w:r>
      <w:r w:rsidRPr="00CA7636">
        <w:rPr>
          <w:rFonts w:asciiTheme="minorBidi" w:hAnsiTheme="minorBidi" w:cstheme="minorBidi"/>
          <w:sz w:val="32"/>
          <w:szCs w:val="32"/>
          <w:cs/>
        </w:rPr>
        <w:t>กลับลงมาทำงาน</w:t>
      </w:r>
    </w:p>
    <w:p w14:paraId="7EEDA353" w14:textId="77777777" w:rsidR="003E1626" w:rsidRPr="00CA7636" w:rsidRDefault="003E1626">
      <w:pPr>
        <w:pStyle w:val="ListParagraph"/>
        <w:numPr>
          <w:ilvl w:val="0"/>
          <w:numId w:val="14"/>
        </w:num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 xml:space="preserve">Libraries and frameworks API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มักจะเอาไปใช้เป็น </w:t>
      </w:r>
      <w:r w:rsidRPr="00CA7636">
        <w:rPr>
          <w:rFonts w:asciiTheme="minorBidi" w:hAnsiTheme="minorBidi" w:cstheme="minorBidi"/>
          <w:sz w:val="32"/>
          <w:szCs w:val="32"/>
        </w:rPr>
        <w:t xml:space="preserve">software library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ซึ่งเขียนขึ้นตาม </w:t>
      </w:r>
    </w:p>
    <w:p w14:paraId="7D9F9392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 xml:space="preserve">document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ในรูปแบบภาษา </w:t>
      </w:r>
      <w:r w:rsidRPr="00CA7636">
        <w:rPr>
          <w:rFonts w:asciiTheme="minorBidi" w:hAnsiTheme="minorBidi" w:cstheme="minorBidi"/>
          <w:sz w:val="32"/>
          <w:szCs w:val="32"/>
        </w:rPr>
        <w:t xml:space="preserve">program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ที่ต่างกันออกไป ตามความเหมาะสมกับงาน เพื่อเอาไปทำเป็น </w:t>
      </w:r>
      <w:r w:rsidRPr="00CA7636">
        <w:rPr>
          <w:rFonts w:asciiTheme="minorBidi" w:hAnsiTheme="minorBidi" w:cstheme="minorBidi"/>
          <w:sz w:val="32"/>
          <w:szCs w:val="32"/>
        </w:rPr>
        <w:t xml:space="preserve">framework </w:t>
      </w:r>
      <w:r w:rsidRPr="00CA7636">
        <w:rPr>
          <w:rFonts w:asciiTheme="minorBidi" w:hAnsiTheme="minorBidi" w:cstheme="minorBidi"/>
          <w:sz w:val="32"/>
          <w:szCs w:val="32"/>
          <w:cs/>
        </w:rPr>
        <w:t>ให้กับระบบใช้ในการสื่อสารหากัน</w:t>
      </w:r>
    </w:p>
    <w:p w14:paraId="40A22CAF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  <w:cs/>
        </w:rPr>
      </w:pPr>
    </w:p>
    <w:p w14:paraId="28990D8B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b/>
          <w:bCs/>
          <w:sz w:val="36"/>
          <w:szCs w:val="36"/>
        </w:rPr>
      </w:pPr>
      <w:r w:rsidRPr="00CA7636">
        <w:rPr>
          <w:rFonts w:asciiTheme="minorBidi" w:hAnsiTheme="minorBidi" w:cstheme="minorBidi"/>
          <w:b/>
          <w:bCs/>
          <w:sz w:val="36"/>
          <w:szCs w:val="36"/>
          <w:cs/>
        </w:rPr>
        <w:t>งานวิจัยที่เกี่ยวข้อง</w:t>
      </w:r>
    </w:p>
    <w:p w14:paraId="12A94A6A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Cs w:val="32"/>
        </w:rPr>
      </w:pPr>
      <w:r w:rsidRPr="00CA7636">
        <w:rPr>
          <w:rFonts w:asciiTheme="minorBidi" w:hAnsiTheme="minorBidi" w:cstheme="minorBidi"/>
          <w:cs/>
        </w:rPr>
        <w:tab/>
      </w:r>
      <w:r w:rsidRPr="00CA7636">
        <w:rPr>
          <w:rFonts w:asciiTheme="minorBidi" w:hAnsiTheme="minorBidi" w:cstheme="minorBidi"/>
          <w:szCs w:val="32"/>
          <w:cs/>
        </w:rPr>
        <w:t>งานวิจัยที่เกี่ยวข้องในการพัฒนาระบบการผลิตและจำหน่ายน้ำดื่มบ้านเพชรพรวัลย์ มีดังนี้</w:t>
      </w:r>
    </w:p>
    <w:p w14:paraId="039891D6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  <w:t>การพัฒนาระบบสารสนเทศเพื่อการจัดการน้ำดื่มชุมชน กรณีศึกษาชุมชนบ้าน</w:t>
      </w:r>
    </w:p>
    <w:p w14:paraId="0F1F839B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บุญเกิด ตำบลพระบาท อำเภอเมือง จังหวัดลำปาง</w:t>
      </w:r>
    </w:p>
    <w:p w14:paraId="47088203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 xml:space="preserve">(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พิรภพ จันทร์แสนตอ </w:t>
      </w:r>
      <w:r w:rsidRPr="00CA7636">
        <w:rPr>
          <w:rFonts w:asciiTheme="minorBidi" w:hAnsiTheme="minorBidi" w:cstheme="minorBidi"/>
          <w:sz w:val="32"/>
          <w:szCs w:val="32"/>
        </w:rPr>
        <w:t>, 2555 )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 ได้ศึกษาแนวทางที่จะพัฒนาระบบสารสนเทศเพื่อการจัดการน้ำดื่มชุมชน กรณีศึกษาชุมชนบ้านบุญเกิด ตำบลพระบาท อำเภอเมือง จังหวัดลำปางขึ้นมาเพื่อแก้ไขปัญหาการจัดเก็บข้อมูลรายชื่อสมาชิก ข้อมูลการจัดจำหน่าย ข้อมูลทางการเงินการบัญชีด้วยมือลงในสมุดบัญชี ซึ่งทำให้ยากต่อการเก็บรักษาค้นหาไม่สะดวก มีข้อจำกัดด้านเวลาแก้ไขหรือเพิ่มเติมข้อมูลได้ยาก เกิดความล่าช้าในการปฏิบัติงานให้ได้ระบบสารสนเทศที่ช่วยในการบริหารจัดการน้ำดื่มชุมชนในด้านการเก็บข้อมูลการค้นหาข้อมูลการแก้ไขข้อมูล รวมทั้งสามารถเข้าถึงสารสนเทศที่เก็บไว้เผยแพร่ข้อมูลให้แก่สมาชิกและยังช่วยประกอบการตัดสินใจ ผลการวิจัยพบว่า ได้ระบบสารสนเทศเพื่อการจัดการน้ำดื่มชุมชนของชุมชนบ้านบุญเกิด อำเภอเมือง จังหวัดลำปาง</w:t>
      </w:r>
      <w:r w:rsidRPr="00CA7636">
        <w:rPr>
          <w:rFonts w:asciiTheme="minorBidi" w:hAnsiTheme="minorBidi" w:cstheme="minorBidi"/>
          <w:sz w:val="32"/>
          <w:szCs w:val="32"/>
          <w:cs/>
        </w:rPr>
        <w:lastRenderedPageBreak/>
        <w:t>และจากการเก็บข้อมูลจากแบบสอบถามความพึงพอใจในการใช้งานระบบสารสนเทศได้ระดับคะแนนเฉลี่ยรวม เท่ากับ 3.29 แสดงว่าระบบสารสนเทศเพื่อการจัดการน้ำดื่มชุมชนของชุมชนบ้านบุญเกิด อำเภอเมือง จังหวัดลำปางที่พัฒนาขึ้นมีคุณภาพสามารถนำไปใช้งานได้จริงตามวัตถุประสงค์และตอบสนองความต้องการของผู้ใช้งานได้ในระดับปานกลาง</w:t>
      </w:r>
    </w:p>
    <w:p w14:paraId="2C70897A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ab/>
        <w:t>การวิจัยครั้งนี้มีวัตถุประสงค์เพื่อพัฒนาระบบสารสนเทศเพื่อการจัดการน้ำดื่มชุมชนของ ชุมชนบ้านบุญเกิด อำเภอเมือง จังหวัดลำปาง  ซึ่งสาเหตุในการวิจัยมีความเกี่ยวข้องคือ การจัดเก็บข้อมูลการจำหน่าย การทำบัญชีในสมุดบัญชี ไม่มีการเก็บข้อมูลที่เป็นระบบ จึงนำระบบสารสนเทศมาจัดการข้อมูลด้านการเก็บข้อมูล การค้นหาข้อมูล การแก้ไขข้อมูล มีการเข้าถึง</w:t>
      </w:r>
    </w:p>
    <w:p w14:paraId="7456E5BC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สารสนเทศที่เก็บไว้ได้สะดวกขึ้น</w:t>
      </w:r>
    </w:p>
    <w:p w14:paraId="44B84406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spacing w:line="480" w:lineRule="auto"/>
        <w:jc w:val="thaiDistribute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  <w:t>ระบบบริหารโรงงานน้ำดื่ม กรณีศึกษา โรงงานเพชรน้ำทิพย์</w:t>
      </w:r>
    </w:p>
    <w:p w14:paraId="6C167537" w14:textId="77777777" w:rsidR="003E1626" w:rsidRPr="00CA7636" w:rsidRDefault="003E1626" w:rsidP="003E1626">
      <w:pPr>
        <w:tabs>
          <w:tab w:val="left" w:pos="864"/>
          <w:tab w:val="left" w:pos="1224"/>
          <w:tab w:val="left" w:pos="1584"/>
          <w:tab w:val="left" w:pos="1944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>(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ทวีศักดิ์ คงตุก </w:t>
      </w:r>
      <w:r w:rsidRPr="00CA7636">
        <w:rPr>
          <w:rFonts w:asciiTheme="minorBidi" w:hAnsiTheme="minorBidi" w:cstheme="minorBidi"/>
          <w:sz w:val="32"/>
          <w:szCs w:val="32"/>
        </w:rPr>
        <w:t>,</w:t>
      </w:r>
      <w:r w:rsidRPr="00CA7636">
        <w:rPr>
          <w:rFonts w:asciiTheme="minorBidi" w:hAnsiTheme="minorBidi" w:cstheme="minorBidi"/>
          <w:sz w:val="32"/>
          <w:szCs w:val="32"/>
          <w:cs/>
        </w:rPr>
        <w:t>อนุทิตา เล็กเพชร</w:t>
      </w:r>
      <w:r w:rsidRPr="00CA7636">
        <w:rPr>
          <w:rFonts w:asciiTheme="minorBidi" w:hAnsiTheme="minorBidi" w:cstheme="minorBidi"/>
          <w:sz w:val="32"/>
          <w:szCs w:val="32"/>
        </w:rPr>
        <w:t xml:space="preserve">, 2561) </w:t>
      </w:r>
      <w:r w:rsidRPr="00CA7636">
        <w:rPr>
          <w:rFonts w:asciiTheme="minorBidi" w:hAnsiTheme="minorBidi" w:cstheme="minorBidi"/>
          <w:sz w:val="32"/>
          <w:szCs w:val="32"/>
          <w:cs/>
        </w:rPr>
        <w:t>ได้ศึกษาระบบบริหารงานโรงงานน้ำดื่มเพชรน้ำทิพย์ จัดทำขึ้นโดยมีวัตถุประสงค์เพื่อสร้างระบบจัดการข้อมูลในส่วนต่าง ๆ ของโรงงาน ได้แก่ ข้อมูลทางด้านการบริหารงานบุคลากร ข้อมูลการลงเวลาทำงาน ข้อมูลการคิดค่าแรง และข้อมูลการบริหารจัดการสต๊อกน้ำดื่ม โดยทำการจัดเก็บข้อมูลในรูปแบบอิเล็กทรอนิกส์แทนการจัดเก็บข้อมูลในรูปแบบเอกสาร เพื่อให้เกิดความสะดวกรวดเร็วในการค้นหา ตรวจสอบข้อมูล ง่ายต่อการติดตามผล และนำข้อมูลมาสรุปรายงานเพื่อใช้ตัดสินใจสำหรับผู้บริหารต่อไป ทำให้โรงงานมีการบริหารงานที่มีคุณภาพ วิธีดำเนินงานพัฒนาและออกแบบระบบได้ทำการศึกษาความเป็นไปได้ ศึกษาขั้นตอนการทำงาน ระบบการบริหารงานโรงงานในรูปแบบเดิม เพื่อรวบรวมข้อมูลและความต้องการของระบบ แล้วนำมาออกแบบระบบฐานข้อมูลของระบบบริหารงานโรงงานน้ำดื่มใหม่ พัฒนาระบบงานใหม่ และทดสอบการทำงานของระบบทั้งหมด แล้วทำการประเมินผลการใช้งานระบบ ผลที่ได้จากการทดสอบการทำงานของระบบใหม่ที่พัฒนา สามารถทำงานได้ตรงตามขอบเขตความต้องการ และยังอำนวยความสะดวกให้กับโรงงานน้ำดื่มเพชรน้ำทิพย์เป็นอย่างดีในการจัดเก็บ และจัดการฐานข้อมูลซึ่งช่วยให้การบริหารงานโรงงานมีประสิทธิภาพสูงสุด และผลการประเมินความพึงพอใจของผู้ใช้งาน จำนวน 30 คน</w:t>
      </w:r>
    </w:p>
    <w:p w14:paraId="349BB36C" w14:textId="77777777" w:rsidR="003E1626" w:rsidRPr="00CA7636" w:rsidRDefault="003E1626" w:rsidP="003E1626">
      <w:pPr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การวิจัยครั้งนี้มีวัตถุประสงค์เพื่อสร้างระบบจัดการข้อมูลในส่วนต่าง ๆ ของโรงงาน ได้แก่ ข้อมูลทางด้านการบริหารงานบุคลากร ข้อมูลการลงเวลาทำงาน ข้อมูลการคิดค่าแรง และข้อมูลการบริหารจัดการสต๊อกน้ำดื่ม โดยทำการจัดเก็บข้อมูลในรูปแบบอิเล็กทรอนิกส์แทนการจัดเก็บข้อมูลในรูปแบบเอกสาร ซึ่งสาเหตุในการวิจัยมีความเกี่ยวข้องคือ มีการจัดการสต๊อกสินค้า จึงนำ</w:t>
      </w:r>
      <w:r w:rsidRPr="00CA7636">
        <w:rPr>
          <w:rFonts w:asciiTheme="minorBidi" w:hAnsiTheme="minorBidi" w:cstheme="minorBidi"/>
          <w:sz w:val="32"/>
          <w:szCs w:val="32"/>
          <w:cs/>
        </w:rPr>
        <w:lastRenderedPageBreak/>
        <w:t>ระบบสารสนเทศที่สามารถทำการจัดการข้อมูลการบริหาร จัดการสต๊อกสินค้า ทำการเก็บข้อมูลในรูปแบบอิเล็กทรอนิกส์ แทนการจัดเก็บข้อมูลในแบบเอกสาร เพื่อให้เกิดความแม่นยำในการจัดการ</w:t>
      </w:r>
    </w:p>
    <w:p w14:paraId="543EF433" w14:textId="77777777" w:rsidR="003E1626" w:rsidRPr="00CA7636" w:rsidRDefault="003E1626" w:rsidP="003E1626">
      <w:pPr>
        <w:spacing w:line="480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>สต๊อกสินค้าได้</w:t>
      </w:r>
    </w:p>
    <w:p w14:paraId="0E2B2AB0" w14:textId="77777777" w:rsidR="003E1626" w:rsidRPr="00CA7636" w:rsidRDefault="003E1626" w:rsidP="003E1626">
      <w:pPr>
        <w:spacing w:line="480" w:lineRule="auto"/>
        <w:ind w:firstLine="720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ระบบจัดการโรงงานน้ำดื่มยูดริงค์</w:t>
      </w:r>
    </w:p>
    <w:p w14:paraId="29115378" w14:textId="77777777" w:rsidR="003E1626" w:rsidRPr="00CA7636" w:rsidRDefault="003E1626" w:rsidP="003E1626">
      <w:pPr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>(</w:t>
      </w:r>
      <w:r w:rsidRPr="00CA7636">
        <w:rPr>
          <w:rFonts w:asciiTheme="minorBidi" w:hAnsiTheme="minorBidi" w:cstheme="minorBidi"/>
          <w:sz w:val="32"/>
          <w:szCs w:val="32"/>
          <w:cs/>
        </w:rPr>
        <w:t>นายสมนึก เหง้าสุวรรณ</w:t>
      </w:r>
      <w:r w:rsidRPr="00CA7636">
        <w:rPr>
          <w:rFonts w:asciiTheme="minorBidi" w:hAnsiTheme="minorBidi" w:cstheme="minorBidi"/>
          <w:sz w:val="32"/>
          <w:szCs w:val="32"/>
        </w:rPr>
        <w:t xml:space="preserve">,2557) </w:t>
      </w:r>
      <w:r w:rsidRPr="00CA7636">
        <w:rPr>
          <w:rFonts w:asciiTheme="minorBidi" w:hAnsiTheme="minorBidi" w:cstheme="minorBidi"/>
          <w:sz w:val="32"/>
          <w:szCs w:val="32"/>
          <w:cs/>
        </w:rPr>
        <w:t>ได้ศึกษาระบบจัดการโรงงานน้ำดื่มยูดริงค์ จัดทำขึ้นโดยมีวัตถุประสงค์เพื่อสร้างระบบจัดการข้อมูลในส่วนต่างๆของโรงงาน ไม่ว่าจะเป็นข้อมูลทางด้านบัญชี ข้อมูลทางด้านการบริหารจัดการบุคลากร ข้อมูลการบริหารจัดการอุปกรณ์ต่างๆ ในโรงงาน โดยทำการจัดเก็บข้อมูลในรูปแบบอิเล็กทรอนิกส์แทนการจัดเก็บข้อมูลในรูปแบบเอกสาร เพื่อสะดวกต่อการค้นหา ตรวจสอบข้อมูล และง่ายต่อการปรับปรุงแก้ไขข้อบกพร่องในการบริหารจัดการโรงงานได้ตรงจุด เพื่อทำให้โรงงานมีการบริหารงานที่มีคุณภาพต่อไป วิธีการดำเนินงาน “ระบบจัดการโรงงานน้ำดื่มยูดริงค์” จะต้องศึกษาขั้นตอนการทำงาน ระบบการบริหารจัดการโรงงานในรูปแบบเดิม เก็บรวบรวมข้อมูล สอบถามความต้องการของระบบ และทำการออกแบบระบบฐานข้อมูลของระบบจัดการโรงงานน้ำดื่ม และทดสอบการทำงานของระบบทั้งหมด เพื่อหาข้อผิดพลาดที่จะต้องทำการปรับปรุงแก้ไข ผลที่ได้จากการทดสอบการทำงานของระบบ “ระบบจัดการโรงงานน้ำดื่มยูดริงค์” สามารถทำงานได้ตรงขอบเขตความต้องการ และยังอำนวยความสะดวกให้กับโรงงานน้ำดื่มยูดริงค์ ในการจัดเก็บข้อมูล และบริหารจัดการโรงงานให้มีประสิทธิภาพสูงสุด ผลที่ได้จากการทดสอบการทำงานของระบบ สามารถทำงานได้ตรงขอบเขตความต้องการ และยังอำนวยความสะดวกให้กับโรงงานน้าดื่มยูดริงค์ในการจัดเก็บข้อมูลและบริหารจัดการโรงงานให้มีประสิทธิภาพสูงสุด</w:t>
      </w:r>
    </w:p>
    <w:p w14:paraId="18BBD88B" w14:textId="77777777" w:rsidR="003E1626" w:rsidRPr="00CA7636" w:rsidRDefault="003E1626" w:rsidP="003E1626">
      <w:pPr>
        <w:jc w:val="thaiDistribute"/>
        <w:rPr>
          <w:rFonts w:asciiTheme="minorBidi" w:hAnsiTheme="minorBidi" w:cstheme="minorBidi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ab/>
        <w:t>การวิจัยครั้งนี้มีวัตถุประสงค์เพื่อ สร้างระบบจัดการข้อมูลในส่วนต่างๆของโรงงานน้ำดื่มยูดริงค์ ซึ่งสาเหตุในการวิจัยมีความเกี่ยวข้องคือ มีการจัดการข้อมูลทางด้านบัญชี ในเรื่องของการจัดการข้อมูลทางด้านบัญชี รายรับ-รายจ่าย คำนวณต้นทุนกำไร โดยทำการจัดเก็บข้อมูลในรูปแบบอิเล็กทรอนิกส์แทนการจัดเก็บข้อมูลในรูปแบบเอกสาร เพื่อสะดวกต่อการค้นหา ตรวจสอบข้อมูล และอำนวยความสะดวกในการจัดเก็บข้อมูล</w:t>
      </w:r>
    </w:p>
    <w:p w14:paraId="30A3B3A1" w14:textId="47A1E603" w:rsidR="00917084" w:rsidRPr="00CA7636" w:rsidRDefault="00BC65EB" w:rsidP="00046D28">
      <w:pPr>
        <w:jc w:val="both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ab/>
      </w:r>
    </w:p>
    <w:p w14:paraId="575A0982" w14:textId="77777777" w:rsidR="00917084" w:rsidRPr="00CA7636" w:rsidRDefault="00917084" w:rsidP="003E1626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</w:p>
    <w:p w14:paraId="342BAE72" w14:textId="77777777" w:rsidR="00917084" w:rsidRPr="00CA7636" w:rsidRDefault="00917084" w:rsidP="00B75956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  <w:cs/>
        </w:rPr>
        <w:sectPr w:rsidR="00917084" w:rsidRPr="00CA7636" w:rsidSect="00FC3E52">
          <w:pgSz w:w="11906" w:h="16838" w:code="9"/>
          <w:pgMar w:top="2126" w:right="1418" w:bottom="1418" w:left="2126" w:header="1418" w:footer="709" w:gutter="0"/>
          <w:pgNumType w:start="7"/>
          <w:cols w:space="708"/>
          <w:titlePg/>
          <w:docGrid w:linePitch="360"/>
        </w:sectPr>
      </w:pPr>
    </w:p>
    <w:p w14:paraId="02DA034F" w14:textId="77777777" w:rsidR="003E1626" w:rsidRPr="00CA7636" w:rsidRDefault="003E1626" w:rsidP="003E1626">
      <w:pPr>
        <w:jc w:val="center"/>
        <w:rPr>
          <w:rFonts w:asciiTheme="minorBidi" w:hAnsiTheme="minorBidi" w:cstheme="minorBidi"/>
          <w:b/>
          <w:noProof/>
          <w:sz w:val="40"/>
          <w:szCs w:val="40"/>
        </w:rPr>
      </w:pPr>
      <w:bookmarkStart w:id="4" w:name="_Hlk110969100"/>
      <w:bookmarkEnd w:id="4"/>
      <w:r w:rsidRPr="00CA7636">
        <w:rPr>
          <w:rFonts w:asciiTheme="minorBidi" w:hAnsiTheme="minorBidi" w:cstheme="minorBidi"/>
          <w:b/>
          <w:noProof/>
          <w:sz w:val="40"/>
          <w:szCs w:val="40"/>
        </w:rPr>
        <w:lastRenderedPageBreak/>
        <w:t>บทที่ 3</w:t>
      </w:r>
    </w:p>
    <w:p w14:paraId="00BDAB38" w14:textId="77777777" w:rsidR="003E1626" w:rsidRPr="00CA7636" w:rsidRDefault="003E1626" w:rsidP="003E1626">
      <w:pPr>
        <w:jc w:val="center"/>
        <w:rPr>
          <w:rFonts w:asciiTheme="minorBidi" w:hAnsiTheme="minorBidi" w:cstheme="minorBidi"/>
          <w:b/>
          <w:noProof/>
          <w:sz w:val="40"/>
          <w:szCs w:val="40"/>
        </w:rPr>
      </w:pPr>
      <w:r w:rsidRPr="00CA7636">
        <w:rPr>
          <w:rFonts w:asciiTheme="minorBidi" w:hAnsiTheme="minorBidi" w:cstheme="minorBidi"/>
          <w:b/>
          <w:noProof/>
          <w:sz w:val="40"/>
          <w:szCs w:val="40"/>
        </w:rPr>
        <w:t>วิธีการดำเนินการศึกษา</w:t>
      </w:r>
    </w:p>
    <w:p w14:paraId="075E3BB2" w14:textId="77777777" w:rsidR="003E1626" w:rsidRPr="00CA7636" w:rsidRDefault="003E1626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b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b/>
          <w:noProof/>
          <w:color w:val="000000"/>
          <w:sz w:val="32"/>
          <w:szCs w:val="32"/>
        </w:rPr>
        <w:t>การศึกษาและวิเคราะห์ข้อมูล</w:t>
      </w:r>
    </w:p>
    <w:p w14:paraId="4524D68D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Theme="minorBidi" w:hAnsiTheme="minorBidi" w:cstheme="minorBidi"/>
          <w:b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b/>
          <w:noProof/>
          <w:color w:val="000000"/>
          <w:sz w:val="32"/>
          <w:szCs w:val="32"/>
        </w:rPr>
        <w:t xml:space="preserve">ลักษณะงานปัจจุบัน </w:t>
      </w:r>
    </w:p>
    <w:p w14:paraId="3147C376" w14:textId="77777777" w:rsidR="003E1626" w:rsidRPr="00CA7636" w:rsidRDefault="003E1626" w:rsidP="003E1626">
      <w:pPr>
        <w:ind w:firstLine="720"/>
        <w:jc w:val="thaiDistribute"/>
        <w:rPr>
          <w:rFonts w:asciiTheme="minorBidi" w:hAnsiTheme="minorBidi" w:cstheme="minorBidi"/>
          <w:noProof/>
          <w:sz w:val="32"/>
          <w:szCs w:val="32"/>
          <w:cs/>
        </w:rPr>
      </w:pPr>
      <w:r w:rsidRPr="00CA7636">
        <w:rPr>
          <w:rFonts w:asciiTheme="minorBidi" w:hAnsiTheme="minorBidi" w:cstheme="minorBidi"/>
          <w:noProof/>
          <w:sz w:val="32"/>
          <w:szCs w:val="32"/>
          <w:cs/>
        </w:rPr>
        <w:t>ลักษณะงานปัจจุบัน</w:t>
      </w:r>
      <w:r w:rsidRPr="00CA7636">
        <w:rPr>
          <w:rFonts w:asciiTheme="minorBidi" w:hAnsiTheme="minorBidi" w:cstheme="minorBidi"/>
          <w:noProof/>
          <w:sz w:val="32"/>
          <w:szCs w:val="32"/>
        </w:rPr>
        <w:t>ของการพัฒนาระบบผลิตและจำหน่ายน้ำดื่มบ้านเพชรไพรวัลย์มีดังนี้</w:t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 xml:space="preserve"> เมื่อลูกค้าต้องการสั่งซื้อสินค้ากับทางร้านค้า จะทำการโทรมาสั่งสินค้ากับทางร้านค้าโดยตรง ซึ่งกรณีนี้จำเป็นต้องเป็นลูกค้าเก่าเท่านั้น จึงจะสามารถมีเบอร์โทรของทางร้านค้าได้ แต่ถ้าเป็นลูกค้ารายใหม่จึงไม่สามารถสั่งซื้อสินค้าได้ เนื่องจากไม่มีเบอร์โทรของทางร้าน อีกทั้งทางร้านค้าไม่รู้จักสถานที่ที่จะสามารถส่งสินค้าให้กับลูกค้าได้ เมื่อลูกค้าโทรมาสั่งซื้อสินค้า ทางร้านค้าจดรายการสินค้าใส่กระดาษ จากนั้นจึงตรวจสอบสต๊อกสินค้าว่ามีจำนวนเพียงพอต่อการจำหน่าย หากเพียงพอจะทำการส่งที่บ้านทันที อีกทั้งการจัดเก็บข้อมูลข้อมูลต่างๆ ที่ไม่สมบูรณ์</w:t>
      </w:r>
      <w:r w:rsidRPr="00CA7636">
        <w:rPr>
          <w:rFonts w:asciiTheme="minorBidi" w:hAnsiTheme="minorBidi" w:cstheme="minorBidi"/>
          <w:noProof/>
          <w:sz w:val="32"/>
          <w:szCs w:val="32"/>
        </w:rPr>
        <w:t xml:space="preserve">  </w:t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 xml:space="preserve">ไม่ครอบคลุม จัดการข้อมูลและความต้องการใช้งานได้อย่างชัดเจน การจัดเก็บข้อมูลต่างๆ ที่ไม่ถูกต้อง ทั้งข้อมูลการผลิต การจำหน่ายและการจัดส่งที่ไม่สอดคล้องกัน รวมทั้งการจัดทำรายงานสรุปต่างๆ และการตรวจสอบความถูกต้องของข้อมูลการผลิต การจำหน่าย และการจัดส่ง เมื่อพิจารณารายงานทางการเงินทั้งหมดไม่ว่าจะเป็นการจัดการสต๊อกสินค้า การคำนวณต้นทุนกำไรการชำระเงิน ของระบบการจำหน่ายน้ำดื่มบ้านเพชรไพรวัลย์ เป็นการจัดเก็บข้อมูลแบบเอกสาร ใช้วิธีการเขียนด้วยมือ ซึ่งในบางครั้งอาจทำให้เกิดความผิดพลาดของข้อมูลได้ และทำให้การค้นหาข้อมูลในการจัดการข้อมูลต่างๆ เป็นไปได้ยาก และทำได้ล่าช้า </w:t>
      </w:r>
    </w:p>
    <w:p w14:paraId="29224290" w14:textId="77777777" w:rsidR="003E1626" w:rsidRPr="00CA7636" w:rsidRDefault="003E1626" w:rsidP="003E1626">
      <w:pPr>
        <w:ind w:firstLine="720"/>
        <w:jc w:val="thaiDistribute"/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noProof/>
          <w:sz w:val="32"/>
          <w:szCs w:val="32"/>
        </w:rPr>
        <w:t>ลักษณะงานใหม่</w:t>
      </w:r>
    </w:p>
    <w:p w14:paraId="226046BC" w14:textId="77777777" w:rsidR="003E1626" w:rsidRPr="00CA7636" w:rsidRDefault="003E1626" w:rsidP="003E1626">
      <w:pPr>
        <w:ind w:firstLine="720"/>
        <w:jc w:val="thaiDistribute"/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  <w:cs/>
        </w:rPr>
        <w:t xml:space="preserve">ลักษณะงานใหม่ของการพัฒนาระบบผลิตและจำหน่ายน้ำดื่มบ้านเพชรไพรวัลย์มี ดังนี้ </w:t>
      </w:r>
    </w:p>
    <w:p w14:paraId="1AC61425" w14:textId="77777777" w:rsidR="006B0B22" w:rsidRPr="00CA7636" w:rsidRDefault="003E1626" w:rsidP="003E1626">
      <w:pPr>
        <w:jc w:val="thaiDistribute"/>
        <w:rPr>
          <w:rFonts w:asciiTheme="minorBidi" w:hAnsiTheme="minorBidi" w:cstheme="minorBidi"/>
          <w:noProof/>
          <w:sz w:val="32"/>
          <w:szCs w:val="32"/>
          <w:cs/>
        </w:rPr>
        <w:sectPr w:rsidR="006B0B22" w:rsidRPr="00CA7636" w:rsidSect="00B7578F">
          <w:footerReference w:type="default" r:id="rId12"/>
          <w:pgSz w:w="11906" w:h="16838"/>
          <w:pgMar w:top="2880" w:right="1440" w:bottom="1440" w:left="2160" w:header="706" w:footer="706" w:gutter="0"/>
          <w:pgNumType w:start="1"/>
          <w:cols w:space="720"/>
        </w:sectPr>
      </w:pPr>
      <w:r w:rsidRPr="00CA7636">
        <w:rPr>
          <w:rFonts w:asciiTheme="minorBidi" w:hAnsiTheme="minorBidi" w:cstheme="minorBidi"/>
          <w:noProof/>
          <w:sz w:val="32"/>
          <w:szCs w:val="32"/>
          <w:cs/>
        </w:rPr>
        <w:t>ลูกค้าที่สมัครสมาชิกในระบบแล้วสามารถเข้าหน้าเว็บไซต์เพื่อทำการเข้าสู่ระบบหลังจากเข้าสู่ระบบลูกค้าสามารถค้นหาสินค้าเลือกสินค้าที่สนใจเมื่อลูกค้าได้สินค้าที่ต้องการสามารถหยิบสินค้านั้นๆใส่ตะกร้าหากต้องการที่จะทำการสั่งซื้อสินค้าที่ต้องการสามารถไปที่ตะกร้าสินค้าเพื่อทำการสั่งซื้อสินค้าเมื่อทำการสั่งซื้อสินค้าหากลูกค้าต้องการชำระเงินสามารถทำการชำระเงินและแจ้งการชำระเงินให้กับแอดมินเพื่อให้แอดมินตรวจสอบแอดมินตรวจสอบสำเร็จแล้วจะทำการยืนยันการชำระเงินให้แก่ลูกค้าและทำการแจ้งสถานะการจัดส่งสินค้าให้กับลูกค้าการพัฒนาระบบผลิตและจำหน่ายน้ำดื่มบ้านเพชรไพรวัลย์สามารถคำนวณต้นทุนกำไรของระบบ</w:t>
      </w:r>
    </w:p>
    <w:p w14:paraId="59D7A342" w14:textId="77777777" w:rsidR="003E1626" w:rsidRPr="00CA7636" w:rsidRDefault="003E1626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b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b/>
          <w:noProof/>
          <w:color w:val="000000"/>
          <w:sz w:val="32"/>
          <w:szCs w:val="32"/>
        </w:rPr>
        <w:lastRenderedPageBreak/>
        <w:t xml:space="preserve">การวิเคราะห์และออกแบบระบบ </w:t>
      </w:r>
    </w:p>
    <w:p w14:paraId="409F01EE" w14:textId="77777777" w:rsidR="003E1626" w:rsidRPr="00CA7636" w:rsidRDefault="003E1626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b/>
          <w:noProof/>
          <w:color w:val="000000"/>
        </w:rPr>
      </w:pPr>
      <w:r w:rsidRPr="00CA7636">
        <w:rPr>
          <w:rFonts w:asciiTheme="minorBidi" w:hAnsiTheme="minorBidi" w:cstheme="minorBidi"/>
          <w:b/>
          <w:noProof/>
          <w:color w:val="000000"/>
          <w:sz w:val="32"/>
          <w:szCs w:val="32"/>
        </w:rPr>
        <w:t>การกำหนดบริบท (Context Description)</w:t>
      </w:r>
    </w:p>
    <w:p w14:paraId="2F19D0F8" w14:textId="77777777" w:rsidR="003E1626" w:rsidRPr="00CA7636" w:rsidRDefault="003E1626" w:rsidP="003E1626">
      <w:pPr>
        <w:ind w:left="720"/>
        <w:rPr>
          <w:rFonts w:asciiTheme="minorBidi" w:hAnsiTheme="minorBidi" w:cstheme="minorBidi"/>
          <w:b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noProof/>
          <w:sz w:val="32"/>
          <w:szCs w:val="32"/>
        </w:rPr>
        <w:t>List of Boundary (กำหนดบุคคล)</w:t>
      </w:r>
    </w:p>
    <w:p w14:paraId="0C7274D7" w14:textId="77777777" w:rsidR="003E1626" w:rsidRPr="00CA7636" w:rsidRDefault="003E1626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t xml:space="preserve">สมาชิก </w:t>
      </w:r>
    </w:p>
    <w:p w14:paraId="1DF91F2B" w14:textId="77777777" w:rsidR="003E1626" w:rsidRPr="00CA7636" w:rsidRDefault="003E1626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t>ผู้ดูแลระบบ</w:t>
      </w:r>
    </w:p>
    <w:p w14:paraId="792D7DE6" w14:textId="77777777" w:rsidR="003E1626" w:rsidRPr="00CA7636" w:rsidRDefault="003E1626" w:rsidP="003E1626">
      <w:pPr>
        <w:ind w:firstLine="720"/>
        <w:rPr>
          <w:rFonts w:asciiTheme="minorBidi" w:hAnsiTheme="minorBidi" w:cstheme="minorBidi"/>
          <w:b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noProof/>
          <w:sz w:val="32"/>
          <w:szCs w:val="32"/>
        </w:rPr>
        <w:t>List of Data (กำหนดข้อมูล)</w:t>
      </w:r>
    </w:p>
    <w:p w14:paraId="6143D31E" w14:textId="77777777" w:rsidR="003E1626" w:rsidRPr="00CA7636" w:rsidRDefault="003E1626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ข้อมูล</w:t>
      </w:r>
      <w:bookmarkStart w:id="5" w:name="_Hlk107917724"/>
      <w:r w:rsidRPr="00CA7636">
        <w:rPr>
          <w:rFonts w:asciiTheme="minorBidi" w:hAnsiTheme="minorBidi" w:cstheme="minorBidi"/>
          <w:noProof/>
          <w:sz w:val="32"/>
          <w:szCs w:val="32"/>
        </w:rPr>
        <w:t xml:space="preserve">สมาชิก </w:t>
      </w:r>
      <w:bookmarkEnd w:id="5"/>
    </w:p>
    <w:p w14:paraId="02071BC4" w14:textId="77777777" w:rsidR="003E1626" w:rsidRPr="00CA7636" w:rsidRDefault="003E1626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ข้อมูล</w:t>
      </w: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การเลือกซื้อสินค้า</w:t>
      </w:r>
    </w:p>
    <w:p w14:paraId="65C0D6F6" w14:textId="77777777" w:rsidR="003E1626" w:rsidRPr="00CA7636" w:rsidRDefault="003E1626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ข้อมูลการสั่งซื้อสินค้า</w:t>
      </w:r>
    </w:p>
    <w:p w14:paraId="32039461" w14:textId="77777777" w:rsidR="003E1626" w:rsidRPr="00CA7636" w:rsidRDefault="003E1626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ข้อมูลการชำระเงิน</w:t>
      </w:r>
    </w:p>
    <w:p w14:paraId="4E602521" w14:textId="77777777" w:rsidR="003E1626" w:rsidRPr="00CA7636" w:rsidRDefault="003E1626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ข้อมูลสินค้า</w:t>
      </w:r>
    </w:p>
    <w:p w14:paraId="597D3F4C" w14:textId="77777777" w:rsidR="003E1626" w:rsidRPr="00CA7636" w:rsidRDefault="003E1626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ข้อมูลการจัดส่งสินค้า</w:t>
      </w:r>
    </w:p>
    <w:p w14:paraId="34F23E6C" w14:textId="77777777" w:rsidR="003E1626" w:rsidRPr="00CA7636" w:rsidRDefault="003E1626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t>ข้อมูลผู้ดูแลระบบ</w:t>
      </w:r>
    </w:p>
    <w:p w14:paraId="4C5179B8" w14:textId="77777777" w:rsidR="003E1626" w:rsidRPr="00CA7636" w:rsidRDefault="003E1626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ข้อมูล</w:t>
      </w: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รายจ่ายรายเดือน</w:t>
      </w:r>
    </w:p>
    <w:p w14:paraId="6CB7626E" w14:textId="77777777" w:rsidR="003E1626" w:rsidRPr="00CA7636" w:rsidRDefault="003E1626" w:rsidP="003E1626">
      <w:pPr>
        <w:ind w:firstLine="720"/>
        <w:rPr>
          <w:rFonts w:asciiTheme="minorBidi" w:hAnsiTheme="minorBidi" w:cstheme="minorBidi"/>
          <w:b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noProof/>
          <w:sz w:val="32"/>
          <w:szCs w:val="32"/>
        </w:rPr>
        <w:t>List of process</w:t>
      </w:r>
    </w:p>
    <w:p w14:paraId="524806F4" w14:textId="77777777" w:rsidR="003E1626" w:rsidRPr="00CA7636" w:rsidRDefault="003E1626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จัดการข้อมูล</w:t>
      </w:r>
      <w:r w:rsidRPr="00CA7636">
        <w:rPr>
          <w:rFonts w:asciiTheme="minorBidi" w:hAnsiTheme="minorBidi" w:cstheme="minorBidi"/>
          <w:noProof/>
          <w:sz w:val="32"/>
          <w:szCs w:val="32"/>
        </w:rPr>
        <w:t>สมาชิก</w:t>
      </w:r>
    </w:p>
    <w:p w14:paraId="303F952F" w14:textId="77777777" w:rsidR="003E1626" w:rsidRPr="00CA7636" w:rsidRDefault="003E1626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เพิ่มข้อมูล</w:t>
      </w: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สมาชิก</w:t>
      </w:r>
    </w:p>
    <w:p w14:paraId="124AFE0D" w14:textId="77777777" w:rsidR="003E1626" w:rsidRPr="00CA7636" w:rsidRDefault="003E1626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แก้ไขข้อมูล</w:t>
      </w: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สมาชิก</w:t>
      </w:r>
    </w:p>
    <w:p w14:paraId="6200E142" w14:textId="77777777" w:rsidR="003E1626" w:rsidRPr="00CA7636" w:rsidRDefault="003E1626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จัดการข้อมูลการสั่งซื้อสินค้า</w:t>
      </w:r>
    </w:p>
    <w:p w14:paraId="56CE8514" w14:textId="77777777" w:rsidR="003E1626" w:rsidRPr="00CA7636" w:rsidRDefault="003E1626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เพิ่มข้อมูลการ</w:t>
      </w: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เลือก</w:t>
      </w: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ซื้อสินค้า</w:t>
      </w:r>
    </w:p>
    <w:p w14:paraId="4BD443E1" w14:textId="77777777" w:rsidR="003E1626" w:rsidRPr="00CA7636" w:rsidRDefault="003E1626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แก้ไขข้อมูลการ</w:t>
      </w: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เลือก</w:t>
      </w: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ซื้อสินค้า</w:t>
      </w:r>
    </w:p>
    <w:p w14:paraId="293CF2FE" w14:textId="77777777" w:rsidR="003E1626" w:rsidRPr="00CA7636" w:rsidRDefault="003E1626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ยืนยันการสั่งซื้อสินค้า</w:t>
      </w:r>
    </w:p>
    <w:p w14:paraId="2242D577" w14:textId="77777777" w:rsidR="003E1626" w:rsidRPr="00CA7636" w:rsidRDefault="003E1626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จัดการข้อมูลการชำระเงิน</w:t>
      </w:r>
    </w:p>
    <w:p w14:paraId="7903EBE0" w14:textId="77777777" w:rsidR="003E1626" w:rsidRPr="00CA7636" w:rsidRDefault="003E1626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เพิ่มข้อมูลการชำระเงิน</w:t>
      </w:r>
    </w:p>
    <w:p w14:paraId="267CF2AD" w14:textId="77777777" w:rsidR="003E1626" w:rsidRPr="00CA7636" w:rsidRDefault="003E1626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แก้ไขข้อมูลการชำระเงิน</w:t>
      </w:r>
    </w:p>
    <w:p w14:paraId="2276ABE5" w14:textId="77777777" w:rsidR="003E1626" w:rsidRPr="00CA7636" w:rsidRDefault="003E1626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ยืนยันข้อมูลการชำระเงิน</w:t>
      </w:r>
    </w:p>
    <w:p w14:paraId="3DAD29E3" w14:textId="77777777" w:rsidR="003E1626" w:rsidRPr="00CA7636" w:rsidRDefault="003E1626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จัดการข้อมูลสินค้า</w:t>
      </w:r>
    </w:p>
    <w:p w14:paraId="372CBE0F" w14:textId="77777777" w:rsidR="003E1626" w:rsidRPr="00CA7636" w:rsidRDefault="003E1626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เพิ่มข้อมูลสินค้า</w:t>
      </w:r>
    </w:p>
    <w:p w14:paraId="4A84220F" w14:textId="77777777" w:rsidR="003E1626" w:rsidRPr="00CA7636" w:rsidRDefault="003E1626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lastRenderedPageBreak/>
        <w:t>แก้ไขข้อมูลสินค้า</w:t>
      </w:r>
    </w:p>
    <w:p w14:paraId="4A1B86C5" w14:textId="77777777" w:rsidR="003E1626" w:rsidRPr="00CA7636" w:rsidRDefault="003E1626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แก้ไขข้อมูลการจัดส่งสินค้า</w:t>
      </w:r>
    </w:p>
    <w:p w14:paraId="1D0E0DEF" w14:textId="77777777" w:rsidR="003E1626" w:rsidRPr="00CA7636" w:rsidRDefault="003E1626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t>จัดการข้อมูลผู้ดูแลระบบ</w:t>
      </w:r>
    </w:p>
    <w:p w14:paraId="3F393F8C" w14:textId="77777777" w:rsidR="003E1626" w:rsidRPr="00CA7636" w:rsidRDefault="003E1626">
      <w:pPr>
        <w:numPr>
          <w:ilvl w:val="1"/>
          <w:numId w:val="25"/>
        </w:numPr>
        <w:spacing w:line="259" w:lineRule="auto"/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t>เพิ่มข้อมูลผู้ดูแลระบบ</w:t>
      </w:r>
    </w:p>
    <w:p w14:paraId="1247C0C5" w14:textId="77777777" w:rsidR="003E1626" w:rsidRPr="00CA7636" w:rsidRDefault="003E1626">
      <w:pPr>
        <w:numPr>
          <w:ilvl w:val="1"/>
          <w:numId w:val="25"/>
        </w:numPr>
        <w:spacing w:line="259" w:lineRule="auto"/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t>แก้ไขข้อมูลผู้ดูแลระบบ</w:t>
      </w:r>
    </w:p>
    <w:p w14:paraId="65BAF00C" w14:textId="77777777" w:rsidR="003E1626" w:rsidRPr="00CA7636" w:rsidRDefault="003E1626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จัดการข้อมูลรายจ่ายรายเดือน</w:t>
      </w:r>
    </w:p>
    <w:p w14:paraId="4F97FC30" w14:textId="77777777" w:rsidR="003E1626" w:rsidRPr="00CA7636" w:rsidRDefault="003E1626">
      <w:pPr>
        <w:pStyle w:val="ListParagraph"/>
        <w:numPr>
          <w:ilvl w:val="1"/>
          <w:numId w:val="25"/>
        </w:numPr>
        <w:spacing w:line="259" w:lineRule="auto"/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เพิ่ม</w:t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>ข้อมูลรายจ่ายรายเดือน</w:t>
      </w:r>
    </w:p>
    <w:p w14:paraId="14B292A2" w14:textId="77777777" w:rsidR="003E1626" w:rsidRPr="00CA7636" w:rsidRDefault="003E1626">
      <w:pPr>
        <w:pStyle w:val="ListParagraph"/>
        <w:numPr>
          <w:ilvl w:val="1"/>
          <w:numId w:val="25"/>
        </w:numP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แก้ไข</w:t>
      </w: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ข้อมูลรายจ่ายรายเดือน</w:t>
      </w:r>
    </w:p>
    <w:p w14:paraId="21B0187C" w14:textId="77777777" w:rsidR="003E1626" w:rsidRPr="00CA7636" w:rsidRDefault="003E1626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ออกรายงาน</w:t>
      </w:r>
    </w:p>
    <w:p w14:paraId="7BA81965" w14:textId="77777777" w:rsidR="003E1626" w:rsidRPr="00CA7636" w:rsidRDefault="003E1626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 xml:space="preserve">รายงานยอดขายรายวัน / </w:t>
      </w: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 xml:space="preserve">รายเดือน </w:t>
      </w: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 xml:space="preserve">/ </w:t>
      </w: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รายปี</w:t>
      </w:r>
    </w:p>
    <w:p w14:paraId="7AE33B69" w14:textId="77777777" w:rsidR="003E1626" w:rsidRPr="00CA7636" w:rsidRDefault="003E1626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รายงานการ</w:t>
      </w: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สั่งซื้อสินค้าแยกตามการ</w:t>
      </w: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ชำระเงิน</w:t>
      </w:r>
    </w:p>
    <w:p w14:paraId="7A6B37EE" w14:textId="77777777" w:rsidR="003E1626" w:rsidRPr="00CA7636" w:rsidRDefault="003E1626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รายงานการจัดส่ง</w:t>
      </w:r>
    </w:p>
    <w:p w14:paraId="7E4DB159" w14:textId="77777777" w:rsidR="003E1626" w:rsidRPr="00CA7636" w:rsidRDefault="003E1626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t>รายงานการจัดส่งสินค้าแยกตามพื้นที่</w:t>
      </w:r>
    </w:p>
    <w:p w14:paraId="0599A855" w14:textId="77777777" w:rsidR="003E1626" w:rsidRPr="00CA7636" w:rsidRDefault="003E1626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รายงานการคำนวณต้นทุนกำไร</w:t>
      </w:r>
    </w:p>
    <w:p w14:paraId="72DB883D" w14:textId="77777777" w:rsidR="003E1626" w:rsidRPr="00CA7636" w:rsidRDefault="003E1626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รายงานการจัดเตรียมสินค้าเพื่อนำส่ง</w:t>
      </w:r>
    </w:p>
    <w:p w14:paraId="6B067150" w14:textId="77777777" w:rsidR="003E1626" w:rsidRPr="00CA7636" w:rsidRDefault="003E1626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รายงานการสั่งซื้อสินค้า</w:t>
      </w:r>
    </w:p>
    <w:p w14:paraId="7135EC4A" w14:textId="77777777" w:rsidR="003E1626" w:rsidRPr="00CA7636" w:rsidRDefault="003E1626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รายงานการชำระเงิน</w:t>
      </w:r>
    </w:p>
    <w:p w14:paraId="3CB6D82E" w14:textId="77777777" w:rsidR="003E1626" w:rsidRPr="00CA7636" w:rsidRDefault="003E1626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  <w:cs/>
        </w:rPr>
        <w:t>รายงานการจัดส่งสินค้าของตนเอง</w:t>
      </w:r>
    </w:p>
    <w:p w14:paraId="36524D80" w14:textId="77777777" w:rsidR="00C80674" w:rsidRPr="00CA7636" w:rsidRDefault="00C80674" w:rsidP="00C80674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Theme="minorBidi" w:hAnsiTheme="minorBidi" w:cstheme="minorBidi"/>
          <w:noProof/>
          <w:color w:val="000000"/>
          <w:sz w:val="32"/>
          <w:szCs w:val="32"/>
        </w:rPr>
        <w:sectPr w:rsidR="00C80674" w:rsidRPr="00CA7636" w:rsidSect="001E7346">
          <w:pgSz w:w="11906" w:h="16838" w:code="9"/>
          <w:pgMar w:top="2126" w:right="1418" w:bottom="1418" w:left="2126" w:header="1418" w:footer="709" w:gutter="0"/>
          <w:cols w:space="708"/>
          <w:titlePg/>
          <w:docGrid w:linePitch="360"/>
        </w:sectPr>
      </w:pPr>
    </w:p>
    <w:p w14:paraId="6A8D31C0" w14:textId="77777777" w:rsidR="003E1626" w:rsidRPr="00CA7636" w:rsidRDefault="003E1626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b/>
          <w:noProof/>
        </w:rPr>
      </w:pPr>
      <w:r w:rsidRPr="00CA7636">
        <w:rPr>
          <w:rFonts w:asciiTheme="minorBidi" w:hAnsiTheme="minorBidi" w:cstheme="minorBidi"/>
          <w:b/>
          <w:noProof/>
          <w:color w:val="000000"/>
          <w:sz w:val="32"/>
          <w:szCs w:val="32"/>
        </w:rPr>
        <w:lastRenderedPageBreak/>
        <w:t xml:space="preserve">แผนภาพบริบท (Context Diagram) </w:t>
      </w:r>
    </w:p>
    <w:p w14:paraId="45BA8A1C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noProof/>
          <w:color w:val="000000"/>
          <w:sz w:val="32"/>
          <w:szCs w:val="32"/>
        </w:rPr>
      </w:pPr>
    </w:p>
    <w:p w14:paraId="7F8FC270" w14:textId="11226E14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49232E5C" w14:textId="747EDFD8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65B65A02" w14:textId="70E5A6DE" w:rsidR="003E1626" w:rsidRPr="00CA7636" w:rsidRDefault="00DF08FB" w:rsidP="003E1626">
      <w:pPr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noProof/>
          <w:color w:val="000000"/>
          <w:sz w:val="32"/>
          <w:szCs w:val="32"/>
        </w:rPr>
        <w:drawing>
          <wp:anchor distT="0" distB="0" distL="114300" distR="114300" simplePos="0" relativeHeight="251705344" behindDoc="1" locked="0" layoutInCell="1" allowOverlap="1" wp14:anchorId="5FA942A2" wp14:editId="70039D10">
            <wp:simplePos x="0" y="0"/>
            <wp:positionH relativeFrom="column">
              <wp:posOffset>-142875</wp:posOffset>
            </wp:positionH>
            <wp:positionV relativeFrom="paragraph">
              <wp:posOffset>149225</wp:posOffset>
            </wp:positionV>
            <wp:extent cx="5892800" cy="3939648"/>
            <wp:effectExtent l="0" t="0" r="0" b="3810"/>
            <wp:wrapNone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9396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A7EFB9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08A43C64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1FAD73F0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5C458D16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73426918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55C6B155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428DEE35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59F84969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2525190A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1B3E4A95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3FC00794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44EF7D40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32A4DAD7" w14:textId="77777777" w:rsidR="003E1626" w:rsidRPr="00CA7636" w:rsidRDefault="003E1626" w:rsidP="003E1626">
      <w:pPr>
        <w:jc w:val="center"/>
        <w:rPr>
          <w:rFonts w:asciiTheme="minorBidi" w:hAnsiTheme="minorBidi" w:cstheme="minorBidi"/>
          <w:noProof/>
          <w:sz w:val="32"/>
          <w:szCs w:val="32"/>
        </w:rPr>
      </w:pPr>
    </w:p>
    <w:p w14:paraId="796C34BB" w14:textId="77777777" w:rsidR="003E1626" w:rsidRPr="00CA7636" w:rsidRDefault="003E1626" w:rsidP="003E1626">
      <w:pPr>
        <w:jc w:val="center"/>
        <w:rPr>
          <w:rFonts w:asciiTheme="minorBidi" w:hAnsiTheme="minorBidi" w:cstheme="minorBidi"/>
          <w:noProof/>
          <w:sz w:val="32"/>
          <w:szCs w:val="32"/>
        </w:rPr>
      </w:pPr>
    </w:p>
    <w:p w14:paraId="472FE6D7" w14:textId="77777777" w:rsidR="003E1626" w:rsidRPr="00CA7636" w:rsidRDefault="003E1626" w:rsidP="003E1626">
      <w:pPr>
        <w:jc w:val="center"/>
        <w:rPr>
          <w:rFonts w:asciiTheme="minorBidi" w:hAnsiTheme="minorBidi" w:cstheme="minorBidi"/>
          <w:noProof/>
          <w:sz w:val="32"/>
          <w:szCs w:val="32"/>
        </w:rPr>
      </w:pPr>
    </w:p>
    <w:p w14:paraId="13B79828" w14:textId="77777777" w:rsidR="003E1626" w:rsidRPr="00CA7636" w:rsidRDefault="003E1626" w:rsidP="003E1626">
      <w:pPr>
        <w:jc w:val="center"/>
        <w:rPr>
          <w:rFonts w:asciiTheme="minorBidi" w:hAnsiTheme="minorBidi" w:cstheme="minorBidi"/>
          <w:noProof/>
          <w:sz w:val="32"/>
          <w:szCs w:val="32"/>
        </w:rPr>
      </w:pPr>
    </w:p>
    <w:p w14:paraId="0554E60A" w14:textId="77777777" w:rsidR="003E1626" w:rsidRPr="00CA7636" w:rsidRDefault="003E1626" w:rsidP="003E1626">
      <w:pPr>
        <w:jc w:val="center"/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hAnsiTheme="minorBidi" w:cstheme="minorBidi"/>
          <w:noProof/>
          <w:sz w:val="32"/>
          <w:szCs w:val="32"/>
        </w:rPr>
        <w:t xml:space="preserve">3-1 </w:t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>แผนภาพบริบท</w:t>
      </w:r>
      <w:r w:rsidRPr="00CA7636">
        <w:rPr>
          <w:rFonts w:asciiTheme="minorBidi" w:hAnsiTheme="minorBidi" w:cstheme="minorBidi"/>
          <w:noProof/>
          <w:sz w:val="32"/>
          <w:szCs w:val="32"/>
        </w:rPr>
        <w:t xml:space="preserve"> (Context Diagram)</w:t>
      </w:r>
    </w:p>
    <w:p w14:paraId="2509C741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032DD63E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1080C2E5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36C191C7" w14:textId="724DF28B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335EA599" w14:textId="5103B606" w:rsidR="0041449D" w:rsidRPr="00CA7636" w:rsidRDefault="0041449D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166ADD0C" w14:textId="74D1F691" w:rsidR="0041449D" w:rsidRPr="00CA7636" w:rsidRDefault="0041449D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1E926CC8" w14:textId="0E7400F8" w:rsidR="00C80674" w:rsidRPr="00CA7636" w:rsidRDefault="00C80674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1355D8ED" w14:textId="77777777" w:rsidR="00C80674" w:rsidRPr="00CA7636" w:rsidRDefault="00C80674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3B024DD2" w14:textId="77777777" w:rsidR="003E1626" w:rsidRPr="00CA7636" w:rsidRDefault="003E1626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b/>
          <w:noProof/>
        </w:rPr>
      </w:pPr>
      <w:bookmarkStart w:id="6" w:name="_Hlk112244932"/>
      <w:r w:rsidRPr="00CA7636">
        <w:rPr>
          <w:rFonts w:asciiTheme="minorBidi" w:hAnsiTheme="minorBidi" w:cstheme="minorBidi"/>
          <w:b/>
          <w:noProof/>
          <w:color w:val="000000"/>
          <w:sz w:val="32"/>
          <w:szCs w:val="32"/>
        </w:rPr>
        <w:lastRenderedPageBreak/>
        <w:t>แผนภูมิลำดับของกระบวนการ (Process Hierarchy Chart)</w:t>
      </w:r>
    </w:p>
    <w:bookmarkEnd w:id="6"/>
    <w:p w14:paraId="6270328D" w14:textId="3FE00905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noProof/>
          <w:cs/>
        </w:rPr>
      </w:pPr>
    </w:p>
    <w:p w14:paraId="05502D15" w14:textId="10C6EB06" w:rsidR="003E1626" w:rsidRPr="00CA7636" w:rsidRDefault="00DF08FB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noProof/>
          <w:color w:val="000000"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4E191AE6" wp14:editId="6BEE75A3">
            <wp:simplePos x="0" y="0"/>
            <wp:positionH relativeFrom="column">
              <wp:posOffset>-363855</wp:posOffset>
            </wp:positionH>
            <wp:positionV relativeFrom="paragraph">
              <wp:posOffset>304800</wp:posOffset>
            </wp:positionV>
            <wp:extent cx="5993601" cy="6592529"/>
            <wp:effectExtent l="0" t="0" r="7620" b="0"/>
            <wp:wrapNone/>
            <wp:docPr id="29" name="Picture 2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 with medium confidenc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76" b="17045"/>
                    <a:stretch/>
                  </pic:blipFill>
                  <pic:spPr bwMode="auto">
                    <a:xfrm>
                      <a:off x="0" y="0"/>
                      <a:ext cx="5993601" cy="6592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DE3AA5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3B7CB8BD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3AC7FA9C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color w:val="000000"/>
          <w:sz w:val="32"/>
          <w:szCs w:val="32"/>
          <w:cs/>
        </w:rPr>
      </w:pPr>
    </w:p>
    <w:p w14:paraId="24E6053F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jc w:val="center"/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2763FBCF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41BFF756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7C806E7D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661B9FDA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4CD06482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71ACA1CB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06C7EF65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3F37B8E7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57BD4D22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1444FBAE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3577EC06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54A6634B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0E3C082B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30121DE2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42112CC9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27EFF203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3B243282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76B281C3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3928FC31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Theme="minorBidi" w:hAnsiTheme="minorBidi" w:cstheme="minorBidi"/>
          <w:noProof/>
          <w:sz w:val="32"/>
          <w:szCs w:val="32"/>
        </w:rPr>
      </w:pPr>
    </w:p>
    <w:p w14:paraId="745FC26F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noProof/>
          <w:sz w:val="32"/>
          <w:szCs w:val="32"/>
        </w:rPr>
      </w:pPr>
    </w:p>
    <w:p w14:paraId="18B305FA" w14:textId="0F272C39" w:rsidR="003E1626" w:rsidRPr="00CA7636" w:rsidRDefault="003E1626" w:rsidP="003E1626">
      <w:pPr>
        <w:jc w:val="center"/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hAnsiTheme="minorBidi" w:cstheme="minorBidi"/>
          <w:noProof/>
          <w:sz w:val="32"/>
          <w:szCs w:val="32"/>
        </w:rPr>
        <w:t xml:space="preserve">3-2 </w:t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>แผนภูมิลำดับของกระบวนการ (</w:t>
      </w:r>
      <w:r w:rsidRPr="00CA7636">
        <w:rPr>
          <w:rFonts w:asciiTheme="minorBidi" w:hAnsiTheme="minorBidi" w:cstheme="minorBidi"/>
          <w:noProof/>
          <w:sz w:val="32"/>
          <w:szCs w:val="32"/>
        </w:rPr>
        <w:t>Process Hierarchy Chart)</w:t>
      </w:r>
    </w:p>
    <w:p w14:paraId="6CD83ED3" w14:textId="3EEF26BA" w:rsidR="006B0B22" w:rsidRPr="00CA7636" w:rsidRDefault="006B0B22" w:rsidP="003E1626">
      <w:pPr>
        <w:jc w:val="center"/>
        <w:rPr>
          <w:rFonts w:asciiTheme="minorBidi" w:hAnsiTheme="minorBidi" w:cstheme="minorBidi"/>
          <w:noProof/>
          <w:sz w:val="32"/>
          <w:szCs w:val="32"/>
        </w:rPr>
      </w:pPr>
    </w:p>
    <w:p w14:paraId="77AD93FF" w14:textId="77777777" w:rsidR="006B0B22" w:rsidRPr="00CA7636" w:rsidRDefault="006B0B22" w:rsidP="003E1626">
      <w:pPr>
        <w:jc w:val="center"/>
        <w:rPr>
          <w:rFonts w:asciiTheme="minorBidi" w:hAnsiTheme="minorBidi" w:cstheme="minorBidi"/>
          <w:noProof/>
          <w:sz w:val="32"/>
          <w:szCs w:val="32"/>
        </w:rPr>
      </w:pPr>
    </w:p>
    <w:p w14:paraId="26F8FFCB" w14:textId="77777777" w:rsidR="003E1626" w:rsidRPr="00CA7636" w:rsidRDefault="003E1626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b/>
          <w:bCs/>
          <w:noProof/>
        </w:rPr>
      </w:pPr>
      <w:bookmarkStart w:id="7" w:name="_Hlk112244963"/>
      <w:r w:rsidRPr="00CA7636">
        <w:rPr>
          <w:rFonts w:asciiTheme="minorBidi" w:hAnsiTheme="minorBidi" w:cstheme="minorBidi"/>
          <w:b/>
          <w:bCs/>
          <w:noProof/>
          <w:color w:val="000000"/>
          <w:sz w:val="32"/>
          <w:szCs w:val="32"/>
        </w:rPr>
        <w:lastRenderedPageBreak/>
        <w:t>แผนภาพกระแสข้อมูล (Data Flow Diagram: DFD)</w:t>
      </w:r>
    </w:p>
    <w:bookmarkEnd w:id="7"/>
    <w:p w14:paraId="3979DC86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</w:rPr>
      </w:pPr>
    </w:p>
    <w:p w14:paraId="5C0818C0" w14:textId="6A935EC6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</w:rPr>
      </w:pPr>
    </w:p>
    <w:p w14:paraId="3DAA5BEF" w14:textId="4880CCE6" w:rsidR="003E1626" w:rsidRPr="00CA7636" w:rsidRDefault="00DF08FB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</w:rPr>
      </w:pPr>
      <w:r w:rsidRPr="00CA7636">
        <w:rPr>
          <w:rFonts w:asciiTheme="minorBidi" w:hAnsiTheme="minorBidi" w:cstheme="minorBidi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706368" behindDoc="1" locked="0" layoutInCell="1" allowOverlap="1" wp14:anchorId="4098D29B" wp14:editId="2A9D7554">
            <wp:simplePos x="0" y="0"/>
            <wp:positionH relativeFrom="column">
              <wp:posOffset>149860</wp:posOffset>
            </wp:positionH>
            <wp:positionV relativeFrom="paragraph">
              <wp:posOffset>158115</wp:posOffset>
            </wp:positionV>
            <wp:extent cx="5654696" cy="4557252"/>
            <wp:effectExtent l="0" t="0" r="3175" b="0"/>
            <wp:wrapNone/>
            <wp:docPr id="11" name="Picture 1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schematic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96" cy="4557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95C607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noProof/>
          <w:color w:val="000000"/>
          <w:sz w:val="32"/>
          <w:szCs w:val="32"/>
        </w:rPr>
      </w:pPr>
    </w:p>
    <w:p w14:paraId="4BDACB17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noProof/>
        </w:rPr>
      </w:pPr>
    </w:p>
    <w:p w14:paraId="23AE1550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</w:rPr>
      </w:pPr>
    </w:p>
    <w:p w14:paraId="68745D60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</w:rPr>
      </w:pPr>
    </w:p>
    <w:p w14:paraId="532F185F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</w:rPr>
      </w:pPr>
    </w:p>
    <w:p w14:paraId="50C6CEF3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75FE2354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319E52AA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21D6150F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2CF29700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71979777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5F9AA079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4A0B1FB1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27CBAC0F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4B947E5C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1AC07122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63C0D36E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56354431" w14:textId="77777777" w:rsidR="006B0B22" w:rsidRPr="00CA7636" w:rsidRDefault="006B0B22" w:rsidP="00987CF9">
      <w:pPr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BBED9C5" w14:textId="70004A74" w:rsidR="003E1626" w:rsidRPr="00CA7636" w:rsidRDefault="003E1626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3-3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แผนภาพกระแสข้อมูล (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Data Flow Diagram: DFD)</w:t>
      </w:r>
    </w:p>
    <w:p w14:paraId="03B523ED" w14:textId="52F66710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46EF013E" w14:textId="75AAD70D" w:rsidR="0041449D" w:rsidRDefault="0041449D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36090F20" w14:textId="14960CC7" w:rsidR="00987CF9" w:rsidRDefault="00987CF9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B74F313" w14:textId="309E165E" w:rsidR="00987CF9" w:rsidRDefault="00987CF9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3BCCCE4B" w14:textId="3B12EB4A" w:rsidR="00987CF9" w:rsidRDefault="00987CF9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FD939C4" w14:textId="2B8A03C6" w:rsidR="00987CF9" w:rsidRDefault="00987CF9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8BF8829" w14:textId="16D786CE" w:rsidR="00987CF9" w:rsidRDefault="00987CF9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55B549E" w14:textId="7BCA0BAF" w:rsidR="00987CF9" w:rsidRDefault="00987CF9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12F340F" w14:textId="5AECE41C" w:rsidR="00987CF9" w:rsidRDefault="00987CF9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4CF7FD02" w14:textId="77777777" w:rsidR="00987CF9" w:rsidRPr="00CA7636" w:rsidRDefault="00987CF9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72FE7E7" w14:textId="77777777" w:rsidR="003E1626" w:rsidRPr="00CA7636" w:rsidRDefault="003E1626" w:rsidP="003E1626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lastRenderedPageBreak/>
        <w:t xml:space="preserve">Level 2 Process 1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>จัดการข้อมูลสมาชิก</w:t>
      </w:r>
    </w:p>
    <w:p w14:paraId="63E07A95" w14:textId="77777777" w:rsidR="003E1626" w:rsidRPr="00CA7636" w:rsidRDefault="003E1626" w:rsidP="003E1626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drawing>
          <wp:anchor distT="0" distB="0" distL="114300" distR="114300" simplePos="0" relativeHeight="251707392" behindDoc="1" locked="0" layoutInCell="1" allowOverlap="1" wp14:anchorId="0B326939" wp14:editId="27FB5A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1358537"/>
            <wp:effectExtent l="0" t="0" r="2540" b="0"/>
            <wp:wrapNone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411"/>
                    <a:stretch/>
                  </pic:blipFill>
                  <pic:spPr bwMode="auto">
                    <a:xfrm>
                      <a:off x="0" y="0"/>
                      <a:ext cx="5274310" cy="135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CB9506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E20DA6C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2D6859DF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74C846D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D80F6DA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  <w:cs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3-4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จัดการข้อมูลสมาชิก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 xml:space="preserve"> (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Data Flow Diagram: DFD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 xml:space="preserve">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Level : 2)</w:t>
      </w:r>
    </w:p>
    <w:p w14:paraId="078AFE50" w14:textId="77777777" w:rsidR="003E1626" w:rsidRPr="00CA7636" w:rsidRDefault="003E1626" w:rsidP="003E1626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>Level 2 Process 2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>จัดการข้อมูลการสั่งซื้อสินค้า</w:t>
      </w:r>
    </w:p>
    <w:p w14:paraId="7A4AF2F0" w14:textId="77777777" w:rsidR="003E1626" w:rsidRPr="00CA7636" w:rsidRDefault="003E1626" w:rsidP="003E1626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drawing>
          <wp:anchor distT="0" distB="0" distL="114300" distR="114300" simplePos="0" relativeHeight="251708416" behindDoc="1" locked="0" layoutInCell="1" allowOverlap="1" wp14:anchorId="70CB62BF" wp14:editId="45982476">
            <wp:simplePos x="0" y="0"/>
            <wp:positionH relativeFrom="column">
              <wp:posOffset>0</wp:posOffset>
            </wp:positionH>
            <wp:positionV relativeFrom="paragraph">
              <wp:posOffset>-5534</wp:posOffset>
            </wp:positionV>
            <wp:extent cx="5274012" cy="2312126"/>
            <wp:effectExtent l="0" t="0" r="3175" b="0"/>
            <wp:wrapNone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57" b="39799"/>
                    <a:stretch/>
                  </pic:blipFill>
                  <pic:spPr bwMode="auto">
                    <a:xfrm>
                      <a:off x="0" y="0"/>
                      <a:ext cx="5274012" cy="2312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56E404" w14:textId="77777777" w:rsidR="003E1626" w:rsidRPr="00CA7636" w:rsidRDefault="003E1626" w:rsidP="003E1626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287626A0" w14:textId="77777777" w:rsidR="003E1626" w:rsidRPr="00CA7636" w:rsidRDefault="003E1626" w:rsidP="003E1626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57B4924E" w14:textId="77777777" w:rsidR="003E1626" w:rsidRPr="00CA7636" w:rsidRDefault="003E1626" w:rsidP="003E1626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455D8D6E" w14:textId="77777777" w:rsidR="003E1626" w:rsidRPr="00CA7636" w:rsidRDefault="003E1626" w:rsidP="003E1626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31079FA9" w14:textId="77777777" w:rsidR="003E1626" w:rsidRPr="00CA7636" w:rsidRDefault="003E1626" w:rsidP="003E1626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0C84E30D" w14:textId="77777777" w:rsidR="003E1626" w:rsidRPr="00CA7636" w:rsidRDefault="003E1626" w:rsidP="003E1626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6107163A" w14:textId="77777777" w:rsidR="003E1626" w:rsidRPr="00CA7636" w:rsidRDefault="003E1626" w:rsidP="003E1626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67ECAB39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  <w:cs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3-5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จัดการข้อมูลการสั่งซื้อสินค้า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 xml:space="preserve"> (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Data Flow Diagram: DFD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 xml:space="preserve">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Level : 2)</w:t>
      </w:r>
    </w:p>
    <w:p w14:paraId="7D71A915" w14:textId="77777777" w:rsidR="003E1626" w:rsidRPr="00CA7636" w:rsidRDefault="003E1626" w:rsidP="003E1626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>Level 2 Process 3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>จัดการข้อมูลการชำระเงิน</w:t>
      </w:r>
    </w:p>
    <w:p w14:paraId="0C7082BE" w14:textId="77777777" w:rsidR="003E1626" w:rsidRPr="00CA7636" w:rsidRDefault="003E1626" w:rsidP="003E1626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drawing>
          <wp:anchor distT="0" distB="0" distL="114300" distR="114300" simplePos="0" relativeHeight="251709440" behindDoc="1" locked="0" layoutInCell="1" allowOverlap="1" wp14:anchorId="78BB8C12" wp14:editId="4DF97A23">
            <wp:simplePos x="0" y="0"/>
            <wp:positionH relativeFrom="column">
              <wp:posOffset>0</wp:posOffset>
            </wp:positionH>
            <wp:positionV relativeFrom="paragraph">
              <wp:posOffset>2086</wp:posOffset>
            </wp:positionV>
            <wp:extent cx="5274310" cy="2256427"/>
            <wp:effectExtent l="0" t="0" r="2540" b="0"/>
            <wp:wrapNone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43"/>
                    <a:stretch/>
                  </pic:blipFill>
                  <pic:spPr bwMode="auto">
                    <a:xfrm>
                      <a:off x="0" y="0"/>
                      <a:ext cx="5274310" cy="2256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546D18" w14:textId="77777777" w:rsidR="003E1626" w:rsidRPr="00CA7636" w:rsidRDefault="003E1626" w:rsidP="003E1626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68EA02CA" w14:textId="77777777" w:rsidR="003E1626" w:rsidRPr="00CA7636" w:rsidRDefault="003E1626" w:rsidP="003E1626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7479EDC0" w14:textId="77777777" w:rsidR="003E1626" w:rsidRPr="00CA7636" w:rsidRDefault="003E1626" w:rsidP="003E1626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04A2CDF3" w14:textId="77777777" w:rsidR="003E1626" w:rsidRPr="00CA7636" w:rsidRDefault="003E1626" w:rsidP="003E1626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74C385AB" w14:textId="77777777" w:rsidR="003E1626" w:rsidRPr="00CA7636" w:rsidRDefault="003E1626" w:rsidP="003E1626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0BEBD946" w14:textId="77777777" w:rsidR="003E1626" w:rsidRPr="00CA7636" w:rsidRDefault="003E1626" w:rsidP="003E1626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71FB187C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323A3A0F" w14:textId="77777777" w:rsidR="006B0B22" w:rsidRPr="00CA7636" w:rsidRDefault="006B0B22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48E746E1" w14:textId="5485F5F9" w:rsidR="003E1626" w:rsidRPr="00CA7636" w:rsidRDefault="003E1626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  <w:cs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3-6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จัดการข้อมูลการชำระเงิน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 xml:space="preserve"> (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Data Flow Diagram: DFD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 xml:space="preserve">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Level : 2)</w:t>
      </w:r>
    </w:p>
    <w:p w14:paraId="6B970D10" w14:textId="5A0F8675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noProof/>
          <w:sz w:val="32"/>
          <w:szCs w:val="32"/>
        </w:rPr>
      </w:pPr>
    </w:p>
    <w:p w14:paraId="1177B835" w14:textId="77777777" w:rsidR="0041449D" w:rsidRPr="00CA7636" w:rsidRDefault="0041449D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noProof/>
          <w:sz w:val="32"/>
          <w:szCs w:val="32"/>
        </w:rPr>
      </w:pPr>
    </w:p>
    <w:p w14:paraId="1CDD0B29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lastRenderedPageBreak/>
        <w:t>Level 2 Process 4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>จัดการข้อมูลสินค้า</w:t>
      </w:r>
    </w:p>
    <w:p w14:paraId="6701F08B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5075FDBB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drawing>
          <wp:anchor distT="0" distB="0" distL="114300" distR="114300" simplePos="0" relativeHeight="251710464" behindDoc="1" locked="0" layoutInCell="1" allowOverlap="1" wp14:anchorId="76CF6442" wp14:editId="0D462620">
            <wp:simplePos x="0" y="0"/>
            <wp:positionH relativeFrom="column">
              <wp:posOffset>0</wp:posOffset>
            </wp:positionH>
            <wp:positionV relativeFrom="paragraph">
              <wp:posOffset>-1946</wp:posOffset>
            </wp:positionV>
            <wp:extent cx="5273040" cy="1303507"/>
            <wp:effectExtent l="0" t="0" r="3810" b="0"/>
            <wp:wrapNone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044"/>
                    <a:stretch/>
                  </pic:blipFill>
                  <pic:spPr bwMode="auto">
                    <a:xfrm>
                      <a:off x="0" y="0"/>
                      <a:ext cx="5273040" cy="130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93C4BA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14EEEC97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2CF7083E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C03EC85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D95746B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49A01F5C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3-7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จัดการข้อมูลสินค้า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 xml:space="preserve"> (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Data Flow Diagram: DFD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 xml:space="preserve">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Level : 2)</w:t>
      </w:r>
    </w:p>
    <w:p w14:paraId="1EDFFB3E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Level 2 Process 6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>จัดการข้อมูลผู้ดูแลระบบ</w:t>
      </w:r>
    </w:p>
    <w:p w14:paraId="11B645CE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18A09FDE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drawing>
          <wp:anchor distT="0" distB="0" distL="114300" distR="114300" simplePos="0" relativeHeight="251711488" behindDoc="1" locked="0" layoutInCell="1" allowOverlap="1" wp14:anchorId="57314DB3" wp14:editId="197EAF16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273303" cy="1478604"/>
            <wp:effectExtent l="0" t="0" r="3810" b="7620"/>
            <wp:wrapNone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82" b="36642"/>
                    <a:stretch/>
                  </pic:blipFill>
                  <pic:spPr bwMode="auto">
                    <a:xfrm>
                      <a:off x="0" y="0"/>
                      <a:ext cx="5273303" cy="1478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21CBAE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C8FCFB7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42082D7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3E482009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7001E05E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30973F5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3-8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จัดการข้อมูลผู้ดูแลระบบ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 xml:space="preserve"> (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Data Flow Diagram: DFD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 xml:space="preserve">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Level : 2)</w:t>
      </w:r>
    </w:p>
    <w:p w14:paraId="6CB23094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>Level 2 Process 7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>จัดการข้อมูลรายจ่ายรายเดือน</w:t>
      </w:r>
    </w:p>
    <w:p w14:paraId="0AFE8EE9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62BD3EE8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drawing>
          <wp:anchor distT="0" distB="0" distL="114300" distR="114300" simplePos="0" relativeHeight="251712512" behindDoc="1" locked="0" layoutInCell="1" allowOverlap="1" wp14:anchorId="2C0F976A" wp14:editId="6D308EBA">
            <wp:simplePos x="0" y="0"/>
            <wp:positionH relativeFrom="column">
              <wp:posOffset>0</wp:posOffset>
            </wp:positionH>
            <wp:positionV relativeFrom="paragraph">
              <wp:posOffset>-135</wp:posOffset>
            </wp:positionV>
            <wp:extent cx="5274310" cy="1354293"/>
            <wp:effectExtent l="0" t="0" r="2540" b="0"/>
            <wp:wrapNone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00"/>
                    <a:stretch/>
                  </pic:blipFill>
                  <pic:spPr bwMode="auto">
                    <a:xfrm>
                      <a:off x="0" y="0"/>
                      <a:ext cx="5274310" cy="1354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234850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1199EC79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9119567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29D7A25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3E639C3B" w14:textId="7ED21ACD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D5B2401" w14:textId="77777777" w:rsidR="006B0B22" w:rsidRPr="00CA7636" w:rsidRDefault="006B0B22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43B90801" w14:textId="77777777" w:rsidR="00554EDD" w:rsidRPr="00CA7636" w:rsidRDefault="00554EDD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0E6D6585" w14:textId="49AE6DD9" w:rsidR="003E1626" w:rsidRPr="00CA7636" w:rsidRDefault="003E1626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  <w:cs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3-9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จัดการข้อมูลรายจ่ายรายเดือน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 xml:space="preserve"> (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Data Flow Diagram: DFD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 xml:space="preserve">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Level : 2)</w:t>
      </w:r>
    </w:p>
    <w:p w14:paraId="15DC49E1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3F0AF6CF" w14:textId="38E28BB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22AB3446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lastRenderedPageBreak/>
        <w:t xml:space="preserve">Level 2 Process 8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>ออกรายงาน</w:t>
      </w:r>
    </w:p>
    <w:p w14:paraId="1D012970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drawing>
          <wp:anchor distT="0" distB="0" distL="114300" distR="114300" simplePos="0" relativeHeight="251713536" behindDoc="1" locked="0" layoutInCell="1" allowOverlap="1" wp14:anchorId="7AE071E0" wp14:editId="259C7B8E">
            <wp:simplePos x="0" y="0"/>
            <wp:positionH relativeFrom="page">
              <wp:posOffset>1663700</wp:posOffset>
            </wp:positionH>
            <wp:positionV relativeFrom="paragraph">
              <wp:posOffset>161790</wp:posOffset>
            </wp:positionV>
            <wp:extent cx="5422686" cy="6451600"/>
            <wp:effectExtent l="0" t="0" r="6985" b="6350"/>
            <wp:wrapNone/>
            <wp:docPr id="55" name="Picture 55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, engineering drawing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686" cy="645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9F7684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10929513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626DBBB0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26C63B36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1DDA4C27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5AA83D39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0341915F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05729EF1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19482439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7FA270AA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15C93624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632EAF0F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10FEC432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18B95B4D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19F06819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36D659BB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583D1BD2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3B612CAB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19FB6CBF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5D879FF2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370FE879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78563076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1D8E1C26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288B72D" w14:textId="77777777" w:rsidR="006B0B22" w:rsidRPr="00CA7636" w:rsidRDefault="006B0B22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FDAAC41" w14:textId="0C812C2F" w:rsidR="003E1626" w:rsidRPr="00CA7636" w:rsidRDefault="003E1626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3-10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ออกรายงาน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 xml:space="preserve"> (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Data Flow Diagram: DFD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 xml:space="preserve">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Level : 2)</w:t>
      </w:r>
    </w:p>
    <w:p w14:paraId="330F1A46" w14:textId="77777777" w:rsidR="003E1626" w:rsidRPr="00CA7636" w:rsidRDefault="003E1626" w:rsidP="003E1626">
      <w:pPr>
        <w:tabs>
          <w:tab w:val="left" w:pos="2390"/>
        </w:tabs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656FAF31" w14:textId="5BF3A22A" w:rsidR="003E1626" w:rsidRPr="00CA7636" w:rsidRDefault="003E1626" w:rsidP="003E1626">
      <w:pPr>
        <w:tabs>
          <w:tab w:val="left" w:pos="2390"/>
        </w:tabs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5DC1365D" w14:textId="77777777" w:rsidR="0041449D" w:rsidRPr="00CA7636" w:rsidRDefault="0041449D" w:rsidP="003E1626">
      <w:pPr>
        <w:tabs>
          <w:tab w:val="left" w:pos="2390"/>
        </w:tabs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08A0DABF" w14:textId="77777777" w:rsidR="003E1626" w:rsidRPr="00CA7636" w:rsidRDefault="003E1626">
      <w:pPr>
        <w:pStyle w:val="ListParagraph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b/>
          <w:bCs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color w:val="000000"/>
          <w:sz w:val="32"/>
          <w:szCs w:val="32"/>
        </w:rPr>
        <w:lastRenderedPageBreak/>
        <w:t>คำอธิบายรายละเอียดของกระบวนการ (Process Specification)</w:t>
      </w:r>
    </w:p>
    <w:p w14:paraId="1DF4931A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cs/>
        </w:rPr>
      </w:pPr>
      <w:r w:rsidRPr="00CA7636">
        <w:rPr>
          <w:rFonts w:asciiTheme="minorBidi" w:hAnsiTheme="minorBidi" w:cstheme="minorBidi"/>
          <w:b/>
          <w:bCs/>
          <w:noProof/>
          <w:color w:val="000000"/>
          <w:sz w:val="32"/>
          <w:szCs w:val="32"/>
        </w:rPr>
        <w:t xml:space="preserve">Process description DFD 1 :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จัดการ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>ข้อมูลสมาชิก</w:t>
      </w:r>
    </w:p>
    <w:tbl>
      <w:tblPr>
        <w:tblW w:w="830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25"/>
        <w:gridCol w:w="5775"/>
      </w:tblGrid>
      <w:tr w:rsidR="003E1626" w:rsidRPr="00CA7636" w14:paraId="448B0271" w14:textId="77777777" w:rsidTr="00BD63C0">
        <w:trPr>
          <w:trHeight w:val="20"/>
          <w:tblHeader/>
        </w:trPr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C0B6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D9E9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40DF2F2D" w14:textId="77777777" w:rsidTr="00BD63C0">
        <w:trPr>
          <w:trHeight w:val="20"/>
        </w:trPr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98A3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68E9D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จัดการข้อมูล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สมาชิก</w:t>
            </w:r>
          </w:p>
        </w:tc>
      </w:tr>
      <w:tr w:rsidR="003E1626" w:rsidRPr="00CA7636" w14:paraId="2AC72EEA" w14:textId="77777777" w:rsidTr="00BD63C0">
        <w:trPr>
          <w:trHeight w:val="20"/>
        </w:trPr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219DED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4590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1</w:t>
            </w:r>
          </w:p>
        </w:tc>
      </w:tr>
      <w:tr w:rsidR="003E1626" w:rsidRPr="00CA7636" w14:paraId="7B2A6E00" w14:textId="77777777" w:rsidTr="00BD63C0">
        <w:trPr>
          <w:trHeight w:val="20"/>
        </w:trPr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F9FA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7C789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ข้อมูล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สมาชิก</w:t>
            </w:r>
          </w:p>
        </w:tc>
      </w:tr>
      <w:tr w:rsidR="003E1626" w:rsidRPr="00CA7636" w14:paraId="541D0B65" w14:textId="77777777" w:rsidTr="00BD63C0">
        <w:trPr>
          <w:trHeight w:val="20"/>
        </w:trPr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AE49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078F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ข้อมูล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สมาชิกที่บันทึกแล้ว</w:t>
            </w:r>
          </w:p>
        </w:tc>
      </w:tr>
      <w:tr w:rsidR="003E1626" w:rsidRPr="00CA7636" w14:paraId="59157C10" w14:textId="77777777" w:rsidTr="00BD63C0">
        <w:trPr>
          <w:trHeight w:val="20"/>
        </w:trPr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B0B1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F6472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ข้อมูล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สมาชิก</w:t>
            </w:r>
          </w:p>
        </w:tc>
      </w:tr>
      <w:tr w:rsidR="003E1626" w:rsidRPr="00CA7636" w14:paraId="2659EB37" w14:textId="77777777" w:rsidTr="00BD63C0">
        <w:trPr>
          <w:trHeight w:val="20"/>
        </w:trPr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454F2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FB3144" w14:textId="77777777" w:rsidR="003E1626" w:rsidRPr="00CA7636" w:rsidRDefault="003E1626" w:rsidP="00BD6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ที่</w:t>
            </w: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ใช้สำหรับจัดการข้อมูล</w:t>
            </w: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  <w:t>ส่วนบุคคลของ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สมาชิก</w:t>
            </w:r>
          </w:p>
          <w:p w14:paraId="109DAEDC" w14:textId="77777777" w:rsidR="003E1626" w:rsidRPr="00CA7636" w:rsidRDefault="003E1626" w:rsidP="00BD6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ในส่วนนี้แยกออกเป็น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Process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ย่อย ดังนี้</w:t>
            </w:r>
          </w:p>
          <w:p w14:paraId="0C49E765" w14:textId="77777777" w:rsidR="003E1626" w:rsidRPr="00CA7636" w:rsidRDefault="003E1626">
            <w:pPr>
              <w:pStyle w:val="ListParagraph"/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เพิ่มข้อมูล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สมาชิก</w:t>
            </w:r>
          </w:p>
          <w:p w14:paraId="0A3ECD62" w14:textId="77777777" w:rsidR="003E1626" w:rsidRPr="00CA7636" w:rsidRDefault="003E1626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แก้ไขข้อมูล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สมาชิก</w:t>
            </w:r>
          </w:p>
        </w:tc>
      </w:tr>
    </w:tbl>
    <w:p w14:paraId="1422E5FF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19DE1532" w14:textId="77777777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 xml:space="preserve">Process description DFD 1.1 :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>เพิ่มข้อมูลสมาชิก</w:t>
      </w:r>
    </w:p>
    <w:tbl>
      <w:tblPr>
        <w:tblW w:w="830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70"/>
        <w:gridCol w:w="5730"/>
      </w:tblGrid>
      <w:tr w:rsidR="003E1626" w:rsidRPr="00CA7636" w14:paraId="0D0CAB4D" w14:textId="77777777" w:rsidTr="00BD63C0">
        <w:trPr>
          <w:trHeight w:val="458"/>
          <w:tblHeader/>
        </w:trPr>
        <w:tc>
          <w:tcPr>
            <w:tcW w:w="2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FE36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49247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65CD9247" w14:textId="77777777" w:rsidTr="00BD63C0">
        <w:tc>
          <w:tcPr>
            <w:tcW w:w="2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465F7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988907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เพิ่มข้อมูลสมาชิก</w:t>
            </w:r>
          </w:p>
        </w:tc>
      </w:tr>
      <w:tr w:rsidR="003E1626" w:rsidRPr="00CA7636" w14:paraId="09FF3097" w14:textId="77777777" w:rsidTr="00BD63C0">
        <w:trPr>
          <w:trHeight w:val="368"/>
        </w:trPr>
        <w:tc>
          <w:tcPr>
            <w:tcW w:w="2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1AB9A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0E57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1.1</w:t>
            </w:r>
          </w:p>
        </w:tc>
      </w:tr>
      <w:tr w:rsidR="003E1626" w:rsidRPr="00CA7636" w14:paraId="49EAF113" w14:textId="77777777" w:rsidTr="00BD63C0">
        <w:tc>
          <w:tcPr>
            <w:tcW w:w="2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7D31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6A091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ข้อมูลสมาชิก</w:t>
            </w:r>
          </w:p>
        </w:tc>
      </w:tr>
      <w:tr w:rsidR="003E1626" w:rsidRPr="00CA7636" w14:paraId="4D62A044" w14:textId="77777777" w:rsidTr="00BD63C0">
        <w:tc>
          <w:tcPr>
            <w:tcW w:w="2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F313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7F86C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ข้อมูลสมาชิกที่บันทึกแล้ว</w:t>
            </w:r>
          </w:p>
        </w:tc>
      </w:tr>
      <w:tr w:rsidR="003E1626" w:rsidRPr="00CA7636" w14:paraId="208ECC0E" w14:textId="77777777" w:rsidTr="00BD63C0">
        <w:tc>
          <w:tcPr>
            <w:tcW w:w="2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AB22F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9953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ข้อมูลสมาชิก</w:t>
            </w:r>
          </w:p>
        </w:tc>
      </w:tr>
      <w:tr w:rsidR="003E1626" w:rsidRPr="00CA7636" w14:paraId="154E0BB6" w14:textId="77777777" w:rsidTr="00BD63C0">
        <w:trPr>
          <w:trHeight w:val="1077"/>
        </w:trPr>
        <w:tc>
          <w:tcPr>
            <w:tcW w:w="2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3703D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AFEE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ที่ใช้สำหรับการเพิ่ม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ข้อมูลสมาชิกใหม่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ในระบบ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</w:p>
          <w:p w14:paraId="1332062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โดย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สมาชิก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สามารถเพิ่มข้อมูลได้ดังนี้</w:t>
            </w:r>
          </w:p>
          <w:p w14:paraId="01225039" w14:textId="77777777" w:rsidR="003E1626" w:rsidRPr="00CA7636" w:rsidRDefault="003E1626">
            <w:pPr>
              <w:numPr>
                <w:ilvl w:val="0"/>
                <w:numId w:val="27"/>
              </w:num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ชื่อ-นามสกุล</w:t>
            </w:r>
          </w:p>
          <w:p w14:paraId="1C6C5694" w14:textId="77777777" w:rsidR="003E1626" w:rsidRPr="00CA7636" w:rsidRDefault="003E1626">
            <w:pPr>
              <w:numPr>
                <w:ilvl w:val="0"/>
                <w:numId w:val="27"/>
              </w:num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ที่อยู่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(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ตำบล อำเภอ จังหวัด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)</w:t>
            </w:r>
          </w:p>
          <w:p w14:paraId="03422444" w14:textId="77777777" w:rsidR="003E1626" w:rsidRPr="00CA7636" w:rsidRDefault="003E1626">
            <w:pPr>
              <w:numPr>
                <w:ilvl w:val="0"/>
                <w:numId w:val="27"/>
              </w:num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เบอร์โทร</w:t>
            </w:r>
          </w:p>
          <w:p w14:paraId="1B760209" w14:textId="77777777" w:rsidR="003E1626" w:rsidRPr="00CA7636" w:rsidRDefault="003E1626">
            <w:pPr>
              <w:numPr>
                <w:ilvl w:val="0"/>
                <w:numId w:val="27"/>
              </w:num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อีเมล</w:t>
            </w:r>
          </w:p>
          <w:p w14:paraId="1938CD62" w14:textId="77777777" w:rsidR="003E1626" w:rsidRPr="00CA7636" w:rsidRDefault="003E1626">
            <w:pPr>
              <w:numPr>
                <w:ilvl w:val="0"/>
                <w:numId w:val="27"/>
              </w:num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พิกัดที่อยู่จัดส่ง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(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ลองจิจูด ละติจูด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)</w:t>
            </w:r>
          </w:p>
          <w:p w14:paraId="332BDA9E" w14:textId="77777777" w:rsidR="003E1626" w:rsidRPr="00CA7636" w:rsidRDefault="003E1626">
            <w:pPr>
              <w:numPr>
                <w:ilvl w:val="0"/>
                <w:numId w:val="27"/>
              </w:num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Username</w:t>
            </w:r>
          </w:p>
          <w:p w14:paraId="346EAF76" w14:textId="77777777" w:rsidR="003E1626" w:rsidRPr="00CA7636" w:rsidRDefault="003E1626">
            <w:pPr>
              <w:numPr>
                <w:ilvl w:val="0"/>
                <w:numId w:val="27"/>
              </w:num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password</w:t>
            </w:r>
          </w:p>
        </w:tc>
      </w:tr>
    </w:tbl>
    <w:p w14:paraId="43BB52E1" w14:textId="77777777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lastRenderedPageBreak/>
        <w:t>Process description DFD 1.2 : แก้ไข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>ข้อมูลสมาชิก</w:t>
      </w:r>
    </w:p>
    <w:tbl>
      <w:tblPr>
        <w:tblW w:w="830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0"/>
        <w:gridCol w:w="5760"/>
      </w:tblGrid>
      <w:tr w:rsidR="003E1626" w:rsidRPr="00CA7636" w14:paraId="4AF1B490" w14:textId="77777777" w:rsidTr="00BD63C0">
        <w:trPr>
          <w:trHeight w:val="458"/>
          <w:tblHeader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67621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B233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45A529E1" w14:textId="77777777" w:rsidTr="00BD63C0"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8E72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7CFA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แก้ไข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ข้อมูลสมาชิก</w:t>
            </w:r>
          </w:p>
        </w:tc>
      </w:tr>
      <w:tr w:rsidR="003E1626" w:rsidRPr="00CA7636" w14:paraId="725654FC" w14:textId="77777777" w:rsidTr="00BD63C0"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448722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120D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1.2</w:t>
            </w:r>
          </w:p>
        </w:tc>
      </w:tr>
      <w:tr w:rsidR="003E1626" w:rsidRPr="00CA7636" w14:paraId="10043E5E" w14:textId="77777777" w:rsidTr="00BD63C0"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07492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8F001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ข้อมูลสมาชิกที่ต้องการแก้ไข</w:t>
            </w:r>
          </w:p>
        </w:tc>
      </w:tr>
      <w:tr w:rsidR="003E1626" w:rsidRPr="00CA7636" w14:paraId="026F57EC" w14:textId="77777777" w:rsidTr="00BD63C0"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D949D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F328C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ข้อมูลสมาชิกที่แก้ไขแล้ว</w:t>
            </w:r>
          </w:p>
        </w:tc>
      </w:tr>
      <w:tr w:rsidR="003E1626" w:rsidRPr="00CA7636" w14:paraId="3E022354" w14:textId="77777777" w:rsidTr="00BD63C0"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CAA1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66E8E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ข้อมูลสมาชิก</w:t>
            </w:r>
          </w:p>
        </w:tc>
      </w:tr>
      <w:tr w:rsidR="003E1626" w:rsidRPr="00CA7636" w14:paraId="1E9935A3" w14:textId="77777777" w:rsidTr="00BD63C0">
        <w:trPr>
          <w:trHeight w:val="880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121F4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479D9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 Process ที่ใช้สำหรับการแก้ไขข้อมูลลูกค้า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ซึ่งจะใช้ในกรณี</w:t>
            </w:r>
          </w:p>
          <w:p w14:paraId="6B75BB2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ที่ข้อมูลผิดพลาด หรือมีการเปลี่ยนแปลง</w:t>
            </w:r>
          </w:p>
        </w:tc>
      </w:tr>
    </w:tbl>
    <w:p w14:paraId="76AB74DF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2AAF73DE" w14:textId="77777777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  <w:cs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Process description DFD 2 : จัดการข้อมูล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>การสั่งซื้อสินค้า</w:t>
      </w:r>
    </w:p>
    <w:tbl>
      <w:tblPr>
        <w:tblW w:w="830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20"/>
      </w:tblGrid>
      <w:tr w:rsidR="003E1626" w:rsidRPr="00CA7636" w14:paraId="1A917973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FCD20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115FB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4B1E420D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ECEA5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E638C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จัดการ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ข้อมูลการสั่งซื้อสินค้า</w:t>
            </w:r>
          </w:p>
        </w:tc>
      </w:tr>
      <w:tr w:rsidR="003E1626" w:rsidRPr="00CA7636" w14:paraId="7F610061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8D971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1AB36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2</w:t>
            </w:r>
          </w:p>
        </w:tc>
      </w:tr>
      <w:tr w:rsidR="003E1626" w:rsidRPr="00CA7636" w14:paraId="5C6764BD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88F8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865B4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ข้อมูลการสั่งซื้อสินค้า ข้อมูลสินค้า</w:t>
            </w:r>
          </w:p>
        </w:tc>
      </w:tr>
      <w:tr w:rsidR="003E1626" w:rsidRPr="00CA7636" w14:paraId="736B5A09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0933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D1FD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ข้อมูลการสั่งซื้อสินค้าที่บันทึกแล้ว</w:t>
            </w:r>
          </w:p>
        </w:tc>
      </w:tr>
      <w:tr w:rsidR="003E1626" w:rsidRPr="00CA7636" w14:paraId="2D6401EF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A10C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13099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ข้อมูลสมาชิก ข้อมูลการสั่งซื้อสินค้า ข้อมูลสินค้า</w:t>
            </w:r>
          </w:p>
        </w:tc>
      </w:tr>
      <w:tr w:rsidR="003E1626" w:rsidRPr="00CA7636" w14:paraId="621DFD65" w14:textId="77777777" w:rsidTr="00BD63C0">
        <w:trPr>
          <w:trHeight w:val="1799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AAEF0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020FA" w14:textId="77777777" w:rsidR="003E1626" w:rsidRPr="00CA7636" w:rsidRDefault="003E1626" w:rsidP="00BD63C0">
            <w:pPr>
              <w:jc w:val="thaiDistribute"/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 Process ที่ใช้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ในการสั่งซื้อสินค้า โดยลูกค้าเลือกสินค้าที่ต้องการพร้อมระบุจำนวนในตะกร้าสั่งซื้อสินค้า ซึ่งสามารถเปลี่ยนแปลงรายการหรือจำนวนภายหลังได้ เมื่อลูกค้ายืนยันการซื้อสินค้าแล้ว รายการที่สั่งซื้อจะถูกนำออกจากตะกร้าสินค้า </w:t>
            </w:r>
          </w:p>
        </w:tc>
      </w:tr>
    </w:tbl>
    <w:p w14:paraId="338EFF15" w14:textId="584F8598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7DC50310" w14:textId="0A137DC5" w:rsidR="0041449D" w:rsidRPr="00CA7636" w:rsidRDefault="0041449D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28CC92E9" w14:textId="4B2CABCB" w:rsidR="0041449D" w:rsidRPr="00CA7636" w:rsidRDefault="0041449D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0BC7589A" w14:textId="799EB4DA" w:rsidR="0041449D" w:rsidRPr="00CA7636" w:rsidRDefault="0041449D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588D1624" w14:textId="3797422A" w:rsidR="0041449D" w:rsidRPr="00CA7636" w:rsidRDefault="0041449D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40D20BFE" w14:textId="5522D4BB" w:rsidR="0041449D" w:rsidRPr="00CA7636" w:rsidRDefault="0041449D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3447F262" w14:textId="025F6AA4" w:rsidR="0041449D" w:rsidRPr="00CA7636" w:rsidRDefault="0041449D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218ACAC8" w14:textId="77777777" w:rsidR="00DF08FB" w:rsidRPr="00CA7636" w:rsidRDefault="00DF08FB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0FDC97FB" w14:textId="77777777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lastRenderedPageBreak/>
        <w:t>Process description DFD 2.1 : เพิ่ม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>ข้อมูลการเลือกซื้อสินค้า</w:t>
      </w:r>
    </w:p>
    <w:tbl>
      <w:tblPr>
        <w:tblW w:w="837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89"/>
      </w:tblGrid>
      <w:tr w:rsidR="003E1626" w:rsidRPr="00CA7636" w14:paraId="3F964B8F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F396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08CC6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355F5057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DD730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91E73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เพิ่ม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ข้อมูลการเลือกซื้อสินค้า</w:t>
            </w:r>
          </w:p>
        </w:tc>
      </w:tr>
      <w:tr w:rsidR="003E1626" w:rsidRPr="00CA7636" w14:paraId="5E4516B6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99F804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C863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2.1</w:t>
            </w:r>
          </w:p>
        </w:tc>
      </w:tr>
      <w:tr w:rsidR="003E1626" w:rsidRPr="00CA7636" w14:paraId="7883FED5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5293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8A3E4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ข้อมูลการเลือกซื้อสินค้า ข้อมูลสินค้า</w:t>
            </w:r>
          </w:p>
        </w:tc>
      </w:tr>
      <w:tr w:rsidR="003E1626" w:rsidRPr="00CA7636" w14:paraId="170F909B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D437C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6D883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ข้อมูลการเลือกซื้อสินค้าที่บันทึกแล้ว</w:t>
            </w:r>
          </w:p>
        </w:tc>
      </w:tr>
      <w:tr w:rsidR="003E1626" w:rsidRPr="00CA7636" w14:paraId="7A32F81E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2B4FF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89A4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ข้อมูลสมาชิก ข้อมูลการสั่งซื้อสินค้า ข้อมูลสินค้า</w:t>
            </w:r>
          </w:p>
        </w:tc>
      </w:tr>
      <w:tr w:rsidR="003E1626" w:rsidRPr="00CA7636" w14:paraId="623790CA" w14:textId="77777777" w:rsidTr="00BD63C0">
        <w:trPr>
          <w:trHeight w:val="1799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599C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CA0D8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 Process ที่ใช้สำหรับ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การเลือกซื้อสินค้า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เท่านั้น เป็นการ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เลือกซื้อสินค้า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หากลูกค้ามีการสั่งซื้อสินค้า สินค้าที่อยู่ใน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ตะกร้าสินค้า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จะหายไป โดยมีข้อมูลดังนี้</w:t>
            </w:r>
          </w:p>
          <w:p w14:paraId="76762638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รหัสการสั่งซื้อสินค้า</w:t>
            </w:r>
          </w:p>
          <w:p w14:paraId="2DA5304D" w14:textId="77777777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>รหัส</w:t>
            </w: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  <w:cs/>
              </w:rPr>
              <w:t>สมาชิก</w:t>
            </w:r>
          </w:p>
          <w:p w14:paraId="353ABA7D" w14:textId="77777777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  <w:cs/>
              </w:rPr>
              <w:t>วันที่สั่งซื้อ</w:t>
            </w:r>
          </w:p>
          <w:p w14:paraId="29110FF3" w14:textId="77777777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  <w:cs/>
              </w:rPr>
              <w:t>เวลา</w:t>
            </w:r>
          </w:p>
          <w:p w14:paraId="0E9D9C25" w14:textId="77777777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  <w:cs/>
              </w:rPr>
              <w:t>สถานะการสั่งซื้อ เช่น ยังไม่ได้สั่งซื้อสินค้า รอการชำระเงิน</w:t>
            </w:r>
          </w:p>
          <w:p w14:paraId="4F7BFA21" w14:textId="77777777" w:rsidR="003E1626" w:rsidRPr="00CA7636" w:rsidRDefault="003E1626" w:rsidP="00BD6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  <w:cs/>
              </w:rPr>
              <w:t>อยู่ระหว่างการตรวจสอบ เตรียมแพ็คสินค้า กำลังจัดส่งสินค้า จัดส่งสินค้าแล้ว</w:t>
            </w:r>
          </w:p>
        </w:tc>
      </w:tr>
    </w:tbl>
    <w:p w14:paraId="43668B5C" w14:textId="77777777" w:rsidR="00554EDD" w:rsidRPr="00CA7636" w:rsidRDefault="00554EDD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3C20A7A7" w14:textId="3C19C34F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 xml:space="preserve">Process description DFD 2.2 :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>แก้ไขข้อมูลการเลือกซื้อสินค้า</w:t>
      </w:r>
    </w:p>
    <w:tbl>
      <w:tblPr>
        <w:tblW w:w="830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20"/>
      </w:tblGrid>
      <w:tr w:rsidR="003E1626" w:rsidRPr="00CA7636" w14:paraId="35A3D49D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C86F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173C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56528A3B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068C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603EB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แก้ไขข้อมูลการเลือกซื้อสินค้า</w:t>
            </w:r>
          </w:p>
        </w:tc>
      </w:tr>
      <w:tr w:rsidR="003E1626" w:rsidRPr="00CA7636" w14:paraId="1814F65D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8DE987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4AFB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2.2</w:t>
            </w:r>
          </w:p>
        </w:tc>
      </w:tr>
      <w:tr w:rsidR="003E1626" w:rsidRPr="00CA7636" w14:paraId="51079406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3C183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78D17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ข้อมูลการเลือกซื้อสินค้าที่ต้องการแก้ไข ข้อมูลสินค้า</w:t>
            </w:r>
          </w:p>
        </w:tc>
      </w:tr>
      <w:tr w:rsidR="003E1626" w:rsidRPr="00CA7636" w14:paraId="399C4D67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677F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F4BA5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ข้อมูลการเลือกซื้อสินค้าที่แก้ไขข้อมูลแล้ว</w:t>
            </w:r>
          </w:p>
        </w:tc>
      </w:tr>
      <w:tr w:rsidR="003E1626" w:rsidRPr="00CA7636" w14:paraId="382DC5B3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52470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7CA75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ข้อมูลสมาชิก ข้อมูลการสั่งซื้อสินค้า ข้อมูลสินค้า</w:t>
            </w:r>
          </w:p>
        </w:tc>
      </w:tr>
      <w:tr w:rsidR="003E1626" w:rsidRPr="00CA7636" w14:paraId="02987E1F" w14:textId="77777777" w:rsidTr="00BD63C0">
        <w:trPr>
          <w:trHeight w:val="1799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623D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ACC3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 Process ที่ใช้สำหรับ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แก้ไขจำนวนของสินค้าที่ทำการเลือกไว้ในตะกร้าสินค้า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หากลูกค้ามีการสั่งซื้อสินค้า สินค้าที่อยู่ใน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ตะกร้าสินค้า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จะหายไป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โดยจะสามารถแก้ไขจำนวนของสินค้าที่ต้องการได้ </w:t>
            </w:r>
          </w:p>
        </w:tc>
      </w:tr>
    </w:tbl>
    <w:p w14:paraId="260D35E7" w14:textId="77777777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lastRenderedPageBreak/>
        <w:t xml:space="preserve">Process description DFD 2.3 :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>ยืนยันข้อมูล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การสั่งซื้อสินค้า</w:t>
      </w:r>
    </w:p>
    <w:tbl>
      <w:tblPr>
        <w:tblW w:w="830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20"/>
      </w:tblGrid>
      <w:tr w:rsidR="003E1626" w:rsidRPr="00CA7636" w14:paraId="3FBC5ABC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D9A9F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5B75A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50C4FC09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F1AF7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E4776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ยืนยันข้อมูลการสั่งซื้อสินค้า</w:t>
            </w:r>
          </w:p>
        </w:tc>
      </w:tr>
      <w:tr w:rsidR="003E1626" w:rsidRPr="00CA7636" w14:paraId="67D0D042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05D4C4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02177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2.3</w:t>
            </w:r>
          </w:p>
        </w:tc>
      </w:tr>
      <w:tr w:rsidR="003E1626" w:rsidRPr="00CA7636" w14:paraId="477FF9E3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261B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FCBA3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สมาชิก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ข้อมูลการสั่งซื้อสินค้า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คำสั่งซื้อสินค้าที่ยืนยัน</w:t>
            </w:r>
          </w:p>
        </w:tc>
      </w:tr>
      <w:tr w:rsidR="003E1626" w:rsidRPr="00CA7636" w14:paraId="5083009B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25E9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14B57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ข้อมูลการสั่งซื้อสินค้าที่ยืนยันแล้ว</w:t>
            </w:r>
          </w:p>
        </w:tc>
      </w:tr>
      <w:tr w:rsidR="003E1626" w:rsidRPr="00CA7636" w14:paraId="6125D316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BB1AB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DBC1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สมาชิก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ข้อมูลการสั่งซื้อสินค้า</w:t>
            </w:r>
          </w:p>
        </w:tc>
      </w:tr>
      <w:tr w:rsidR="003E1626" w:rsidRPr="00CA7636" w14:paraId="045483F5" w14:textId="77777777" w:rsidTr="00BD63C0">
        <w:trPr>
          <w:trHeight w:val="475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FE23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5143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 Process ที่ใช้สำหรับการจัดการข้อมูล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ยืนยันการสั่งซื้อสินค้า </w:t>
            </w:r>
          </w:p>
        </w:tc>
      </w:tr>
    </w:tbl>
    <w:p w14:paraId="0C6C45A9" w14:textId="77777777" w:rsidR="0041449D" w:rsidRPr="00CA7636" w:rsidRDefault="0041449D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5A5957EC" w14:textId="77777777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Process description DFD 3 : จัดการข้อมูลการชำระเงิน</w:t>
      </w:r>
    </w:p>
    <w:tbl>
      <w:tblPr>
        <w:tblW w:w="830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20"/>
      </w:tblGrid>
      <w:tr w:rsidR="003E1626" w:rsidRPr="00CA7636" w14:paraId="7D38569C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8EE4D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E838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16E3EA1B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5FA20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D783B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จัดการข้อมูลการชำระเงิน</w:t>
            </w:r>
          </w:p>
        </w:tc>
      </w:tr>
      <w:tr w:rsidR="003E1626" w:rsidRPr="00CA7636" w14:paraId="74C915E9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98C854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4A130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3</w:t>
            </w:r>
          </w:p>
        </w:tc>
      </w:tr>
      <w:tr w:rsidR="003E1626" w:rsidRPr="00CA7636" w14:paraId="56E8D288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A7D1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7D8F2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ข้อมูลสมาชิก ข้อมูลสินค้า ข้อมูลการสั่งซื้อสินค้า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ข้อมูลการชำระเงิน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การยืนยันการชำระเงิน</w:t>
            </w:r>
          </w:p>
        </w:tc>
      </w:tr>
      <w:tr w:rsidR="003E1626" w:rsidRPr="00CA7636" w14:paraId="79F0FB11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19AA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7AE9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ข้อมูลการชำระเงิน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ที่บันทึกแล้ว</w:t>
            </w:r>
          </w:p>
        </w:tc>
      </w:tr>
      <w:tr w:rsidR="003E1626" w:rsidRPr="00CA7636" w14:paraId="4A151350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DCA7D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F0BD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ข้อมูลสมาชิก ข้อมูลสินค้า ข้อมูลการสั่งซื้อสินค้า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ข้อมูลการชำระเงิน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</w:p>
        </w:tc>
      </w:tr>
      <w:tr w:rsidR="003E1626" w:rsidRPr="00CA7636" w14:paraId="218795BA" w14:textId="77777777" w:rsidTr="00BD63C0">
        <w:trPr>
          <w:trHeight w:val="1799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92BB5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A5CFE" w14:textId="77777777" w:rsidR="003E1626" w:rsidRPr="00CA7636" w:rsidRDefault="003E1626" w:rsidP="00BD63C0">
            <w:pPr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 Process ที่ใช้สำหรับจัดการข้อมูล</w:t>
            </w:r>
          </w:p>
          <w:p w14:paraId="393E21F7" w14:textId="77777777" w:rsidR="003E1626" w:rsidRPr="00CA7636" w:rsidRDefault="003E1626" w:rsidP="00BD63C0">
            <w:pPr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การชำระเงินที่ลูกค้าชำระเงิน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ผ่านระบบธนาคารแล้ว</w:t>
            </w:r>
          </w:p>
          <w:p w14:paraId="1FA9C238" w14:textId="77777777" w:rsidR="003E1626" w:rsidRPr="00CA7636" w:rsidRDefault="003E1626" w:rsidP="00BD63C0">
            <w:pPr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 xml:space="preserve">แยกออกเป็น 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 xml:space="preserve">Process 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ย่อย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>ดังนี้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</w:t>
            </w:r>
          </w:p>
          <w:p w14:paraId="4E8CAEBE" w14:textId="77777777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เพิ่มข้อมูล</w:t>
            </w: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  <w:t>การชำระเงิน</w:t>
            </w:r>
          </w:p>
          <w:p w14:paraId="0618850C" w14:textId="77777777" w:rsidR="003E1626" w:rsidRPr="00CA7636" w:rsidRDefault="003E1626">
            <w:pPr>
              <w:numPr>
                <w:ilvl w:val="0"/>
                <w:numId w:val="28"/>
              </w:numPr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แก้ไขข้อมูล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การชำระเงิน</w:t>
            </w:r>
          </w:p>
          <w:p w14:paraId="75B4BE8D" w14:textId="77777777" w:rsidR="003E1626" w:rsidRPr="00CA7636" w:rsidRDefault="003E1626">
            <w:pPr>
              <w:numPr>
                <w:ilvl w:val="0"/>
                <w:numId w:val="28"/>
              </w:numPr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การยืนยันการชำระเงิน</w:t>
            </w:r>
          </w:p>
          <w:p w14:paraId="31FF12F9" w14:textId="77777777" w:rsidR="003E1626" w:rsidRPr="00CA7636" w:rsidRDefault="003E1626" w:rsidP="00BD63C0">
            <w:pPr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ซึ่งในการสั่งซื้อแต่ละครั้ง ลูกค้าสามารถแบ่งชำระเงินหลายครั้งได้</w:t>
            </w:r>
          </w:p>
        </w:tc>
      </w:tr>
    </w:tbl>
    <w:p w14:paraId="6987CE0B" w14:textId="77777777" w:rsidR="003E1626" w:rsidRPr="00CA7636" w:rsidRDefault="003E1626" w:rsidP="003E1626">
      <w:pP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6505732F" w14:textId="30B92CC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2F620DF2" w14:textId="77777777" w:rsidR="0041449D" w:rsidRPr="00CA7636" w:rsidRDefault="0041449D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1D20CA69" w14:textId="77777777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lastRenderedPageBreak/>
        <w:t>Process description DFD 3.1 : เพิ่มข้อมูลการชำระเงิน</w:t>
      </w:r>
    </w:p>
    <w:tbl>
      <w:tblPr>
        <w:tblW w:w="830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20"/>
      </w:tblGrid>
      <w:tr w:rsidR="003E1626" w:rsidRPr="00CA7636" w14:paraId="5650E9B2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01ED0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EFA31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7487DB00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2235F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E336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เพิ่มข้อมูลการชำระเงิน</w:t>
            </w:r>
          </w:p>
        </w:tc>
      </w:tr>
      <w:tr w:rsidR="003E1626" w:rsidRPr="00CA7636" w14:paraId="0B29EE7C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97940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D559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3.1</w:t>
            </w:r>
          </w:p>
        </w:tc>
      </w:tr>
      <w:tr w:rsidR="003E1626" w:rsidRPr="00CA7636" w14:paraId="064ED34D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EAFF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2457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ข้อมูลสมาชิก ข้อมูลสินค้า ข้อมูลการสั่งซื้อสินค้า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ข้อมูลการชำระเงิน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</w:p>
        </w:tc>
      </w:tr>
      <w:tr w:rsidR="003E1626" w:rsidRPr="00CA7636" w14:paraId="34A20B36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0CDCE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828E8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ข้อมูลการชำระเงิน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ที่บันทึกแล้ว</w:t>
            </w:r>
          </w:p>
        </w:tc>
      </w:tr>
      <w:tr w:rsidR="003E1626" w:rsidRPr="00CA7636" w14:paraId="6EE181EB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94E55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301D5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ข้อมูลสมาชิก ข้อมูลสินค้า ข้อมูลการสั่งซื้อสินค้า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ข้อมูลการชำระเงิน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</w:p>
        </w:tc>
      </w:tr>
      <w:tr w:rsidR="003E1626" w:rsidRPr="00CA7636" w14:paraId="57C184EA" w14:textId="77777777" w:rsidTr="00BD63C0">
        <w:trPr>
          <w:trHeight w:val="1060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1F7E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F2E9B" w14:textId="77777777" w:rsidR="003E1626" w:rsidRPr="00CA7636" w:rsidRDefault="003E1626" w:rsidP="00BD63C0">
            <w:pPr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ที่ใช้สำหรับเพิ่มข้อมูลการชำระเงิน</w:t>
            </w:r>
          </w:p>
          <w:p w14:paraId="4C3BCF2B" w14:textId="77777777" w:rsidR="003E1626" w:rsidRPr="00CA7636" w:rsidRDefault="003E1626" w:rsidP="00BD63C0">
            <w:pPr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ที่ลูกค้าทำการชำระเงิน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ค่าสินค้าแล้ว โดยจัดเก็บข้อมูลดังนี้ </w:t>
            </w:r>
          </w:p>
          <w:p w14:paraId="2D877CD0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รูปหลักฐานการชำระเงินของลูกค้า </w:t>
            </w:r>
          </w:p>
          <w:p w14:paraId="41CC0962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จำนวนเงินที่ชำระเงิน </w:t>
            </w:r>
          </w:p>
          <w:p w14:paraId="4B90DBED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วันที่และเวลาในการชำระเงิน</w:t>
            </w:r>
          </w:p>
          <w:p w14:paraId="0F51FF72" w14:textId="77777777" w:rsidR="003E1626" w:rsidRPr="00CA7636" w:rsidRDefault="003E1626" w:rsidP="00BD63C0">
            <w:pPr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กรณีลูกค้าชำระเงินไม่เต็มจำนวนเงินที่กำหนดไว้ สามารถเพิ่มเติมข้อมูลการชำระเงินได้</w:t>
            </w:r>
          </w:p>
        </w:tc>
      </w:tr>
    </w:tbl>
    <w:p w14:paraId="3614F04E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24C01768" w14:textId="77777777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 xml:space="preserve">Process description DFD 3.2: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>แก้ไข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ข้อมูลการชำระเงิน</w:t>
      </w:r>
    </w:p>
    <w:tbl>
      <w:tblPr>
        <w:tblW w:w="830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20"/>
      </w:tblGrid>
      <w:tr w:rsidR="003E1626" w:rsidRPr="00CA7636" w14:paraId="72CB76A9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4EAF5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9B68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35A7166E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41EB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B2CE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แก้ไข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ข้อมูลการชำระเงิน</w:t>
            </w:r>
          </w:p>
        </w:tc>
      </w:tr>
      <w:tr w:rsidR="003E1626" w:rsidRPr="00CA7636" w14:paraId="169651D8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44960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4FC71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3.2</w:t>
            </w:r>
          </w:p>
        </w:tc>
      </w:tr>
      <w:tr w:rsidR="003E1626" w:rsidRPr="00CA7636" w14:paraId="32FEA8AB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E88B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E8AC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ข้อมูลสมาชิก ข้อมูลสินค้า ข้อมูลการสั่งซื้อสินค้า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ข้อมูลการชำระเงิน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ที่ต้องการแก้ไข</w:t>
            </w:r>
          </w:p>
        </w:tc>
      </w:tr>
      <w:tr w:rsidR="003E1626" w:rsidRPr="00CA7636" w14:paraId="732B2CF4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9980A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AAE3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ข้อมูลการชำระเงิน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ที่แก้ไขแล้ว</w:t>
            </w:r>
          </w:p>
        </w:tc>
      </w:tr>
      <w:tr w:rsidR="003E1626" w:rsidRPr="00CA7636" w14:paraId="7C9FCC89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881D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97F2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ข้อมูลสมาชิก ข้อมูลสินค้า ข้อมูลการสั่งซื้อสินค้า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ข้อมูลการชำระเงิน</w:t>
            </w:r>
          </w:p>
        </w:tc>
      </w:tr>
      <w:tr w:rsidR="003E1626" w:rsidRPr="00CA7636" w14:paraId="06A4FD16" w14:textId="77777777" w:rsidTr="00BD63C0">
        <w:trPr>
          <w:trHeight w:val="1447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6AE2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4479D" w14:textId="77777777" w:rsidR="003E1626" w:rsidRPr="00CA7636" w:rsidRDefault="003E1626" w:rsidP="00BD63C0">
            <w:pPr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ที่ใช้สำหรับ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แก้ไข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ข้อมูลการชำระเงิน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ของ</w:t>
            </w:r>
          </w:p>
          <w:p w14:paraId="343C4161" w14:textId="77777777" w:rsidR="003E1626" w:rsidRPr="00CA7636" w:rsidRDefault="003E1626" w:rsidP="00BD63C0">
            <w:pPr>
              <w:jc w:val="both"/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ลูกค้า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ซึ่งจะใช้ในกรณีที่ข้อมูลผิดพลาด หรือมีการเปลี่ยนแปลง คือ ลูกค้ามีการอัพโหลดหลักฐานการชำระเงินผิด สามารถแก้ไขได้</w:t>
            </w:r>
          </w:p>
        </w:tc>
      </w:tr>
    </w:tbl>
    <w:p w14:paraId="5818BB95" w14:textId="77777777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lastRenderedPageBreak/>
        <w:t xml:space="preserve">Process description DFD 3.3 :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>ยืนยัน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ข้อมูลการชำระเงิน</w:t>
      </w:r>
    </w:p>
    <w:tbl>
      <w:tblPr>
        <w:tblW w:w="830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20"/>
      </w:tblGrid>
      <w:tr w:rsidR="003E1626" w:rsidRPr="00CA7636" w14:paraId="5AE87629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12BA7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48E6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50E52043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09F43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9A17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ยืนยัน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ข้อมูลการชำระเงิน</w:t>
            </w:r>
          </w:p>
        </w:tc>
      </w:tr>
      <w:tr w:rsidR="003E1626" w:rsidRPr="00CA7636" w14:paraId="54672CC5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37ABE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587AA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3.3</w:t>
            </w:r>
          </w:p>
        </w:tc>
      </w:tr>
      <w:tr w:rsidR="003E1626" w:rsidRPr="00CA7636" w14:paraId="5A6BAC4C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2D526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BF85F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ข้อมูลการสั่งซื้อสินค้า ข้อมูลการชำระเงินที่ต้องการตรวจสอบ </w:t>
            </w:r>
          </w:p>
          <w:p w14:paraId="7C8376A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การยืนยันการชำระเงิน</w:t>
            </w:r>
          </w:p>
        </w:tc>
      </w:tr>
      <w:tr w:rsidR="003E1626" w:rsidRPr="00CA7636" w14:paraId="42D36304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DD25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A978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ข้อมูลการชำระเงิน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ที่ยืนยันแล้ว</w:t>
            </w:r>
          </w:p>
        </w:tc>
      </w:tr>
      <w:tr w:rsidR="003E1626" w:rsidRPr="00CA7636" w14:paraId="4E927DD0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8A75E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DA1CD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ข้อมูลการสั่งซื้อสินค้า ข้อมูลสินค้า ข้อมูลการชำระเงิน</w:t>
            </w:r>
          </w:p>
        </w:tc>
      </w:tr>
      <w:tr w:rsidR="003E1626" w:rsidRPr="00CA7636" w14:paraId="2115BDA4" w14:textId="77777777" w:rsidTr="00BD63C0">
        <w:trPr>
          <w:trHeight w:val="1708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1767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BA920" w14:textId="77777777" w:rsidR="003E1626" w:rsidRPr="00CA7636" w:rsidRDefault="003E1626" w:rsidP="00BD63C0">
            <w:pPr>
              <w:jc w:val="thaiDistribute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ที่ใช้สำหรับ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ยืนยัน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ข้อมูลการชำระเงิน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เพื่อให้</w:t>
            </w:r>
          </w:p>
          <w:p w14:paraId="3D73F2F0" w14:textId="77777777" w:rsidR="003E1626" w:rsidRPr="00CA7636" w:rsidRDefault="003E1626" w:rsidP="00BD63C0">
            <w:pPr>
              <w:jc w:val="thaiDistribute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ผู้ดูแลระบบตรวจสอบหลักฐานการชำระเงินของลูกค้า เมื่อผู้ดูแลระบบตรวจสอบข้อมูลแล้ว จะทำการยืนยันข้อมูลการชำระเงินกลับเข้าไปในระบบอีกครั้ง </w:t>
            </w:r>
          </w:p>
          <w:p w14:paraId="243BB183" w14:textId="77777777" w:rsidR="003E1626" w:rsidRPr="00CA7636" w:rsidRDefault="003E1626" w:rsidP="00BD63C0">
            <w:pPr>
              <w:jc w:val="both"/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</w:p>
        </w:tc>
      </w:tr>
    </w:tbl>
    <w:p w14:paraId="5A190841" w14:textId="77777777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13A1EBCE" w14:textId="77777777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Process description DFD 4 : จัดการข้อมูลสินค้า</w:t>
      </w:r>
    </w:p>
    <w:tbl>
      <w:tblPr>
        <w:tblW w:w="830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0"/>
        <w:gridCol w:w="5760"/>
      </w:tblGrid>
      <w:tr w:rsidR="003E1626" w:rsidRPr="00CA7636" w14:paraId="5F0B2D0E" w14:textId="77777777" w:rsidTr="00BD63C0">
        <w:trPr>
          <w:trHeight w:val="20"/>
          <w:tblHeader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0059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4458B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7B85EFB6" w14:textId="77777777" w:rsidTr="00BD63C0">
        <w:trPr>
          <w:trHeight w:val="20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CC591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37E0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จัดการข้อมูลสินค้า</w:t>
            </w:r>
          </w:p>
        </w:tc>
      </w:tr>
      <w:tr w:rsidR="003E1626" w:rsidRPr="00CA7636" w14:paraId="32A44AF3" w14:textId="77777777" w:rsidTr="00BD63C0">
        <w:trPr>
          <w:trHeight w:val="20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A02EA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EB72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4</w:t>
            </w:r>
          </w:p>
        </w:tc>
      </w:tr>
      <w:tr w:rsidR="003E1626" w:rsidRPr="00CA7636" w14:paraId="30D978E5" w14:textId="77777777" w:rsidTr="00BD63C0">
        <w:trPr>
          <w:trHeight w:val="20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DC1D9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676D5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ข้อมูลสินค้าที่ต้องการแก้ไข</w:t>
            </w:r>
          </w:p>
        </w:tc>
      </w:tr>
      <w:tr w:rsidR="003E1626" w:rsidRPr="00CA7636" w14:paraId="45037B72" w14:textId="77777777" w:rsidTr="00BD63C0">
        <w:trPr>
          <w:trHeight w:val="20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FB31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5971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ที่บันทึกแล้ว</w:t>
            </w:r>
          </w:p>
        </w:tc>
      </w:tr>
      <w:tr w:rsidR="003E1626" w:rsidRPr="00CA7636" w14:paraId="04B7B858" w14:textId="77777777" w:rsidTr="00BD63C0">
        <w:trPr>
          <w:trHeight w:val="20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38F9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78EA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ข้อมูลสินค้า</w:t>
            </w:r>
          </w:p>
        </w:tc>
      </w:tr>
      <w:tr w:rsidR="003E1626" w:rsidRPr="00CA7636" w14:paraId="385775D6" w14:textId="77777777" w:rsidTr="00BD63C0">
        <w:trPr>
          <w:trHeight w:val="20"/>
        </w:trPr>
        <w:tc>
          <w:tcPr>
            <w:tcW w:w="2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7B33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2A44F" w14:textId="77777777" w:rsidR="003E1626" w:rsidRPr="00CA7636" w:rsidRDefault="003E1626" w:rsidP="00BD63C0">
            <w:pPr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ที่ใช้สำหรับจัดการข้อมูลสินค้า</w:t>
            </w:r>
          </w:p>
          <w:p w14:paraId="0B36636A" w14:textId="77777777" w:rsidR="003E1626" w:rsidRPr="00CA7636" w:rsidRDefault="003E1626" w:rsidP="00BD63C0">
            <w:pPr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แยกออกเป็น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Process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ย่อย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ดังนี้</w:t>
            </w:r>
          </w:p>
          <w:p w14:paraId="40907E86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เพิ่มข้อมูลสินค้า</w:t>
            </w:r>
          </w:p>
          <w:p w14:paraId="0252AA2F" w14:textId="77777777" w:rsidR="003E1626" w:rsidRPr="00CA7636" w:rsidRDefault="003E1626">
            <w:pPr>
              <w:numPr>
                <w:ilvl w:val="0"/>
                <w:numId w:val="28"/>
              </w:num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แก้ไขข้อมูลสินค้า</w:t>
            </w:r>
          </w:p>
        </w:tc>
      </w:tr>
    </w:tbl>
    <w:p w14:paraId="0E506565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3D4E8538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085991A9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7E2705DF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3A192E94" w14:textId="77777777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lastRenderedPageBreak/>
        <w:t>Process description DFD 4.1 : เพิ่มข้อมูลสินค้า</w:t>
      </w:r>
    </w:p>
    <w:tbl>
      <w:tblPr>
        <w:tblW w:w="830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70"/>
        <w:gridCol w:w="5730"/>
      </w:tblGrid>
      <w:tr w:rsidR="003E1626" w:rsidRPr="00CA7636" w14:paraId="7B10C5A9" w14:textId="77777777" w:rsidTr="00BD63C0">
        <w:trPr>
          <w:trHeight w:val="458"/>
          <w:tblHeader/>
        </w:trPr>
        <w:tc>
          <w:tcPr>
            <w:tcW w:w="2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1CB34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606D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3D750027" w14:textId="77777777" w:rsidTr="00BD63C0">
        <w:tc>
          <w:tcPr>
            <w:tcW w:w="2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7BCBA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05E7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เพิ่มข้อมูลสินค้า</w:t>
            </w:r>
          </w:p>
        </w:tc>
      </w:tr>
      <w:tr w:rsidR="003E1626" w:rsidRPr="00CA7636" w14:paraId="2E29998B" w14:textId="77777777" w:rsidTr="00BD63C0">
        <w:trPr>
          <w:trHeight w:val="473"/>
        </w:trPr>
        <w:tc>
          <w:tcPr>
            <w:tcW w:w="2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3BAD9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73F92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4.1</w:t>
            </w:r>
          </w:p>
        </w:tc>
      </w:tr>
      <w:tr w:rsidR="003E1626" w:rsidRPr="00CA7636" w14:paraId="17500FD2" w14:textId="77777777" w:rsidTr="00BD63C0">
        <w:tc>
          <w:tcPr>
            <w:tcW w:w="2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F43D9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EAB5E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ข้อมูลสินค้า</w:t>
            </w:r>
          </w:p>
        </w:tc>
      </w:tr>
      <w:tr w:rsidR="003E1626" w:rsidRPr="00CA7636" w14:paraId="10A353FB" w14:textId="77777777" w:rsidTr="00BD63C0">
        <w:tc>
          <w:tcPr>
            <w:tcW w:w="2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B9CA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61A8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ที่บันทึกแล้ว</w:t>
            </w:r>
          </w:p>
        </w:tc>
      </w:tr>
      <w:tr w:rsidR="003E1626" w:rsidRPr="00CA7636" w14:paraId="32072F7C" w14:textId="77777777" w:rsidTr="00BD63C0">
        <w:trPr>
          <w:trHeight w:val="458"/>
        </w:trPr>
        <w:tc>
          <w:tcPr>
            <w:tcW w:w="2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D96F7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70E2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ข้อมูลสินค้า</w:t>
            </w:r>
          </w:p>
        </w:tc>
      </w:tr>
      <w:tr w:rsidR="003E1626" w:rsidRPr="00CA7636" w14:paraId="2FE08817" w14:textId="77777777" w:rsidTr="00BD63C0">
        <w:trPr>
          <w:trHeight w:val="1799"/>
        </w:trPr>
        <w:tc>
          <w:tcPr>
            <w:tcW w:w="2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573C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84B7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 Process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ที่ใช้สำหรับการเพิ่มข้อมูลสินค้าโดยผู้ดูแลระบบ</w:t>
            </w:r>
          </w:p>
          <w:p w14:paraId="58E35BA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สามารถเพิ่มข้อมูลสินค้าได้ดังนี้</w:t>
            </w:r>
          </w:p>
          <w:p w14:paraId="254036EA" w14:textId="77777777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>ชื่อสินค้า</w:t>
            </w:r>
          </w:p>
          <w:p w14:paraId="2B8784A7" w14:textId="77777777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  <w:cs/>
              </w:rPr>
              <w:t>รายละเอียดสินค้า</w:t>
            </w: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 xml:space="preserve"> </w:t>
            </w:r>
          </w:p>
          <w:p w14:paraId="08F8C5C0" w14:textId="77777777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 xml:space="preserve">ขนาด </w:t>
            </w:r>
          </w:p>
          <w:p w14:paraId="4AC70A60" w14:textId="77777777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>ราคา</w:t>
            </w: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  <w:cs/>
              </w:rPr>
              <w:t>ขาย</w:t>
            </w:r>
          </w:p>
          <w:p w14:paraId="50E5E47C" w14:textId="77777777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  <w:cs/>
              </w:rPr>
              <w:t>ต้นทุน</w:t>
            </w:r>
          </w:p>
          <w:p w14:paraId="1E7B3A32" w14:textId="77777777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 xml:space="preserve">จำนวน </w:t>
            </w:r>
          </w:p>
          <w:p w14:paraId="78745F23" w14:textId="77777777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>หน่วยนับ</w:t>
            </w:r>
          </w:p>
          <w:p w14:paraId="2372ACCA" w14:textId="77777777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>ประเภทสินค้า</w:t>
            </w:r>
          </w:p>
          <w:p w14:paraId="015B8A98" w14:textId="2E474BAE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 xml:space="preserve">รูปสินค้า </w:t>
            </w:r>
          </w:p>
        </w:tc>
      </w:tr>
    </w:tbl>
    <w:p w14:paraId="7D7AE51A" w14:textId="77777777" w:rsidR="00E231C9" w:rsidRPr="00CA7636" w:rsidRDefault="00E231C9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0EDB445C" w14:textId="77777777" w:rsidR="00E231C9" w:rsidRPr="00CA7636" w:rsidRDefault="00E231C9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2CE592F3" w14:textId="77777777" w:rsidR="00E231C9" w:rsidRPr="00CA7636" w:rsidRDefault="00E231C9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72729C1C" w14:textId="77777777" w:rsidR="00E231C9" w:rsidRPr="00CA7636" w:rsidRDefault="00E231C9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57D57E51" w14:textId="77777777" w:rsidR="00E231C9" w:rsidRPr="00CA7636" w:rsidRDefault="00E231C9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3E538567" w14:textId="77777777" w:rsidR="00E231C9" w:rsidRPr="00CA7636" w:rsidRDefault="00E231C9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7AD80911" w14:textId="77777777" w:rsidR="00E231C9" w:rsidRPr="00CA7636" w:rsidRDefault="00E231C9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68C75CCE" w14:textId="77777777" w:rsidR="00E231C9" w:rsidRPr="00CA7636" w:rsidRDefault="00E231C9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14942FEB" w14:textId="77777777" w:rsidR="00E231C9" w:rsidRPr="00CA7636" w:rsidRDefault="00E231C9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3C317368" w14:textId="77777777" w:rsidR="00E231C9" w:rsidRPr="00CA7636" w:rsidRDefault="00E231C9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3AFB8DFB" w14:textId="77777777" w:rsidR="00E231C9" w:rsidRPr="00CA7636" w:rsidRDefault="00E231C9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358D71FF" w14:textId="77777777" w:rsidR="00E231C9" w:rsidRPr="00CA7636" w:rsidRDefault="00E231C9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1358BC3A" w14:textId="5F82BCAF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lastRenderedPageBreak/>
        <w:t>Process description DFD 4.2 : แก้ไขข้อมูลสินค้า</w:t>
      </w:r>
    </w:p>
    <w:tbl>
      <w:tblPr>
        <w:tblW w:w="830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20"/>
      </w:tblGrid>
      <w:tr w:rsidR="003E1626" w:rsidRPr="00CA7636" w14:paraId="5EA51CE7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39B07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33DCA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692CF3DB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52BE2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4EDA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แก้ไขข้อมูลสินค้า</w:t>
            </w:r>
          </w:p>
        </w:tc>
      </w:tr>
      <w:tr w:rsidR="003E1626" w:rsidRPr="00CA7636" w14:paraId="1030A728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40580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403B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4.2</w:t>
            </w:r>
          </w:p>
        </w:tc>
      </w:tr>
      <w:tr w:rsidR="003E1626" w:rsidRPr="00CA7636" w14:paraId="20D33AC8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896B2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E12EF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ที่ต้องการแก้ไข</w:t>
            </w:r>
          </w:p>
        </w:tc>
      </w:tr>
      <w:tr w:rsidR="003E1626" w:rsidRPr="00CA7636" w14:paraId="573CC0F4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2D31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9CBD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ที่แก้ไขแล้ว</w:t>
            </w:r>
          </w:p>
        </w:tc>
      </w:tr>
      <w:tr w:rsidR="003E1626" w:rsidRPr="00CA7636" w14:paraId="20FC2049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33B0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BCC5C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ข้อมูลสินค้า</w:t>
            </w:r>
          </w:p>
        </w:tc>
      </w:tr>
      <w:tr w:rsidR="003E1626" w:rsidRPr="00CA7636" w14:paraId="6CAB32FA" w14:textId="77777777" w:rsidTr="00BD63C0">
        <w:trPr>
          <w:trHeight w:val="1240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6F64F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12667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 Process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ที่ใช้สำหรับการแก้ไขข้อมูลสินค้า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ซึ่งจะใช้ในกรณีที่ข้อมูลผิดพลาด หรือมีการเปลี่ยนแปลงรายละเอียดหรือเพิ่มจำนวนสินค้าได้</w:t>
            </w:r>
          </w:p>
        </w:tc>
      </w:tr>
    </w:tbl>
    <w:p w14:paraId="7ECFA0CB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6D7B4CC2" w14:textId="77777777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Process description DFD 5 : แก้ไขข้อมูลการจัดส่งสินค้า</w:t>
      </w:r>
    </w:p>
    <w:tbl>
      <w:tblPr>
        <w:tblW w:w="830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20"/>
      </w:tblGrid>
      <w:tr w:rsidR="003E1626" w:rsidRPr="00CA7636" w14:paraId="04EAF915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3CAC2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45F5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0D2168A5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6257F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6A26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แก้ไขข้อมูลการจัดส่งสินค้า</w:t>
            </w:r>
          </w:p>
        </w:tc>
      </w:tr>
      <w:tr w:rsidR="003E1626" w:rsidRPr="00CA7636" w14:paraId="10CE97A7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B834E4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D1FC7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5</w:t>
            </w:r>
          </w:p>
        </w:tc>
      </w:tr>
      <w:tr w:rsidR="003E1626" w:rsidRPr="00CA7636" w14:paraId="7F0E28B7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9CAD4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B0147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ข้อมูลสมาชิก ข้อมูลการสั่งซื้อสินค้า</w:t>
            </w: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ข้อมูลการชำระเงิน</w:t>
            </w: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ข้อมูลการจัดส่งสินค้า</w:t>
            </w:r>
          </w:p>
        </w:tc>
      </w:tr>
      <w:tr w:rsidR="003E1626" w:rsidRPr="00CA7636" w14:paraId="0EE8A5E6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CEEB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DB9A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ข้อมูลการจัดส่งสินค้า</w:t>
            </w:r>
          </w:p>
        </w:tc>
      </w:tr>
      <w:tr w:rsidR="003E1626" w:rsidRPr="00CA7636" w14:paraId="326A53E3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114B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37D4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ข้อมูลสมาชิก ข้อมูลการสั่งซื้อสินค้า ข้อมูลสินค้า</w:t>
            </w: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  <w:t xml:space="preserve"> </w:t>
            </w:r>
          </w:p>
          <w:p w14:paraId="1718EDD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ข้อมูลการชำระเงิน</w:t>
            </w:r>
          </w:p>
        </w:tc>
      </w:tr>
      <w:tr w:rsidR="003E1626" w:rsidRPr="00CA7636" w14:paraId="2AC79FB8" w14:textId="77777777" w:rsidTr="00BD63C0">
        <w:trPr>
          <w:trHeight w:val="1799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20F71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32B9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ที่ใช้สำหรับจัดการข้อมูลการจัดส่งสินค้า</w:t>
            </w:r>
          </w:p>
          <w:p w14:paraId="479BB5E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โดยแก้ไขข้อมูลในส่วนที่เป็นสถานะ ดังนี้ </w:t>
            </w:r>
          </w:p>
          <w:p w14:paraId="3B9DBFAC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เตรียมแพ็คสินค้า</w:t>
            </w:r>
          </w:p>
          <w:p w14:paraId="2DCF0D24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กำลังจัดส่งสินค้า</w:t>
            </w:r>
          </w:p>
          <w:p w14:paraId="7B37E7E1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จัดส่งสินค้าแล้ว</w:t>
            </w:r>
          </w:p>
        </w:tc>
      </w:tr>
    </w:tbl>
    <w:p w14:paraId="47472EC9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10DA9FCD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2E313997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61AAC28C" w14:textId="77777777" w:rsidR="006B0B22" w:rsidRPr="00CA7636" w:rsidRDefault="006B0B22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29A4B494" w14:textId="77777777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lastRenderedPageBreak/>
        <w:t>Process description DFD 6 : จัดการข้อมูลผู้ดูแลระบบ</w:t>
      </w:r>
    </w:p>
    <w:tbl>
      <w:tblPr>
        <w:tblW w:w="830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15"/>
        <w:gridCol w:w="5685"/>
      </w:tblGrid>
      <w:tr w:rsidR="003E1626" w:rsidRPr="00CA7636" w14:paraId="3CC8719A" w14:textId="77777777" w:rsidTr="00BD63C0">
        <w:trPr>
          <w:trHeight w:val="458"/>
          <w:tblHeader/>
        </w:trPr>
        <w:tc>
          <w:tcPr>
            <w:tcW w:w="2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0682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98B0E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21AF61E2" w14:textId="77777777" w:rsidTr="00BD63C0">
        <w:tc>
          <w:tcPr>
            <w:tcW w:w="2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B044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A0D24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จัดการข้อมูลผู้ดูแลระบบ</w:t>
            </w:r>
          </w:p>
        </w:tc>
      </w:tr>
      <w:tr w:rsidR="003E1626" w:rsidRPr="00CA7636" w14:paraId="76473E68" w14:textId="77777777" w:rsidTr="00BD63C0">
        <w:tc>
          <w:tcPr>
            <w:tcW w:w="2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4AD325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32D8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6</w:t>
            </w:r>
          </w:p>
        </w:tc>
      </w:tr>
      <w:tr w:rsidR="003E1626" w:rsidRPr="00CA7636" w14:paraId="2F4AB52F" w14:textId="77777777" w:rsidTr="00BD63C0">
        <w:tc>
          <w:tcPr>
            <w:tcW w:w="2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200D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7D31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ข้อมูลผู้ดูแลระบบ</w:t>
            </w:r>
          </w:p>
        </w:tc>
      </w:tr>
      <w:tr w:rsidR="003E1626" w:rsidRPr="00CA7636" w14:paraId="2D9B288A" w14:textId="77777777" w:rsidTr="00BD63C0">
        <w:tc>
          <w:tcPr>
            <w:tcW w:w="2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5A80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B500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ข้อมูลผู้ดูแลระบบ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ที่บันทึกแล้ว</w:t>
            </w:r>
          </w:p>
        </w:tc>
      </w:tr>
      <w:tr w:rsidR="003E1626" w:rsidRPr="00CA7636" w14:paraId="5179B804" w14:textId="77777777" w:rsidTr="00BD63C0">
        <w:tc>
          <w:tcPr>
            <w:tcW w:w="2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6F0ED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99771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ข้อมูลผู้ดูแลระบบ</w:t>
            </w:r>
          </w:p>
        </w:tc>
      </w:tr>
      <w:tr w:rsidR="003E1626" w:rsidRPr="00CA7636" w14:paraId="647D710D" w14:textId="77777777" w:rsidTr="00BD63C0">
        <w:trPr>
          <w:trHeight w:val="1799"/>
        </w:trPr>
        <w:tc>
          <w:tcPr>
            <w:tcW w:w="2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95606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0E974" w14:textId="77777777" w:rsidR="003E1626" w:rsidRPr="00CA7636" w:rsidRDefault="003E1626" w:rsidP="00BD63C0">
            <w:pPr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ที่ใช้สำหรับจัดการข้อมูลผู้ดูแลระบบ</w:t>
            </w:r>
          </w:p>
          <w:p w14:paraId="4E28AEED" w14:textId="77777777" w:rsidR="003E1626" w:rsidRPr="00CA7636" w:rsidRDefault="003E1626" w:rsidP="00BD63C0">
            <w:pPr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แยกออกเป็น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Process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ย่อย ดังนี้</w:t>
            </w:r>
          </w:p>
          <w:p w14:paraId="09CBA540" w14:textId="77777777" w:rsidR="003E1626" w:rsidRPr="00CA7636" w:rsidRDefault="003E1626">
            <w:pPr>
              <w:numPr>
                <w:ilvl w:val="0"/>
                <w:numId w:val="28"/>
              </w:numPr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เพิ่มข้อมูลผู้ดูแลระบบ</w:t>
            </w:r>
          </w:p>
          <w:p w14:paraId="648F31FC" w14:textId="77777777" w:rsidR="003E1626" w:rsidRPr="00CA7636" w:rsidRDefault="003E1626">
            <w:pPr>
              <w:numPr>
                <w:ilvl w:val="0"/>
                <w:numId w:val="28"/>
              </w:num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แก้ไขข้อมูลผู้ดูแลระบบ</w:t>
            </w:r>
          </w:p>
        </w:tc>
      </w:tr>
    </w:tbl>
    <w:p w14:paraId="3B66FE21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0F12CB9B" w14:textId="77777777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Process description DFD 6.1 : เพิ่มข้อมูลผู้ดูแลระบบ</w:t>
      </w:r>
    </w:p>
    <w:tbl>
      <w:tblPr>
        <w:tblW w:w="830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55"/>
        <w:gridCol w:w="5745"/>
      </w:tblGrid>
      <w:tr w:rsidR="003E1626" w:rsidRPr="00CA7636" w14:paraId="42E30A44" w14:textId="77777777" w:rsidTr="00BD63C0">
        <w:trPr>
          <w:trHeight w:val="458"/>
          <w:tblHeader/>
        </w:trPr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19A42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BBDB9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133F4CA1" w14:textId="77777777" w:rsidTr="00BD63C0"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0D9C5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343E1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เพิ่มข้อมูลผู้ดูแลระบบ</w:t>
            </w:r>
          </w:p>
        </w:tc>
      </w:tr>
      <w:tr w:rsidR="003E1626" w:rsidRPr="00CA7636" w14:paraId="5D32BBC9" w14:textId="77777777" w:rsidTr="00BD63C0"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6B8697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17415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6.1</w:t>
            </w:r>
          </w:p>
        </w:tc>
      </w:tr>
      <w:tr w:rsidR="003E1626" w:rsidRPr="00CA7636" w14:paraId="74D75875" w14:textId="77777777" w:rsidTr="00BD63C0"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B00B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809A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ข้อมูลผู้ดูแลระบบ</w:t>
            </w:r>
          </w:p>
        </w:tc>
      </w:tr>
      <w:tr w:rsidR="003E1626" w:rsidRPr="00CA7636" w14:paraId="788F50C2" w14:textId="77777777" w:rsidTr="00BD63C0"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6965F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793FB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ข้อมูลผู้ดูแลระบบ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ที่บันทึกแล้ว</w:t>
            </w:r>
          </w:p>
        </w:tc>
      </w:tr>
      <w:tr w:rsidR="003E1626" w:rsidRPr="00CA7636" w14:paraId="743C4994" w14:textId="77777777" w:rsidTr="00BD63C0"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A228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AB7F37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ข้อมูลผู้ดูแลระบบ</w:t>
            </w:r>
          </w:p>
        </w:tc>
      </w:tr>
      <w:tr w:rsidR="003E1626" w:rsidRPr="00CA7636" w14:paraId="7C2DC3CA" w14:textId="77777777" w:rsidTr="00BD63C0">
        <w:trPr>
          <w:trHeight w:val="1799"/>
        </w:trPr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FA27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69424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ที่ใช้สำหรับการเพิ่มข้อมูลผู้ดูแลระบบ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ใหม่</w:t>
            </w:r>
          </w:p>
          <w:p w14:paraId="0621098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โดย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มี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ข้อมูลดังนี้</w:t>
            </w:r>
          </w:p>
          <w:p w14:paraId="3C76F7BA" w14:textId="77777777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 xml:space="preserve">ชื่อ-นามสกุล </w:t>
            </w:r>
          </w:p>
          <w:p w14:paraId="3B0A6E31" w14:textId="77777777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>ที่อยู่ (</w:t>
            </w: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  <w:cs/>
              </w:rPr>
              <w:t>ตำบล อำเภอ จังหวัด</w:t>
            </w: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>)</w:t>
            </w:r>
          </w:p>
          <w:p w14:paraId="1A321C8E" w14:textId="77777777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 xml:space="preserve">เบอร์โทร </w:t>
            </w:r>
          </w:p>
          <w:p w14:paraId="0F7E2365" w14:textId="77777777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 xml:space="preserve">อีเมล  </w:t>
            </w:r>
          </w:p>
          <w:p w14:paraId="752088D2" w14:textId="77777777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Username/password</w:t>
            </w:r>
          </w:p>
        </w:tc>
      </w:tr>
    </w:tbl>
    <w:p w14:paraId="02BD24FB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2D4069C2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1B25F047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3FFC3781" w14:textId="77777777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lastRenderedPageBreak/>
        <w:t>Process description DFD 6.2 : แก้ไขข้อมูลผู้ดูแลระบบ</w:t>
      </w:r>
    </w:p>
    <w:tbl>
      <w:tblPr>
        <w:tblW w:w="830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25"/>
        <w:gridCol w:w="5775"/>
      </w:tblGrid>
      <w:tr w:rsidR="003E1626" w:rsidRPr="00CA7636" w14:paraId="52F87E54" w14:textId="77777777" w:rsidTr="00BD63C0">
        <w:trPr>
          <w:trHeight w:val="20"/>
          <w:tblHeader/>
        </w:trPr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EA2A4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65AF07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114ED7E6" w14:textId="77777777" w:rsidTr="00BD63C0">
        <w:trPr>
          <w:trHeight w:val="20"/>
        </w:trPr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132DB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E819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แก้ไข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ล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ผู้ดูแลระบบ</w:t>
            </w:r>
          </w:p>
        </w:tc>
      </w:tr>
      <w:tr w:rsidR="003E1626" w:rsidRPr="00CA7636" w14:paraId="0BFA0D03" w14:textId="77777777" w:rsidTr="00BD63C0">
        <w:trPr>
          <w:trHeight w:val="20"/>
        </w:trPr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D5C10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818C8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6.2</w:t>
            </w:r>
          </w:p>
        </w:tc>
      </w:tr>
      <w:tr w:rsidR="003E1626" w:rsidRPr="00CA7636" w14:paraId="0AE480E8" w14:textId="77777777" w:rsidTr="00BD63C0">
        <w:trPr>
          <w:trHeight w:val="20"/>
        </w:trPr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D1F55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BF09B7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ข้อมูลผู้ดูแลระบบ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ที่ต้องการแก้ไข</w:t>
            </w:r>
          </w:p>
        </w:tc>
      </w:tr>
      <w:tr w:rsidR="003E1626" w:rsidRPr="00CA7636" w14:paraId="7BA2782A" w14:textId="77777777" w:rsidTr="00BD63C0">
        <w:trPr>
          <w:trHeight w:val="20"/>
        </w:trPr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320C6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3FB7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ข้อมูลผู้ดูแลระบบ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ที่แก้ไขแล้ว</w:t>
            </w:r>
          </w:p>
        </w:tc>
      </w:tr>
      <w:tr w:rsidR="003E1626" w:rsidRPr="00CA7636" w14:paraId="594B4DEE" w14:textId="77777777" w:rsidTr="00BD63C0">
        <w:trPr>
          <w:trHeight w:val="20"/>
        </w:trPr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8DA1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03A7D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ข้อมูลผู้ดูแลระบบ</w:t>
            </w:r>
          </w:p>
        </w:tc>
      </w:tr>
      <w:tr w:rsidR="003E1626" w:rsidRPr="00CA7636" w14:paraId="7959D146" w14:textId="77777777" w:rsidTr="00BD63C0">
        <w:trPr>
          <w:trHeight w:val="20"/>
        </w:trPr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F98757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9F35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ที่ใช้สำหรับการแก้ไขข้อมูลผู้ดูแลระบบ</w:t>
            </w:r>
          </w:p>
          <w:p w14:paraId="798834A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ซึ่งจะใช้ในกรณีที่ข้อมูลผิดพลาด หรือมีการเปลี่ยนแปลง</w:t>
            </w:r>
          </w:p>
        </w:tc>
      </w:tr>
    </w:tbl>
    <w:p w14:paraId="05BE5129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713C4691" w14:textId="77777777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 xml:space="preserve">Process description DFD 7 :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>จัดการข้อมูลรายจ่ายรายเดือน</w:t>
      </w:r>
    </w:p>
    <w:tbl>
      <w:tblPr>
        <w:tblW w:w="830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20"/>
      </w:tblGrid>
      <w:tr w:rsidR="003E1626" w:rsidRPr="00CA7636" w14:paraId="78A49170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6C1D1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A5C5D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2FFE8F9B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6C73F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A8C0F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จัดการข้อมูลรายจ่ายรายเดือน</w:t>
            </w:r>
          </w:p>
        </w:tc>
      </w:tr>
      <w:tr w:rsidR="003E1626" w:rsidRPr="00CA7636" w14:paraId="458E94E2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7EDAC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C5BA7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7</w:t>
            </w:r>
          </w:p>
        </w:tc>
      </w:tr>
      <w:tr w:rsidR="003E1626" w:rsidRPr="00CA7636" w14:paraId="7B9D9EFE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F28A6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4654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ข้อมูลรายจ่ายรายเดือน</w:t>
            </w:r>
          </w:p>
        </w:tc>
      </w:tr>
      <w:tr w:rsidR="003E1626" w:rsidRPr="00CA7636" w14:paraId="29C6FFEF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9667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BD3B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ข้อมูลรายจ่ายรายเดือนที่บันทึกแล้ว</w:t>
            </w:r>
          </w:p>
        </w:tc>
      </w:tr>
      <w:tr w:rsidR="003E1626" w:rsidRPr="00CA7636" w14:paraId="72912556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553A7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B1658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ข้อมูลรายจ่ายรายเดือน</w:t>
            </w:r>
          </w:p>
        </w:tc>
      </w:tr>
      <w:tr w:rsidR="003E1626" w:rsidRPr="00CA7636" w14:paraId="686C4018" w14:textId="77777777" w:rsidTr="00BD63C0">
        <w:trPr>
          <w:trHeight w:val="1799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25C0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A0BE07" w14:textId="77777777" w:rsidR="003E1626" w:rsidRPr="00CA7636" w:rsidRDefault="003E1626" w:rsidP="00BD6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เป็นProcessที่ใช้สำหรับจัดการ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ข้อมูลรายจ่ายรายเดือน </w:t>
            </w:r>
          </w:p>
          <w:p w14:paraId="48A6CB57" w14:textId="77777777" w:rsidR="003E1626" w:rsidRPr="00CA7636" w:rsidRDefault="003E1626" w:rsidP="00BD6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 xml:space="preserve">แยกออกเป็น 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 xml:space="preserve">process 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ย่อย มีดังนี้</w:t>
            </w:r>
          </w:p>
          <w:p w14:paraId="41D3964E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เพิ่ม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ข้อมูลรายจ่ายรายเดือน</w:t>
            </w:r>
          </w:p>
          <w:p w14:paraId="6D3A1609" w14:textId="77777777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แก้ไข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ข้อมูลรายจ่ายรายเดือน</w:t>
            </w:r>
          </w:p>
        </w:tc>
      </w:tr>
    </w:tbl>
    <w:p w14:paraId="1BE3B70E" w14:textId="4E631398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49F39ACA" w14:textId="218618CB" w:rsidR="006B0B22" w:rsidRPr="00CA7636" w:rsidRDefault="006B0B22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3071DC51" w14:textId="1B1DEE96" w:rsidR="006B0B22" w:rsidRPr="00CA7636" w:rsidRDefault="006B0B22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6656BE31" w14:textId="28CB4581" w:rsidR="006B0B22" w:rsidRPr="00CA7636" w:rsidRDefault="006B0B22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19362854" w14:textId="4DB5D669" w:rsidR="006B0B22" w:rsidRPr="00CA7636" w:rsidRDefault="006B0B22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53EF6750" w14:textId="225B5ADB" w:rsidR="006B0B22" w:rsidRPr="00CA7636" w:rsidRDefault="006B0B22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25B94187" w14:textId="4F1393D6" w:rsidR="006B0B22" w:rsidRPr="00CA7636" w:rsidRDefault="006B0B22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3D1B50A2" w14:textId="77777777" w:rsidR="006B0B22" w:rsidRPr="00CA7636" w:rsidRDefault="006B0B22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09F261DD" w14:textId="77777777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lastRenderedPageBreak/>
        <w:t>Process description DFD 7.1 : เพิ่ม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>ข้อมูลรายจ่ายรายเดือน</w:t>
      </w:r>
    </w:p>
    <w:tbl>
      <w:tblPr>
        <w:tblW w:w="830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20"/>
      </w:tblGrid>
      <w:tr w:rsidR="003E1626" w:rsidRPr="00CA7636" w14:paraId="11231896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A1239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F3C8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1C2AE56A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2F5D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E915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เพิ่ม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ข้อมูลรายจ่ายรายเดือน</w:t>
            </w:r>
          </w:p>
        </w:tc>
      </w:tr>
      <w:tr w:rsidR="003E1626" w:rsidRPr="00CA7636" w14:paraId="1422CDA8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AFE482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E104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7.1</w:t>
            </w:r>
          </w:p>
        </w:tc>
      </w:tr>
      <w:tr w:rsidR="003E1626" w:rsidRPr="00CA7636" w14:paraId="62E33570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386E6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09DD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ข้อมูลรายจ่ายรายเดือน</w:t>
            </w:r>
          </w:p>
        </w:tc>
      </w:tr>
      <w:tr w:rsidR="003E1626" w:rsidRPr="00CA7636" w14:paraId="11113542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5F3B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E367C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ข้อมูลรายจ่ายรายเดือนที่บันทึกแล้ว</w:t>
            </w:r>
          </w:p>
        </w:tc>
      </w:tr>
      <w:tr w:rsidR="003E1626" w:rsidRPr="00CA7636" w14:paraId="5C7130C6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4D10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4189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ข้อมูลรายจ่ายรายเดือน</w:t>
            </w:r>
          </w:p>
        </w:tc>
      </w:tr>
      <w:tr w:rsidR="003E1626" w:rsidRPr="00CA7636" w14:paraId="0E67B4F4" w14:textId="77777777" w:rsidTr="00BD63C0">
        <w:trPr>
          <w:trHeight w:val="1799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6911F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2279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 Process ที่ใช้สำหรับการเพิ่ม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ข้อมูลรายจ่ายรายเดือน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โดยมีข้อมูลดังนี้</w:t>
            </w:r>
          </w:p>
          <w:p w14:paraId="79167C96" w14:textId="77777777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  <w:cs/>
              </w:rPr>
              <w:t xml:space="preserve">รายการต้นทุน </w:t>
            </w: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>(</w:t>
            </w: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  <w:cs/>
              </w:rPr>
              <w:t xml:space="preserve">ค่าน้ำ ค่าไฟ ค่าโทรศัพท์ ค่าแรง </w:t>
            </w:r>
          </w:p>
          <w:p w14:paraId="6EB67C6D" w14:textId="77777777" w:rsidR="003E1626" w:rsidRPr="00CA7636" w:rsidRDefault="003E1626" w:rsidP="00BD6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  <w:cs/>
              </w:rPr>
              <w:t>ค่าน้ำมัน ค่าซ่อมบำรุง</w:t>
            </w: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</w:rPr>
              <w:t>)</w:t>
            </w:r>
          </w:p>
          <w:p w14:paraId="69D05E34" w14:textId="77777777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  <w:cs/>
              </w:rPr>
              <w:t>จำนวนเงิน</w:t>
            </w:r>
          </w:p>
          <w:p w14:paraId="79BACD6D" w14:textId="77777777" w:rsidR="003E1626" w:rsidRPr="00CA7636" w:rsidRDefault="003E1626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color w:val="000000"/>
                <w:sz w:val="32"/>
                <w:szCs w:val="32"/>
                <w:cs/>
              </w:rPr>
              <w:t>เดือนปีของรายการ</w:t>
            </w:r>
          </w:p>
        </w:tc>
      </w:tr>
    </w:tbl>
    <w:p w14:paraId="3145158A" w14:textId="77777777" w:rsidR="006B0B22" w:rsidRPr="00CA7636" w:rsidRDefault="006B0B22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0D4B2BB2" w14:textId="77777777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Process description DFD 7.2 : แก้ไข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>ข้อมูลรายจ่ายรายเดือน</w:t>
      </w:r>
    </w:p>
    <w:tbl>
      <w:tblPr>
        <w:tblW w:w="830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20"/>
      </w:tblGrid>
      <w:tr w:rsidR="003E1626" w:rsidRPr="00CA7636" w14:paraId="6C3F6183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800F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A8D6A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67BFDF16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CDC2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747F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แก้ไข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ข้อมูลรายจ่ายรายเดือน</w:t>
            </w:r>
          </w:p>
        </w:tc>
      </w:tr>
      <w:tr w:rsidR="003E1626" w:rsidRPr="00CA7636" w14:paraId="60EEF8FE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E369E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E22D4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7.2</w:t>
            </w:r>
          </w:p>
        </w:tc>
      </w:tr>
      <w:tr w:rsidR="003E1626" w:rsidRPr="00CA7636" w14:paraId="7E4A44FA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D3151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C237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ข้อมูลรายจ่ายรายเดือนที่ต้องการแก้ไข</w:t>
            </w:r>
          </w:p>
        </w:tc>
      </w:tr>
      <w:tr w:rsidR="003E1626" w:rsidRPr="00CA7636" w14:paraId="720B350D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45317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878BC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ข้อมูลรายจ่ายรายเดือนที่แก้ไขแล้ว</w:t>
            </w:r>
          </w:p>
        </w:tc>
      </w:tr>
      <w:tr w:rsidR="003E1626" w:rsidRPr="00CA7636" w14:paraId="1E833F0F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F350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A2FAF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ข้อมูลรายจ่ายรายเดือน</w:t>
            </w:r>
          </w:p>
        </w:tc>
      </w:tr>
      <w:tr w:rsidR="003E1626" w:rsidRPr="00CA7636" w14:paraId="4116ADC0" w14:textId="77777777" w:rsidTr="00BD63C0">
        <w:trPr>
          <w:trHeight w:val="943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16EE0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B74D2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 Process ที่ใช้สำหรับการแก้ไข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ข้อมูลรายจ่ายรายเดือน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ซึ่งจะใช้ในกรณีที่ข้อมูลผิดพลาด หรือมีการเปลี่ยนแปลง</w:t>
            </w:r>
          </w:p>
        </w:tc>
      </w:tr>
    </w:tbl>
    <w:p w14:paraId="1E147286" w14:textId="77777777" w:rsidR="003E1626" w:rsidRPr="00CA7636" w:rsidRDefault="003E1626" w:rsidP="003E1626">
      <w:pP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117A3502" w14:textId="77777777" w:rsidR="003E1626" w:rsidRPr="00CA7636" w:rsidRDefault="003E1626" w:rsidP="003E1626">
      <w:pP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1850354B" w14:textId="77777777" w:rsidR="003E1626" w:rsidRPr="00CA7636" w:rsidRDefault="003E1626" w:rsidP="003E1626">
      <w:pP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58192E20" w14:textId="77777777" w:rsidR="003E1626" w:rsidRPr="00CA7636" w:rsidRDefault="003E1626" w:rsidP="003E1626">
      <w:pP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590B5E16" w14:textId="77777777" w:rsidR="003E1626" w:rsidRPr="00CA7636" w:rsidRDefault="003E1626" w:rsidP="003E1626">
      <w:pP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38337DC0" w14:textId="77777777" w:rsidR="00E231C9" w:rsidRPr="00CA7636" w:rsidRDefault="00E231C9" w:rsidP="003E1626">
      <w:pPr>
        <w:rPr>
          <w:rFonts w:asciiTheme="minorBidi" w:hAnsiTheme="minorBidi" w:cstheme="minorBidi"/>
          <w:noProof/>
          <w:sz w:val="32"/>
          <w:szCs w:val="32"/>
        </w:rPr>
      </w:pPr>
      <w:bookmarkStart w:id="8" w:name="_heading=h.30j0zll" w:colFirst="0" w:colLast="0"/>
      <w:bookmarkEnd w:id="8"/>
    </w:p>
    <w:p w14:paraId="18E8499E" w14:textId="22C69AF5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lastRenderedPageBreak/>
        <w:t xml:space="preserve">Process description DFD 8 :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>ออก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รายงาน</w:t>
      </w:r>
    </w:p>
    <w:tbl>
      <w:tblPr>
        <w:tblW w:w="830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20"/>
      </w:tblGrid>
      <w:tr w:rsidR="003E1626" w:rsidRPr="00CA7636" w14:paraId="0B75BFD9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5CE9E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86CD1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49FF6254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DA3E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6888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ออกรายงาน</w:t>
            </w:r>
          </w:p>
        </w:tc>
      </w:tr>
      <w:tr w:rsidR="003E1626" w:rsidRPr="00CA7636" w14:paraId="1AE4CF62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6C0376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CDA2A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8</w:t>
            </w:r>
          </w:p>
        </w:tc>
      </w:tr>
      <w:tr w:rsidR="003E1626" w:rsidRPr="00CA7636" w14:paraId="08E83D21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F4B4C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C8D9E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ข้อมูลสมาชิก ข้อมูลสินค้า ข้อมูลการสั่งซื้อสินค้า </w:t>
            </w:r>
          </w:p>
          <w:p w14:paraId="285CBDC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ข้อมูลการชำระเงิน ข้อมูลรายจ่ายรายเดือน</w:t>
            </w:r>
          </w:p>
        </w:tc>
      </w:tr>
      <w:tr w:rsidR="003E1626" w:rsidRPr="00CA7636" w14:paraId="6308FFD9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DCE5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0BD2A" w14:textId="77777777" w:rsidR="003E1626" w:rsidRPr="00CA7636" w:rsidRDefault="003E1626" w:rsidP="00BD6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 xml:space="preserve">รายงานยอดขายรายวัน / </w:t>
            </w: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  <w:t xml:space="preserve">รายเดือน </w:t>
            </w: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 xml:space="preserve">/ </w:t>
            </w: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  <w:t>รายปี</w:t>
            </w:r>
          </w:p>
          <w:p w14:paraId="6B45AF86" w14:textId="77777777" w:rsidR="003E1626" w:rsidRPr="00CA7636" w:rsidRDefault="003E1626" w:rsidP="00BD6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รายงานการ</w:t>
            </w: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  <w:t>สั่งซื้อสินค้าแยกตามการ</w:t>
            </w: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ชำระเงิน</w:t>
            </w:r>
          </w:p>
          <w:p w14:paraId="6B6B9B84" w14:textId="77777777" w:rsidR="003E1626" w:rsidRPr="00CA7636" w:rsidRDefault="003E1626" w:rsidP="00BD6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  <w:t>รายงานการจัดส่งสินค้า</w:t>
            </w:r>
          </w:p>
          <w:p w14:paraId="1A3A1044" w14:textId="77777777" w:rsidR="003E1626" w:rsidRPr="00CA7636" w:rsidRDefault="003E1626" w:rsidP="00BD6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รายงานการจัดส่งสินค้าแยกตามพื้นที่</w:t>
            </w:r>
          </w:p>
          <w:p w14:paraId="408EB72D" w14:textId="77777777" w:rsidR="003E1626" w:rsidRPr="00CA7636" w:rsidRDefault="003E1626" w:rsidP="00BD6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  <w:t>รายงานการคำนวณต้นทุนกำไร</w:t>
            </w:r>
          </w:p>
          <w:p w14:paraId="3E161536" w14:textId="77777777" w:rsidR="003E1626" w:rsidRPr="00CA7636" w:rsidRDefault="003E1626" w:rsidP="00BD6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  <w:t>รายงานการจัดเตรียมสินค้าเพื่อนำส่ง</w:t>
            </w:r>
          </w:p>
          <w:p w14:paraId="7038869D" w14:textId="77777777" w:rsidR="003E1626" w:rsidRPr="00CA7636" w:rsidRDefault="003E1626" w:rsidP="00BD6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  <w:t>รายงานการสั่งซื้อสินค้า</w:t>
            </w:r>
          </w:p>
          <w:p w14:paraId="4391389C" w14:textId="77777777" w:rsidR="003E1626" w:rsidRPr="00CA7636" w:rsidRDefault="003E1626" w:rsidP="00BD6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  <w:t>รายงานการชำระเงิน</w:t>
            </w:r>
          </w:p>
          <w:p w14:paraId="35359103" w14:textId="77777777" w:rsidR="003E1626" w:rsidRPr="00CA7636" w:rsidRDefault="003E1626" w:rsidP="00BD63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  <w:t>รายงานการจัดส่งของตนเอง</w:t>
            </w:r>
          </w:p>
        </w:tc>
      </w:tr>
      <w:tr w:rsidR="003E1626" w:rsidRPr="00CA7636" w14:paraId="27999228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C06E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22C1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ข้อมูลสมาชิก ข้อมูลสินค้า ข้อมูลการสั่งซื้อสินค้า </w:t>
            </w:r>
          </w:p>
          <w:p w14:paraId="7452CD4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ข้อมูลการชำระเงิน ข้อมูลรายจ่ายรายเดือน</w:t>
            </w:r>
          </w:p>
        </w:tc>
      </w:tr>
      <w:tr w:rsidR="003E1626" w:rsidRPr="00CA7636" w14:paraId="73E269C9" w14:textId="77777777" w:rsidTr="00BD63C0">
        <w:trPr>
          <w:trHeight w:val="934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8C41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7DC6F" w14:textId="77777777" w:rsidR="003E1626" w:rsidRPr="00CA7636" w:rsidRDefault="003E1626" w:rsidP="00BD63C0">
            <w:pPr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 xml:space="preserve">เป็น 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 xml:space="preserve">Process 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 xml:space="preserve">ที่ใช้สำหรับออกรายงานในรูปแบบต่างๆ แยกออกเป็น 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 xml:space="preserve">Process 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 xml:space="preserve">ย่อยได้ 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 xml:space="preserve">9 Process 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 xml:space="preserve">คือ </w:t>
            </w:r>
          </w:p>
          <w:p w14:paraId="5A3050A2" w14:textId="77777777" w:rsidR="003E1626" w:rsidRPr="00CA7636" w:rsidRDefault="003E1626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 xml:space="preserve">รายงานยอดขายรายวัน / </w:t>
            </w: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  <w:t xml:space="preserve">รายเดือน </w:t>
            </w: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 xml:space="preserve">/ </w:t>
            </w: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  <w:t>รายปี</w:t>
            </w:r>
          </w:p>
          <w:p w14:paraId="0A924D8B" w14:textId="77777777" w:rsidR="003E1626" w:rsidRPr="00CA7636" w:rsidRDefault="003E1626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รายงานการ</w:t>
            </w: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  <w:t>สั่งซื้อสินค้าแยกตามการ</w:t>
            </w: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ชำระเงิน</w:t>
            </w:r>
          </w:p>
          <w:p w14:paraId="29B5762F" w14:textId="77777777" w:rsidR="003E1626" w:rsidRPr="00CA7636" w:rsidRDefault="003E1626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bookmarkStart w:id="9" w:name="_Hlk110968598"/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  <w:t>รายงานการจัดส่ง</w:t>
            </w:r>
          </w:p>
          <w:bookmarkEnd w:id="9"/>
          <w:p w14:paraId="3183B4C1" w14:textId="77777777" w:rsidR="003E1626" w:rsidRPr="00CA7636" w:rsidRDefault="003E1626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  <w:t>รายงานการจัดส่งสินค้าแยกตามพื้นที่</w:t>
            </w:r>
          </w:p>
          <w:p w14:paraId="24BA1520" w14:textId="77777777" w:rsidR="003E1626" w:rsidRPr="00CA7636" w:rsidRDefault="003E1626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  <w:t>รายงานการคำนวณต้นทุนกำไร</w:t>
            </w:r>
          </w:p>
          <w:p w14:paraId="6D8DA3D8" w14:textId="7FB57B9A" w:rsidR="003E1626" w:rsidRPr="00CA7636" w:rsidRDefault="003E1626" w:rsidP="00E231C9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  <w:t>รายงานการจัดเตรียมสินค้าเพื่อนำส่ง</w:t>
            </w:r>
          </w:p>
          <w:p w14:paraId="6DD394FF" w14:textId="77777777" w:rsidR="003E1626" w:rsidRPr="00CA7636" w:rsidRDefault="003E1626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  <w:t>รายงานการสั่งซื้อสินค้า</w:t>
            </w:r>
          </w:p>
          <w:p w14:paraId="6907DA78" w14:textId="77777777" w:rsidR="003E1626" w:rsidRPr="00CA7636" w:rsidRDefault="003E1626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  <w:t>รายงานการชำระเงิน</w:t>
            </w:r>
          </w:p>
          <w:p w14:paraId="6D5513B8" w14:textId="77777777" w:rsidR="003E1626" w:rsidRPr="00CA7636" w:rsidRDefault="003E1626">
            <w:pPr>
              <w:pStyle w:val="ListParagraph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color w:val="000000"/>
                <w:sz w:val="32"/>
                <w:szCs w:val="32"/>
                <w:cs/>
              </w:rPr>
              <w:t>รายงานการจัดส่งสินค้าของตนเอง</w:t>
            </w:r>
          </w:p>
        </w:tc>
      </w:tr>
    </w:tbl>
    <w:p w14:paraId="638ABB4D" w14:textId="77777777" w:rsidR="00E231C9" w:rsidRPr="00CA7636" w:rsidRDefault="00E231C9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580B39D6" w14:textId="504E366C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lastRenderedPageBreak/>
        <w:t xml:space="preserve">Process description DFD 8.1 : </w:t>
      </w:r>
      <w:r w:rsidRPr="00CA7636">
        <w:rPr>
          <w:rFonts w:asciiTheme="minorBidi" w:eastAsia="Cordia New" w:hAnsiTheme="minorBidi" w:cstheme="minorBidi"/>
          <w:b/>
          <w:bCs/>
          <w:noProof/>
          <w:sz w:val="32"/>
          <w:szCs w:val="32"/>
          <w:cs/>
        </w:rPr>
        <w:t>รายงานยอดขายรายวัน / รายเดือน / รายปี</w:t>
      </w:r>
    </w:p>
    <w:tbl>
      <w:tblPr>
        <w:tblW w:w="830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20"/>
      </w:tblGrid>
      <w:tr w:rsidR="003E1626" w:rsidRPr="00CA7636" w14:paraId="29AF0A5C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B6B57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D41B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3314F5D8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2D2F1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4134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รายงานยอดขายรายวัน / รายเดือน / รายปี</w:t>
            </w:r>
          </w:p>
        </w:tc>
      </w:tr>
      <w:tr w:rsidR="003E1626" w:rsidRPr="00CA7636" w14:paraId="456EEBBA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2831E4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ECA2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8.1</w:t>
            </w:r>
          </w:p>
        </w:tc>
      </w:tr>
      <w:tr w:rsidR="003E1626" w:rsidRPr="00CA7636" w14:paraId="5DD52767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60E1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6697A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ข้อมูลการสั่งซื้อสินค้า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ข้อมูลการชำระเงิน</w:t>
            </w:r>
          </w:p>
        </w:tc>
      </w:tr>
      <w:tr w:rsidR="003E1626" w:rsidRPr="00CA7636" w14:paraId="0F3B9920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5581A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C628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รายงานยอดขายรายวัน / รายเดือน / รายปี</w:t>
            </w:r>
          </w:p>
        </w:tc>
      </w:tr>
      <w:tr w:rsidR="003E1626" w:rsidRPr="00CA7636" w14:paraId="0535D683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E252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55DA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ข้อมูลการสั่งซื้อสินค้า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ข้อมูลการชำระเงิน</w:t>
            </w:r>
          </w:p>
        </w:tc>
      </w:tr>
      <w:tr w:rsidR="003E1626" w:rsidRPr="00CA7636" w14:paraId="2B5FE03A" w14:textId="77777777" w:rsidTr="00BD63C0">
        <w:trPr>
          <w:trHeight w:val="1799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731E1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55D1D6" w14:textId="77777777" w:rsidR="003E1626" w:rsidRPr="00CA7636" w:rsidRDefault="003E1626" w:rsidP="00E231C9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 Process ที่ใช้สำหรับ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ออก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รายงานยอดขายรายวัน / รายเดือน / รายปี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ซึ่งจะรายงานตามการสั่งซื้อของลูกค้าที่ทำการสั่งซื้อสินค้าเข้ามาในระบบ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ซึ่งต้องทำการชำระเงินแล้วเท่านั้น</w:t>
            </w:r>
          </w:p>
        </w:tc>
      </w:tr>
    </w:tbl>
    <w:p w14:paraId="1FE04183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793E05EB" w14:textId="77777777" w:rsidR="003E1626" w:rsidRPr="00CA7636" w:rsidRDefault="003E1626" w:rsidP="003E1626">
      <w:pPr>
        <w:rPr>
          <w:rFonts w:asciiTheme="minorBidi" w:eastAsia="Cordia New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 xml:space="preserve">Process description DFD 8.2 : </w:t>
      </w:r>
      <w:r w:rsidRPr="00CA7636">
        <w:rPr>
          <w:rFonts w:asciiTheme="minorBidi" w:eastAsia="Cordia New" w:hAnsiTheme="minorBidi" w:cstheme="minorBidi"/>
          <w:b/>
          <w:bCs/>
          <w:noProof/>
          <w:sz w:val="32"/>
          <w:szCs w:val="32"/>
          <w:cs/>
        </w:rPr>
        <w:t>รายงานการสั่งซื้อสินค้าแยกตามการชำระเงิน</w:t>
      </w:r>
    </w:p>
    <w:tbl>
      <w:tblPr>
        <w:tblW w:w="830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20"/>
      </w:tblGrid>
      <w:tr w:rsidR="003E1626" w:rsidRPr="00CA7636" w14:paraId="53852389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76059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C0C65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157E3C35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B1204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F1D27" w14:textId="77777777" w:rsidR="003E1626" w:rsidRPr="00CA7636" w:rsidRDefault="003E1626" w:rsidP="00BD63C0">
            <w:pPr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รายงานการสั่งซื้อสินค้าแยกตามการชำระเงิน</w:t>
            </w:r>
          </w:p>
        </w:tc>
      </w:tr>
      <w:tr w:rsidR="003E1626" w:rsidRPr="00CA7636" w14:paraId="4F28F5E2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D88B55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65F9B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8.2</w:t>
            </w:r>
          </w:p>
        </w:tc>
      </w:tr>
      <w:tr w:rsidR="003E1626" w:rsidRPr="00CA7636" w14:paraId="466E6E10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6DBF3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4E3C5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ข้อมูลสมาชิก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ข้อมูลการสั่งซื้อสินค้า ข้อมูลการชำระเงิน</w:t>
            </w:r>
          </w:p>
        </w:tc>
      </w:tr>
      <w:tr w:rsidR="003E1626" w:rsidRPr="00CA7636" w14:paraId="20B5BCAB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81311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44C13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รายงานการสั่งซื้อสินค้าแยกตามการชำระเงิน</w:t>
            </w:r>
          </w:p>
        </w:tc>
      </w:tr>
      <w:tr w:rsidR="003E1626" w:rsidRPr="00CA7636" w14:paraId="47855378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3A37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3FB87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ข้อมูลสมาชิก ข้อมูลการสั่งซื้อ ข้อมูลการชำระเงิน</w:t>
            </w:r>
          </w:p>
        </w:tc>
      </w:tr>
      <w:tr w:rsidR="003E1626" w:rsidRPr="00CA7636" w14:paraId="12174931" w14:textId="77777777" w:rsidTr="00BD63C0">
        <w:trPr>
          <w:trHeight w:val="1519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FEBD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68BC95" w14:textId="77777777" w:rsidR="003E1626" w:rsidRPr="00CA7636" w:rsidRDefault="003E1626" w:rsidP="00BD63C0">
            <w:pPr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 Process ที่ใช้สำหรับ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ออก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รายงานการสั่งซื้อสินค้าแยกตามการชำระ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ของลูกค้า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โดยแบ่งออกเป็น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2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สถานะคือ ยังไม่ได้ชำระเงินและชำระเงินแล้ว</w:t>
            </w:r>
          </w:p>
        </w:tc>
      </w:tr>
    </w:tbl>
    <w:p w14:paraId="225FA4F5" w14:textId="77777777" w:rsidR="003E1626" w:rsidRPr="00CA7636" w:rsidRDefault="003E1626" w:rsidP="003E1626">
      <w:pP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4A4821C5" w14:textId="77777777" w:rsidR="003E1626" w:rsidRPr="00CA7636" w:rsidRDefault="003E1626" w:rsidP="003E1626">
      <w:pP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4C446971" w14:textId="77777777" w:rsidR="003E1626" w:rsidRPr="00CA7636" w:rsidRDefault="003E1626" w:rsidP="003E1626">
      <w:pP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778DFCF3" w14:textId="77777777" w:rsidR="003E1626" w:rsidRPr="00CA7636" w:rsidRDefault="003E1626" w:rsidP="003E1626">
      <w:pP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0C594DAA" w14:textId="56208655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38CE4E16" w14:textId="77777777" w:rsidR="006B0B22" w:rsidRPr="00CA7636" w:rsidRDefault="006B0B22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1ED11508" w14:textId="77777777" w:rsidR="006B0B22" w:rsidRPr="00CA7636" w:rsidRDefault="006B0B22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590535F8" w14:textId="23A57D9F" w:rsidR="003E1626" w:rsidRPr="00CA7636" w:rsidRDefault="003E1626" w:rsidP="003E1626">
      <w:pPr>
        <w:rPr>
          <w:rFonts w:asciiTheme="minorBidi" w:eastAsia="Cordia New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lastRenderedPageBreak/>
        <w:t xml:space="preserve">Process description DFD 8.3: </w:t>
      </w:r>
      <w:r w:rsidRPr="00CA7636">
        <w:rPr>
          <w:rFonts w:asciiTheme="minorBidi" w:eastAsia="Cordia New" w:hAnsiTheme="minorBidi" w:cstheme="minorBidi"/>
          <w:b/>
          <w:bCs/>
          <w:noProof/>
          <w:sz w:val="32"/>
          <w:szCs w:val="32"/>
          <w:cs/>
        </w:rPr>
        <w:t>รายงานการจัดส่งสินค้า</w:t>
      </w:r>
    </w:p>
    <w:tbl>
      <w:tblPr>
        <w:tblW w:w="830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20"/>
      </w:tblGrid>
      <w:tr w:rsidR="003E1626" w:rsidRPr="00CA7636" w14:paraId="2133A55B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F4425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A0BB0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3096248B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5B552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F4CE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รายงานการจัดส่งสินค้า</w:t>
            </w:r>
          </w:p>
        </w:tc>
      </w:tr>
      <w:tr w:rsidR="003E1626" w:rsidRPr="00CA7636" w14:paraId="4C375BCF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04AE2F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AF1B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8.3</w:t>
            </w:r>
          </w:p>
        </w:tc>
      </w:tr>
      <w:tr w:rsidR="003E1626" w:rsidRPr="00CA7636" w14:paraId="47101019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9F0B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2542A7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ข้อมูลสมาชิก ข้อมูลสินค้า ข้อมูลการสั่งซื้อสินค้า </w:t>
            </w:r>
          </w:p>
          <w:p w14:paraId="687AB8C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ข้อมูลการชำระเงิน ข้อมูลการจัดส่งสินค้า</w:t>
            </w:r>
          </w:p>
        </w:tc>
      </w:tr>
      <w:tr w:rsidR="003E1626" w:rsidRPr="00CA7636" w14:paraId="69949B08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466C7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BB115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รายงานการจัดส่ง</w:t>
            </w:r>
          </w:p>
        </w:tc>
      </w:tr>
      <w:tr w:rsidR="003E1626" w:rsidRPr="00CA7636" w14:paraId="315E4E8E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C61B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E75B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ข้อมูลสมาชิก ข้อมูลสินค้า ข้อมูลการสั่งซื้อสินค้า</w:t>
            </w:r>
          </w:p>
          <w:p w14:paraId="10C6B01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ข้อมูลการชำระเงิน ข้อมูลการจัดส่งสินค้า</w:t>
            </w:r>
          </w:p>
        </w:tc>
      </w:tr>
      <w:tr w:rsidR="003E1626" w:rsidRPr="00CA7636" w14:paraId="77C56F0B" w14:textId="77777777" w:rsidTr="00BD63C0">
        <w:trPr>
          <w:trHeight w:val="1799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F85C2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4115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 Process ที่ใช้สำหรับ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ออก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 xml:space="preserve">รายงานการจัดส่ง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ซึ่งจะรายงานการจัดส่งสินค้าตามการสั่งซื้อของลูกค้า ย้อนหลังไป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7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วัน โดยแสดงเฉพาะรายการสั่งซื้อที่ชำระเงินแล้วพร้อมระบุสถานะการจัดส่ง ดังนี้</w:t>
            </w:r>
          </w:p>
          <w:p w14:paraId="094A3A42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เตรียมแพ็คสินค้า</w:t>
            </w:r>
          </w:p>
          <w:p w14:paraId="7FA9AEEB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กำลังจัดส่งสินค้า</w:t>
            </w:r>
          </w:p>
          <w:p w14:paraId="2BA86F60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จัดส่งสินค้าแล้ว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</w:t>
            </w:r>
          </w:p>
        </w:tc>
      </w:tr>
    </w:tbl>
    <w:p w14:paraId="6C41E989" w14:textId="77777777" w:rsidR="003E1626" w:rsidRPr="00CA7636" w:rsidRDefault="003E1626" w:rsidP="003E1626">
      <w:pPr>
        <w:ind w:left="1080"/>
        <w:rPr>
          <w:rFonts w:asciiTheme="minorBidi" w:hAnsiTheme="minorBidi" w:cstheme="minorBidi"/>
          <w:noProof/>
          <w:sz w:val="32"/>
          <w:szCs w:val="32"/>
        </w:rPr>
      </w:pPr>
    </w:p>
    <w:p w14:paraId="798410C9" w14:textId="06FB6553" w:rsidR="003E1626" w:rsidRPr="00CA7636" w:rsidRDefault="003E1626" w:rsidP="003E1626">
      <w:pP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Process description DFD 8.4 :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 xml:space="preserve"> </w:t>
      </w:r>
      <w:r w:rsidRPr="00CA7636">
        <w:rPr>
          <w:rFonts w:asciiTheme="minorBidi" w:eastAsia="Cordia New" w:hAnsiTheme="minorBidi" w:cstheme="minorBidi"/>
          <w:b/>
          <w:bCs/>
          <w:noProof/>
          <w:sz w:val="32"/>
          <w:szCs w:val="32"/>
          <w:cs/>
        </w:rPr>
        <w:t>รายงานการจัดส่งสินค้าแยกตามพื้นที่</w:t>
      </w:r>
    </w:p>
    <w:tbl>
      <w:tblPr>
        <w:tblW w:w="830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20"/>
      </w:tblGrid>
      <w:tr w:rsidR="003E1626" w:rsidRPr="00CA7636" w14:paraId="3F0DD32F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84EB5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44B62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2DB48902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B8F1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C1C4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รายงานการจัดส่งสินค้าแยกตามพื้นที่</w:t>
            </w:r>
          </w:p>
        </w:tc>
      </w:tr>
      <w:tr w:rsidR="003E1626" w:rsidRPr="00CA7636" w14:paraId="6F7F4EB5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8EFB1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10043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8.4</w:t>
            </w:r>
          </w:p>
        </w:tc>
      </w:tr>
      <w:tr w:rsidR="003E1626" w:rsidRPr="00CA7636" w14:paraId="4D633AEF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B6F97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F4B4D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ข้อมูลสมาชิก ข้อมูลสินค้า ข้อมูลการสั่งซื้อสินค้า </w:t>
            </w:r>
          </w:p>
          <w:p w14:paraId="37C9A24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ข้อมูลการชำระเงิน ข้อมูลการจัดส่งสินค้า</w:t>
            </w:r>
          </w:p>
        </w:tc>
      </w:tr>
      <w:tr w:rsidR="003E1626" w:rsidRPr="00CA7636" w14:paraId="58EE8441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D8C50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0C88F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รายงานการจัดส่งสินค้าแยกตามพื้นที่</w:t>
            </w:r>
          </w:p>
        </w:tc>
      </w:tr>
      <w:tr w:rsidR="003E1626" w:rsidRPr="00CA7636" w14:paraId="47049E28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4915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59D41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ข้อมูลสมาชิก ข้อมูลสินค้า ข้อมูลการสั่งซื้อสินค้า </w:t>
            </w:r>
          </w:p>
          <w:p w14:paraId="7529288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ข้อมูลการชำระเงิน ข้อมูลการจัดส่งสินค้า</w:t>
            </w:r>
          </w:p>
        </w:tc>
      </w:tr>
      <w:tr w:rsidR="003E1626" w:rsidRPr="00CA7636" w14:paraId="722C2F75" w14:textId="77777777" w:rsidTr="00BD63C0">
        <w:trPr>
          <w:trHeight w:val="1087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34399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919C7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 Process ที่ใช้สำหรับ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ออก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รายงานการจัดส่งสินค้าแยกตามพื้นที่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เพื่อพิจารณาพื้นที่ที่มีการสั่งซื้อสินค้า</w:t>
            </w:r>
          </w:p>
        </w:tc>
      </w:tr>
    </w:tbl>
    <w:p w14:paraId="36CD085E" w14:textId="77777777" w:rsidR="00E231C9" w:rsidRPr="00CA7636" w:rsidRDefault="00E231C9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2A54D274" w14:textId="3CDAF3F0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lastRenderedPageBreak/>
        <w:t xml:space="preserve">Process description DFD 8.5 : </w:t>
      </w:r>
      <w:r w:rsidRPr="00CA7636">
        <w:rPr>
          <w:rFonts w:asciiTheme="minorBidi" w:eastAsia="Cordia New" w:hAnsiTheme="minorBidi" w:cstheme="minorBidi"/>
          <w:b/>
          <w:bCs/>
          <w:noProof/>
          <w:sz w:val="32"/>
          <w:szCs w:val="32"/>
          <w:cs/>
        </w:rPr>
        <w:t>รายงานการคำนวณต้นทุนกำไร</w:t>
      </w:r>
    </w:p>
    <w:tbl>
      <w:tblPr>
        <w:tblW w:w="830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20"/>
      </w:tblGrid>
      <w:tr w:rsidR="003E1626" w:rsidRPr="00CA7636" w14:paraId="55C2DBEE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A808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0E94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2DBF3E35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7C12B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643A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รายงานการคำนวณต้นทุนกำไร</w:t>
            </w:r>
          </w:p>
        </w:tc>
      </w:tr>
      <w:tr w:rsidR="003E1626" w:rsidRPr="00CA7636" w14:paraId="598A4809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2427C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D509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8.5</w:t>
            </w:r>
          </w:p>
        </w:tc>
      </w:tr>
      <w:tr w:rsidR="003E1626" w:rsidRPr="00CA7636" w14:paraId="5D5A1578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A798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151E57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ข้อมูลสินค้า ข้อมูลการสั่งซื้อสินค้า ข้อมูลการชำระเงิน</w:t>
            </w:r>
          </w:p>
          <w:p w14:paraId="4139B17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ข้อมูลรายจ่ายรายเดือน</w:t>
            </w:r>
          </w:p>
        </w:tc>
      </w:tr>
      <w:tr w:rsidR="003E1626" w:rsidRPr="00CA7636" w14:paraId="6EC16CB0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F6845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0F9F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รายงานการคำนวณต้นทุนกำไร</w:t>
            </w:r>
          </w:p>
        </w:tc>
      </w:tr>
      <w:tr w:rsidR="003E1626" w:rsidRPr="00CA7636" w14:paraId="4494CC24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73897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E3A0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ข้อมูลสินค้า ข้อมูลการสั่งซื้อสินค้า ข้อมูลการชำระเงิน</w:t>
            </w:r>
          </w:p>
          <w:p w14:paraId="33B5128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ข้อมูลรายจ่ายรายเดือน</w:t>
            </w:r>
          </w:p>
        </w:tc>
      </w:tr>
      <w:tr w:rsidR="003E1626" w:rsidRPr="00CA7636" w14:paraId="3082DFB9" w14:textId="77777777" w:rsidTr="00BD63C0">
        <w:trPr>
          <w:trHeight w:val="898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6847A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1FC4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เป็น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Process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ที่ใช้สำหรับออก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รายงานการคำนวณต้นทุนกำไร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ซึ่งจะรายงานการคำนวณต้นทุนกำไร โดยมีสมการการคำนวณดังนี้ </w:t>
            </w:r>
          </w:p>
          <w:p w14:paraId="1D88207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กำไร = ยอดชำระเงิน - (ต้นทุนต่อขวด*จำนวนขวด + รายจ่ายรายเดือน) </w:t>
            </w:r>
          </w:p>
          <w:p w14:paraId="0A53161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ซึ่งกระบวนการคิดคือ ต้นทุนจะแบ่งออกเป็น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2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แบบคือ ต้นทุนต่อขวด และรายจ่ายรายเดือน เมื่อขายได้จะนำจำนวนขวดที่ขายได้ทั้งหมด มาคิดต้นทุน แล้วนำมาบวกกับรายจ่ายรายเดือนทั้งหมด จากนั้นจึงค่อยมาหักกับรายได้ที่ขายได้ทั้งหมด จึงจะได้กำไรออกมา </w:t>
            </w:r>
          </w:p>
        </w:tc>
      </w:tr>
    </w:tbl>
    <w:p w14:paraId="27CD899C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1324F181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0B518E73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52D2882D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71BEFB3D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46B94BA5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4D97D5C7" w14:textId="4222D2D6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4CFF3B46" w14:textId="7691DCF8" w:rsidR="006B0B22" w:rsidRPr="00CA7636" w:rsidRDefault="006B0B22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54D70F8D" w14:textId="597C7EFF" w:rsidR="006B0B22" w:rsidRPr="00CA7636" w:rsidRDefault="006B0B22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1820D042" w14:textId="3DE242BA" w:rsidR="006B0B22" w:rsidRPr="00CA7636" w:rsidRDefault="006B0B22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2C26AFBD" w14:textId="77777777" w:rsidR="006B0B22" w:rsidRPr="00CA7636" w:rsidRDefault="006B0B22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54F10F27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  <w:cs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lastRenderedPageBreak/>
        <w:t xml:space="preserve">Process description DFD 8.6 : </w:t>
      </w:r>
      <w:r w:rsidRPr="00CA7636">
        <w:rPr>
          <w:rFonts w:asciiTheme="minorBidi" w:eastAsia="Cordia New" w:hAnsiTheme="minorBidi" w:cstheme="minorBidi"/>
          <w:b/>
          <w:bCs/>
          <w:noProof/>
          <w:sz w:val="32"/>
          <w:szCs w:val="32"/>
          <w:cs/>
        </w:rPr>
        <w:t>รายงานการจัดเตรียมสินค้าเพื่อนำส่ง</w:t>
      </w:r>
    </w:p>
    <w:tbl>
      <w:tblPr>
        <w:tblW w:w="830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20"/>
      </w:tblGrid>
      <w:tr w:rsidR="003E1626" w:rsidRPr="00CA7636" w14:paraId="153782BE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F3F8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5219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37E334BD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F6C6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F23F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รายงานการจัดเตรียมสินค้าเพื่อนำส่ง</w:t>
            </w:r>
          </w:p>
        </w:tc>
      </w:tr>
      <w:tr w:rsidR="003E1626" w:rsidRPr="00CA7636" w14:paraId="0BC27F1E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6AFC1F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56F35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8.6</w:t>
            </w:r>
          </w:p>
        </w:tc>
      </w:tr>
      <w:tr w:rsidR="003E1626" w:rsidRPr="00CA7636" w14:paraId="13378ED9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93570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E52B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ข้อมูลสมาชิก ข้อมูลสินค้า ข้อมูลการสั่งซื้อสินค้า</w:t>
            </w:r>
          </w:p>
        </w:tc>
      </w:tr>
      <w:tr w:rsidR="003E1626" w:rsidRPr="00CA7636" w14:paraId="0B7E3ED3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6FCAE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9243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รายงานการจัดเตรียมสินค้าเพื่อนำส่ง</w:t>
            </w:r>
          </w:p>
        </w:tc>
      </w:tr>
      <w:tr w:rsidR="003E1626" w:rsidRPr="00CA7636" w14:paraId="2018355B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3CE20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B7AA9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ข้อมูลสมาชิก ข้อมูลสินค้า ข้อมูลการสั่งซื้อสินค้า</w:t>
            </w:r>
          </w:p>
        </w:tc>
      </w:tr>
      <w:tr w:rsidR="003E1626" w:rsidRPr="00CA7636" w14:paraId="0190C736" w14:textId="77777777" w:rsidTr="00BD63C0">
        <w:trPr>
          <w:trHeight w:val="898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C3970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5155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เป็น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Process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ที่ใช้สำหรับออก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 xml:space="preserve">รายงานการจัดเตรียมสินค้าเพื่อนำส่ง 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มีไว้ให้พนักงานสามารถดูรายการสินค้าและจัดเตรียมสินค้าเพื่อนำส่งลูกค้าได้</w:t>
            </w:r>
          </w:p>
        </w:tc>
      </w:tr>
    </w:tbl>
    <w:p w14:paraId="34C19F42" w14:textId="77777777" w:rsidR="006B0B22" w:rsidRPr="00CA7636" w:rsidRDefault="006B0B22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7CF3FD37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  <w:cs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 xml:space="preserve">Process description DFD 8.7 : </w:t>
      </w:r>
      <w:r w:rsidRPr="00CA7636">
        <w:rPr>
          <w:rFonts w:asciiTheme="minorBidi" w:eastAsia="Cordia New" w:hAnsiTheme="minorBidi" w:cstheme="minorBidi"/>
          <w:b/>
          <w:bCs/>
          <w:noProof/>
          <w:sz w:val="32"/>
          <w:szCs w:val="32"/>
          <w:cs/>
        </w:rPr>
        <w:t>รายงานการสั่งซื้อสินค้า</w:t>
      </w:r>
    </w:p>
    <w:tbl>
      <w:tblPr>
        <w:tblW w:w="830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20"/>
      </w:tblGrid>
      <w:tr w:rsidR="003E1626" w:rsidRPr="00CA7636" w14:paraId="027BEFFC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62B2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260E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1C32B090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2524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ACBA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รายงานการสั่งซื้อสินค้า</w:t>
            </w:r>
          </w:p>
        </w:tc>
      </w:tr>
      <w:tr w:rsidR="003E1626" w:rsidRPr="00CA7636" w14:paraId="324FD285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AC4C51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8AE9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8.7</w:t>
            </w:r>
          </w:p>
        </w:tc>
      </w:tr>
      <w:tr w:rsidR="003E1626" w:rsidRPr="00CA7636" w14:paraId="246C9593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BFA2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9839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ข้อมูลสมาชิก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ข้อมูลการสั่งซื้อสินค้า</w:t>
            </w:r>
          </w:p>
          <w:p w14:paraId="09C9F94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ข้อมูลการชำระเงิน</w:t>
            </w:r>
          </w:p>
        </w:tc>
      </w:tr>
      <w:tr w:rsidR="003E1626" w:rsidRPr="00CA7636" w14:paraId="3D256D01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B2E32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0EBD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รายงานการสั่งซื้อสินค้า</w:t>
            </w:r>
          </w:p>
        </w:tc>
      </w:tr>
      <w:tr w:rsidR="003E1626" w:rsidRPr="00CA7636" w14:paraId="1553F793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3928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95D1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ข้อมูลสมาชิก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ข้อมูลการสั่งซื้อสินค้า</w:t>
            </w:r>
          </w:p>
          <w:p w14:paraId="46646A6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ข้อมูลการชำระเงิน</w:t>
            </w:r>
          </w:p>
        </w:tc>
      </w:tr>
      <w:tr w:rsidR="003E1626" w:rsidRPr="00CA7636" w14:paraId="06DF8B9F" w14:textId="77777777" w:rsidTr="00BD63C0">
        <w:trPr>
          <w:trHeight w:val="3337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D6E4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8DB779" w14:textId="77777777" w:rsidR="003E1626" w:rsidRPr="00CA7636" w:rsidRDefault="003E1626" w:rsidP="00BD63C0">
            <w:pPr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เป็น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Process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ที่ใช้สำหรับออก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รายงานการสั่งซื้อสินค้า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ซึ่งจะเป็น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ข้อมูลการสั่งซื้อสินค้าของตนเอง ที่สมาชิกสามารถเข้าไปตรวจสอบได้ โดยจะมีข้อมูลดังนี้</w:t>
            </w:r>
          </w:p>
          <w:p w14:paraId="31C47094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เลขที่คำสั่งซื้อ</w:t>
            </w:r>
          </w:p>
          <w:p w14:paraId="581FAC84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วันที่ทำการสั่งซื้อ</w:t>
            </w:r>
          </w:p>
          <w:p w14:paraId="522A1A1F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สินค้าและจำนวนสินค้าที่สั่งซื้อ</w:t>
            </w:r>
          </w:p>
          <w:p w14:paraId="3438ECC2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รวมราคาทั้งหมด</w:t>
            </w:r>
          </w:p>
        </w:tc>
      </w:tr>
    </w:tbl>
    <w:p w14:paraId="635C087C" w14:textId="36E7611E" w:rsidR="00BD6444" w:rsidRPr="00CA7636" w:rsidRDefault="00DF08FB" w:rsidP="003E1626">
      <w:pPr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  <w:cs/>
        </w:rPr>
        <w:t xml:space="preserve"> </w:t>
      </w:r>
    </w:p>
    <w:p w14:paraId="24195951" w14:textId="77777777" w:rsidR="00DF08FB" w:rsidRPr="00CA7636" w:rsidRDefault="00DF08FB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2C6A0DB5" w14:textId="5063EA1E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lastRenderedPageBreak/>
        <w:t xml:space="preserve">Process description DFD 8.8 : </w:t>
      </w:r>
      <w:r w:rsidRPr="00CA7636">
        <w:rPr>
          <w:rFonts w:asciiTheme="minorBidi" w:eastAsia="Cordia New" w:hAnsiTheme="minorBidi" w:cstheme="minorBidi"/>
          <w:b/>
          <w:bCs/>
          <w:noProof/>
          <w:sz w:val="32"/>
          <w:szCs w:val="32"/>
          <w:cs/>
        </w:rPr>
        <w:t>รายงานการชำระเงิน</w:t>
      </w:r>
    </w:p>
    <w:tbl>
      <w:tblPr>
        <w:tblW w:w="830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20"/>
      </w:tblGrid>
      <w:tr w:rsidR="003E1626" w:rsidRPr="00CA7636" w14:paraId="434533C0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CB18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404B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664D4308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F15B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17DA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รายงานการชำระเงิน</w:t>
            </w:r>
          </w:p>
        </w:tc>
      </w:tr>
      <w:tr w:rsidR="003E1626" w:rsidRPr="00CA7636" w14:paraId="0C0AC4DA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1176ED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C46F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8.8</w:t>
            </w:r>
          </w:p>
        </w:tc>
      </w:tr>
      <w:tr w:rsidR="003E1626" w:rsidRPr="00CA7636" w14:paraId="5CCA78E0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E9A3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FF51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ข้อมูลการสั่งซื้อสินค้า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ข้อมูลการชำระเงิน</w:t>
            </w:r>
          </w:p>
        </w:tc>
      </w:tr>
      <w:tr w:rsidR="003E1626" w:rsidRPr="00CA7636" w14:paraId="2D7073CA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8C1D7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52396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รายงานการชำระเงิน</w:t>
            </w:r>
          </w:p>
        </w:tc>
      </w:tr>
      <w:tr w:rsidR="003E1626" w:rsidRPr="00CA7636" w14:paraId="5988CC2D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16EAA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482B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ข้อมูลการสั่งซื้อสินค้า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ข้อมูลการชำระเงิน</w:t>
            </w:r>
          </w:p>
        </w:tc>
      </w:tr>
      <w:tr w:rsidR="003E1626" w:rsidRPr="00CA7636" w14:paraId="2B09DC78" w14:textId="77777777" w:rsidTr="00BD63C0">
        <w:trPr>
          <w:trHeight w:val="1799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0DBEA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58D501" w14:textId="77777777" w:rsidR="003E1626" w:rsidRPr="00CA7636" w:rsidRDefault="003E1626" w:rsidP="00BD63C0">
            <w:pPr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เป็น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Process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ที่ใช้สำหรับออก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 xml:space="preserve">รายงานการชำระเงิน 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ซึ่งจะ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 xml:space="preserve">รายงานการชำระเงินของลูกค้า โดยจะมีข้อมูลดังนี้ </w:t>
            </w:r>
          </w:p>
          <w:p w14:paraId="1CF05F68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หลักฐานการชำระเงิน</w:t>
            </w:r>
          </w:p>
          <w:p w14:paraId="4C88DCAA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รหัสการสั่งซื้อสินค้า</w:t>
            </w:r>
          </w:p>
          <w:p w14:paraId="39865554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จำนวนเงินที่ชำระเงิน</w:t>
            </w:r>
          </w:p>
          <w:p w14:paraId="71843CBF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วันที่ชำระเงิน</w:t>
            </w:r>
          </w:p>
          <w:p w14:paraId="791B654B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rPr>
                <w:rFonts w:asciiTheme="minorBidi" w:eastAsia="Cordia New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สถานะ คือ รอการชำระเงิน อยู่ระหว่างการตรวจสอบ</w:t>
            </w:r>
          </w:p>
        </w:tc>
      </w:tr>
    </w:tbl>
    <w:p w14:paraId="345BA290" w14:textId="77777777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7966BC7D" w14:textId="77777777" w:rsidR="003E1626" w:rsidRPr="00CA7636" w:rsidRDefault="003E1626" w:rsidP="003E1626">
      <w:pPr>
        <w:rPr>
          <w:rFonts w:asciiTheme="minorBidi" w:eastAsia="Cordia New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 xml:space="preserve">Process description DFD 8.9 : </w:t>
      </w:r>
      <w:r w:rsidRPr="00CA7636">
        <w:rPr>
          <w:rFonts w:asciiTheme="minorBidi" w:eastAsia="Cordia New" w:hAnsiTheme="minorBidi" w:cstheme="minorBidi"/>
          <w:b/>
          <w:bCs/>
          <w:noProof/>
          <w:sz w:val="32"/>
          <w:szCs w:val="32"/>
          <w:cs/>
        </w:rPr>
        <w:t>รายงานการจัดส่งของตนเอง</w:t>
      </w:r>
    </w:p>
    <w:tbl>
      <w:tblPr>
        <w:tblW w:w="830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1"/>
        <w:gridCol w:w="5820"/>
      </w:tblGrid>
      <w:tr w:rsidR="003E1626" w:rsidRPr="00CA7636" w14:paraId="4408E75F" w14:textId="77777777" w:rsidTr="00BD63C0">
        <w:trPr>
          <w:trHeight w:val="458"/>
          <w:tblHeader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5A055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System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CA7A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ระบบสารสนเทศผลิตและจำหน่ายน้ำดื่มบ้านเพชรไพรวัลย์</w:t>
            </w:r>
          </w:p>
        </w:tc>
      </w:tr>
      <w:tr w:rsidR="003E1626" w:rsidRPr="00CA7636" w14:paraId="36F39DBB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0ED5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BE2DE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รายงานการจัดส่งของตนเอง</w:t>
            </w:r>
          </w:p>
        </w:tc>
      </w:tr>
      <w:tr w:rsidR="003E1626" w:rsidRPr="00CA7636" w14:paraId="45EC854E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6EC38" w14:textId="77777777" w:rsidR="003E1626" w:rsidRPr="00CA7636" w:rsidRDefault="003E1626" w:rsidP="00BD63C0">
            <w:pPr>
              <w:spacing w:line="259" w:lineRule="auto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Process Number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D0FFA7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8.9</w:t>
            </w:r>
          </w:p>
        </w:tc>
      </w:tr>
      <w:tr w:rsidR="003E1626" w:rsidRPr="00CA7636" w14:paraId="5FA92AAF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C2E0C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Input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6B55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ข้อมูลสมาชิก ข้อมูลสินค้า ข้อมูลการสั่งซื้อสินค้า </w:t>
            </w:r>
          </w:p>
          <w:p w14:paraId="45D6E20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ข้อมูลการชำระเงิน </w:t>
            </w:r>
          </w:p>
        </w:tc>
      </w:tr>
      <w:tr w:rsidR="003E1626" w:rsidRPr="00CA7636" w14:paraId="2F644B4D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7721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Output Data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183A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รายงานการจัดส่งของตนเอง</w:t>
            </w:r>
          </w:p>
        </w:tc>
      </w:tr>
      <w:tr w:rsidR="003E1626" w:rsidRPr="00CA7636" w14:paraId="57FED21F" w14:textId="77777777" w:rsidTr="00BD63C0"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9943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Data Store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A7507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ข้อมูลสมาชิก ข้อมูลสินค้า ข้อมูลการสั่งซื้อสินค้า </w:t>
            </w:r>
          </w:p>
          <w:p w14:paraId="3EC6498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ข้อมูลการชำระเงิน </w:t>
            </w:r>
          </w:p>
        </w:tc>
      </w:tr>
      <w:tr w:rsidR="003E1626" w:rsidRPr="00CA7636" w14:paraId="11AE6751" w14:textId="77777777" w:rsidTr="00BD63C0">
        <w:trPr>
          <w:trHeight w:val="1799"/>
        </w:trPr>
        <w:tc>
          <w:tcPr>
            <w:tcW w:w="2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FDD8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Description</w:t>
            </w:r>
          </w:p>
        </w:tc>
        <w:tc>
          <w:tcPr>
            <w:tcW w:w="5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378C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เป็น Process ที่ใช้สำหรับ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ออก</w:t>
            </w:r>
            <w:r w:rsidRPr="00CA7636">
              <w:rPr>
                <w:rFonts w:asciiTheme="minorBidi" w:eastAsia="Cordia New" w:hAnsiTheme="minorBidi" w:cstheme="minorBidi"/>
                <w:noProof/>
                <w:sz w:val="32"/>
                <w:szCs w:val="32"/>
                <w:cs/>
              </w:rPr>
              <w:t>รายงานการจัดส่งตามรายการ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ในการสั่งซื้อของลูกค้า โดยมีสถานะดังนี้</w:t>
            </w:r>
          </w:p>
          <w:p w14:paraId="52EE9070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เตรียมแพ็คสินค้า</w:t>
            </w:r>
          </w:p>
          <w:p w14:paraId="2528009D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กำลังจัดส่งสินค้า</w:t>
            </w:r>
          </w:p>
          <w:p w14:paraId="0AAC5E68" w14:textId="77777777" w:rsidR="003E1626" w:rsidRPr="00CA7636" w:rsidRDefault="003E1626">
            <w:pPr>
              <w:pStyle w:val="ListParagraph"/>
              <w:numPr>
                <w:ilvl w:val="0"/>
                <w:numId w:val="28"/>
              </w:num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จัดส่งสินค้าแล้ว</w:t>
            </w:r>
          </w:p>
        </w:tc>
      </w:tr>
    </w:tbl>
    <w:p w14:paraId="0CA8E63A" w14:textId="6F7278E1" w:rsidR="003E1626" w:rsidRPr="00CA7636" w:rsidRDefault="003E1626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b/>
          <w:bCs/>
          <w:noProof/>
        </w:rPr>
      </w:pPr>
      <w:r w:rsidRPr="00CA7636">
        <w:rPr>
          <w:rFonts w:asciiTheme="minorBidi" w:hAnsiTheme="minorBidi" w:cstheme="minorBidi"/>
          <w:b/>
          <w:bCs/>
          <w:noProof/>
          <w:color w:val="000000"/>
          <w:sz w:val="32"/>
          <w:szCs w:val="32"/>
        </w:rPr>
        <w:lastRenderedPageBreak/>
        <w:t>การกำหนดความสัมพันธ์ระหว่างเอนทิตี้ (Data Modeling)</w:t>
      </w:r>
    </w:p>
    <w:p w14:paraId="4694EF66" w14:textId="1594357E" w:rsidR="003E1626" w:rsidRPr="00CA7636" w:rsidRDefault="00DF08FB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color w:val="000000"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701248" behindDoc="1" locked="0" layoutInCell="1" allowOverlap="1" wp14:anchorId="5D7390F7" wp14:editId="294ACD2F">
            <wp:simplePos x="0" y="0"/>
            <wp:positionH relativeFrom="column">
              <wp:posOffset>-170139</wp:posOffset>
            </wp:positionH>
            <wp:positionV relativeFrom="paragraph">
              <wp:posOffset>308712</wp:posOffset>
            </wp:positionV>
            <wp:extent cx="5604387" cy="1565083"/>
            <wp:effectExtent l="0" t="0" r="0" b="0"/>
            <wp:wrapNone/>
            <wp:docPr id="7" name="Picture 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chematic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867"/>
                    <a:stretch/>
                  </pic:blipFill>
                  <pic:spPr bwMode="auto">
                    <a:xfrm>
                      <a:off x="0" y="0"/>
                      <a:ext cx="5604387" cy="1565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B0FBF6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</w:rPr>
      </w:pPr>
    </w:p>
    <w:p w14:paraId="52BEF963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03722FD3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4EA1517F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</w:rPr>
      </w:pPr>
    </w:p>
    <w:p w14:paraId="1DC0568C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cs/>
        </w:rPr>
      </w:pPr>
    </w:p>
    <w:p w14:paraId="76C4F16D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</w:rPr>
      </w:pPr>
    </w:p>
    <w:p w14:paraId="7C6EE81E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</w:rPr>
      </w:pPr>
    </w:p>
    <w:p w14:paraId="45CBBB1D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</w:rPr>
      </w:pPr>
    </w:p>
    <w:p w14:paraId="33D616E3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</w:rPr>
      </w:pPr>
    </w:p>
    <w:p w14:paraId="3738C3A7" w14:textId="54E744D1" w:rsidR="003E1626" w:rsidRPr="00CA7636" w:rsidRDefault="003E1626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3-11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ภาพความสัมพันธ์ของเอนทิตี้ระหว่างสมาชิกและการสั่งซื้อสินค้า</w:t>
      </w:r>
    </w:p>
    <w:p w14:paraId="17B6B88F" w14:textId="4747DEB7" w:rsidR="003E1626" w:rsidRPr="00CA7636" w:rsidRDefault="00DF08FB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cs/>
        </w:rPr>
      </w:pPr>
      <w:r w:rsidRPr="00CA7636">
        <w:rPr>
          <w:rFonts w:asciiTheme="minorBidi" w:hAnsiTheme="minorBidi" w:cstheme="minorBidi"/>
          <w:b/>
          <w:bCs/>
          <w:noProof/>
        </w:rPr>
        <w:drawing>
          <wp:anchor distT="0" distB="0" distL="114300" distR="114300" simplePos="0" relativeHeight="251702272" behindDoc="1" locked="0" layoutInCell="1" allowOverlap="1" wp14:anchorId="059E1A41" wp14:editId="16B10C5E">
            <wp:simplePos x="0" y="0"/>
            <wp:positionH relativeFrom="column">
              <wp:posOffset>-273685</wp:posOffset>
            </wp:positionH>
            <wp:positionV relativeFrom="paragraph">
              <wp:posOffset>119380</wp:posOffset>
            </wp:positionV>
            <wp:extent cx="5707380" cy="1630680"/>
            <wp:effectExtent l="0" t="0" r="7620" b="7620"/>
            <wp:wrapNone/>
            <wp:docPr id="8" name="Picture 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schematic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33" b="34995"/>
                    <a:stretch/>
                  </pic:blipFill>
                  <pic:spPr bwMode="auto">
                    <a:xfrm>
                      <a:off x="0" y="0"/>
                      <a:ext cx="5707380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1626" w:rsidRPr="00CA7636">
        <w:rPr>
          <w:rFonts w:asciiTheme="minorBidi" w:hAnsiTheme="minorBidi" w:cstheme="minorBidi"/>
          <w:b/>
          <w:bCs/>
          <w:noProof/>
          <w:cs/>
        </w:rPr>
        <w:t xml:space="preserve"> </w:t>
      </w:r>
    </w:p>
    <w:p w14:paraId="57D30616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</w:rPr>
      </w:pPr>
    </w:p>
    <w:p w14:paraId="559D666A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</w:rPr>
      </w:pPr>
    </w:p>
    <w:p w14:paraId="126EC3FB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</w:rPr>
      </w:pPr>
    </w:p>
    <w:p w14:paraId="3E6134FF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</w:rPr>
      </w:pPr>
    </w:p>
    <w:p w14:paraId="323AF90C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</w:rPr>
      </w:pPr>
    </w:p>
    <w:p w14:paraId="1B71161B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</w:rPr>
      </w:pPr>
    </w:p>
    <w:p w14:paraId="5C69CDFE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</w:rPr>
      </w:pPr>
    </w:p>
    <w:p w14:paraId="62106E5A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</w:rPr>
      </w:pPr>
    </w:p>
    <w:p w14:paraId="2B664DCF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</w:rPr>
      </w:pPr>
    </w:p>
    <w:p w14:paraId="0EC3D33F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098BD196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</w:rPr>
        <w:drawing>
          <wp:anchor distT="0" distB="0" distL="114300" distR="114300" simplePos="0" relativeHeight="251703296" behindDoc="1" locked="0" layoutInCell="1" allowOverlap="1" wp14:anchorId="521D7AD3" wp14:editId="200F4659">
            <wp:simplePos x="0" y="0"/>
            <wp:positionH relativeFrom="page">
              <wp:posOffset>958031</wp:posOffset>
            </wp:positionH>
            <wp:positionV relativeFrom="paragraph">
              <wp:posOffset>295275</wp:posOffset>
            </wp:positionV>
            <wp:extent cx="6032090" cy="1912170"/>
            <wp:effectExtent l="0" t="0" r="6985" b="0"/>
            <wp:wrapNone/>
            <wp:docPr id="30" name="Picture 3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, schematic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527"/>
                    <a:stretch/>
                  </pic:blipFill>
                  <pic:spPr bwMode="auto">
                    <a:xfrm>
                      <a:off x="0" y="0"/>
                      <a:ext cx="6032090" cy="191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3-12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ภาพความสัมพันธ์ของเอนทิตี้ระหว่างการสั่งซื้อสินค้าและการชำระเงิน</w:t>
      </w:r>
    </w:p>
    <w:p w14:paraId="53F415B9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55F236D1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482DDD3F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</w:rPr>
      </w:pPr>
    </w:p>
    <w:p w14:paraId="228D9441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2C7D3757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</w:rPr>
      </w:pPr>
    </w:p>
    <w:p w14:paraId="5AC0C125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2FBE9FA7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3EFFA322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7022248B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68E0D67D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4916C21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29EDE4FD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26767DD3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3-13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ภาพความสัมพันธ์ของเอนทิตี้ระหว่างการสั่งซื้อสินค้าและสินค้า</w:t>
      </w:r>
    </w:p>
    <w:p w14:paraId="2AC5DF2C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040F5475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5B27CC31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20D15CC7" w14:textId="0B313AFC" w:rsidR="003E1626" w:rsidRPr="00CA7636" w:rsidRDefault="003E1626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b/>
          <w:bCs/>
          <w:noProof/>
        </w:rPr>
      </w:pPr>
      <w:r w:rsidRPr="00CA7636">
        <w:rPr>
          <w:rFonts w:asciiTheme="minorBidi" w:hAnsiTheme="minorBidi" w:cstheme="minorBidi"/>
          <w:b/>
          <w:bCs/>
          <w:noProof/>
          <w:color w:val="000000"/>
          <w:sz w:val="32"/>
          <w:szCs w:val="32"/>
        </w:rPr>
        <w:lastRenderedPageBreak/>
        <w:t>แผนภาพความสัมพันธ์ระหว่างข้อมูล (ER-Diagram)</w:t>
      </w:r>
    </w:p>
    <w:p w14:paraId="1AE10421" w14:textId="76BF0B7C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4568248E" w14:textId="2771F2B3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474F28C3" w14:textId="46B6501D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  <w:cs/>
        </w:rPr>
      </w:pPr>
    </w:p>
    <w:p w14:paraId="42DB9E20" w14:textId="5B2C4E36" w:rsidR="003E1626" w:rsidRPr="00CA7636" w:rsidRDefault="00E231C9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  <w:r w:rsidRPr="00CA7636"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lang w:val="th-TH"/>
        </w:rPr>
        <w:drawing>
          <wp:anchor distT="0" distB="0" distL="114300" distR="114300" simplePos="0" relativeHeight="251704320" behindDoc="1" locked="0" layoutInCell="1" allowOverlap="1" wp14:anchorId="57AFA589" wp14:editId="3F8A902D">
            <wp:simplePos x="0" y="0"/>
            <wp:positionH relativeFrom="column">
              <wp:posOffset>-168910</wp:posOffset>
            </wp:positionH>
            <wp:positionV relativeFrom="paragraph">
              <wp:posOffset>115727</wp:posOffset>
            </wp:positionV>
            <wp:extent cx="5651767" cy="3314700"/>
            <wp:effectExtent l="0" t="0" r="6350" b="0"/>
            <wp:wrapNone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767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4E10EE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13EC7C77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726F9A66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3E832B99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492C5FD4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46651A49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2FAE4D4B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4CD809DE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16FF5867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5CEF1739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5B5ABB33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42CC7708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38FF5023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35B22D93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0F8B3899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6B06F10A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0459F3F7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09F0EA6E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3-14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แผนภาพความสัมพันธ์ระหว่างข้อมูลโดยภาพรวม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 xml:space="preserve">(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ER-Diagram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t xml:space="preserve">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)</w:t>
      </w:r>
    </w:p>
    <w:p w14:paraId="7A5E2B11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09A7125B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6977E52D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379FF16D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0DFDA2AA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565612D9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color w:val="000000"/>
          <w:sz w:val="32"/>
          <w:szCs w:val="32"/>
          <w:highlight w:val="yellow"/>
        </w:rPr>
      </w:pPr>
    </w:p>
    <w:p w14:paraId="3F1DE66C" w14:textId="2E8D5A8A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highlight w:val="yellow"/>
        </w:rPr>
      </w:pPr>
    </w:p>
    <w:p w14:paraId="7FD7389F" w14:textId="7EA41974" w:rsidR="00BD6444" w:rsidRPr="00CA7636" w:rsidRDefault="00BD6444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highlight w:val="yellow"/>
        </w:rPr>
      </w:pPr>
    </w:p>
    <w:p w14:paraId="78717458" w14:textId="77777777" w:rsidR="00BD6444" w:rsidRPr="00CA7636" w:rsidRDefault="00BD6444" w:rsidP="003E162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bCs/>
          <w:noProof/>
          <w:highlight w:val="yellow"/>
        </w:rPr>
      </w:pPr>
    </w:p>
    <w:p w14:paraId="791DA408" w14:textId="72C6D13E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50562238" w14:textId="77777777" w:rsidR="00E231C9" w:rsidRPr="00CA7636" w:rsidRDefault="00E231C9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  <w:cs/>
        </w:rPr>
      </w:pPr>
    </w:p>
    <w:p w14:paraId="012ACF34" w14:textId="77777777" w:rsidR="003E1626" w:rsidRPr="00CA7636" w:rsidRDefault="003E1626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inorBidi" w:hAnsiTheme="minorBidi" w:cstheme="minorBidi"/>
          <w:b/>
          <w:bCs/>
          <w:noProof/>
        </w:rPr>
      </w:pPr>
      <w:r w:rsidRPr="00CA7636">
        <w:rPr>
          <w:rFonts w:asciiTheme="minorBidi" w:hAnsiTheme="minorBidi" w:cstheme="minorBidi"/>
          <w:b/>
          <w:bCs/>
          <w:noProof/>
          <w:color w:val="000000"/>
          <w:sz w:val="32"/>
          <w:szCs w:val="32"/>
        </w:rPr>
        <w:lastRenderedPageBreak/>
        <w:t>การออกแบบฐานข้อมูล (Database Design)</w:t>
      </w:r>
    </w:p>
    <w:p w14:paraId="625BC0F3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 xml:space="preserve">ตารางที่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 xml:space="preserve">1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 xml:space="preserve">รายละเอียดตารางของ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customer (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>สมาชิก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)</w:t>
      </w:r>
    </w:p>
    <w:tbl>
      <w:tblPr>
        <w:tblStyle w:val="TableGrid"/>
        <w:tblW w:w="0" w:type="auto"/>
        <w:tblInd w:w="-185" w:type="dxa"/>
        <w:tblLayout w:type="fixed"/>
        <w:tblLook w:val="04A0" w:firstRow="1" w:lastRow="0" w:firstColumn="1" w:lastColumn="0" w:noHBand="0" w:noVBand="1"/>
      </w:tblPr>
      <w:tblGrid>
        <w:gridCol w:w="1350"/>
        <w:gridCol w:w="1710"/>
        <w:gridCol w:w="360"/>
        <w:gridCol w:w="450"/>
        <w:gridCol w:w="900"/>
        <w:gridCol w:w="1350"/>
        <w:gridCol w:w="1170"/>
        <w:gridCol w:w="1191"/>
      </w:tblGrid>
      <w:tr w:rsidR="003E1626" w:rsidRPr="00CA7636" w14:paraId="2EDBBC01" w14:textId="77777777" w:rsidTr="000C0104">
        <w:tc>
          <w:tcPr>
            <w:tcW w:w="1350" w:type="dxa"/>
          </w:tcPr>
          <w:p w14:paraId="750619EB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Attribute</w:t>
            </w:r>
          </w:p>
        </w:tc>
        <w:tc>
          <w:tcPr>
            <w:tcW w:w="1710" w:type="dxa"/>
          </w:tcPr>
          <w:p w14:paraId="061D4A68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Type&amp;Length</w:t>
            </w:r>
          </w:p>
        </w:tc>
        <w:tc>
          <w:tcPr>
            <w:tcW w:w="360" w:type="dxa"/>
          </w:tcPr>
          <w:p w14:paraId="2CBC18FA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PK</w:t>
            </w:r>
          </w:p>
        </w:tc>
        <w:tc>
          <w:tcPr>
            <w:tcW w:w="450" w:type="dxa"/>
          </w:tcPr>
          <w:p w14:paraId="4716F434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FK</w:t>
            </w:r>
          </w:p>
        </w:tc>
        <w:tc>
          <w:tcPr>
            <w:tcW w:w="900" w:type="dxa"/>
          </w:tcPr>
          <w:p w14:paraId="56A3505F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 xml:space="preserve">Ref Table </w:t>
            </w:r>
          </w:p>
        </w:tc>
        <w:tc>
          <w:tcPr>
            <w:tcW w:w="1350" w:type="dxa"/>
          </w:tcPr>
          <w:p w14:paraId="524F326A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Description</w:t>
            </w:r>
          </w:p>
        </w:tc>
        <w:tc>
          <w:tcPr>
            <w:tcW w:w="1170" w:type="dxa"/>
          </w:tcPr>
          <w:p w14:paraId="434DE78C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validation</w:t>
            </w:r>
          </w:p>
        </w:tc>
        <w:tc>
          <w:tcPr>
            <w:tcW w:w="1191" w:type="dxa"/>
          </w:tcPr>
          <w:p w14:paraId="1EB8B3F0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Output format</w:t>
            </w:r>
          </w:p>
        </w:tc>
      </w:tr>
      <w:tr w:rsidR="003E1626" w:rsidRPr="00CA7636" w14:paraId="112B3E4C" w14:textId="77777777" w:rsidTr="000C0104">
        <w:tc>
          <w:tcPr>
            <w:tcW w:w="1350" w:type="dxa"/>
          </w:tcPr>
          <w:p w14:paraId="3EC8469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Cid</w:t>
            </w:r>
          </w:p>
        </w:tc>
        <w:tc>
          <w:tcPr>
            <w:tcW w:w="1710" w:type="dxa"/>
          </w:tcPr>
          <w:p w14:paraId="2448A244" w14:textId="60EEB8D3" w:rsidR="003E1626" w:rsidRPr="00CA7636" w:rsidRDefault="000C0104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>
              <w:rPr>
                <w:rFonts w:asciiTheme="minorBidi" w:hAnsiTheme="minorBidi" w:cstheme="minorBidi"/>
                <w:noProof/>
                <w:sz w:val="32"/>
                <w:szCs w:val="32"/>
              </w:rPr>
              <w:t>int</w:t>
            </w:r>
            <w:r w:rsidR="003E1626"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(5)</w:t>
            </w:r>
          </w:p>
        </w:tc>
        <w:tc>
          <w:tcPr>
            <w:tcW w:w="360" w:type="dxa"/>
          </w:tcPr>
          <w:p w14:paraId="1185BFE8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Y</w:t>
            </w:r>
          </w:p>
        </w:tc>
        <w:tc>
          <w:tcPr>
            <w:tcW w:w="450" w:type="dxa"/>
          </w:tcPr>
          <w:p w14:paraId="531FD968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07E4587B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5E23172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170" w:type="dxa"/>
          </w:tcPr>
          <w:p w14:paraId="033C6DBE" w14:textId="5B61C774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ต</w:t>
            </w:r>
            <w:r w:rsidR="000C0104"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ัวเลข</w:t>
            </w:r>
          </w:p>
        </w:tc>
        <w:tc>
          <w:tcPr>
            <w:tcW w:w="1191" w:type="dxa"/>
          </w:tcPr>
          <w:p w14:paraId="404AD07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Auto</w:t>
            </w:r>
          </w:p>
        </w:tc>
      </w:tr>
      <w:tr w:rsidR="003E1626" w:rsidRPr="00CA7636" w14:paraId="79BD8D0E" w14:textId="77777777" w:rsidTr="000C0104">
        <w:tc>
          <w:tcPr>
            <w:tcW w:w="1350" w:type="dxa"/>
          </w:tcPr>
          <w:p w14:paraId="4301996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Cname</w:t>
            </w:r>
          </w:p>
        </w:tc>
        <w:tc>
          <w:tcPr>
            <w:tcW w:w="1710" w:type="dxa"/>
          </w:tcPr>
          <w:p w14:paraId="2F674D0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Varchar (25)</w:t>
            </w:r>
          </w:p>
        </w:tc>
        <w:tc>
          <w:tcPr>
            <w:tcW w:w="360" w:type="dxa"/>
          </w:tcPr>
          <w:p w14:paraId="2901DC82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47752318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73D02E93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</w:rPr>
              <w:t>-</w:t>
            </w:r>
          </w:p>
        </w:tc>
        <w:tc>
          <w:tcPr>
            <w:tcW w:w="1350" w:type="dxa"/>
          </w:tcPr>
          <w:p w14:paraId="1497BBF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ชื่อ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-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170" w:type="dxa"/>
          </w:tcPr>
          <w:p w14:paraId="1C1277E7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191" w:type="dxa"/>
          </w:tcPr>
          <w:p w14:paraId="0B8EA0D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X(25)</w:t>
            </w:r>
          </w:p>
        </w:tc>
      </w:tr>
      <w:tr w:rsidR="003E1626" w:rsidRPr="00CA7636" w14:paraId="574CC3F0" w14:textId="77777777" w:rsidTr="000C0104">
        <w:tc>
          <w:tcPr>
            <w:tcW w:w="1350" w:type="dxa"/>
          </w:tcPr>
          <w:p w14:paraId="77D9455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C_address</w:t>
            </w:r>
          </w:p>
        </w:tc>
        <w:tc>
          <w:tcPr>
            <w:tcW w:w="1710" w:type="dxa"/>
          </w:tcPr>
          <w:p w14:paraId="6545691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Varchar (55)</w:t>
            </w:r>
          </w:p>
        </w:tc>
        <w:tc>
          <w:tcPr>
            <w:tcW w:w="360" w:type="dxa"/>
          </w:tcPr>
          <w:p w14:paraId="32DCFBB5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62B1279E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4149C292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</w:rPr>
              <w:t>-</w:t>
            </w:r>
          </w:p>
        </w:tc>
        <w:tc>
          <w:tcPr>
            <w:tcW w:w="1350" w:type="dxa"/>
          </w:tcPr>
          <w:p w14:paraId="45BA43A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170" w:type="dxa"/>
          </w:tcPr>
          <w:p w14:paraId="15C1B3F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191" w:type="dxa"/>
          </w:tcPr>
          <w:p w14:paraId="4320AAF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X(55)</w:t>
            </w:r>
          </w:p>
        </w:tc>
      </w:tr>
      <w:tr w:rsidR="003E1626" w:rsidRPr="00CA7636" w14:paraId="60931BD4" w14:textId="77777777" w:rsidTr="000C0104">
        <w:tc>
          <w:tcPr>
            <w:tcW w:w="1350" w:type="dxa"/>
          </w:tcPr>
          <w:p w14:paraId="3705BD1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C</w:t>
            </w:r>
            <w:r w:rsidRPr="00CA7636">
              <w:rPr>
                <w:rFonts w:asciiTheme="minorBidi" w:hAnsiTheme="minorBidi" w:cstheme="minorBidi"/>
              </w:rPr>
              <w:t>_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sub</w:t>
            </w:r>
          </w:p>
        </w:tc>
        <w:tc>
          <w:tcPr>
            <w:tcW w:w="1710" w:type="dxa"/>
          </w:tcPr>
          <w:p w14:paraId="7233A1D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Varchar (25)</w:t>
            </w:r>
          </w:p>
        </w:tc>
        <w:tc>
          <w:tcPr>
            <w:tcW w:w="360" w:type="dxa"/>
          </w:tcPr>
          <w:p w14:paraId="41D5E0A6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451804DD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457F73D7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</w:rPr>
              <w:t>-</w:t>
            </w:r>
          </w:p>
        </w:tc>
        <w:tc>
          <w:tcPr>
            <w:tcW w:w="1350" w:type="dxa"/>
          </w:tcPr>
          <w:p w14:paraId="458BEBF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ตำบล</w:t>
            </w:r>
          </w:p>
        </w:tc>
        <w:tc>
          <w:tcPr>
            <w:tcW w:w="1170" w:type="dxa"/>
          </w:tcPr>
          <w:p w14:paraId="23E8ACB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191" w:type="dxa"/>
          </w:tcPr>
          <w:p w14:paraId="30379D1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X(25)</w:t>
            </w:r>
          </w:p>
        </w:tc>
      </w:tr>
      <w:tr w:rsidR="003E1626" w:rsidRPr="00CA7636" w14:paraId="41385E9B" w14:textId="77777777" w:rsidTr="000C0104">
        <w:tc>
          <w:tcPr>
            <w:tcW w:w="1350" w:type="dxa"/>
          </w:tcPr>
          <w:p w14:paraId="069F79F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C_dis</w:t>
            </w:r>
          </w:p>
        </w:tc>
        <w:tc>
          <w:tcPr>
            <w:tcW w:w="1710" w:type="dxa"/>
          </w:tcPr>
          <w:p w14:paraId="2F17E74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Varchar (25)</w:t>
            </w:r>
          </w:p>
        </w:tc>
        <w:tc>
          <w:tcPr>
            <w:tcW w:w="360" w:type="dxa"/>
          </w:tcPr>
          <w:p w14:paraId="43107F1C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6AE939B9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10586545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</w:rPr>
              <w:t>-</w:t>
            </w:r>
          </w:p>
        </w:tc>
        <w:tc>
          <w:tcPr>
            <w:tcW w:w="1350" w:type="dxa"/>
          </w:tcPr>
          <w:p w14:paraId="2A31D3A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อำเภอ</w:t>
            </w:r>
          </w:p>
        </w:tc>
        <w:tc>
          <w:tcPr>
            <w:tcW w:w="1170" w:type="dxa"/>
          </w:tcPr>
          <w:p w14:paraId="54922B8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191" w:type="dxa"/>
          </w:tcPr>
          <w:p w14:paraId="069C9CC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X(25)</w:t>
            </w:r>
          </w:p>
        </w:tc>
      </w:tr>
      <w:tr w:rsidR="003E1626" w:rsidRPr="00CA7636" w14:paraId="041182A5" w14:textId="77777777" w:rsidTr="000C0104">
        <w:tc>
          <w:tcPr>
            <w:tcW w:w="1350" w:type="dxa"/>
          </w:tcPr>
          <w:p w14:paraId="2A923CF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C_pro</w:t>
            </w:r>
          </w:p>
        </w:tc>
        <w:tc>
          <w:tcPr>
            <w:tcW w:w="1710" w:type="dxa"/>
          </w:tcPr>
          <w:p w14:paraId="473AD09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Varchar (25)</w:t>
            </w:r>
          </w:p>
        </w:tc>
        <w:tc>
          <w:tcPr>
            <w:tcW w:w="360" w:type="dxa"/>
          </w:tcPr>
          <w:p w14:paraId="365FFA8E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1B1BF60D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1ABB09BF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</w:rPr>
              <w:t>-</w:t>
            </w:r>
          </w:p>
        </w:tc>
        <w:tc>
          <w:tcPr>
            <w:tcW w:w="1350" w:type="dxa"/>
          </w:tcPr>
          <w:p w14:paraId="1471A0A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170" w:type="dxa"/>
          </w:tcPr>
          <w:p w14:paraId="662C1BD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191" w:type="dxa"/>
          </w:tcPr>
          <w:p w14:paraId="4534579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X(25)</w:t>
            </w:r>
          </w:p>
        </w:tc>
      </w:tr>
      <w:tr w:rsidR="003E1626" w:rsidRPr="00CA7636" w14:paraId="4FE0F7D6" w14:textId="77777777" w:rsidTr="000C0104">
        <w:tc>
          <w:tcPr>
            <w:tcW w:w="1350" w:type="dxa"/>
          </w:tcPr>
          <w:p w14:paraId="2ECDA34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C_tel</w:t>
            </w:r>
          </w:p>
        </w:tc>
        <w:tc>
          <w:tcPr>
            <w:tcW w:w="1710" w:type="dxa"/>
          </w:tcPr>
          <w:p w14:paraId="21FE6CA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Char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(10) </w:t>
            </w:r>
          </w:p>
        </w:tc>
        <w:tc>
          <w:tcPr>
            <w:tcW w:w="360" w:type="dxa"/>
          </w:tcPr>
          <w:p w14:paraId="389B3EE6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36C8DD8A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52E7C4C2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</w:rPr>
              <w:t>-</w:t>
            </w:r>
          </w:p>
        </w:tc>
        <w:tc>
          <w:tcPr>
            <w:tcW w:w="1350" w:type="dxa"/>
          </w:tcPr>
          <w:p w14:paraId="2074273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170" w:type="dxa"/>
          </w:tcPr>
          <w:p w14:paraId="2311093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ตัวเลข</w:t>
            </w:r>
          </w:p>
        </w:tc>
        <w:tc>
          <w:tcPr>
            <w:tcW w:w="1191" w:type="dxa"/>
          </w:tcPr>
          <w:p w14:paraId="5F9AC76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9(10)</w:t>
            </w:r>
          </w:p>
        </w:tc>
      </w:tr>
      <w:tr w:rsidR="003E1626" w:rsidRPr="00CA7636" w14:paraId="7480BCEC" w14:textId="77777777" w:rsidTr="000C0104">
        <w:tc>
          <w:tcPr>
            <w:tcW w:w="1350" w:type="dxa"/>
          </w:tcPr>
          <w:p w14:paraId="0490ADC7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C_email</w:t>
            </w:r>
          </w:p>
        </w:tc>
        <w:tc>
          <w:tcPr>
            <w:tcW w:w="1710" w:type="dxa"/>
          </w:tcPr>
          <w:p w14:paraId="3D67676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Varchar (25)</w:t>
            </w:r>
          </w:p>
        </w:tc>
        <w:tc>
          <w:tcPr>
            <w:tcW w:w="360" w:type="dxa"/>
          </w:tcPr>
          <w:p w14:paraId="42F60E5E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7491F7F9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1EE304C5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</w:rPr>
              <w:t>-</w:t>
            </w:r>
          </w:p>
        </w:tc>
        <w:tc>
          <w:tcPr>
            <w:tcW w:w="1350" w:type="dxa"/>
          </w:tcPr>
          <w:p w14:paraId="063AB00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อีเมล</w:t>
            </w:r>
          </w:p>
        </w:tc>
        <w:tc>
          <w:tcPr>
            <w:tcW w:w="1170" w:type="dxa"/>
          </w:tcPr>
          <w:p w14:paraId="14804B7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191" w:type="dxa"/>
          </w:tcPr>
          <w:p w14:paraId="18DD152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X(25)</w:t>
            </w:r>
          </w:p>
        </w:tc>
      </w:tr>
      <w:tr w:rsidR="003E1626" w:rsidRPr="00CA7636" w14:paraId="6A3E6324" w14:textId="77777777" w:rsidTr="000C0104">
        <w:tc>
          <w:tcPr>
            <w:tcW w:w="1350" w:type="dxa"/>
          </w:tcPr>
          <w:p w14:paraId="09DCA87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Latitude</w:t>
            </w:r>
          </w:p>
        </w:tc>
        <w:tc>
          <w:tcPr>
            <w:tcW w:w="1710" w:type="dxa"/>
          </w:tcPr>
          <w:p w14:paraId="7136B08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Decimal degree Latitude</w:t>
            </w:r>
          </w:p>
        </w:tc>
        <w:tc>
          <w:tcPr>
            <w:tcW w:w="360" w:type="dxa"/>
          </w:tcPr>
          <w:p w14:paraId="5A1EC45E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69603345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2A9BD833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</w:rPr>
            </w:pPr>
            <w:r w:rsidRPr="00CA7636">
              <w:rPr>
                <w:rFonts w:asciiTheme="minorBidi" w:hAnsiTheme="minorBidi" w:cstheme="minorBidi"/>
              </w:rPr>
              <w:t>-</w:t>
            </w:r>
          </w:p>
        </w:tc>
        <w:tc>
          <w:tcPr>
            <w:tcW w:w="1350" w:type="dxa"/>
          </w:tcPr>
          <w:p w14:paraId="37C1F937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ละติจูด</w:t>
            </w:r>
          </w:p>
        </w:tc>
        <w:tc>
          <w:tcPr>
            <w:tcW w:w="1170" w:type="dxa"/>
          </w:tcPr>
          <w:p w14:paraId="278280E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ตัวเลข</w:t>
            </w:r>
          </w:p>
        </w:tc>
        <w:tc>
          <w:tcPr>
            <w:tcW w:w="1191" w:type="dxa"/>
          </w:tcPr>
          <w:p w14:paraId="54981A86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9(10)</w:t>
            </w:r>
          </w:p>
        </w:tc>
      </w:tr>
      <w:tr w:rsidR="003E1626" w:rsidRPr="00CA7636" w14:paraId="6DCCA529" w14:textId="77777777" w:rsidTr="000C0104">
        <w:tc>
          <w:tcPr>
            <w:tcW w:w="1350" w:type="dxa"/>
          </w:tcPr>
          <w:p w14:paraId="766E3B7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Longitude </w:t>
            </w:r>
          </w:p>
        </w:tc>
        <w:tc>
          <w:tcPr>
            <w:tcW w:w="1710" w:type="dxa"/>
          </w:tcPr>
          <w:p w14:paraId="7DEC007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Decimal degree Longitude</w:t>
            </w:r>
          </w:p>
        </w:tc>
        <w:tc>
          <w:tcPr>
            <w:tcW w:w="360" w:type="dxa"/>
          </w:tcPr>
          <w:p w14:paraId="61DAFD4B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29341045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4D6101BB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</w:rPr>
            </w:pPr>
            <w:r w:rsidRPr="00CA7636">
              <w:rPr>
                <w:rFonts w:asciiTheme="minorBidi" w:hAnsiTheme="minorBidi" w:cstheme="minorBidi"/>
              </w:rPr>
              <w:t>-</w:t>
            </w:r>
          </w:p>
        </w:tc>
        <w:tc>
          <w:tcPr>
            <w:tcW w:w="1350" w:type="dxa"/>
          </w:tcPr>
          <w:p w14:paraId="1D8C348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ลองจิจูด</w:t>
            </w:r>
          </w:p>
        </w:tc>
        <w:tc>
          <w:tcPr>
            <w:tcW w:w="1170" w:type="dxa"/>
          </w:tcPr>
          <w:p w14:paraId="26C817D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ตัวเลข</w:t>
            </w:r>
          </w:p>
        </w:tc>
        <w:tc>
          <w:tcPr>
            <w:tcW w:w="1191" w:type="dxa"/>
          </w:tcPr>
          <w:p w14:paraId="6546F25C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9(10)</w:t>
            </w:r>
          </w:p>
        </w:tc>
      </w:tr>
      <w:tr w:rsidR="003E1626" w:rsidRPr="00CA7636" w14:paraId="0B213A20" w14:textId="77777777" w:rsidTr="000C0104">
        <w:tc>
          <w:tcPr>
            <w:tcW w:w="1350" w:type="dxa"/>
          </w:tcPr>
          <w:p w14:paraId="5EE90BC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Username</w:t>
            </w:r>
          </w:p>
        </w:tc>
        <w:tc>
          <w:tcPr>
            <w:tcW w:w="1710" w:type="dxa"/>
          </w:tcPr>
          <w:p w14:paraId="2D74E0A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Varchar(25)</w:t>
            </w:r>
          </w:p>
        </w:tc>
        <w:tc>
          <w:tcPr>
            <w:tcW w:w="360" w:type="dxa"/>
          </w:tcPr>
          <w:p w14:paraId="77DC2675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53BC5FFF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7CBB9F76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</w:rPr>
            </w:pPr>
            <w:r w:rsidRPr="00CA7636">
              <w:rPr>
                <w:rFonts w:asciiTheme="minorBidi" w:hAnsiTheme="minorBidi" w:cstheme="minorBidi"/>
              </w:rPr>
              <w:t>-</w:t>
            </w:r>
          </w:p>
        </w:tc>
        <w:tc>
          <w:tcPr>
            <w:tcW w:w="1350" w:type="dxa"/>
          </w:tcPr>
          <w:p w14:paraId="44E16C4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Username</w:t>
            </w:r>
          </w:p>
        </w:tc>
        <w:tc>
          <w:tcPr>
            <w:tcW w:w="1170" w:type="dxa"/>
          </w:tcPr>
          <w:p w14:paraId="1704985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191" w:type="dxa"/>
          </w:tcPr>
          <w:p w14:paraId="26544D2B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X(25)</w:t>
            </w:r>
          </w:p>
        </w:tc>
      </w:tr>
      <w:tr w:rsidR="003E1626" w:rsidRPr="00CA7636" w14:paraId="191898B0" w14:textId="77777777" w:rsidTr="000C0104">
        <w:tc>
          <w:tcPr>
            <w:tcW w:w="1350" w:type="dxa"/>
          </w:tcPr>
          <w:p w14:paraId="14BF866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Password</w:t>
            </w:r>
          </w:p>
        </w:tc>
        <w:tc>
          <w:tcPr>
            <w:tcW w:w="1710" w:type="dxa"/>
          </w:tcPr>
          <w:p w14:paraId="1293569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Varchar(25)</w:t>
            </w:r>
          </w:p>
        </w:tc>
        <w:tc>
          <w:tcPr>
            <w:tcW w:w="360" w:type="dxa"/>
          </w:tcPr>
          <w:p w14:paraId="396E85EC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6014941C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1082ED29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</w:rPr>
            </w:pPr>
            <w:r w:rsidRPr="00CA7636">
              <w:rPr>
                <w:rFonts w:asciiTheme="minorBidi" w:hAnsiTheme="minorBidi" w:cstheme="minorBidi"/>
              </w:rPr>
              <w:t>-</w:t>
            </w:r>
          </w:p>
        </w:tc>
        <w:tc>
          <w:tcPr>
            <w:tcW w:w="1350" w:type="dxa"/>
          </w:tcPr>
          <w:p w14:paraId="09D1027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Password</w:t>
            </w:r>
          </w:p>
        </w:tc>
        <w:tc>
          <w:tcPr>
            <w:tcW w:w="1170" w:type="dxa"/>
          </w:tcPr>
          <w:p w14:paraId="3257FDB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ตัวเลข</w:t>
            </w:r>
          </w:p>
        </w:tc>
        <w:tc>
          <w:tcPr>
            <w:tcW w:w="1191" w:type="dxa"/>
          </w:tcPr>
          <w:p w14:paraId="74AC8288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9(25)</w:t>
            </w:r>
          </w:p>
        </w:tc>
      </w:tr>
      <w:tr w:rsidR="000C0104" w:rsidRPr="00CA7636" w14:paraId="71EB2E4C" w14:textId="77777777" w:rsidTr="000C0104">
        <w:tc>
          <w:tcPr>
            <w:tcW w:w="1350" w:type="dxa"/>
          </w:tcPr>
          <w:p w14:paraId="106947E6" w14:textId="3DC7D4FF" w:rsidR="000C0104" w:rsidRPr="00CA7636" w:rsidRDefault="000C0104" w:rsidP="000C0104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>
              <w:rPr>
                <w:rFonts w:asciiTheme="minorBidi" w:hAnsiTheme="minorBidi" w:cstheme="minorBidi"/>
                <w:noProof/>
                <w:sz w:val="32"/>
                <w:szCs w:val="32"/>
              </w:rPr>
              <w:t>User_status</w:t>
            </w:r>
          </w:p>
        </w:tc>
        <w:tc>
          <w:tcPr>
            <w:tcW w:w="1710" w:type="dxa"/>
          </w:tcPr>
          <w:p w14:paraId="31F806D1" w14:textId="398F3DD0" w:rsidR="000C0104" w:rsidRPr="00CA7636" w:rsidRDefault="000C0104" w:rsidP="000C0104">
            <w:pPr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Chat(1)</w:t>
            </w:r>
          </w:p>
        </w:tc>
        <w:tc>
          <w:tcPr>
            <w:tcW w:w="360" w:type="dxa"/>
          </w:tcPr>
          <w:p w14:paraId="132A459D" w14:textId="71E76B17" w:rsidR="000C0104" w:rsidRPr="00CA7636" w:rsidRDefault="000C0104" w:rsidP="000C0104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EA0EBF">
              <w:t>N</w:t>
            </w:r>
          </w:p>
        </w:tc>
        <w:tc>
          <w:tcPr>
            <w:tcW w:w="450" w:type="dxa"/>
          </w:tcPr>
          <w:p w14:paraId="57BD48AA" w14:textId="560455C1" w:rsidR="000C0104" w:rsidRPr="00CA7636" w:rsidRDefault="000C0104" w:rsidP="000C0104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EA0EBF">
              <w:t>N</w:t>
            </w:r>
          </w:p>
        </w:tc>
        <w:tc>
          <w:tcPr>
            <w:tcW w:w="900" w:type="dxa"/>
          </w:tcPr>
          <w:p w14:paraId="1399772E" w14:textId="77777777" w:rsidR="000C0104" w:rsidRPr="00CA7636" w:rsidRDefault="000C0104" w:rsidP="000C0104">
            <w:pPr>
              <w:jc w:val="center"/>
              <w:rPr>
                <w:rFonts w:asciiTheme="minorBidi" w:hAnsiTheme="minorBidi" w:cstheme="minorBidi"/>
              </w:rPr>
            </w:pPr>
          </w:p>
        </w:tc>
        <w:tc>
          <w:tcPr>
            <w:tcW w:w="1350" w:type="dxa"/>
          </w:tcPr>
          <w:p w14:paraId="017DD5E3" w14:textId="22FEC874" w:rsidR="000C0104" w:rsidRPr="00CA7636" w:rsidRDefault="000C0104" w:rsidP="000C0104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สถานะ</w:t>
            </w:r>
          </w:p>
        </w:tc>
        <w:tc>
          <w:tcPr>
            <w:tcW w:w="1170" w:type="dxa"/>
          </w:tcPr>
          <w:p w14:paraId="53832574" w14:textId="3C49F560" w:rsidR="000C0104" w:rsidRPr="00CA7636" w:rsidRDefault="000C0104" w:rsidP="000C0104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ตัวเลข</w:t>
            </w:r>
          </w:p>
        </w:tc>
        <w:tc>
          <w:tcPr>
            <w:tcW w:w="1191" w:type="dxa"/>
          </w:tcPr>
          <w:p w14:paraId="6940B1A0" w14:textId="1171FB9B" w:rsidR="000C0104" w:rsidRPr="00CA7636" w:rsidRDefault="000C0104" w:rsidP="000C0104">
            <w:pPr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9(1)</w:t>
            </w:r>
          </w:p>
        </w:tc>
      </w:tr>
    </w:tbl>
    <w:p w14:paraId="5FA66663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0DB2C4A0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1E2DEDBE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63064DAA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03DE6314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058BB476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5B96BD33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40E53F6B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35BEC94F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733DA294" w14:textId="136BB15D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257FE94B" w14:textId="77777777" w:rsidR="00E231C9" w:rsidRPr="00CA7636" w:rsidRDefault="00E231C9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1E930187" w14:textId="0638CA2C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lastRenderedPageBreak/>
        <w:t xml:space="preserve">ตารางที่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 xml:space="preserve">2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 xml:space="preserve">รายละเอียดตารางของ </w:t>
      </w:r>
      <w:r w:rsidR="000C0104">
        <w:rPr>
          <w:rFonts w:asciiTheme="minorBidi" w:hAnsiTheme="minorBidi" w:cstheme="minorBidi"/>
          <w:b/>
          <w:bCs/>
          <w:noProof/>
          <w:sz w:val="32"/>
          <w:szCs w:val="32"/>
        </w:rPr>
        <w:t>buy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 xml:space="preserve"> (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>การสั่งซื้อสินค้า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)</w:t>
      </w:r>
    </w:p>
    <w:tbl>
      <w:tblPr>
        <w:tblStyle w:val="TableGrid"/>
        <w:tblW w:w="0" w:type="auto"/>
        <w:tblInd w:w="-95" w:type="dxa"/>
        <w:tblLayout w:type="fixed"/>
        <w:tblLook w:val="04A0" w:firstRow="1" w:lastRow="0" w:firstColumn="1" w:lastColumn="0" w:noHBand="0" w:noVBand="1"/>
      </w:tblPr>
      <w:tblGrid>
        <w:gridCol w:w="1260"/>
        <w:gridCol w:w="1530"/>
        <w:gridCol w:w="450"/>
        <w:gridCol w:w="450"/>
        <w:gridCol w:w="1170"/>
        <w:gridCol w:w="1350"/>
        <w:gridCol w:w="1170"/>
        <w:gridCol w:w="1011"/>
      </w:tblGrid>
      <w:tr w:rsidR="003E1626" w:rsidRPr="00CA7636" w14:paraId="735DDD80" w14:textId="77777777" w:rsidTr="000C0104">
        <w:tc>
          <w:tcPr>
            <w:tcW w:w="1260" w:type="dxa"/>
          </w:tcPr>
          <w:p w14:paraId="08AE51F7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Attribute</w:t>
            </w:r>
          </w:p>
        </w:tc>
        <w:tc>
          <w:tcPr>
            <w:tcW w:w="1530" w:type="dxa"/>
          </w:tcPr>
          <w:p w14:paraId="228B33DE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Type&amp;</w:t>
            </w:r>
          </w:p>
          <w:p w14:paraId="51519BE5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Length</w:t>
            </w:r>
          </w:p>
        </w:tc>
        <w:tc>
          <w:tcPr>
            <w:tcW w:w="450" w:type="dxa"/>
          </w:tcPr>
          <w:p w14:paraId="42D68EA3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PK</w:t>
            </w:r>
          </w:p>
        </w:tc>
        <w:tc>
          <w:tcPr>
            <w:tcW w:w="450" w:type="dxa"/>
          </w:tcPr>
          <w:p w14:paraId="3C2AD304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FK</w:t>
            </w:r>
          </w:p>
        </w:tc>
        <w:tc>
          <w:tcPr>
            <w:tcW w:w="1170" w:type="dxa"/>
          </w:tcPr>
          <w:p w14:paraId="51EE0516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 xml:space="preserve">Ref Table </w:t>
            </w:r>
          </w:p>
        </w:tc>
        <w:tc>
          <w:tcPr>
            <w:tcW w:w="1350" w:type="dxa"/>
          </w:tcPr>
          <w:p w14:paraId="33460585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Description</w:t>
            </w:r>
          </w:p>
        </w:tc>
        <w:tc>
          <w:tcPr>
            <w:tcW w:w="1170" w:type="dxa"/>
          </w:tcPr>
          <w:p w14:paraId="204E81B5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validation</w:t>
            </w:r>
          </w:p>
        </w:tc>
        <w:tc>
          <w:tcPr>
            <w:tcW w:w="1011" w:type="dxa"/>
          </w:tcPr>
          <w:p w14:paraId="7ED2ADAE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Output format</w:t>
            </w:r>
          </w:p>
        </w:tc>
      </w:tr>
      <w:tr w:rsidR="003E1626" w:rsidRPr="00CA7636" w14:paraId="081671E4" w14:textId="77777777" w:rsidTr="000C0104">
        <w:tc>
          <w:tcPr>
            <w:tcW w:w="1260" w:type="dxa"/>
          </w:tcPr>
          <w:p w14:paraId="730769EA" w14:textId="0BAC9981" w:rsidR="003E1626" w:rsidRPr="00CA7636" w:rsidRDefault="000C0104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0C0104">
              <w:rPr>
                <w:rFonts w:asciiTheme="minorBidi" w:hAnsiTheme="minorBidi" w:cstheme="minorBidi"/>
                <w:noProof/>
                <w:sz w:val="32"/>
                <w:szCs w:val="32"/>
              </w:rPr>
              <w:t>buy</w:t>
            </w:r>
            <w:r w:rsidR="003E1626"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_id</w:t>
            </w:r>
          </w:p>
        </w:tc>
        <w:tc>
          <w:tcPr>
            <w:tcW w:w="1530" w:type="dxa"/>
          </w:tcPr>
          <w:p w14:paraId="7E771DEE" w14:textId="1C19EA9D" w:rsidR="003E1626" w:rsidRPr="00CA7636" w:rsidRDefault="000C0104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int</w:t>
            </w:r>
            <w:r w:rsidR="003E1626" w:rsidRPr="00CA7636">
              <w:rPr>
                <w:rFonts w:asciiTheme="minorBidi" w:hAnsiTheme="minorBidi" w:cstheme="minorBidi"/>
                <w:sz w:val="32"/>
                <w:szCs w:val="32"/>
              </w:rPr>
              <w:t>(</w:t>
            </w:r>
            <w:r>
              <w:rPr>
                <w:rFonts w:asciiTheme="minorBidi" w:hAnsiTheme="minorBidi" w:cstheme="minorBidi"/>
                <w:sz w:val="32"/>
                <w:szCs w:val="32"/>
              </w:rPr>
              <w:t>11</w:t>
            </w:r>
            <w:r w:rsidR="003E1626" w:rsidRPr="00CA7636">
              <w:rPr>
                <w:rFonts w:asciiTheme="minorBidi" w:hAnsiTheme="minorBidi" w:cstheme="minorBidi"/>
                <w:sz w:val="32"/>
                <w:szCs w:val="32"/>
              </w:rPr>
              <w:t>)</w:t>
            </w:r>
          </w:p>
        </w:tc>
        <w:tc>
          <w:tcPr>
            <w:tcW w:w="450" w:type="dxa"/>
          </w:tcPr>
          <w:p w14:paraId="3AC43144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Y</w:t>
            </w:r>
          </w:p>
        </w:tc>
        <w:tc>
          <w:tcPr>
            <w:tcW w:w="450" w:type="dxa"/>
          </w:tcPr>
          <w:p w14:paraId="13A2D6A5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1170" w:type="dxa"/>
          </w:tcPr>
          <w:p w14:paraId="691142B8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5639715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รหัสการสั่งซื้อสินค้า</w:t>
            </w:r>
          </w:p>
        </w:tc>
        <w:tc>
          <w:tcPr>
            <w:tcW w:w="1170" w:type="dxa"/>
          </w:tcPr>
          <w:p w14:paraId="74BD46E1" w14:textId="715A880C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</w:t>
            </w:r>
            <w:r w:rsidR="000C0104">
              <w:rPr>
                <w:rFonts w:asciiTheme="minorBidi" w:hAnsiTheme="minorBidi" w:cstheme="minorBidi" w:hint="cs"/>
                <w:sz w:val="32"/>
                <w:szCs w:val="32"/>
                <w:cs/>
              </w:rPr>
              <w:t>เลข</w:t>
            </w:r>
          </w:p>
        </w:tc>
        <w:tc>
          <w:tcPr>
            <w:tcW w:w="1011" w:type="dxa"/>
          </w:tcPr>
          <w:p w14:paraId="1C551BC1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Auto</w:t>
            </w:r>
          </w:p>
        </w:tc>
      </w:tr>
      <w:tr w:rsidR="003E1626" w:rsidRPr="00CA7636" w14:paraId="6D402152" w14:textId="77777777" w:rsidTr="000C0104">
        <w:tc>
          <w:tcPr>
            <w:tcW w:w="1260" w:type="dxa"/>
          </w:tcPr>
          <w:p w14:paraId="601BE2D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Cid</w:t>
            </w:r>
          </w:p>
        </w:tc>
        <w:tc>
          <w:tcPr>
            <w:tcW w:w="1530" w:type="dxa"/>
          </w:tcPr>
          <w:p w14:paraId="28DA0FA0" w14:textId="467B81C9" w:rsidR="003E1626" w:rsidRPr="00CA7636" w:rsidRDefault="000C0104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int</w:t>
            </w:r>
            <w:r w:rsidR="003E1626" w:rsidRPr="00CA7636">
              <w:rPr>
                <w:rFonts w:asciiTheme="minorBidi" w:hAnsiTheme="minorBidi" w:cstheme="minorBidi"/>
                <w:sz w:val="32"/>
                <w:szCs w:val="32"/>
              </w:rPr>
              <w:t>(5)</w:t>
            </w:r>
          </w:p>
        </w:tc>
        <w:tc>
          <w:tcPr>
            <w:tcW w:w="450" w:type="dxa"/>
          </w:tcPr>
          <w:p w14:paraId="50962578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2B285D36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Y</w:t>
            </w:r>
          </w:p>
        </w:tc>
        <w:tc>
          <w:tcPr>
            <w:tcW w:w="1170" w:type="dxa"/>
          </w:tcPr>
          <w:p w14:paraId="468CBAAE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customer</w:t>
            </w:r>
          </w:p>
        </w:tc>
        <w:tc>
          <w:tcPr>
            <w:tcW w:w="1350" w:type="dxa"/>
          </w:tcPr>
          <w:p w14:paraId="1FE28BC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รหัสสมาชิก</w:t>
            </w:r>
          </w:p>
        </w:tc>
        <w:tc>
          <w:tcPr>
            <w:tcW w:w="1170" w:type="dxa"/>
          </w:tcPr>
          <w:p w14:paraId="51199169" w14:textId="1EEFF3D5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</w:t>
            </w:r>
            <w:r w:rsidR="000C0104">
              <w:rPr>
                <w:rFonts w:asciiTheme="minorBidi" w:hAnsiTheme="minorBidi" w:cstheme="minorBidi" w:hint="cs"/>
                <w:sz w:val="32"/>
                <w:szCs w:val="32"/>
                <w:cs/>
              </w:rPr>
              <w:t>เลข</w:t>
            </w:r>
          </w:p>
        </w:tc>
        <w:tc>
          <w:tcPr>
            <w:tcW w:w="1011" w:type="dxa"/>
          </w:tcPr>
          <w:p w14:paraId="5CEC387E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X(5)</w:t>
            </w:r>
          </w:p>
        </w:tc>
      </w:tr>
      <w:tr w:rsidR="003E1626" w:rsidRPr="00CA7636" w14:paraId="01BAF857" w14:textId="77777777" w:rsidTr="000C0104">
        <w:tc>
          <w:tcPr>
            <w:tcW w:w="1260" w:type="dxa"/>
          </w:tcPr>
          <w:p w14:paraId="504B480A" w14:textId="54E4D524" w:rsidR="003E1626" w:rsidRPr="00CA7636" w:rsidRDefault="000C0104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0C0104">
              <w:rPr>
                <w:rFonts w:asciiTheme="minorBidi" w:hAnsiTheme="minorBidi" w:cstheme="minorBidi"/>
                <w:noProof/>
                <w:sz w:val="32"/>
                <w:szCs w:val="32"/>
              </w:rPr>
              <w:t>buy</w:t>
            </w:r>
            <w:r w:rsidR="003E1626"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_Date </w:t>
            </w:r>
          </w:p>
        </w:tc>
        <w:tc>
          <w:tcPr>
            <w:tcW w:w="1530" w:type="dxa"/>
          </w:tcPr>
          <w:p w14:paraId="73178E35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date</w:t>
            </w:r>
          </w:p>
        </w:tc>
        <w:tc>
          <w:tcPr>
            <w:tcW w:w="450" w:type="dxa"/>
          </w:tcPr>
          <w:p w14:paraId="69B77AA4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3EE8DB4A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1170" w:type="dxa"/>
          </w:tcPr>
          <w:p w14:paraId="06318D70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360BB637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วันที่</w:t>
            </w:r>
          </w:p>
        </w:tc>
        <w:tc>
          <w:tcPr>
            <w:tcW w:w="1170" w:type="dxa"/>
          </w:tcPr>
          <w:p w14:paraId="7A5A1C1E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011" w:type="dxa"/>
          </w:tcPr>
          <w:p w14:paraId="6DF5975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01/mm/yy</w:t>
            </w:r>
          </w:p>
        </w:tc>
      </w:tr>
      <w:tr w:rsidR="003E1626" w:rsidRPr="00CA7636" w14:paraId="397C3EBA" w14:textId="77777777" w:rsidTr="000C0104">
        <w:tc>
          <w:tcPr>
            <w:tcW w:w="1260" w:type="dxa"/>
          </w:tcPr>
          <w:p w14:paraId="7CD5C318" w14:textId="724EFAAF" w:rsidR="003E1626" w:rsidRPr="00CA7636" w:rsidRDefault="000C0104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0C0104">
              <w:rPr>
                <w:rFonts w:asciiTheme="minorBidi" w:hAnsiTheme="minorBidi" w:cstheme="minorBidi"/>
                <w:noProof/>
                <w:sz w:val="32"/>
                <w:szCs w:val="32"/>
              </w:rPr>
              <w:t>buy</w:t>
            </w:r>
            <w:r w:rsidR="003E1626"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_Time </w:t>
            </w:r>
          </w:p>
        </w:tc>
        <w:tc>
          <w:tcPr>
            <w:tcW w:w="1530" w:type="dxa"/>
          </w:tcPr>
          <w:p w14:paraId="2FAA7758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time</w:t>
            </w:r>
          </w:p>
        </w:tc>
        <w:tc>
          <w:tcPr>
            <w:tcW w:w="450" w:type="dxa"/>
          </w:tcPr>
          <w:p w14:paraId="39B12CAE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5D0BF483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1170" w:type="dxa"/>
          </w:tcPr>
          <w:p w14:paraId="2EB0359C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39056A5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เวลา</w:t>
            </w:r>
          </w:p>
        </w:tc>
        <w:tc>
          <w:tcPr>
            <w:tcW w:w="1170" w:type="dxa"/>
          </w:tcPr>
          <w:p w14:paraId="1FCDDFE1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ตัวเลข</w:t>
            </w:r>
          </w:p>
        </w:tc>
        <w:tc>
          <w:tcPr>
            <w:tcW w:w="1011" w:type="dxa"/>
          </w:tcPr>
          <w:p w14:paraId="381284C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HH:mm</w:t>
            </w:r>
          </w:p>
        </w:tc>
      </w:tr>
      <w:tr w:rsidR="003E1626" w:rsidRPr="00CA7636" w14:paraId="2EED1B66" w14:textId="77777777" w:rsidTr="000C0104">
        <w:tc>
          <w:tcPr>
            <w:tcW w:w="1260" w:type="dxa"/>
          </w:tcPr>
          <w:p w14:paraId="6E7F3225" w14:textId="4D1F2A5B" w:rsidR="003E1626" w:rsidRPr="00CA7636" w:rsidRDefault="000C0104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0C0104">
              <w:rPr>
                <w:rFonts w:asciiTheme="minorBidi" w:hAnsiTheme="minorBidi" w:cstheme="minorBidi"/>
                <w:noProof/>
                <w:sz w:val="32"/>
                <w:szCs w:val="32"/>
              </w:rPr>
              <w:t>buy</w:t>
            </w:r>
            <w:r w:rsidR="003E1626" w:rsidRPr="000C0104">
              <w:rPr>
                <w:rFonts w:asciiTheme="minorBidi" w:hAnsiTheme="minorBidi" w:cstheme="minorBidi"/>
                <w:noProof/>
                <w:sz w:val="32"/>
                <w:szCs w:val="32"/>
              </w:rPr>
              <w:t>_</w:t>
            </w:r>
            <w:r w:rsidR="003E1626"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Status </w:t>
            </w:r>
          </w:p>
        </w:tc>
        <w:tc>
          <w:tcPr>
            <w:tcW w:w="1530" w:type="dxa"/>
          </w:tcPr>
          <w:p w14:paraId="20B3A7B6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Varchar(25)</w:t>
            </w:r>
          </w:p>
        </w:tc>
        <w:tc>
          <w:tcPr>
            <w:tcW w:w="450" w:type="dxa"/>
          </w:tcPr>
          <w:p w14:paraId="2735A4BF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4FFDECA2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1170" w:type="dxa"/>
          </w:tcPr>
          <w:p w14:paraId="5B6BD3FF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52B0D2F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สถานะ</w:t>
            </w:r>
          </w:p>
        </w:tc>
        <w:tc>
          <w:tcPr>
            <w:tcW w:w="1170" w:type="dxa"/>
          </w:tcPr>
          <w:p w14:paraId="649A8587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011" w:type="dxa"/>
          </w:tcPr>
          <w:p w14:paraId="17017B8A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X(25)</w:t>
            </w:r>
          </w:p>
        </w:tc>
      </w:tr>
    </w:tbl>
    <w:p w14:paraId="2B39539E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51498BD8" w14:textId="43AFC064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 xml:space="preserve">ตารางที่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 xml:space="preserve">3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 xml:space="preserve">รายละเอียดตารางของ </w:t>
      </w:r>
      <w:r w:rsidR="000C0104">
        <w:rPr>
          <w:rFonts w:asciiTheme="minorBidi" w:hAnsiTheme="minorBidi" w:cstheme="minorBidi"/>
          <w:b/>
          <w:bCs/>
          <w:noProof/>
          <w:sz w:val="32"/>
          <w:szCs w:val="32"/>
        </w:rPr>
        <w:t>buy_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detail (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>รายละเอียดการสั่งซื้อสินค้า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)</w:t>
      </w:r>
    </w:p>
    <w:tbl>
      <w:tblPr>
        <w:tblStyle w:val="TableGrid"/>
        <w:tblW w:w="0" w:type="auto"/>
        <w:tblInd w:w="-95" w:type="dxa"/>
        <w:tblLayout w:type="fixed"/>
        <w:tblLook w:val="04A0" w:firstRow="1" w:lastRow="0" w:firstColumn="1" w:lastColumn="0" w:noHBand="0" w:noVBand="1"/>
      </w:tblPr>
      <w:tblGrid>
        <w:gridCol w:w="1620"/>
        <w:gridCol w:w="1260"/>
        <w:gridCol w:w="540"/>
        <w:gridCol w:w="540"/>
        <w:gridCol w:w="990"/>
        <w:gridCol w:w="1260"/>
        <w:gridCol w:w="1170"/>
        <w:gridCol w:w="1011"/>
      </w:tblGrid>
      <w:tr w:rsidR="003E1626" w:rsidRPr="00CA7636" w14:paraId="58AD7CEE" w14:textId="77777777" w:rsidTr="00E231C9">
        <w:tc>
          <w:tcPr>
            <w:tcW w:w="1620" w:type="dxa"/>
          </w:tcPr>
          <w:p w14:paraId="0D86C732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Attribute</w:t>
            </w:r>
          </w:p>
        </w:tc>
        <w:tc>
          <w:tcPr>
            <w:tcW w:w="1260" w:type="dxa"/>
          </w:tcPr>
          <w:p w14:paraId="069487F5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Type&amp;</w:t>
            </w:r>
          </w:p>
          <w:p w14:paraId="0B307DBA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Length</w:t>
            </w:r>
          </w:p>
        </w:tc>
        <w:tc>
          <w:tcPr>
            <w:tcW w:w="540" w:type="dxa"/>
          </w:tcPr>
          <w:p w14:paraId="5E53F321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PK</w:t>
            </w:r>
          </w:p>
        </w:tc>
        <w:tc>
          <w:tcPr>
            <w:tcW w:w="540" w:type="dxa"/>
          </w:tcPr>
          <w:p w14:paraId="55A3196C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FK</w:t>
            </w:r>
          </w:p>
        </w:tc>
        <w:tc>
          <w:tcPr>
            <w:tcW w:w="990" w:type="dxa"/>
          </w:tcPr>
          <w:p w14:paraId="6D13154E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 xml:space="preserve">Ref Table </w:t>
            </w:r>
          </w:p>
        </w:tc>
        <w:tc>
          <w:tcPr>
            <w:tcW w:w="1260" w:type="dxa"/>
          </w:tcPr>
          <w:p w14:paraId="10253FB5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Description</w:t>
            </w:r>
          </w:p>
        </w:tc>
        <w:tc>
          <w:tcPr>
            <w:tcW w:w="1170" w:type="dxa"/>
          </w:tcPr>
          <w:p w14:paraId="0009CBAA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validation</w:t>
            </w:r>
          </w:p>
        </w:tc>
        <w:tc>
          <w:tcPr>
            <w:tcW w:w="1011" w:type="dxa"/>
          </w:tcPr>
          <w:p w14:paraId="12D6E21F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Output format</w:t>
            </w:r>
          </w:p>
        </w:tc>
      </w:tr>
      <w:tr w:rsidR="000C0104" w:rsidRPr="00CA7636" w14:paraId="4907FF44" w14:textId="77777777" w:rsidTr="00E231C9">
        <w:tc>
          <w:tcPr>
            <w:tcW w:w="1620" w:type="dxa"/>
          </w:tcPr>
          <w:p w14:paraId="2A5FAE2A" w14:textId="436C7426" w:rsidR="000C0104" w:rsidRPr="000C0104" w:rsidRDefault="000C0104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0C0104">
              <w:rPr>
                <w:rFonts w:asciiTheme="minorBidi" w:hAnsiTheme="minorBidi" w:cstheme="minorBidi"/>
                <w:noProof/>
                <w:sz w:val="32"/>
                <w:szCs w:val="32"/>
              </w:rPr>
              <w:t>buy_detail_id</w:t>
            </w:r>
          </w:p>
        </w:tc>
        <w:tc>
          <w:tcPr>
            <w:tcW w:w="1260" w:type="dxa"/>
          </w:tcPr>
          <w:p w14:paraId="33A95780" w14:textId="4B3B9A4A" w:rsidR="000C0104" w:rsidRPr="00DD728F" w:rsidRDefault="000C0104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DD728F">
              <w:rPr>
                <w:rFonts w:asciiTheme="minorBidi" w:hAnsiTheme="minorBidi" w:cstheme="minorBidi"/>
                <w:noProof/>
                <w:sz w:val="32"/>
                <w:szCs w:val="32"/>
              </w:rPr>
              <w:t>Int(11)</w:t>
            </w:r>
          </w:p>
        </w:tc>
        <w:tc>
          <w:tcPr>
            <w:tcW w:w="540" w:type="dxa"/>
          </w:tcPr>
          <w:p w14:paraId="028EA5F7" w14:textId="489AD66F" w:rsidR="000C0104" w:rsidRPr="00DD728F" w:rsidRDefault="000C0104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DD728F">
              <w:rPr>
                <w:rFonts w:asciiTheme="minorBidi" w:hAnsiTheme="minorBidi" w:cstheme="minorBidi"/>
                <w:noProof/>
                <w:sz w:val="32"/>
                <w:szCs w:val="32"/>
              </w:rPr>
              <w:t>Y</w:t>
            </w:r>
          </w:p>
        </w:tc>
        <w:tc>
          <w:tcPr>
            <w:tcW w:w="540" w:type="dxa"/>
          </w:tcPr>
          <w:p w14:paraId="3581ADC0" w14:textId="77213A16" w:rsidR="000C0104" w:rsidRPr="00DD728F" w:rsidRDefault="000C0104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DD728F">
              <w:rPr>
                <w:rFonts w:asciiTheme="minorBidi" w:hAnsiTheme="minorBidi" w:cstheme="minorBidi"/>
                <w:noProof/>
                <w:sz w:val="32"/>
                <w:szCs w:val="32"/>
              </w:rPr>
              <w:t>N</w:t>
            </w:r>
          </w:p>
        </w:tc>
        <w:tc>
          <w:tcPr>
            <w:tcW w:w="990" w:type="dxa"/>
          </w:tcPr>
          <w:p w14:paraId="4AF3815C" w14:textId="77777777" w:rsidR="000C0104" w:rsidRPr="00CA7636" w:rsidRDefault="000C0104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1260" w:type="dxa"/>
          </w:tcPr>
          <w:p w14:paraId="7AB67265" w14:textId="63CC24F6" w:rsidR="000C0104" w:rsidRPr="00DD728F" w:rsidRDefault="000C0104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DD728F"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รหัสรายละเอียดการสั่งซื้อสินค้า</w:t>
            </w:r>
          </w:p>
        </w:tc>
        <w:tc>
          <w:tcPr>
            <w:tcW w:w="1170" w:type="dxa"/>
          </w:tcPr>
          <w:p w14:paraId="444F93F0" w14:textId="6DAF9246" w:rsidR="000C0104" w:rsidRPr="00DD728F" w:rsidRDefault="000C0104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DD728F"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ตัวเลข</w:t>
            </w:r>
          </w:p>
        </w:tc>
        <w:tc>
          <w:tcPr>
            <w:tcW w:w="1011" w:type="dxa"/>
          </w:tcPr>
          <w:p w14:paraId="3BEB32C8" w14:textId="77777777" w:rsidR="000C0104" w:rsidRPr="00CA7636" w:rsidRDefault="000C0104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</w:p>
        </w:tc>
      </w:tr>
      <w:tr w:rsidR="003E1626" w:rsidRPr="00CA7636" w14:paraId="39F1E10A" w14:textId="77777777" w:rsidTr="00E231C9">
        <w:tc>
          <w:tcPr>
            <w:tcW w:w="1620" w:type="dxa"/>
          </w:tcPr>
          <w:p w14:paraId="129E8A67" w14:textId="43761033" w:rsidR="003E1626" w:rsidRPr="00CA7636" w:rsidRDefault="000C0104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>
              <w:rPr>
                <w:rFonts w:asciiTheme="minorBidi" w:hAnsiTheme="minorBidi" w:cstheme="minorBidi"/>
                <w:noProof/>
                <w:sz w:val="32"/>
                <w:szCs w:val="32"/>
              </w:rPr>
              <w:t>buy</w:t>
            </w:r>
            <w:r w:rsidR="003E1626"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_id</w:t>
            </w:r>
          </w:p>
        </w:tc>
        <w:tc>
          <w:tcPr>
            <w:tcW w:w="1260" w:type="dxa"/>
          </w:tcPr>
          <w:p w14:paraId="67304DCF" w14:textId="5103EC77" w:rsidR="003E1626" w:rsidRPr="00CA7636" w:rsidRDefault="00DD728F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int</w:t>
            </w:r>
            <w:r w:rsidR="003E1626" w:rsidRPr="00CA7636">
              <w:rPr>
                <w:rFonts w:asciiTheme="minorBidi" w:hAnsiTheme="minorBidi" w:cstheme="minorBidi"/>
                <w:sz w:val="32"/>
                <w:szCs w:val="32"/>
              </w:rPr>
              <w:t>(5)</w:t>
            </w:r>
          </w:p>
        </w:tc>
        <w:tc>
          <w:tcPr>
            <w:tcW w:w="540" w:type="dxa"/>
          </w:tcPr>
          <w:p w14:paraId="4325E779" w14:textId="2FEBD009" w:rsidR="003E1626" w:rsidRPr="00CA7636" w:rsidRDefault="000C0104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40" w:type="dxa"/>
          </w:tcPr>
          <w:p w14:paraId="202DEEAA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90" w:type="dxa"/>
          </w:tcPr>
          <w:p w14:paraId="1D29C434" w14:textId="08B1EDB7" w:rsidR="003E1626" w:rsidRPr="00CA7636" w:rsidRDefault="000C0104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buy</w:t>
            </w:r>
            <w:r w:rsidR="003E1626" w:rsidRPr="00CA7636">
              <w:rPr>
                <w:rFonts w:asciiTheme="minorBidi" w:hAnsiTheme="minorBidi" w:cstheme="minorBidi"/>
                <w:sz w:val="32"/>
                <w:szCs w:val="32"/>
              </w:rPr>
              <w:t xml:space="preserve"> </w:t>
            </w:r>
          </w:p>
        </w:tc>
        <w:tc>
          <w:tcPr>
            <w:tcW w:w="1260" w:type="dxa"/>
          </w:tcPr>
          <w:p w14:paraId="6658CD9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รหัสการสั่งซื้อสินค้า</w:t>
            </w:r>
          </w:p>
        </w:tc>
        <w:tc>
          <w:tcPr>
            <w:tcW w:w="1170" w:type="dxa"/>
          </w:tcPr>
          <w:p w14:paraId="77D302DF" w14:textId="0C4016AE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</w:t>
            </w:r>
            <w:r w:rsidR="000C0104">
              <w:rPr>
                <w:rFonts w:asciiTheme="minorBidi" w:hAnsiTheme="minorBidi" w:cstheme="minorBidi" w:hint="cs"/>
                <w:sz w:val="32"/>
                <w:szCs w:val="32"/>
                <w:cs/>
              </w:rPr>
              <w:t>เลข</w:t>
            </w:r>
          </w:p>
        </w:tc>
        <w:tc>
          <w:tcPr>
            <w:tcW w:w="1011" w:type="dxa"/>
          </w:tcPr>
          <w:p w14:paraId="752224FC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Auto</w:t>
            </w:r>
          </w:p>
        </w:tc>
      </w:tr>
      <w:tr w:rsidR="003E1626" w:rsidRPr="00CA7636" w14:paraId="5D629E2C" w14:textId="77777777" w:rsidTr="00E231C9">
        <w:tc>
          <w:tcPr>
            <w:tcW w:w="1620" w:type="dxa"/>
          </w:tcPr>
          <w:p w14:paraId="0F532277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Pid</w:t>
            </w:r>
          </w:p>
        </w:tc>
        <w:tc>
          <w:tcPr>
            <w:tcW w:w="1260" w:type="dxa"/>
          </w:tcPr>
          <w:p w14:paraId="035DDCF1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Char(5)</w:t>
            </w:r>
          </w:p>
        </w:tc>
        <w:tc>
          <w:tcPr>
            <w:tcW w:w="540" w:type="dxa"/>
          </w:tcPr>
          <w:p w14:paraId="42F1B562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40" w:type="dxa"/>
          </w:tcPr>
          <w:p w14:paraId="4DC85468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Y</w:t>
            </w:r>
          </w:p>
        </w:tc>
        <w:tc>
          <w:tcPr>
            <w:tcW w:w="990" w:type="dxa"/>
          </w:tcPr>
          <w:p w14:paraId="195AF186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Product</w:t>
            </w:r>
          </w:p>
        </w:tc>
        <w:tc>
          <w:tcPr>
            <w:tcW w:w="1260" w:type="dxa"/>
          </w:tcPr>
          <w:p w14:paraId="50F0700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170" w:type="dxa"/>
          </w:tcPr>
          <w:p w14:paraId="3307A2C7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011" w:type="dxa"/>
          </w:tcPr>
          <w:p w14:paraId="46FC7007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X(5)</w:t>
            </w:r>
          </w:p>
        </w:tc>
      </w:tr>
      <w:tr w:rsidR="003E1626" w:rsidRPr="00CA7636" w14:paraId="738D03F8" w14:textId="77777777" w:rsidTr="00E231C9">
        <w:tc>
          <w:tcPr>
            <w:tcW w:w="1620" w:type="dxa"/>
          </w:tcPr>
          <w:p w14:paraId="2B5AF1D3" w14:textId="4B27048D" w:rsidR="003E1626" w:rsidRPr="00CA7636" w:rsidRDefault="000C0104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>
              <w:rPr>
                <w:rFonts w:asciiTheme="minorBidi" w:hAnsiTheme="minorBidi" w:cstheme="minorBidi"/>
                <w:noProof/>
                <w:sz w:val="32"/>
                <w:szCs w:val="32"/>
              </w:rPr>
              <w:t>buy</w:t>
            </w:r>
            <w:r w:rsidR="003E1626"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_Quantity </w:t>
            </w:r>
          </w:p>
        </w:tc>
        <w:tc>
          <w:tcPr>
            <w:tcW w:w="1260" w:type="dxa"/>
          </w:tcPr>
          <w:p w14:paraId="5AFBFE72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Int(3)</w:t>
            </w:r>
          </w:p>
        </w:tc>
        <w:tc>
          <w:tcPr>
            <w:tcW w:w="540" w:type="dxa"/>
          </w:tcPr>
          <w:p w14:paraId="105D509B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40" w:type="dxa"/>
          </w:tcPr>
          <w:p w14:paraId="66EA0114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90" w:type="dxa"/>
          </w:tcPr>
          <w:p w14:paraId="3A385400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1DFB67E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จำนวน</w:t>
            </w:r>
          </w:p>
        </w:tc>
        <w:tc>
          <w:tcPr>
            <w:tcW w:w="1170" w:type="dxa"/>
          </w:tcPr>
          <w:p w14:paraId="50CD0172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ตัวเลข</w:t>
            </w:r>
          </w:p>
        </w:tc>
        <w:tc>
          <w:tcPr>
            <w:tcW w:w="1011" w:type="dxa"/>
          </w:tcPr>
          <w:p w14:paraId="63BD6308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9(3)</w:t>
            </w:r>
          </w:p>
        </w:tc>
      </w:tr>
      <w:tr w:rsidR="000C0104" w:rsidRPr="00CA7636" w14:paraId="57E3C9BB" w14:textId="77777777" w:rsidTr="00E231C9">
        <w:tc>
          <w:tcPr>
            <w:tcW w:w="1620" w:type="dxa"/>
          </w:tcPr>
          <w:p w14:paraId="4D210909" w14:textId="5416A06D" w:rsidR="000C0104" w:rsidRDefault="000C0104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>
              <w:rPr>
                <w:rFonts w:asciiTheme="minorBidi" w:hAnsiTheme="minorBidi" w:cstheme="minorBidi"/>
                <w:noProof/>
                <w:sz w:val="32"/>
                <w:szCs w:val="32"/>
              </w:rPr>
              <w:t>Buy_price</w:t>
            </w:r>
          </w:p>
        </w:tc>
        <w:tc>
          <w:tcPr>
            <w:tcW w:w="1260" w:type="dxa"/>
          </w:tcPr>
          <w:p w14:paraId="076482AD" w14:textId="1A8CB70B" w:rsidR="000C0104" w:rsidRPr="00CA7636" w:rsidRDefault="000C0104" w:rsidP="00BD63C0">
            <w:pPr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Int(11)</w:t>
            </w:r>
          </w:p>
        </w:tc>
        <w:tc>
          <w:tcPr>
            <w:tcW w:w="540" w:type="dxa"/>
          </w:tcPr>
          <w:p w14:paraId="35F5E99C" w14:textId="47F51FE3" w:rsidR="000C0104" w:rsidRPr="00CA7636" w:rsidRDefault="000C0104" w:rsidP="00BD63C0">
            <w:pPr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40" w:type="dxa"/>
          </w:tcPr>
          <w:p w14:paraId="360FD971" w14:textId="21D510E6" w:rsidR="000C0104" w:rsidRPr="00CA7636" w:rsidRDefault="000C0104" w:rsidP="00BD63C0">
            <w:pPr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90" w:type="dxa"/>
          </w:tcPr>
          <w:p w14:paraId="1915A0BD" w14:textId="77777777" w:rsidR="000C0104" w:rsidRPr="00CA7636" w:rsidRDefault="000C0104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1260" w:type="dxa"/>
          </w:tcPr>
          <w:p w14:paraId="6DC44095" w14:textId="74E2A391" w:rsidR="000C0104" w:rsidRPr="00CA7636" w:rsidRDefault="000C0104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ราคา</w:t>
            </w:r>
          </w:p>
        </w:tc>
        <w:tc>
          <w:tcPr>
            <w:tcW w:w="1170" w:type="dxa"/>
          </w:tcPr>
          <w:p w14:paraId="1CEE90BD" w14:textId="11AEB0DB" w:rsidR="000C0104" w:rsidRPr="00CA7636" w:rsidRDefault="000C0104" w:rsidP="00BD63C0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>
              <w:rPr>
                <w:rFonts w:asciiTheme="minorBidi" w:hAnsiTheme="minorBidi" w:cstheme="minorBidi" w:hint="cs"/>
                <w:sz w:val="32"/>
                <w:szCs w:val="32"/>
                <w:cs/>
              </w:rPr>
              <w:t>ตัวเลข</w:t>
            </w:r>
          </w:p>
        </w:tc>
        <w:tc>
          <w:tcPr>
            <w:tcW w:w="1011" w:type="dxa"/>
          </w:tcPr>
          <w:p w14:paraId="073358D6" w14:textId="2844AB86" w:rsidR="000C0104" w:rsidRPr="00CA7636" w:rsidRDefault="000C0104" w:rsidP="00BD63C0">
            <w:pPr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9(11)</w:t>
            </w:r>
          </w:p>
        </w:tc>
      </w:tr>
    </w:tbl>
    <w:p w14:paraId="7F2FCB86" w14:textId="4DC15A1D" w:rsidR="00DF08FB" w:rsidRPr="00CA7636" w:rsidRDefault="00DF08FB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0DAAE4FA" w14:textId="701F0782" w:rsidR="00E231C9" w:rsidRPr="00CA7636" w:rsidRDefault="00E231C9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71700B5F" w14:textId="7271332B" w:rsidR="00E231C9" w:rsidRPr="00CA7636" w:rsidRDefault="00E231C9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7BC4FBF8" w14:textId="4F0342F8" w:rsidR="00E231C9" w:rsidRPr="00CA7636" w:rsidRDefault="00E231C9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4B2CF0E5" w14:textId="16226200" w:rsidR="00E231C9" w:rsidRPr="00CA7636" w:rsidRDefault="00E231C9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4016678D" w14:textId="368F65FD" w:rsidR="00E231C9" w:rsidRPr="00CA7636" w:rsidRDefault="00E231C9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3648659D" w14:textId="126F158C" w:rsidR="00E231C9" w:rsidRPr="00CA7636" w:rsidRDefault="00E231C9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6122CFCB" w14:textId="77777777" w:rsidR="00E231C9" w:rsidRPr="00CA7636" w:rsidRDefault="00E231C9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68DF2E6B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cs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lastRenderedPageBreak/>
        <w:t>ตารางที่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 xml:space="preserve"> 4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 xml:space="preserve">รายละเอียดตารางของ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payment (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>การชำระเงิน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)</w:t>
      </w:r>
    </w:p>
    <w:tbl>
      <w:tblPr>
        <w:tblStyle w:val="TableGrid"/>
        <w:tblW w:w="0" w:type="auto"/>
        <w:tblInd w:w="-95" w:type="dxa"/>
        <w:tblLayout w:type="fixed"/>
        <w:tblLook w:val="04A0" w:firstRow="1" w:lastRow="0" w:firstColumn="1" w:lastColumn="0" w:noHBand="0" w:noVBand="1"/>
      </w:tblPr>
      <w:tblGrid>
        <w:gridCol w:w="1440"/>
        <w:gridCol w:w="1530"/>
        <w:gridCol w:w="540"/>
        <w:gridCol w:w="540"/>
        <w:gridCol w:w="810"/>
        <w:gridCol w:w="1350"/>
        <w:gridCol w:w="1170"/>
        <w:gridCol w:w="1011"/>
      </w:tblGrid>
      <w:tr w:rsidR="003E1626" w:rsidRPr="00CA7636" w14:paraId="70BF0588" w14:textId="77777777" w:rsidTr="00BD63C0">
        <w:tc>
          <w:tcPr>
            <w:tcW w:w="1440" w:type="dxa"/>
          </w:tcPr>
          <w:p w14:paraId="5504C07F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Attribute</w:t>
            </w:r>
          </w:p>
        </w:tc>
        <w:tc>
          <w:tcPr>
            <w:tcW w:w="1530" w:type="dxa"/>
          </w:tcPr>
          <w:p w14:paraId="3259AB1E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Type&amp;Length</w:t>
            </w:r>
          </w:p>
        </w:tc>
        <w:tc>
          <w:tcPr>
            <w:tcW w:w="540" w:type="dxa"/>
          </w:tcPr>
          <w:p w14:paraId="350675B7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PK</w:t>
            </w:r>
          </w:p>
        </w:tc>
        <w:tc>
          <w:tcPr>
            <w:tcW w:w="540" w:type="dxa"/>
          </w:tcPr>
          <w:p w14:paraId="53DEC2D3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FK</w:t>
            </w:r>
          </w:p>
        </w:tc>
        <w:tc>
          <w:tcPr>
            <w:tcW w:w="810" w:type="dxa"/>
          </w:tcPr>
          <w:p w14:paraId="23E4EE39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 xml:space="preserve">Ref Table </w:t>
            </w:r>
          </w:p>
        </w:tc>
        <w:tc>
          <w:tcPr>
            <w:tcW w:w="1350" w:type="dxa"/>
          </w:tcPr>
          <w:p w14:paraId="2093C4D2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Description</w:t>
            </w:r>
          </w:p>
        </w:tc>
        <w:tc>
          <w:tcPr>
            <w:tcW w:w="1170" w:type="dxa"/>
          </w:tcPr>
          <w:p w14:paraId="5FF26409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validation</w:t>
            </w:r>
          </w:p>
        </w:tc>
        <w:tc>
          <w:tcPr>
            <w:tcW w:w="1011" w:type="dxa"/>
          </w:tcPr>
          <w:p w14:paraId="70F48C80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Output format</w:t>
            </w:r>
          </w:p>
        </w:tc>
      </w:tr>
      <w:tr w:rsidR="003E1626" w:rsidRPr="00CA7636" w14:paraId="071D8A71" w14:textId="77777777" w:rsidTr="00BD63C0">
        <w:trPr>
          <w:trHeight w:val="908"/>
        </w:trPr>
        <w:tc>
          <w:tcPr>
            <w:tcW w:w="1440" w:type="dxa"/>
          </w:tcPr>
          <w:p w14:paraId="6B441622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Pay_id</w:t>
            </w:r>
          </w:p>
        </w:tc>
        <w:tc>
          <w:tcPr>
            <w:tcW w:w="1530" w:type="dxa"/>
          </w:tcPr>
          <w:p w14:paraId="2E120D90" w14:textId="28484CDE" w:rsidR="003E1626" w:rsidRPr="00CA7636" w:rsidRDefault="00DD728F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int</w:t>
            </w:r>
            <w:r w:rsidR="003E1626" w:rsidRPr="00CA7636">
              <w:rPr>
                <w:rFonts w:asciiTheme="minorBidi" w:hAnsiTheme="minorBidi" w:cstheme="minorBidi"/>
                <w:sz w:val="32"/>
                <w:szCs w:val="32"/>
              </w:rPr>
              <w:t>(5)</w:t>
            </w:r>
          </w:p>
        </w:tc>
        <w:tc>
          <w:tcPr>
            <w:tcW w:w="540" w:type="dxa"/>
          </w:tcPr>
          <w:p w14:paraId="059F26DB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Y</w:t>
            </w:r>
          </w:p>
        </w:tc>
        <w:tc>
          <w:tcPr>
            <w:tcW w:w="540" w:type="dxa"/>
          </w:tcPr>
          <w:p w14:paraId="45A2555B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810" w:type="dxa"/>
          </w:tcPr>
          <w:p w14:paraId="7FB16DEE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54D3368D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รหัสการชำระเงิน</w:t>
            </w:r>
          </w:p>
        </w:tc>
        <w:tc>
          <w:tcPr>
            <w:tcW w:w="1170" w:type="dxa"/>
          </w:tcPr>
          <w:p w14:paraId="45E09910" w14:textId="3CDC7BF4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</w:t>
            </w:r>
            <w:r w:rsidR="00DD728F">
              <w:rPr>
                <w:rFonts w:asciiTheme="minorBidi" w:hAnsiTheme="minorBidi" w:cstheme="minorBidi" w:hint="cs"/>
                <w:sz w:val="32"/>
                <w:szCs w:val="32"/>
                <w:cs/>
              </w:rPr>
              <w:t>เลข</w:t>
            </w:r>
          </w:p>
        </w:tc>
        <w:tc>
          <w:tcPr>
            <w:tcW w:w="1011" w:type="dxa"/>
          </w:tcPr>
          <w:p w14:paraId="545CCC7C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Auto</w:t>
            </w:r>
          </w:p>
        </w:tc>
      </w:tr>
      <w:tr w:rsidR="003E1626" w:rsidRPr="00CA7636" w14:paraId="76228C8D" w14:textId="77777777" w:rsidTr="00BD63C0">
        <w:tc>
          <w:tcPr>
            <w:tcW w:w="1440" w:type="dxa"/>
          </w:tcPr>
          <w:p w14:paraId="1354B8EA" w14:textId="6E36DC7E" w:rsidR="003E1626" w:rsidRPr="00CA7636" w:rsidRDefault="00DD728F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>
              <w:rPr>
                <w:rFonts w:asciiTheme="minorBidi" w:hAnsiTheme="minorBidi" w:cstheme="minorBidi"/>
                <w:noProof/>
                <w:sz w:val="32"/>
                <w:szCs w:val="32"/>
              </w:rPr>
              <w:t>buy</w:t>
            </w:r>
            <w:r w:rsidR="003E1626"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_id</w:t>
            </w:r>
          </w:p>
        </w:tc>
        <w:tc>
          <w:tcPr>
            <w:tcW w:w="1530" w:type="dxa"/>
          </w:tcPr>
          <w:p w14:paraId="3446B4C3" w14:textId="48363AFE" w:rsidR="003E1626" w:rsidRPr="00CA7636" w:rsidRDefault="00DD728F" w:rsidP="00BD63C0">
            <w:pPr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int</w:t>
            </w:r>
            <w:r w:rsidR="003E1626" w:rsidRPr="00CA7636">
              <w:rPr>
                <w:rFonts w:asciiTheme="minorBidi" w:hAnsiTheme="minorBidi" w:cstheme="minorBidi"/>
                <w:sz w:val="32"/>
                <w:szCs w:val="32"/>
              </w:rPr>
              <w:t>(5)</w:t>
            </w:r>
          </w:p>
        </w:tc>
        <w:tc>
          <w:tcPr>
            <w:tcW w:w="540" w:type="dxa"/>
          </w:tcPr>
          <w:p w14:paraId="179168D2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40" w:type="dxa"/>
          </w:tcPr>
          <w:p w14:paraId="406EFACF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Y</w:t>
            </w:r>
          </w:p>
        </w:tc>
        <w:tc>
          <w:tcPr>
            <w:tcW w:w="810" w:type="dxa"/>
          </w:tcPr>
          <w:p w14:paraId="7C98ABB7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 xml:space="preserve">Order </w:t>
            </w:r>
          </w:p>
        </w:tc>
        <w:tc>
          <w:tcPr>
            <w:tcW w:w="1350" w:type="dxa"/>
          </w:tcPr>
          <w:p w14:paraId="0800877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รหัสการสั่งซื้อสินค้า</w:t>
            </w:r>
          </w:p>
        </w:tc>
        <w:tc>
          <w:tcPr>
            <w:tcW w:w="1170" w:type="dxa"/>
          </w:tcPr>
          <w:p w14:paraId="175A9191" w14:textId="789E9F78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</w:t>
            </w:r>
            <w:r w:rsidR="00DD728F">
              <w:rPr>
                <w:rFonts w:asciiTheme="minorBidi" w:hAnsiTheme="minorBidi" w:cstheme="minorBidi" w:hint="cs"/>
                <w:sz w:val="32"/>
                <w:szCs w:val="32"/>
                <w:cs/>
              </w:rPr>
              <w:t>เลข</w:t>
            </w:r>
          </w:p>
        </w:tc>
        <w:tc>
          <w:tcPr>
            <w:tcW w:w="1011" w:type="dxa"/>
          </w:tcPr>
          <w:p w14:paraId="088F224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Auto</w:t>
            </w:r>
          </w:p>
        </w:tc>
      </w:tr>
      <w:tr w:rsidR="003E1626" w:rsidRPr="00CA7636" w14:paraId="42517A6B" w14:textId="77777777" w:rsidTr="00BD63C0">
        <w:tc>
          <w:tcPr>
            <w:tcW w:w="1440" w:type="dxa"/>
          </w:tcPr>
          <w:p w14:paraId="2676F51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Pay_date</w:t>
            </w:r>
          </w:p>
        </w:tc>
        <w:tc>
          <w:tcPr>
            <w:tcW w:w="1530" w:type="dxa"/>
          </w:tcPr>
          <w:p w14:paraId="3CA5FEA0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date</w:t>
            </w:r>
          </w:p>
        </w:tc>
        <w:tc>
          <w:tcPr>
            <w:tcW w:w="540" w:type="dxa"/>
          </w:tcPr>
          <w:p w14:paraId="47261698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40" w:type="dxa"/>
          </w:tcPr>
          <w:p w14:paraId="1B3D9039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810" w:type="dxa"/>
          </w:tcPr>
          <w:p w14:paraId="23D2ADBB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645F9C4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วันที่ชำระเงิน</w:t>
            </w:r>
          </w:p>
        </w:tc>
        <w:tc>
          <w:tcPr>
            <w:tcW w:w="1170" w:type="dxa"/>
          </w:tcPr>
          <w:p w14:paraId="42FC06BF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011" w:type="dxa"/>
          </w:tcPr>
          <w:p w14:paraId="599B9FE2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01/mm/yy</w:t>
            </w:r>
          </w:p>
        </w:tc>
      </w:tr>
      <w:tr w:rsidR="003E1626" w:rsidRPr="00CA7636" w14:paraId="64652001" w14:textId="77777777" w:rsidTr="00BD63C0">
        <w:tc>
          <w:tcPr>
            <w:tcW w:w="1440" w:type="dxa"/>
          </w:tcPr>
          <w:p w14:paraId="4AD2222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Pay_time</w:t>
            </w:r>
          </w:p>
        </w:tc>
        <w:tc>
          <w:tcPr>
            <w:tcW w:w="1530" w:type="dxa"/>
          </w:tcPr>
          <w:p w14:paraId="7A741BDC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time</w:t>
            </w:r>
          </w:p>
        </w:tc>
        <w:tc>
          <w:tcPr>
            <w:tcW w:w="540" w:type="dxa"/>
          </w:tcPr>
          <w:p w14:paraId="535DB8E3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40" w:type="dxa"/>
          </w:tcPr>
          <w:p w14:paraId="4D8AC0F1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810" w:type="dxa"/>
          </w:tcPr>
          <w:p w14:paraId="5F18CDA4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55960297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เวลา</w:t>
            </w:r>
          </w:p>
        </w:tc>
        <w:tc>
          <w:tcPr>
            <w:tcW w:w="1170" w:type="dxa"/>
          </w:tcPr>
          <w:p w14:paraId="76EE37EA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ตัวเลข</w:t>
            </w:r>
          </w:p>
        </w:tc>
        <w:tc>
          <w:tcPr>
            <w:tcW w:w="1011" w:type="dxa"/>
          </w:tcPr>
          <w:p w14:paraId="2BE3FCC7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HH:mm</w:t>
            </w:r>
          </w:p>
        </w:tc>
      </w:tr>
      <w:tr w:rsidR="003E1626" w:rsidRPr="00CA7636" w14:paraId="475DBC45" w14:textId="77777777" w:rsidTr="00BD63C0">
        <w:tc>
          <w:tcPr>
            <w:tcW w:w="1440" w:type="dxa"/>
          </w:tcPr>
          <w:p w14:paraId="1689ABA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Pay_amount</w:t>
            </w:r>
          </w:p>
        </w:tc>
        <w:tc>
          <w:tcPr>
            <w:tcW w:w="1530" w:type="dxa"/>
          </w:tcPr>
          <w:p w14:paraId="3A8B88C7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Int(5)</w:t>
            </w:r>
          </w:p>
        </w:tc>
        <w:tc>
          <w:tcPr>
            <w:tcW w:w="540" w:type="dxa"/>
          </w:tcPr>
          <w:p w14:paraId="160B02FA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40" w:type="dxa"/>
          </w:tcPr>
          <w:p w14:paraId="3F7DEBA4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810" w:type="dxa"/>
          </w:tcPr>
          <w:p w14:paraId="5CC5BC9B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28E171D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จำนวนเงิน</w:t>
            </w:r>
          </w:p>
        </w:tc>
        <w:tc>
          <w:tcPr>
            <w:tcW w:w="1170" w:type="dxa"/>
          </w:tcPr>
          <w:p w14:paraId="6BD8C4F4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ตัวเลข</w:t>
            </w:r>
          </w:p>
        </w:tc>
        <w:tc>
          <w:tcPr>
            <w:tcW w:w="1011" w:type="dxa"/>
          </w:tcPr>
          <w:p w14:paraId="7608B6E7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9(5)</w:t>
            </w:r>
          </w:p>
        </w:tc>
      </w:tr>
      <w:tr w:rsidR="003E1626" w:rsidRPr="00CA7636" w14:paraId="2F83A52C" w14:textId="77777777" w:rsidTr="00BD63C0">
        <w:tc>
          <w:tcPr>
            <w:tcW w:w="1440" w:type="dxa"/>
          </w:tcPr>
          <w:p w14:paraId="720C82BF" w14:textId="49B5C163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highlight w:val="yellow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Slip</w:t>
            </w:r>
            <w:r w:rsidR="00DD728F">
              <w:rPr>
                <w:rFonts w:asciiTheme="minorBidi" w:hAnsiTheme="minorBidi" w:cstheme="minorBidi"/>
                <w:noProof/>
                <w:sz w:val="32"/>
                <w:szCs w:val="32"/>
              </w:rPr>
              <w:t>1</w:t>
            </w:r>
          </w:p>
        </w:tc>
        <w:tc>
          <w:tcPr>
            <w:tcW w:w="1530" w:type="dxa"/>
          </w:tcPr>
          <w:p w14:paraId="6500D7DD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Image</w:t>
            </w:r>
          </w:p>
        </w:tc>
        <w:tc>
          <w:tcPr>
            <w:tcW w:w="540" w:type="dxa"/>
          </w:tcPr>
          <w:p w14:paraId="6C662A80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40" w:type="dxa"/>
          </w:tcPr>
          <w:p w14:paraId="26795BF3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810" w:type="dxa"/>
          </w:tcPr>
          <w:p w14:paraId="18C93F0A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7B841A3A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หลักฐานการชำระเงินรูป</w:t>
            </w:r>
          </w:p>
        </w:tc>
        <w:tc>
          <w:tcPr>
            <w:tcW w:w="1170" w:type="dxa"/>
          </w:tcPr>
          <w:p w14:paraId="15EF1ABC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รูป</w:t>
            </w:r>
          </w:p>
        </w:tc>
        <w:tc>
          <w:tcPr>
            <w:tcW w:w="1011" w:type="dxa"/>
          </w:tcPr>
          <w:p w14:paraId="10E154EC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X(255)</w:t>
            </w:r>
          </w:p>
        </w:tc>
      </w:tr>
      <w:tr w:rsidR="00DD728F" w:rsidRPr="00CA7636" w14:paraId="77B0E9C9" w14:textId="77777777" w:rsidTr="00BD63C0">
        <w:tc>
          <w:tcPr>
            <w:tcW w:w="1440" w:type="dxa"/>
          </w:tcPr>
          <w:p w14:paraId="2D8D0DAD" w14:textId="603E2316" w:rsidR="00DD728F" w:rsidRPr="00DD728F" w:rsidRDefault="00DD728F" w:rsidP="00DD728F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DD728F">
              <w:rPr>
                <w:sz w:val="32"/>
                <w:szCs w:val="32"/>
              </w:rPr>
              <w:t>Slip</w:t>
            </w:r>
            <w:r>
              <w:rPr>
                <w:sz w:val="32"/>
                <w:szCs w:val="32"/>
              </w:rPr>
              <w:t>2</w:t>
            </w:r>
          </w:p>
        </w:tc>
        <w:tc>
          <w:tcPr>
            <w:tcW w:w="1530" w:type="dxa"/>
          </w:tcPr>
          <w:p w14:paraId="175277D2" w14:textId="3513D667" w:rsidR="00DD728F" w:rsidRPr="00DD728F" w:rsidRDefault="00DD728F" w:rsidP="00DD728F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DD728F">
              <w:rPr>
                <w:sz w:val="32"/>
                <w:szCs w:val="32"/>
              </w:rPr>
              <w:t>Image</w:t>
            </w:r>
          </w:p>
        </w:tc>
        <w:tc>
          <w:tcPr>
            <w:tcW w:w="540" w:type="dxa"/>
          </w:tcPr>
          <w:p w14:paraId="51CB8230" w14:textId="5514ECA8" w:rsidR="00DD728F" w:rsidRPr="00DD728F" w:rsidRDefault="00DD728F" w:rsidP="00DD728F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DD728F">
              <w:rPr>
                <w:sz w:val="32"/>
                <w:szCs w:val="32"/>
              </w:rPr>
              <w:t>N</w:t>
            </w:r>
          </w:p>
        </w:tc>
        <w:tc>
          <w:tcPr>
            <w:tcW w:w="540" w:type="dxa"/>
          </w:tcPr>
          <w:p w14:paraId="074E4F8C" w14:textId="1EC7CE90" w:rsidR="00DD728F" w:rsidRPr="00DD728F" w:rsidRDefault="00DD728F" w:rsidP="00DD728F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DD728F">
              <w:rPr>
                <w:sz w:val="32"/>
                <w:szCs w:val="32"/>
              </w:rPr>
              <w:t>N</w:t>
            </w:r>
          </w:p>
        </w:tc>
        <w:tc>
          <w:tcPr>
            <w:tcW w:w="810" w:type="dxa"/>
          </w:tcPr>
          <w:p w14:paraId="624E54BF" w14:textId="724C2282" w:rsidR="00DD728F" w:rsidRPr="00DD728F" w:rsidRDefault="00DD728F" w:rsidP="00DD728F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DD728F">
              <w:rPr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721607A3" w14:textId="6DD4B7E8" w:rsidR="00DD728F" w:rsidRPr="00DD728F" w:rsidRDefault="00DD728F" w:rsidP="00DD728F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DD728F">
              <w:rPr>
                <w:sz w:val="32"/>
                <w:szCs w:val="32"/>
                <w:cs/>
              </w:rPr>
              <w:t>หลักฐานการชำระเงินรูป</w:t>
            </w:r>
          </w:p>
        </w:tc>
        <w:tc>
          <w:tcPr>
            <w:tcW w:w="1170" w:type="dxa"/>
          </w:tcPr>
          <w:p w14:paraId="522FF9C4" w14:textId="14A021AA" w:rsidR="00DD728F" w:rsidRPr="00DD728F" w:rsidRDefault="00DD728F" w:rsidP="00DD728F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DD728F">
              <w:rPr>
                <w:sz w:val="32"/>
                <w:szCs w:val="32"/>
                <w:cs/>
              </w:rPr>
              <w:t>รูป</w:t>
            </w:r>
          </w:p>
        </w:tc>
        <w:tc>
          <w:tcPr>
            <w:tcW w:w="1011" w:type="dxa"/>
          </w:tcPr>
          <w:p w14:paraId="158DB04B" w14:textId="5E383D44" w:rsidR="00DD728F" w:rsidRPr="00DD728F" w:rsidRDefault="00DD728F" w:rsidP="00DD728F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DD728F">
              <w:rPr>
                <w:sz w:val="32"/>
                <w:szCs w:val="32"/>
              </w:rPr>
              <w:t>X(255)</w:t>
            </w:r>
          </w:p>
        </w:tc>
      </w:tr>
    </w:tbl>
    <w:p w14:paraId="68644EBE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</w:rPr>
      </w:pPr>
    </w:p>
    <w:p w14:paraId="70DDA709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 xml:space="preserve">ตารางที่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 xml:space="preserve">5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 xml:space="preserve">รายละเอียดตารางของ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Product (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>สินค้า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)</w:t>
      </w:r>
    </w:p>
    <w:tbl>
      <w:tblPr>
        <w:tblStyle w:val="TableGrid"/>
        <w:tblW w:w="0" w:type="auto"/>
        <w:tblInd w:w="-185" w:type="dxa"/>
        <w:tblLayout w:type="fixed"/>
        <w:tblLook w:val="04A0" w:firstRow="1" w:lastRow="0" w:firstColumn="1" w:lastColumn="0" w:noHBand="0" w:noVBand="1"/>
      </w:tblPr>
      <w:tblGrid>
        <w:gridCol w:w="1260"/>
        <w:gridCol w:w="1530"/>
        <w:gridCol w:w="530"/>
        <w:gridCol w:w="550"/>
        <w:gridCol w:w="810"/>
        <w:gridCol w:w="1440"/>
        <w:gridCol w:w="1170"/>
        <w:gridCol w:w="1191"/>
      </w:tblGrid>
      <w:tr w:rsidR="003E1626" w:rsidRPr="00CA7636" w14:paraId="017F02BB" w14:textId="77777777" w:rsidTr="00BD63C0">
        <w:tc>
          <w:tcPr>
            <w:tcW w:w="1260" w:type="dxa"/>
          </w:tcPr>
          <w:p w14:paraId="025DF890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Attribute</w:t>
            </w:r>
          </w:p>
        </w:tc>
        <w:tc>
          <w:tcPr>
            <w:tcW w:w="1530" w:type="dxa"/>
          </w:tcPr>
          <w:p w14:paraId="6A155C30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Type&amp;Length</w:t>
            </w:r>
          </w:p>
        </w:tc>
        <w:tc>
          <w:tcPr>
            <w:tcW w:w="530" w:type="dxa"/>
          </w:tcPr>
          <w:p w14:paraId="507EA044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PK</w:t>
            </w:r>
          </w:p>
        </w:tc>
        <w:tc>
          <w:tcPr>
            <w:tcW w:w="550" w:type="dxa"/>
          </w:tcPr>
          <w:p w14:paraId="24D720BB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FK</w:t>
            </w:r>
          </w:p>
        </w:tc>
        <w:tc>
          <w:tcPr>
            <w:tcW w:w="810" w:type="dxa"/>
          </w:tcPr>
          <w:p w14:paraId="6C0F591B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 xml:space="preserve">Ref Table </w:t>
            </w:r>
          </w:p>
        </w:tc>
        <w:tc>
          <w:tcPr>
            <w:tcW w:w="1440" w:type="dxa"/>
          </w:tcPr>
          <w:p w14:paraId="23DA6356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Description</w:t>
            </w:r>
          </w:p>
        </w:tc>
        <w:tc>
          <w:tcPr>
            <w:tcW w:w="1170" w:type="dxa"/>
          </w:tcPr>
          <w:p w14:paraId="0C219DE8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validation</w:t>
            </w:r>
          </w:p>
        </w:tc>
        <w:tc>
          <w:tcPr>
            <w:tcW w:w="1191" w:type="dxa"/>
          </w:tcPr>
          <w:p w14:paraId="00B38196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Output format</w:t>
            </w:r>
          </w:p>
        </w:tc>
      </w:tr>
      <w:tr w:rsidR="003E1626" w:rsidRPr="00CA7636" w14:paraId="2B81E9A2" w14:textId="77777777" w:rsidTr="00BD63C0">
        <w:tc>
          <w:tcPr>
            <w:tcW w:w="1260" w:type="dxa"/>
          </w:tcPr>
          <w:p w14:paraId="00986BFF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Pid</w:t>
            </w:r>
          </w:p>
        </w:tc>
        <w:tc>
          <w:tcPr>
            <w:tcW w:w="1530" w:type="dxa"/>
          </w:tcPr>
          <w:p w14:paraId="7273CD1E" w14:textId="4654B975" w:rsidR="003E1626" w:rsidRPr="00CA7636" w:rsidRDefault="00DD728F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int</w:t>
            </w:r>
            <w:r w:rsidR="003E1626" w:rsidRPr="00CA7636">
              <w:rPr>
                <w:rFonts w:asciiTheme="minorBidi" w:hAnsiTheme="minorBidi" w:cstheme="minorBidi"/>
                <w:sz w:val="32"/>
                <w:szCs w:val="32"/>
              </w:rPr>
              <w:t>(</w:t>
            </w:r>
            <w:r>
              <w:rPr>
                <w:rFonts w:asciiTheme="minorBidi" w:hAnsiTheme="minorBidi" w:cstheme="minorBidi"/>
                <w:sz w:val="32"/>
                <w:szCs w:val="32"/>
              </w:rPr>
              <w:t>2</w:t>
            </w:r>
            <w:r w:rsidR="003E1626" w:rsidRPr="00CA7636">
              <w:rPr>
                <w:rFonts w:asciiTheme="minorBidi" w:hAnsiTheme="minorBidi" w:cstheme="minorBidi"/>
                <w:sz w:val="32"/>
                <w:szCs w:val="32"/>
              </w:rPr>
              <w:t>)</w:t>
            </w:r>
          </w:p>
        </w:tc>
        <w:tc>
          <w:tcPr>
            <w:tcW w:w="530" w:type="dxa"/>
          </w:tcPr>
          <w:p w14:paraId="5F90E14B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Y</w:t>
            </w:r>
          </w:p>
        </w:tc>
        <w:tc>
          <w:tcPr>
            <w:tcW w:w="550" w:type="dxa"/>
          </w:tcPr>
          <w:p w14:paraId="541FD715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810" w:type="dxa"/>
          </w:tcPr>
          <w:p w14:paraId="648B1C7D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440" w:type="dxa"/>
          </w:tcPr>
          <w:p w14:paraId="47D0DBC6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170" w:type="dxa"/>
          </w:tcPr>
          <w:p w14:paraId="328C1824" w14:textId="26AB301C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</w:t>
            </w:r>
            <w:r w:rsidR="00DD728F">
              <w:rPr>
                <w:rFonts w:asciiTheme="minorBidi" w:hAnsiTheme="minorBidi" w:cstheme="minorBidi" w:hint="cs"/>
                <w:sz w:val="32"/>
                <w:szCs w:val="32"/>
                <w:cs/>
              </w:rPr>
              <w:t>เลข</w:t>
            </w:r>
          </w:p>
        </w:tc>
        <w:tc>
          <w:tcPr>
            <w:tcW w:w="1191" w:type="dxa"/>
          </w:tcPr>
          <w:p w14:paraId="4386F56B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Auto</w:t>
            </w:r>
          </w:p>
        </w:tc>
      </w:tr>
      <w:tr w:rsidR="003E1626" w:rsidRPr="00CA7636" w14:paraId="33E4AE1A" w14:textId="77777777" w:rsidTr="00BD63C0">
        <w:tc>
          <w:tcPr>
            <w:tcW w:w="1260" w:type="dxa"/>
          </w:tcPr>
          <w:p w14:paraId="31ECA49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Pname </w:t>
            </w:r>
          </w:p>
        </w:tc>
        <w:tc>
          <w:tcPr>
            <w:tcW w:w="1530" w:type="dxa"/>
          </w:tcPr>
          <w:p w14:paraId="5E726222" w14:textId="7475A843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Varchar(</w:t>
            </w:r>
            <w:r w:rsidR="00DD728F">
              <w:rPr>
                <w:rFonts w:asciiTheme="minorBidi" w:hAnsiTheme="minorBidi" w:cstheme="minorBidi"/>
                <w:sz w:val="32"/>
                <w:szCs w:val="32"/>
              </w:rPr>
              <w:t>50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)</w:t>
            </w:r>
          </w:p>
        </w:tc>
        <w:tc>
          <w:tcPr>
            <w:tcW w:w="530" w:type="dxa"/>
          </w:tcPr>
          <w:p w14:paraId="652B9E2C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50" w:type="dxa"/>
          </w:tcPr>
          <w:p w14:paraId="555FE66F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810" w:type="dxa"/>
          </w:tcPr>
          <w:p w14:paraId="5B18121B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440" w:type="dxa"/>
          </w:tcPr>
          <w:p w14:paraId="457B7139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1170" w:type="dxa"/>
          </w:tcPr>
          <w:p w14:paraId="2BB36243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191" w:type="dxa"/>
          </w:tcPr>
          <w:p w14:paraId="1BCD73EB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X(25)</w:t>
            </w:r>
          </w:p>
        </w:tc>
      </w:tr>
      <w:tr w:rsidR="003E1626" w:rsidRPr="00CA7636" w14:paraId="258713DD" w14:textId="77777777" w:rsidTr="00BD63C0">
        <w:tc>
          <w:tcPr>
            <w:tcW w:w="1260" w:type="dxa"/>
          </w:tcPr>
          <w:p w14:paraId="66F7E9F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P_detail</w:t>
            </w:r>
          </w:p>
        </w:tc>
        <w:tc>
          <w:tcPr>
            <w:tcW w:w="1530" w:type="dxa"/>
          </w:tcPr>
          <w:p w14:paraId="4FD7B6B8" w14:textId="11B20E83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Varchar(</w:t>
            </w:r>
            <w:r w:rsidR="00DD728F">
              <w:rPr>
                <w:rFonts w:asciiTheme="minorBidi" w:hAnsiTheme="minorBidi" w:cstheme="minorBidi"/>
                <w:sz w:val="32"/>
                <w:szCs w:val="32"/>
              </w:rPr>
              <w:t>250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)</w:t>
            </w:r>
          </w:p>
        </w:tc>
        <w:tc>
          <w:tcPr>
            <w:tcW w:w="530" w:type="dxa"/>
          </w:tcPr>
          <w:p w14:paraId="218992B4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50" w:type="dxa"/>
          </w:tcPr>
          <w:p w14:paraId="35CDBF69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810" w:type="dxa"/>
          </w:tcPr>
          <w:p w14:paraId="3134E594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440" w:type="dxa"/>
          </w:tcPr>
          <w:p w14:paraId="55582EB7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รายละเอียดสินค้า</w:t>
            </w:r>
          </w:p>
        </w:tc>
        <w:tc>
          <w:tcPr>
            <w:tcW w:w="1170" w:type="dxa"/>
          </w:tcPr>
          <w:p w14:paraId="3304F50D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191" w:type="dxa"/>
          </w:tcPr>
          <w:p w14:paraId="6039D401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X(55)</w:t>
            </w:r>
          </w:p>
        </w:tc>
      </w:tr>
      <w:tr w:rsidR="003E1626" w:rsidRPr="00CA7636" w14:paraId="1DD44D50" w14:textId="77777777" w:rsidTr="00BD63C0">
        <w:tc>
          <w:tcPr>
            <w:tcW w:w="1260" w:type="dxa"/>
          </w:tcPr>
          <w:p w14:paraId="4A11D588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P_size</w:t>
            </w:r>
          </w:p>
        </w:tc>
        <w:tc>
          <w:tcPr>
            <w:tcW w:w="1530" w:type="dxa"/>
          </w:tcPr>
          <w:p w14:paraId="2939B0DA" w14:textId="76E37388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Varchar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 xml:space="preserve"> (</w:t>
            </w:r>
            <w:r w:rsidR="00DD728F">
              <w:rPr>
                <w:rFonts w:asciiTheme="minorBidi" w:hAnsiTheme="minorBidi" w:cstheme="minorBidi"/>
                <w:sz w:val="32"/>
                <w:szCs w:val="32"/>
              </w:rPr>
              <w:t>2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5)</w:t>
            </w:r>
          </w:p>
        </w:tc>
        <w:tc>
          <w:tcPr>
            <w:tcW w:w="530" w:type="dxa"/>
          </w:tcPr>
          <w:p w14:paraId="25426AFF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50" w:type="dxa"/>
          </w:tcPr>
          <w:p w14:paraId="000F7D46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810" w:type="dxa"/>
          </w:tcPr>
          <w:p w14:paraId="6D45A897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440" w:type="dxa"/>
          </w:tcPr>
          <w:p w14:paraId="2461919C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ขนาด</w:t>
            </w:r>
          </w:p>
        </w:tc>
        <w:tc>
          <w:tcPr>
            <w:tcW w:w="1170" w:type="dxa"/>
          </w:tcPr>
          <w:p w14:paraId="4E1BCC63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191" w:type="dxa"/>
          </w:tcPr>
          <w:p w14:paraId="1B7CCD15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X(5)</w:t>
            </w:r>
          </w:p>
        </w:tc>
      </w:tr>
      <w:tr w:rsidR="003E1626" w:rsidRPr="00CA7636" w14:paraId="72152CAA" w14:textId="77777777" w:rsidTr="00BD63C0">
        <w:tc>
          <w:tcPr>
            <w:tcW w:w="1260" w:type="dxa"/>
          </w:tcPr>
          <w:p w14:paraId="74A6AFC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P_price</w:t>
            </w:r>
          </w:p>
        </w:tc>
        <w:tc>
          <w:tcPr>
            <w:tcW w:w="1530" w:type="dxa"/>
          </w:tcPr>
          <w:p w14:paraId="39B17A12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Int(5)</w:t>
            </w:r>
          </w:p>
        </w:tc>
        <w:tc>
          <w:tcPr>
            <w:tcW w:w="530" w:type="dxa"/>
          </w:tcPr>
          <w:p w14:paraId="68A4E139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50" w:type="dxa"/>
          </w:tcPr>
          <w:p w14:paraId="18613C00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810" w:type="dxa"/>
          </w:tcPr>
          <w:p w14:paraId="65477BE1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440" w:type="dxa"/>
          </w:tcPr>
          <w:p w14:paraId="02684334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ราคา</w:t>
            </w:r>
          </w:p>
        </w:tc>
        <w:tc>
          <w:tcPr>
            <w:tcW w:w="1170" w:type="dxa"/>
          </w:tcPr>
          <w:p w14:paraId="74E6DAE8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ตัวเลข</w:t>
            </w:r>
          </w:p>
        </w:tc>
        <w:tc>
          <w:tcPr>
            <w:tcW w:w="1191" w:type="dxa"/>
          </w:tcPr>
          <w:p w14:paraId="5768FF40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9(5)</w:t>
            </w:r>
          </w:p>
        </w:tc>
      </w:tr>
      <w:tr w:rsidR="003E1626" w:rsidRPr="00CA7636" w14:paraId="7B56E16D" w14:textId="77777777" w:rsidTr="00BD63C0">
        <w:tc>
          <w:tcPr>
            <w:tcW w:w="1260" w:type="dxa"/>
          </w:tcPr>
          <w:p w14:paraId="315F5D9C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P_cost</w:t>
            </w:r>
          </w:p>
        </w:tc>
        <w:tc>
          <w:tcPr>
            <w:tcW w:w="1530" w:type="dxa"/>
          </w:tcPr>
          <w:p w14:paraId="3296FA39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Int(5)</w:t>
            </w:r>
          </w:p>
        </w:tc>
        <w:tc>
          <w:tcPr>
            <w:tcW w:w="530" w:type="dxa"/>
          </w:tcPr>
          <w:p w14:paraId="650A1A4C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50" w:type="dxa"/>
          </w:tcPr>
          <w:p w14:paraId="4F9FBB49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810" w:type="dxa"/>
          </w:tcPr>
          <w:p w14:paraId="3DE0CC04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440" w:type="dxa"/>
          </w:tcPr>
          <w:p w14:paraId="73FF8FE4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ต้นทุน</w:t>
            </w:r>
          </w:p>
        </w:tc>
        <w:tc>
          <w:tcPr>
            <w:tcW w:w="1170" w:type="dxa"/>
          </w:tcPr>
          <w:p w14:paraId="2E4000E2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ตัวเลข</w:t>
            </w:r>
          </w:p>
        </w:tc>
        <w:tc>
          <w:tcPr>
            <w:tcW w:w="1191" w:type="dxa"/>
          </w:tcPr>
          <w:p w14:paraId="686EBD09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9(5)</w:t>
            </w:r>
          </w:p>
        </w:tc>
      </w:tr>
      <w:tr w:rsidR="003E1626" w:rsidRPr="00CA7636" w14:paraId="7D71D106" w14:textId="77777777" w:rsidTr="00BD63C0">
        <w:tc>
          <w:tcPr>
            <w:tcW w:w="1260" w:type="dxa"/>
          </w:tcPr>
          <w:p w14:paraId="4F1306A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P_quantity</w:t>
            </w:r>
          </w:p>
        </w:tc>
        <w:tc>
          <w:tcPr>
            <w:tcW w:w="1530" w:type="dxa"/>
          </w:tcPr>
          <w:p w14:paraId="27F3692C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Int(5)</w:t>
            </w:r>
          </w:p>
        </w:tc>
        <w:tc>
          <w:tcPr>
            <w:tcW w:w="530" w:type="dxa"/>
          </w:tcPr>
          <w:p w14:paraId="4016866A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50" w:type="dxa"/>
          </w:tcPr>
          <w:p w14:paraId="3B2F6AA6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810" w:type="dxa"/>
          </w:tcPr>
          <w:p w14:paraId="251B297D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440" w:type="dxa"/>
          </w:tcPr>
          <w:p w14:paraId="1E136951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จำนวน</w:t>
            </w:r>
          </w:p>
        </w:tc>
        <w:tc>
          <w:tcPr>
            <w:tcW w:w="1170" w:type="dxa"/>
          </w:tcPr>
          <w:p w14:paraId="69BC1826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ตัวเลข</w:t>
            </w:r>
          </w:p>
        </w:tc>
        <w:tc>
          <w:tcPr>
            <w:tcW w:w="1191" w:type="dxa"/>
          </w:tcPr>
          <w:p w14:paraId="6FF74DD5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9(5)</w:t>
            </w:r>
          </w:p>
        </w:tc>
      </w:tr>
      <w:tr w:rsidR="003E1626" w:rsidRPr="00CA7636" w14:paraId="7B18EFAD" w14:textId="77777777" w:rsidTr="00BD63C0">
        <w:tc>
          <w:tcPr>
            <w:tcW w:w="1260" w:type="dxa"/>
          </w:tcPr>
          <w:p w14:paraId="126CBBB5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P_unit</w:t>
            </w:r>
          </w:p>
        </w:tc>
        <w:tc>
          <w:tcPr>
            <w:tcW w:w="1530" w:type="dxa"/>
          </w:tcPr>
          <w:p w14:paraId="7069D136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Varchar(25)</w:t>
            </w:r>
          </w:p>
        </w:tc>
        <w:tc>
          <w:tcPr>
            <w:tcW w:w="530" w:type="dxa"/>
          </w:tcPr>
          <w:p w14:paraId="268C093E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50" w:type="dxa"/>
          </w:tcPr>
          <w:p w14:paraId="654B567B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810" w:type="dxa"/>
          </w:tcPr>
          <w:p w14:paraId="1641870D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440" w:type="dxa"/>
          </w:tcPr>
          <w:p w14:paraId="6AE6B372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หน่วยนับ</w:t>
            </w:r>
          </w:p>
        </w:tc>
        <w:tc>
          <w:tcPr>
            <w:tcW w:w="1170" w:type="dxa"/>
          </w:tcPr>
          <w:p w14:paraId="2F7EFF52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191" w:type="dxa"/>
          </w:tcPr>
          <w:p w14:paraId="3615BDA3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X(25)</w:t>
            </w:r>
          </w:p>
        </w:tc>
      </w:tr>
      <w:tr w:rsidR="003E1626" w:rsidRPr="00CA7636" w14:paraId="16FBD3D2" w14:textId="77777777" w:rsidTr="00BD63C0">
        <w:tc>
          <w:tcPr>
            <w:tcW w:w="1260" w:type="dxa"/>
          </w:tcPr>
          <w:p w14:paraId="06AFBB69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P_tpye</w:t>
            </w:r>
          </w:p>
        </w:tc>
        <w:tc>
          <w:tcPr>
            <w:tcW w:w="1530" w:type="dxa"/>
          </w:tcPr>
          <w:p w14:paraId="1EB54C7D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Varchar(25)</w:t>
            </w:r>
          </w:p>
        </w:tc>
        <w:tc>
          <w:tcPr>
            <w:tcW w:w="530" w:type="dxa"/>
          </w:tcPr>
          <w:p w14:paraId="2C442ABB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50" w:type="dxa"/>
          </w:tcPr>
          <w:p w14:paraId="4E28212C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810" w:type="dxa"/>
          </w:tcPr>
          <w:p w14:paraId="748D7BA2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440" w:type="dxa"/>
          </w:tcPr>
          <w:p w14:paraId="72CCF035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ประเภท</w:t>
            </w:r>
          </w:p>
        </w:tc>
        <w:tc>
          <w:tcPr>
            <w:tcW w:w="1170" w:type="dxa"/>
          </w:tcPr>
          <w:p w14:paraId="3B2812EC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191" w:type="dxa"/>
          </w:tcPr>
          <w:p w14:paraId="0B6AB058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X(25)</w:t>
            </w:r>
          </w:p>
        </w:tc>
      </w:tr>
      <w:tr w:rsidR="003E1626" w:rsidRPr="00CA7636" w14:paraId="75B7849F" w14:textId="77777777" w:rsidTr="00BD63C0">
        <w:tc>
          <w:tcPr>
            <w:tcW w:w="1260" w:type="dxa"/>
          </w:tcPr>
          <w:p w14:paraId="55F9ED70" w14:textId="17E379FD" w:rsidR="003E1626" w:rsidRPr="00CA7636" w:rsidRDefault="00DD728F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noProof/>
                <w:sz w:val="32"/>
                <w:szCs w:val="32"/>
              </w:rPr>
              <w:t>P_</w:t>
            </w:r>
            <w:r w:rsidR="003E1626"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Image</w:t>
            </w:r>
          </w:p>
        </w:tc>
        <w:tc>
          <w:tcPr>
            <w:tcW w:w="1530" w:type="dxa"/>
          </w:tcPr>
          <w:p w14:paraId="7016CCD5" w14:textId="3DF6210B" w:rsidR="003E1626" w:rsidRPr="00CA7636" w:rsidRDefault="00DD728F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DD728F">
              <w:rPr>
                <w:rFonts w:asciiTheme="minorBidi" w:hAnsiTheme="minorBidi" w:cstheme="minorBidi"/>
                <w:noProof/>
                <w:sz w:val="32"/>
                <w:szCs w:val="32"/>
              </w:rPr>
              <w:t>Varchar(25</w:t>
            </w:r>
            <w:r>
              <w:rPr>
                <w:rFonts w:asciiTheme="minorBidi" w:hAnsiTheme="minorBidi" w:cstheme="minorBidi"/>
                <w:noProof/>
                <w:sz w:val="32"/>
                <w:szCs w:val="32"/>
              </w:rPr>
              <w:t>0</w:t>
            </w:r>
            <w:r w:rsidRPr="00DD728F">
              <w:rPr>
                <w:rFonts w:asciiTheme="minorBidi" w:hAnsiTheme="minorBidi" w:cstheme="minorBidi"/>
                <w:noProof/>
                <w:sz w:val="32"/>
                <w:szCs w:val="32"/>
              </w:rPr>
              <w:t>)</w:t>
            </w:r>
          </w:p>
        </w:tc>
        <w:tc>
          <w:tcPr>
            <w:tcW w:w="530" w:type="dxa"/>
          </w:tcPr>
          <w:p w14:paraId="35BCFDD7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50" w:type="dxa"/>
          </w:tcPr>
          <w:p w14:paraId="2E6301B0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810" w:type="dxa"/>
          </w:tcPr>
          <w:p w14:paraId="27449BF3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440" w:type="dxa"/>
          </w:tcPr>
          <w:p w14:paraId="0E1F790B" w14:textId="0CCB9FCD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รูปสินค้า</w:t>
            </w:r>
          </w:p>
        </w:tc>
        <w:tc>
          <w:tcPr>
            <w:tcW w:w="1170" w:type="dxa"/>
          </w:tcPr>
          <w:p w14:paraId="68736493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รูป</w:t>
            </w:r>
          </w:p>
        </w:tc>
        <w:tc>
          <w:tcPr>
            <w:tcW w:w="1191" w:type="dxa"/>
          </w:tcPr>
          <w:p w14:paraId="2DE6437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X(255)</w:t>
            </w:r>
          </w:p>
        </w:tc>
      </w:tr>
    </w:tbl>
    <w:p w14:paraId="075197F0" w14:textId="603E7A59" w:rsidR="00BD6444" w:rsidRPr="00CA7636" w:rsidRDefault="00BD6444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57E88FF5" w14:textId="77777777" w:rsidR="00BD6444" w:rsidRPr="00CA7636" w:rsidRDefault="00BD6444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00C7FCA5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 xml:space="preserve">ตารางที่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 xml:space="preserve"> 6 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 xml:space="preserve">รายละเอียดตารางของ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Admin (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>ผู้ดูแลระบบ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)</w:t>
      </w:r>
    </w:p>
    <w:tbl>
      <w:tblPr>
        <w:tblStyle w:val="TableGrid"/>
        <w:tblW w:w="0" w:type="auto"/>
        <w:tblInd w:w="-185" w:type="dxa"/>
        <w:tblLayout w:type="fixed"/>
        <w:tblLook w:val="04A0" w:firstRow="1" w:lastRow="0" w:firstColumn="1" w:lastColumn="0" w:noHBand="0" w:noVBand="1"/>
      </w:tblPr>
      <w:tblGrid>
        <w:gridCol w:w="1440"/>
        <w:gridCol w:w="1530"/>
        <w:gridCol w:w="450"/>
        <w:gridCol w:w="450"/>
        <w:gridCol w:w="900"/>
        <w:gridCol w:w="1260"/>
        <w:gridCol w:w="1260"/>
        <w:gridCol w:w="1191"/>
      </w:tblGrid>
      <w:tr w:rsidR="003E1626" w:rsidRPr="00CA7636" w14:paraId="6C253BDB" w14:textId="77777777" w:rsidTr="00DD728F">
        <w:tc>
          <w:tcPr>
            <w:tcW w:w="1440" w:type="dxa"/>
          </w:tcPr>
          <w:p w14:paraId="1333FA2B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Attribute</w:t>
            </w:r>
          </w:p>
        </w:tc>
        <w:tc>
          <w:tcPr>
            <w:tcW w:w="1530" w:type="dxa"/>
          </w:tcPr>
          <w:p w14:paraId="4C110E40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Type&amp;Length</w:t>
            </w:r>
          </w:p>
        </w:tc>
        <w:tc>
          <w:tcPr>
            <w:tcW w:w="450" w:type="dxa"/>
          </w:tcPr>
          <w:p w14:paraId="455C8F4B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PK</w:t>
            </w:r>
          </w:p>
        </w:tc>
        <w:tc>
          <w:tcPr>
            <w:tcW w:w="450" w:type="dxa"/>
          </w:tcPr>
          <w:p w14:paraId="0AF210E8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FK</w:t>
            </w:r>
          </w:p>
        </w:tc>
        <w:tc>
          <w:tcPr>
            <w:tcW w:w="900" w:type="dxa"/>
          </w:tcPr>
          <w:p w14:paraId="037F53E6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 xml:space="preserve">Ref Table </w:t>
            </w:r>
          </w:p>
        </w:tc>
        <w:tc>
          <w:tcPr>
            <w:tcW w:w="1260" w:type="dxa"/>
          </w:tcPr>
          <w:p w14:paraId="46C25A33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Description</w:t>
            </w:r>
          </w:p>
        </w:tc>
        <w:tc>
          <w:tcPr>
            <w:tcW w:w="1260" w:type="dxa"/>
          </w:tcPr>
          <w:p w14:paraId="290B207C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validation</w:t>
            </w:r>
          </w:p>
        </w:tc>
        <w:tc>
          <w:tcPr>
            <w:tcW w:w="1191" w:type="dxa"/>
          </w:tcPr>
          <w:p w14:paraId="2AE9F33D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Output format</w:t>
            </w:r>
          </w:p>
        </w:tc>
      </w:tr>
      <w:tr w:rsidR="003E1626" w:rsidRPr="00CA7636" w14:paraId="389E53FB" w14:textId="77777777" w:rsidTr="00DD728F">
        <w:tc>
          <w:tcPr>
            <w:tcW w:w="1440" w:type="dxa"/>
          </w:tcPr>
          <w:p w14:paraId="6B76327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Aid</w:t>
            </w:r>
          </w:p>
        </w:tc>
        <w:tc>
          <w:tcPr>
            <w:tcW w:w="1530" w:type="dxa"/>
          </w:tcPr>
          <w:p w14:paraId="307A4337" w14:textId="4491F60A" w:rsidR="003E1626" w:rsidRPr="00CA7636" w:rsidRDefault="00DD728F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int</w:t>
            </w:r>
            <w:r w:rsidR="003E1626" w:rsidRPr="00CA7636">
              <w:rPr>
                <w:rFonts w:asciiTheme="minorBidi" w:hAnsiTheme="minorBidi" w:cstheme="minorBidi"/>
                <w:sz w:val="32"/>
                <w:szCs w:val="32"/>
              </w:rPr>
              <w:t>(5)</w:t>
            </w:r>
          </w:p>
        </w:tc>
        <w:tc>
          <w:tcPr>
            <w:tcW w:w="450" w:type="dxa"/>
          </w:tcPr>
          <w:p w14:paraId="5D715BF0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Y</w:t>
            </w:r>
          </w:p>
        </w:tc>
        <w:tc>
          <w:tcPr>
            <w:tcW w:w="450" w:type="dxa"/>
          </w:tcPr>
          <w:p w14:paraId="60E0E08D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2E135D50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37EF829B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รหัสผู้ดูแลระบบ</w:t>
            </w:r>
          </w:p>
        </w:tc>
        <w:tc>
          <w:tcPr>
            <w:tcW w:w="1260" w:type="dxa"/>
          </w:tcPr>
          <w:p w14:paraId="7A724527" w14:textId="19456C01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</w:t>
            </w:r>
            <w:r w:rsidR="00DD728F">
              <w:rPr>
                <w:rFonts w:asciiTheme="minorBidi" w:hAnsiTheme="minorBidi" w:cstheme="minorBidi" w:hint="cs"/>
                <w:sz w:val="32"/>
                <w:szCs w:val="32"/>
                <w:cs/>
              </w:rPr>
              <w:t>เลข</w:t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191" w:type="dxa"/>
          </w:tcPr>
          <w:p w14:paraId="0CD3E900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Auto</w:t>
            </w:r>
          </w:p>
        </w:tc>
      </w:tr>
      <w:tr w:rsidR="003E1626" w:rsidRPr="00CA7636" w14:paraId="43320BB9" w14:textId="77777777" w:rsidTr="00DD728F">
        <w:tc>
          <w:tcPr>
            <w:tcW w:w="1440" w:type="dxa"/>
          </w:tcPr>
          <w:p w14:paraId="2D0899C1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Aname</w:t>
            </w:r>
          </w:p>
        </w:tc>
        <w:tc>
          <w:tcPr>
            <w:tcW w:w="1530" w:type="dxa"/>
          </w:tcPr>
          <w:p w14:paraId="3DFF4539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Varchar(25)</w:t>
            </w:r>
          </w:p>
        </w:tc>
        <w:tc>
          <w:tcPr>
            <w:tcW w:w="450" w:type="dxa"/>
          </w:tcPr>
          <w:p w14:paraId="050F79D2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3DC12629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35E1C790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31B1C2E5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ชื่อ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260" w:type="dxa"/>
          </w:tcPr>
          <w:p w14:paraId="0B8E8E08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191" w:type="dxa"/>
          </w:tcPr>
          <w:p w14:paraId="76EB7D47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X(25)</w:t>
            </w:r>
          </w:p>
        </w:tc>
      </w:tr>
      <w:tr w:rsidR="003E1626" w:rsidRPr="00CA7636" w14:paraId="0FC5CD03" w14:textId="77777777" w:rsidTr="00DD728F">
        <w:tc>
          <w:tcPr>
            <w:tcW w:w="1440" w:type="dxa"/>
          </w:tcPr>
          <w:p w14:paraId="71F886A7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 xml:space="preserve">A_address </w:t>
            </w:r>
          </w:p>
        </w:tc>
        <w:tc>
          <w:tcPr>
            <w:tcW w:w="1530" w:type="dxa"/>
          </w:tcPr>
          <w:p w14:paraId="6652BBB0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Varchar(55)</w:t>
            </w:r>
          </w:p>
        </w:tc>
        <w:tc>
          <w:tcPr>
            <w:tcW w:w="450" w:type="dxa"/>
          </w:tcPr>
          <w:p w14:paraId="0EF73511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3CBB96C2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03935231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45C4E0BE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260" w:type="dxa"/>
          </w:tcPr>
          <w:p w14:paraId="2CEEA2AE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191" w:type="dxa"/>
          </w:tcPr>
          <w:p w14:paraId="59E3B5E4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X(55)</w:t>
            </w:r>
          </w:p>
        </w:tc>
      </w:tr>
      <w:tr w:rsidR="003E1626" w:rsidRPr="00CA7636" w14:paraId="5AD06781" w14:textId="77777777" w:rsidTr="00DD728F">
        <w:tc>
          <w:tcPr>
            <w:tcW w:w="1440" w:type="dxa"/>
          </w:tcPr>
          <w:p w14:paraId="3256B61F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A</w:t>
            </w:r>
            <w:r w:rsidRPr="00CA7636">
              <w:rPr>
                <w:rFonts w:asciiTheme="minorBidi" w:hAnsiTheme="minorBidi" w:cstheme="minorBidi"/>
              </w:rPr>
              <w:t>_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sub</w:t>
            </w:r>
          </w:p>
        </w:tc>
        <w:tc>
          <w:tcPr>
            <w:tcW w:w="1530" w:type="dxa"/>
          </w:tcPr>
          <w:p w14:paraId="4395886C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Varchar(25)</w:t>
            </w:r>
          </w:p>
        </w:tc>
        <w:tc>
          <w:tcPr>
            <w:tcW w:w="450" w:type="dxa"/>
          </w:tcPr>
          <w:p w14:paraId="5A9F63CF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2FC4EE77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30FD2525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7A86D514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ตำบล</w:t>
            </w:r>
          </w:p>
        </w:tc>
        <w:tc>
          <w:tcPr>
            <w:tcW w:w="1260" w:type="dxa"/>
          </w:tcPr>
          <w:p w14:paraId="21A95BE6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191" w:type="dxa"/>
          </w:tcPr>
          <w:p w14:paraId="7937554D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X(25)</w:t>
            </w:r>
          </w:p>
        </w:tc>
      </w:tr>
      <w:tr w:rsidR="003E1626" w:rsidRPr="00CA7636" w14:paraId="776BBD9A" w14:textId="77777777" w:rsidTr="00DD728F">
        <w:tc>
          <w:tcPr>
            <w:tcW w:w="1440" w:type="dxa"/>
          </w:tcPr>
          <w:p w14:paraId="081F9583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A_dis</w:t>
            </w:r>
          </w:p>
        </w:tc>
        <w:tc>
          <w:tcPr>
            <w:tcW w:w="1530" w:type="dxa"/>
          </w:tcPr>
          <w:p w14:paraId="3EB7674E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Varchar(25)</w:t>
            </w:r>
          </w:p>
        </w:tc>
        <w:tc>
          <w:tcPr>
            <w:tcW w:w="450" w:type="dxa"/>
          </w:tcPr>
          <w:p w14:paraId="1D02F554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158A50C4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764919FC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6D76CDE2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อำเภอ</w:t>
            </w:r>
          </w:p>
        </w:tc>
        <w:tc>
          <w:tcPr>
            <w:tcW w:w="1260" w:type="dxa"/>
          </w:tcPr>
          <w:p w14:paraId="01C54254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191" w:type="dxa"/>
          </w:tcPr>
          <w:p w14:paraId="078E414C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X(25)</w:t>
            </w:r>
          </w:p>
        </w:tc>
      </w:tr>
      <w:tr w:rsidR="003E1626" w:rsidRPr="00CA7636" w14:paraId="2AFB6C75" w14:textId="77777777" w:rsidTr="00DD728F">
        <w:tc>
          <w:tcPr>
            <w:tcW w:w="1440" w:type="dxa"/>
          </w:tcPr>
          <w:p w14:paraId="7B55A83B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A_pro</w:t>
            </w:r>
          </w:p>
        </w:tc>
        <w:tc>
          <w:tcPr>
            <w:tcW w:w="1530" w:type="dxa"/>
          </w:tcPr>
          <w:p w14:paraId="2023D4B3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Varchar(25)</w:t>
            </w:r>
          </w:p>
        </w:tc>
        <w:tc>
          <w:tcPr>
            <w:tcW w:w="450" w:type="dxa"/>
          </w:tcPr>
          <w:p w14:paraId="19A394D9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3391F6B0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01B19E13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1609F41B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260" w:type="dxa"/>
          </w:tcPr>
          <w:p w14:paraId="16E661F1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191" w:type="dxa"/>
          </w:tcPr>
          <w:p w14:paraId="1F481286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X(25)</w:t>
            </w:r>
          </w:p>
        </w:tc>
      </w:tr>
      <w:tr w:rsidR="003E1626" w:rsidRPr="00CA7636" w14:paraId="1BB28D14" w14:textId="77777777" w:rsidTr="00DD728F">
        <w:tc>
          <w:tcPr>
            <w:tcW w:w="1440" w:type="dxa"/>
          </w:tcPr>
          <w:p w14:paraId="0A7C8CD0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A_tel</w:t>
            </w:r>
          </w:p>
        </w:tc>
        <w:tc>
          <w:tcPr>
            <w:tcW w:w="1530" w:type="dxa"/>
          </w:tcPr>
          <w:p w14:paraId="6732C5E7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Char</w:t>
            </w: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(10)</w:t>
            </w:r>
          </w:p>
        </w:tc>
        <w:tc>
          <w:tcPr>
            <w:tcW w:w="450" w:type="dxa"/>
          </w:tcPr>
          <w:p w14:paraId="21DF0D8E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0517C3E0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7BC22031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615A045D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260" w:type="dxa"/>
          </w:tcPr>
          <w:p w14:paraId="55665AB2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ตัวเลข</w:t>
            </w:r>
          </w:p>
        </w:tc>
        <w:tc>
          <w:tcPr>
            <w:tcW w:w="1191" w:type="dxa"/>
          </w:tcPr>
          <w:p w14:paraId="52B2429E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9(10)</w:t>
            </w:r>
          </w:p>
        </w:tc>
      </w:tr>
      <w:tr w:rsidR="003E1626" w:rsidRPr="00CA7636" w14:paraId="630ADAA6" w14:textId="77777777" w:rsidTr="00DD728F">
        <w:tc>
          <w:tcPr>
            <w:tcW w:w="1440" w:type="dxa"/>
          </w:tcPr>
          <w:p w14:paraId="2BDAFE66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A_email</w:t>
            </w:r>
          </w:p>
        </w:tc>
        <w:tc>
          <w:tcPr>
            <w:tcW w:w="1530" w:type="dxa"/>
          </w:tcPr>
          <w:p w14:paraId="0B5E697F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Varchar(25)</w:t>
            </w:r>
          </w:p>
        </w:tc>
        <w:tc>
          <w:tcPr>
            <w:tcW w:w="450" w:type="dxa"/>
          </w:tcPr>
          <w:p w14:paraId="4001E9D4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247448CD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1C19B1B3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260" w:type="dxa"/>
          </w:tcPr>
          <w:p w14:paraId="20C2CF9C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อีเมล</w:t>
            </w:r>
          </w:p>
        </w:tc>
        <w:tc>
          <w:tcPr>
            <w:tcW w:w="1260" w:type="dxa"/>
          </w:tcPr>
          <w:p w14:paraId="6CA35442" w14:textId="77777777" w:rsidR="003E1626" w:rsidRPr="00CA7636" w:rsidRDefault="003E1626" w:rsidP="00BD63C0">
            <w:pPr>
              <w:rPr>
                <w:rFonts w:asciiTheme="minorBidi" w:hAnsiTheme="minorBidi" w:cstheme="minorBidi"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191" w:type="dxa"/>
          </w:tcPr>
          <w:p w14:paraId="50E457D8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X(25)</w:t>
            </w:r>
          </w:p>
        </w:tc>
      </w:tr>
      <w:tr w:rsidR="003E1626" w:rsidRPr="00CA7636" w14:paraId="4ECB482B" w14:textId="77777777" w:rsidTr="00DD728F">
        <w:tc>
          <w:tcPr>
            <w:tcW w:w="1440" w:type="dxa"/>
          </w:tcPr>
          <w:p w14:paraId="327302B3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Username</w:t>
            </w:r>
          </w:p>
        </w:tc>
        <w:tc>
          <w:tcPr>
            <w:tcW w:w="1530" w:type="dxa"/>
          </w:tcPr>
          <w:p w14:paraId="013B5231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Varchar(25)</w:t>
            </w:r>
          </w:p>
        </w:tc>
        <w:tc>
          <w:tcPr>
            <w:tcW w:w="450" w:type="dxa"/>
          </w:tcPr>
          <w:p w14:paraId="5BCCC803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5A220D5B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6767416F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</w:rPr>
              <w:t>-</w:t>
            </w:r>
          </w:p>
        </w:tc>
        <w:tc>
          <w:tcPr>
            <w:tcW w:w="1260" w:type="dxa"/>
          </w:tcPr>
          <w:p w14:paraId="7F46364F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Username</w:t>
            </w:r>
          </w:p>
        </w:tc>
        <w:tc>
          <w:tcPr>
            <w:tcW w:w="1260" w:type="dxa"/>
          </w:tcPr>
          <w:p w14:paraId="439E5F9F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191" w:type="dxa"/>
          </w:tcPr>
          <w:p w14:paraId="2DC73865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X(25)</w:t>
            </w:r>
          </w:p>
        </w:tc>
      </w:tr>
      <w:tr w:rsidR="003E1626" w:rsidRPr="00CA7636" w14:paraId="4B741D4F" w14:textId="77777777" w:rsidTr="00DD728F">
        <w:tc>
          <w:tcPr>
            <w:tcW w:w="1440" w:type="dxa"/>
          </w:tcPr>
          <w:p w14:paraId="679C6C6A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Password</w:t>
            </w:r>
          </w:p>
        </w:tc>
        <w:tc>
          <w:tcPr>
            <w:tcW w:w="1530" w:type="dxa"/>
          </w:tcPr>
          <w:p w14:paraId="76F813B1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Varchar(25)</w:t>
            </w:r>
          </w:p>
        </w:tc>
        <w:tc>
          <w:tcPr>
            <w:tcW w:w="450" w:type="dxa"/>
          </w:tcPr>
          <w:p w14:paraId="261870CD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12AC39EC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7436D737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</w:rPr>
              <w:t>-</w:t>
            </w:r>
          </w:p>
        </w:tc>
        <w:tc>
          <w:tcPr>
            <w:tcW w:w="1260" w:type="dxa"/>
          </w:tcPr>
          <w:p w14:paraId="76EB59EE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Password</w:t>
            </w:r>
          </w:p>
        </w:tc>
        <w:tc>
          <w:tcPr>
            <w:tcW w:w="1260" w:type="dxa"/>
          </w:tcPr>
          <w:p w14:paraId="3DE5F087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ตัวเลข</w:t>
            </w:r>
          </w:p>
        </w:tc>
        <w:tc>
          <w:tcPr>
            <w:tcW w:w="1191" w:type="dxa"/>
          </w:tcPr>
          <w:p w14:paraId="394948A1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9(25)</w:t>
            </w:r>
          </w:p>
        </w:tc>
      </w:tr>
      <w:tr w:rsidR="00DD728F" w:rsidRPr="00CA7636" w14:paraId="1154B2F5" w14:textId="77777777" w:rsidTr="00DD728F">
        <w:tc>
          <w:tcPr>
            <w:tcW w:w="1440" w:type="dxa"/>
          </w:tcPr>
          <w:p w14:paraId="4D1A4732" w14:textId="27929758" w:rsidR="00DD728F" w:rsidRPr="00DD728F" w:rsidRDefault="00DD728F" w:rsidP="00DD728F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proofErr w:type="spellStart"/>
            <w:r w:rsidRPr="00DD728F">
              <w:rPr>
                <w:sz w:val="32"/>
                <w:szCs w:val="32"/>
              </w:rPr>
              <w:t>User_status</w:t>
            </w:r>
            <w:proofErr w:type="spellEnd"/>
          </w:p>
        </w:tc>
        <w:tc>
          <w:tcPr>
            <w:tcW w:w="1530" w:type="dxa"/>
          </w:tcPr>
          <w:p w14:paraId="042A313E" w14:textId="3DC4C6C3" w:rsidR="00DD728F" w:rsidRPr="00DD728F" w:rsidRDefault="00DD728F" w:rsidP="00DD728F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DD728F">
              <w:rPr>
                <w:sz w:val="32"/>
                <w:szCs w:val="32"/>
              </w:rPr>
              <w:t>Chat(1)</w:t>
            </w:r>
          </w:p>
        </w:tc>
        <w:tc>
          <w:tcPr>
            <w:tcW w:w="450" w:type="dxa"/>
          </w:tcPr>
          <w:p w14:paraId="61AFD676" w14:textId="4109FEBB" w:rsidR="00DD728F" w:rsidRPr="00DD728F" w:rsidRDefault="00DD728F" w:rsidP="00DD728F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DD728F">
              <w:rPr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31C35CE3" w14:textId="377E283F" w:rsidR="00DD728F" w:rsidRPr="00DD728F" w:rsidRDefault="00DD728F" w:rsidP="00DD728F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DD728F">
              <w:rPr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2ECF3926" w14:textId="77777777" w:rsidR="00DD728F" w:rsidRPr="00DD728F" w:rsidRDefault="00DD728F" w:rsidP="00DD728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1260" w:type="dxa"/>
          </w:tcPr>
          <w:p w14:paraId="5ED0219F" w14:textId="7DDACA55" w:rsidR="00DD728F" w:rsidRPr="00DD728F" w:rsidRDefault="00DD728F" w:rsidP="00DD728F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DD728F">
              <w:rPr>
                <w:sz w:val="32"/>
                <w:szCs w:val="32"/>
                <w:cs/>
              </w:rPr>
              <w:t>สถานะ</w:t>
            </w:r>
          </w:p>
        </w:tc>
        <w:tc>
          <w:tcPr>
            <w:tcW w:w="1260" w:type="dxa"/>
          </w:tcPr>
          <w:p w14:paraId="71A6C127" w14:textId="4D9109BA" w:rsidR="00DD728F" w:rsidRPr="00DD728F" w:rsidRDefault="00DD728F" w:rsidP="00DD728F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DD728F">
              <w:rPr>
                <w:sz w:val="32"/>
                <w:szCs w:val="32"/>
                <w:cs/>
              </w:rPr>
              <w:t>ตัวเลข</w:t>
            </w:r>
          </w:p>
        </w:tc>
        <w:tc>
          <w:tcPr>
            <w:tcW w:w="1191" w:type="dxa"/>
          </w:tcPr>
          <w:p w14:paraId="254CE0B1" w14:textId="502EFF4F" w:rsidR="00DD728F" w:rsidRPr="00DD728F" w:rsidRDefault="00DD728F" w:rsidP="00DD728F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DD728F">
              <w:rPr>
                <w:sz w:val="32"/>
                <w:szCs w:val="32"/>
              </w:rPr>
              <w:t>9(1)</w:t>
            </w:r>
          </w:p>
        </w:tc>
      </w:tr>
    </w:tbl>
    <w:p w14:paraId="40952ADA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3599CE27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688689A7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 xml:space="preserve">ตารางที่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7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 xml:space="preserve"> รายละเอียดตารางของ 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monthly_expenses (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>รายจ่ายรายเดือน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)</w:t>
      </w:r>
    </w:p>
    <w:tbl>
      <w:tblPr>
        <w:tblStyle w:val="TableGrid"/>
        <w:tblW w:w="0" w:type="auto"/>
        <w:tblInd w:w="-275" w:type="dxa"/>
        <w:tblLayout w:type="fixed"/>
        <w:tblLook w:val="04A0" w:firstRow="1" w:lastRow="0" w:firstColumn="1" w:lastColumn="0" w:noHBand="0" w:noVBand="1"/>
      </w:tblPr>
      <w:tblGrid>
        <w:gridCol w:w="1350"/>
        <w:gridCol w:w="1530"/>
        <w:gridCol w:w="530"/>
        <w:gridCol w:w="550"/>
        <w:gridCol w:w="900"/>
        <w:gridCol w:w="1350"/>
        <w:gridCol w:w="1170"/>
        <w:gridCol w:w="1191"/>
      </w:tblGrid>
      <w:tr w:rsidR="003E1626" w:rsidRPr="00CA7636" w14:paraId="7FAA577A" w14:textId="77777777" w:rsidTr="00BD63C0">
        <w:tc>
          <w:tcPr>
            <w:tcW w:w="1350" w:type="dxa"/>
          </w:tcPr>
          <w:p w14:paraId="0C5BC38F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Attribute</w:t>
            </w:r>
          </w:p>
        </w:tc>
        <w:tc>
          <w:tcPr>
            <w:tcW w:w="1530" w:type="dxa"/>
          </w:tcPr>
          <w:p w14:paraId="3769EA0A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Type&amp;Length</w:t>
            </w:r>
          </w:p>
        </w:tc>
        <w:tc>
          <w:tcPr>
            <w:tcW w:w="530" w:type="dxa"/>
          </w:tcPr>
          <w:p w14:paraId="75445819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PK</w:t>
            </w:r>
          </w:p>
        </w:tc>
        <w:tc>
          <w:tcPr>
            <w:tcW w:w="550" w:type="dxa"/>
          </w:tcPr>
          <w:p w14:paraId="59F4A873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FK</w:t>
            </w:r>
          </w:p>
        </w:tc>
        <w:tc>
          <w:tcPr>
            <w:tcW w:w="900" w:type="dxa"/>
          </w:tcPr>
          <w:p w14:paraId="19EF16E0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 xml:space="preserve">Ref Table </w:t>
            </w:r>
          </w:p>
        </w:tc>
        <w:tc>
          <w:tcPr>
            <w:tcW w:w="1350" w:type="dxa"/>
          </w:tcPr>
          <w:p w14:paraId="044D53B7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Description</w:t>
            </w:r>
          </w:p>
        </w:tc>
        <w:tc>
          <w:tcPr>
            <w:tcW w:w="1170" w:type="dxa"/>
          </w:tcPr>
          <w:p w14:paraId="259139C5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validation</w:t>
            </w:r>
          </w:p>
        </w:tc>
        <w:tc>
          <w:tcPr>
            <w:tcW w:w="1191" w:type="dxa"/>
          </w:tcPr>
          <w:p w14:paraId="4F620D70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Output format</w:t>
            </w:r>
          </w:p>
        </w:tc>
      </w:tr>
      <w:tr w:rsidR="003E1626" w:rsidRPr="00CA7636" w14:paraId="30375234" w14:textId="77777777" w:rsidTr="00BD63C0">
        <w:tc>
          <w:tcPr>
            <w:tcW w:w="1350" w:type="dxa"/>
          </w:tcPr>
          <w:p w14:paraId="44EAE2B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highlight w:val="yellow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Ex_</w:t>
            </w:r>
            <w:r w:rsidRPr="00CA7636">
              <w:rPr>
                <w:rFonts w:asciiTheme="minorBidi" w:hAnsiTheme="minorBidi" w:cstheme="minorBidi"/>
              </w:rPr>
              <w:t xml:space="preserve"> </w:t>
            </w: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monthly</w:t>
            </w:r>
          </w:p>
        </w:tc>
        <w:tc>
          <w:tcPr>
            <w:tcW w:w="1530" w:type="dxa"/>
          </w:tcPr>
          <w:p w14:paraId="0207BEC7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date</w:t>
            </w:r>
          </w:p>
        </w:tc>
        <w:tc>
          <w:tcPr>
            <w:tcW w:w="530" w:type="dxa"/>
          </w:tcPr>
          <w:p w14:paraId="7E2E9249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Y</w:t>
            </w:r>
          </w:p>
        </w:tc>
        <w:tc>
          <w:tcPr>
            <w:tcW w:w="550" w:type="dxa"/>
          </w:tcPr>
          <w:p w14:paraId="5BAEEAFD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6079CF0A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3C089863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เดือนปี</w:t>
            </w:r>
          </w:p>
        </w:tc>
        <w:tc>
          <w:tcPr>
            <w:tcW w:w="1170" w:type="dxa"/>
          </w:tcPr>
          <w:p w14:paraId="30CADB11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ตัวเลข </w:t>
            </w:r>
          </w:p>
        </w:tc>
        <w:tc>
          <w:tcPr>
            <w:tcW w:w="1191" w:type="dxa"/>
          </w:tcPr>
          <w:p w14:paraId="7142F17E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MM/YY</w:t>
            </w:r>
          </w:p>
        </w:tc>
      </w:tr>
      <w:tr w:rsidR="003E1626" w:rsidRPr="00CA7636" w14:paraId="1BFF03DC" w14:textId="77777777" w:rsidTr="00BD63C0">
        <w:tc>
          <w:tcPr>
            <w:tcW w:w="1350" w:type="dxa"/>
          </w:tcPr>
          <w:p w14:paraId="5559703A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Ex_wbill</w:t>
            </w:r>
          </w:p>
        </w:tc>
        <w:tc>
          <w:tcPr>
            <w:tcW w:w="1530" w:type="dxa"/>
          </w:tcPr>
          <w:p w14:paraId="63334B04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Int(5)</w:t>
            </w:r>
          </w:p>
        </w:tc>
        <w:tc>
          <w:tcPr>
            <w:tcW w:w="530" w:type="dxa"/>
          </w:tcPr>
          <w:p w14:paraId="41D1D283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50" w:type="dxa"/>
          </w:tcPr>
          <w:p w14:paraId="2985C14F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0B55C5C0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7490064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ค่าน้ำ</w:t>
            </w:r>
          </w:p>
        </w:tc>
        <w:tc>
          <w:tcPr>
            <w:tcW w:w="1170" w:type="dxa"/>
          </w:tcPr>
          <w:p w14:paraId="544CCB98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ตัวเลข </w:t>
            </w:r>
          </w:p>
        </w:tc>
        <w:tc>
          <w:tcPr>
            <w:tcW w:w="1191" w:type="dxa"/>
          </w:tcPr>
          <w:p w14:paraId="212B7A49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9(5)</w:t>
            </w:r>
          </w:p>
        </w:tc>
      </w:tr>
      <w:tr w:rsidR="003E1626" w:rsidRPr="00CA7636" w14:paraId="3C28B193" w14:textId="77777777" w:rsidTr="00BD63C0">
        <w:tc>
          <w:tcPr>
            <w:tcW w:w="1350" w:type="dxa"/>
          </w:tcPr>
          <w:p w14:paraId="2143D163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Ex_elebill</w:t>
            </w:r>
          </w:p>
        </w:tc>
        <w:tc>
          <w:tcPr>
            <w:tcW w:w="1530" w:type="dxa"/>
          </w:tcPr>
          <w:p w14:paraId="41C47ADD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Int(5)</w:t>
            </w:r>
          </w:p>
        </w:tc>
        <w:tc>
          <w:tcPr>
            <w:tcW w:w="530" w:type="dxa"/>
          </w:tcPr>
          <w:p w14:paraId="29AA3718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50" w:type="dxa"/>
          </w:tcPr>
          <w:p w14:paraId="02106026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49454FC5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03121ABB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ค่าไฟ</w:t>
            </w:r>
          </w:p>
        </w:tc>
        <w:tc>
          <w:tcPr>
            <w:tcW w:w="1170" w:type="dxa"/>
          </w:tcPr>
          <w:p w14:paraId="68981A19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ตัวเลข </w:t>
            </w:r>
          </w:p>
        </w:tc>
        <w:tc>
          <w:tcPr>
            <w:tcW w:w="1191" w:type="dxa"/>
          </w:tcPr>
          <w:p w14:paraId="2E2E2AB2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9(5)</w:t>
            </w:r>
          </w:p>
        </w:tc>
      </w:tr>
      <w:tr w:rsidR="003E1626" w:rsidRPr="00CA7636" w14:paraId="6FCA1085" w14:textId="77777777" w:rsidTr="00BD63C0">
        <w:tc>
          <w:tcPr>
            <w:tcW w:w="1350" w:type="dxa"/>
          </w:tcPr>
          <w:p w14:paraId="0031361D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Ex_gas</w:t>
            </w:r>
          </w:p>
        </w:tc>
        <w:tc>
          <w:tcPr>
            <w:tcW w:w="1530" w:type="dxa"/>
          </w:tcPr>
          <w:p w14:paraId="7AF5A49D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Int(5)</w:t>
            </w:r>
          </w:p>
        </w:tc>
        <w:tc>
          <w:tcPr>
            <w:tcW w:w="530" w:type="dxa"/>
          </w:tcPr>
          <w:p w14:paraId="3CB91013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50" w:type="dxa"/>
          </w:tcPr>
          <w:p w14:paraId="22AA867D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02F63E3C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3BBE2896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ค่าน้ำมัน</w:t>
            </w:r>
          </w:p>
        </w:tc>
        <w:tc>
          <w:tcPr>
            <w:tcW w:w="1170" w:type="dxa"/>
          </w:tcPr>
          <w:p w14:paraId="0927E375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ตัวเลข </w:t>
            </w:r>
          </w:p>
        </w:tc>
        <w:tc>
          <w:tcPr>
            <w:tcW w:w="1191" w:type="dxa"/>
          </w:tcPr>
          <w:p w14:paraId="5A4DA544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9(5)</w:t>
            </w:r>
          </w:p>
        </w:tc>
      </w:tr>
      <w:tr w:rsidR="003E1626" w:rsidRPr="00CA7636" w14:paraId="69D8AE81" w14:textId="77777777" w:rsidTr="00BD63C0">
        <w:tc>
          <w:tcPr>
            <w:tcW w:w="1350" w:type="dxa"/>
          </w:tcPr>
          <w:p w14:paraId="35E8B0F5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Ex_earn</w:t>
            </w:r>
          </w:p>
        </w:tc>
        <w:tc>
          <w:tcPr>
            <w:tcW w:w="1530" w:type="dxa"/>
          </w:tcPr>
          <w:p w14:paraId="3AD97D8C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Int(5)</w:t>
            </w:r>
          </w:p>
        </w:tc>
        <w:tc>
          <w:tcPr>
            <w:tcW w:w="530" w:type="dxa"/>
          </w:tcPr>
          <w:p w14:paraId="44B235D5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50" w:type="dxa"/>
          </w:tcPr>
          <w:p w14:paraId="03C7FB48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29FFB6E6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521862CE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ค่าแรงงาน</w:t>
            </w:r>
          </w:p>
        </w:tc>
        <w:tc>
          <w:tcPr>
            <w:tcW w:w="1170" w:type="dxa"/>
          </w:tcPr>
          <w:p w14:paraId="0C935D18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ตัวเลข </w:t>
            </w:r>
          </w:p>
        </w:tc>
        <w:tc>
          <w:tcPr>
            <w:tcW w:w="1191" w:type="dxa"/>
          </w:tcPr>
          <w:p w14:paraId="0C67168C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9(5)</w:t>
            </w:r>
          </w:p>
        </w:tc>
      </w:tr>
      <w:tr w:rsidR="003E1626" w:rsidRPr="00CA7636" w14:paraId="6155B474" w14:textId="77777777" w:rsidTr="00BD63C0">
        <w:tc>
          <w:tcPr>
            <w:tcW w:w="1350" w:type="dxa"/>
          </w:tcPr>
          <w:p w14:paraId="38AB8D2A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Ex_tel</w:t>
            </w:r>
          </w:p>
        </w:tc>
        <w:tc>
          <w:tcPr>
            <w:tcW w:w="1530" w:type="dxa"/>
          </w:tcPr>
          <w:p w14:paraId="2853593A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Int(5)</w:t>
            </w:r>
          </w:p>
        </w:tc>
        <w:tc>
          <w:tcPr>
            <w:tcW w:w="530" w:type="dxa"/>
          </w:tcPr>
          <w:p w14:paraId="2092DF2A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50" w:type="dxa"/>
          </w:tcPr>
          <w:p w14:paraId="3D88009C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258C3CE9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10098120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ค่าโทรศัพท์</w:t>
            </w:r>
          </w:p>
        </w:tc>
        <w:tc>
          <w:tcPr>
            <w:tcW w:w="1170" w:type="dxa"/>
          </w:tcPr>
          <w:p w14:paraId="57AB713B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ตัวเลข </w:t>
            </w:r>
          </w:p>
        </w:tc>
        <w:tc>
          <w:tcPr>
            <w:tcW w:w="1191" w:type="dxa"/>
          </w:tcPr>
          <w:p w14:paraId="6723BEA5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9(5)</w:t>
            </w:r>
          </w:p>
        </w:tc>
      </w:tr>
      <w:tr w:rsidR="003E1626" w:rsidRPr="00CA7636" w14:paraId="5F798494" w14:textId="77777777" w:rsidTr="00BD63C0">
        <w:tc>
          <w:tcPr>
            <w:tcW w:w="1350" w:type="dxa"/>
          </w:tcPr>
          <w:p w14:paraId="2FF8B14A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</w:rPr>
              <w:t>Ex_main</w:t>
            </w:r>
          </w:p>
        </w:tc>
        <w:tc>
          <w:tcPr>
            <w:tcW w:w="1530" w:type="dxa"/>
          </w:tcPr>
          <w:p w14:paraId="72B633FA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Int(5)</w:t>
            </w:r>
          </w:p>
        </w:tc>
        <w:tc>
          <w:tcPr>
            <w:tcW w:w="530" w:type="dxa"/>
          </w:tcPr>
          <w:p w14:paraId="52F504B1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550" w:type="dxa"/>
          </w:tcPr>
          <w:p w14:paraId="1CC1D258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52AF3DDA" w14:textId="77777777" w:rsidR="003E1626" w:rsidRPr="00CA7636" w:rsidRDefault="003E1626" w:rsidP="00BD63C0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27E4C3C4" w14:textId="77777777" w:rsidR="003E1626" w:rsidRPr="00CA7636" w:rsidRDefault="003E1626" w:rsidP="00BD63C0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CA7636"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  <w:t>ค่าซ่อมบำรุง</w:t>
            </w:r>
          </w:p>
        </w:tc>
        <w:tc>
          <w:tcPr>
            <w:tcW w:w="1170" w:type="dxa"/>
          </w:tcPr>
          <w:p w14:paraId="0E36FB71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ตัวเลข </w:t>
            </w:r>
          </w:p>
        </w:tc>
        <w:tc>
          <w:tcPr>
            <w:tcW w:w="1191" w:type="dxa"/>
          </w:tcPr>
          <w:p w14:paraId="6E58CB3B" w14:textId="77777777" w:rsidR="003E1626" w:rsidRPr="00CA7636" w:rsidRDefault="003E1626" w:rsidP="00BD63C0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9(5)</w:t>
            </w:r>
          </w:p>
        </w:tc>
      </w:tr>
    </w:tbl>
    <w:p w14:paraId="52DB39F2" w14:textId="0D3FB777" w:rsidR="003E162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79939146" w14:textId="483FA204" w:rsidR="00DD728F" w:rsidRPr="00CA7636" w:rsidRDefault="00DD728F" w:rsidP="00DD728F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lastRenderedPageBreak/>
        <w:t xml:space="preserve">ตารางที่ </w:t>
      </w:r>
      <w:r>
        <w:rPr>
          <w:rFonts w:asciiTheme="minorBidi" w:hAnsiTheme="minorBidi" w:cstheme="minorBidi"/>
          <w:b/>
          <w:bCs/>
          <w:noProof/>
          <w:sz w:val="32"/>
          <w:szCs w:val="32"/>
        </w:rPr>
        <w:t>8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 xml:space="preserve"> รายละเอียดตารางของ </w:t>
      </w:r>
      <w:r>
        <w:rPr>
          <w:rFonts w:asciiTheme="minorBidi" w:hAnsiTheme="minorBidi" w:cstheme="minorBidi"/>
          <w:b/>
          <w:bCs/>
          <w:noProof/>
          <w:sz w:val="32"/>
          <w:szCs w:val="32"/>
        </w:rPr>
        <w:t>banks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 xml:space="preserve"> (</w:t>
      </w:r>
      <w:r>
        <w:rPr>
          <w:rFonts w:asciiTheme="minorBidi" w:hAnsiTheme="minorBidi" w:cstheme="minorBidi" w:hint="cs"/>
          <w:b/>
          <w:bCs/>
          <w:noProof/>
          <w:sz w:val="32"/>
          <w:szCs w:val="32"/>
          <w:cs/>
        </w:rPr>
        <w:t>ธนาคาร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)</w:t>
      </w:r>
    </w:p>
    <w:tbl>
      <w:tblPr>
        <w:tblStyle w:val="TableGrid"/>
        <w:tblW w:w="0" w:type="auto"/>
        <w:tblInd w:w="-275" w:type="dxa"/>
        <w:tblLayout w:type="fixed"/>
        <w:tblLook w:val="04A0" w:firstRow="1" w:lastRow="0" w:firstColumn="1" w:lastColumn="0" w:noHBand="0" w:noVBand="1"/>
      </w:tblPr>
      <w:tblGrid>
        <w:gridCol w:w="1530"/>
        <w:gridCol w:w="1530"/>
        <w:gridCol w:w="450"/>
        <w:gridCol w:w="450"/>
        <w:gridCol w:w="900"/>
        <w:gridCol w:w="1350"/>
        <w:gridCol w:w="1170"/>
        <w:gridCol w:w="1191"/>
      </w:tblGrid>
      <w:tr w:rsidR="00DD728F" w:rsidRPr="00CA7636" w14:paraId="56A6DB2C" w14:textId="77777777" w:rsidTr="000F19A5">
        <w:tc>
          <w:tcPr>
            <w:tcW w:w="1530" w:type="dxa"/>
          </w:tcPr>
          <w:p w14:paraId="2D39216B" w14:textId="77777777" w:rsidR="00DD728F" w:rsidRPr="00CA7636" w:rsidRDefault="00DD728F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Attribute</w:t>
            </w:r>
          </w:p>
        </w:tc>
        <w:tc>
          <w:tcPr>
            <w:tcW w:w="1530" w:type="dxa"/>
          </w:tcPr>
          <w:p w14:paraId="03C3CA6F" w14:textId="77777777" w:rsidR="00DD728F" w:rsidRPr="00CA7636" w:rsidRDefault="00DD728F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Type&amp;Length</w:t>
            </w:r>
          </w:p>
        </w:tc>
        <w:tc>
          <w:tcPr>
            <w:tcW w:w="450" w:type="dxa"/>
          </w:tcPr>
          <w:p w14:paraId="0939BF85" w14:textId="77777777" w:rsidR="00DD728F" w:rsidRPr="00CA7636" w:rsidRDefault="00DD728F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PK</w:t>
            </w:r>
          </w:p>
        </w:tc>
        <w:tc>
          <w:tcPr>
            <w:tcW w:w="450" w:type="dxa"/>
          </w:tcPr>
          <w:p w14:paraId="077517D4" w14:textId="77777777" w:rsidR="00DD728F" w:rsidRPr="00CA7636" w:rsidRDefault="00DD728F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FK</w:t>
            </w:r>
          </w:p>
        </w:tc>
        <w:tc>
          <w:tcPr>
            <w:tcW w:w="900" w:type="dxa"/>
          </w:tcPr>
          <w:p w14:paraId="321FD092" w14:textId="77777777" w:rsidR="00DD728F" w:rsidRPr="00CA7636" w:rsidRDefault="00DD728F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 xml:space="preserve">Ref Table </w:t>
            </w:r>
          </w:p>
        </w:tc>
        <w:tc>
          <w:tcPr>
            <w:tcW w:w="1350" w:type="dxa"/>
          </w:tcPr>
          <w:p w14:paraId="09913F7E" w14:textId="77777777" w:rsidR="00DD728F" w:rsidRPr="00CA7636" w:rsidRDefault="00DD728F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Description</w:t>
            </w:r>
          </w:p>
        </w:tc>
        <w:tc>
          <w:tcPr>
            <w:tcW w:w="1170" w:type="dxa"/>
          </w:tcPr>
          <w:p w14:paraId="243D7F12" w14:textId="77777777" w:rsidR="00DD728F" w:rsidRPr="00CA7636" w:rsidRDefault="00DD728F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validation</w:t>
            </w:r>
          </w:p>
        </w:tc>
        <w:tc>
          <w:tcPr>
            <w:tcW w:w="1191" w:type="dxa"/>
          </w:tcPr>
          <w:p w14:paraId="66409527" w14:textId="77777777" w:rsidR="00DD728F" w:rsidRPr="00CA7636" w:rsidRDefault="00DD728F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Output format</w:t>
            </w:r>
          </w:p>
        </w:tc>
      </w:tr>
      <w:tr w:rsidR="00DD728F" w:rsidRPr="00CA7636" w14:paraId="5C6EDF61" w14:textId="77777777" w:rsidTr="000F19A5">
        <w:tc>
          <w:tcPr>
            <w:tcW w:w="1530" w:type="dxa"/>
          </w:tcPr>
          <w:p w14:paraId="5A33174D" w14:textId="413CA4EA" w:rsidR="00DD728F" w:rsidRPr="000F19A5" w:rsidRDefault="00DD728F" w:rsidP="000F19A5">
            <w:pPr>
              <w:rPr>
                <w:sz w:val="32"/>
                <w:szCs w:val="32"/>
                <w:highlight w:val="yellow"/>
                <w:cs/>
              </w:rPr>
            </w:pPr>
            <w:proofErr w:type="spellStart"/>
            <w:r w:rsidRPr="000F19A5">
              <w:rPr>
                <w:sz w:val="32"/>
                <w:szCs w:val="32"/>
              </w:rPr>
              <w:t>bank_id</w:t>
            </w:r>
            <w:proofErr w:type="spellEnd"/>
          </w:p>
        </w:tc>
        <w:tc>
          <w:tcPr>
            <w:tcW w:w="1530" w:type="dxa"/>
          </w:tcPr>
          <w:p w14:paraId="7511C986" w14:textId="6CF39F8A" w:rsidR="00DD728F" w:rsidRPr="00CA7636" w:rsidRDefault="00DD728F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Int(11)</w:t>
            </w:r>
          </w:p>
        </w:tc>
        <w:tc>
          <w:tcPr>
            <w:tcW w:w="450" w:type="dxa"/>
          </w:tcPr>
          <w:p w14:paraId="466D10BE" w14:textId="77777777" w:rsidR="00DD728F" w:rsidRPr="00CA7636" w:rsidRDefault="00DD728F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Y</w:t>
            </w:r>
          </w:p>
        </w:tc>
        <w:tc>
          <w:tcPr>
            <w:tcW w:w="450" w:type="dxa"/>
          </w:tcPr>
          <w:p w14:paraId="612814A0" w14:textId="77777777" w:rsidR="00DD728F" w:rsidRPr="00CA7636" w:rsidRDefault="00DD728F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59AC2287" w14:textId="77777777" w:rsidR="00DD728F" w:rsidRPr="00CA7636" w:rsidRDefault="00DD728F" w:rsidP="00E22A83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3BB57E2B" w14:textId="107A6E8E" w:rsidR="00DD728F" w:rsidRPr="00CA7636" w:rsidRDefault="000F19A5" w:rsidP="00E22A83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รหัสธนาคาร</w:t>
            </w:r>
          </w:p>
        </w:tc>
        <w:tc>
          <w:tcPr>
            <w:tcW w:w="1170" w:type="dxa"/>
          </w:tcPr>
          <w:p w14:paraId="3CB60B64" w14:textId="77777777" w:rsidR="00DD728F" w:rsidRPr="00CA7636" w:rsidRDefault="00DD728F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ตัวเลข </w:t>
            </w:r>
          </w:p>
        </w:tc>
        <w:tc>
          <w:tcPr>
            <w:tcW w:w="1191" w:type="dxa"/>
          </w:tcPr>
          <w:p w14:paraId="2EDFD804" w14:textId="19035BEF" w:rsidR="00DD728F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noProof/>
                <w:sz w:val="32"/>
                <w:szCs w:val="32"/>
              </w:rPr>
              <w:t>9(11)</w:t>
            </w:r>
          </w:p>
        </w:tc>
      </w:tr>
      <w:tr w:rsidR="00DD728F" w:rsidRPr="00CA7636" w14:paraId="2DF0C0B5" w14:textId="77777777" w:rsidTr="000F19A5">
        <w:tc>
          <w:tcPr>
            <w:tcW w:w="1530" w:type="dxa"/>
          </w:tcPr>
          <w:p w14:paraId="247C627C" w14:textId="08ECF092" w:rsidR="00DD728F" w:rsidRPr="000F19A5" w:rsidRDefault="00DD728F" w:rsidP="000F19A5">
            <w:pPr>
              <w:rPr>
                <w:sz w:val="32"/>
                <w:szCs w:val="32"/>
                <w:highlight w:val="yellow"/>
                <w:cs/>
              </w:rPr>
            </w:pPr>
            <w:proofErr w:type="spellStart"/>
            <w:r w:rsidRPr="000F19A5">
              <w:rPr>
                <w:sz w:val="32"/>
                <w:szCs w:val="32"/>
              </w:rPr>
              <w:t>bank_name</w:t>
            </w:r>
            <w:proofErr w:type="spellEnd"/>
          </w:p>
        </w:tc>
        <w:tc>
          <w:tcPr>
            <w:tcW w:w="1530" w:type="dxa"/>
          </w:tcPr>
          <w:p w14:paraId="52DAE525" w14:textId="29379AF8" w:rsidR="00DD728F" w:rsidRPr="00CA7636" w:rsidRDefault="000F19A5" w:rsidP="00DD728F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Int(10)</w:t>
            </w:r>
          </w:p>
        </w:tc>
        <w:tc>
          <w:tcPr>
            <w:tcW w:w="450" w:type="dxa"/>
          </w:tcPr>
          <w:p w14:paraId="32959BD4" w14:textId="77777777" w:rsidR="00DD728F" w:rsidRPr="00CA7636" w:rsidRDefault="00DD728F" w:rsidP="00DD728F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3087D042" w14:textId="77777777" w:rsidR="00DD728F" w:rsidRPr="00CA7636" w:rsidRDefault="00DD728F" w:rsidP="00DD728F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654D4F50" w14:textId="77777777" w:rsidR="00DD728F" w:rsidRPr="00CA7636" w:rsidRDefault="00DD728F" w:rsidP="00DD728F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61E89A02" w14:textId="61917E4D" w:rsidR="00DD728F" w:rsidRPr="00CA7636" w:rsidRDefault="000F19A5" w:rsidP="00DD728F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ชื่อธนาคาร</w:t>
            </w:r>
          </w:p>
        </w:tc>
        <w:tc>
          <w:tcPr>
            <w:tcW w:w="1170" w:type="dxa"/>
          </w:tcPr>
          <w:p w14:paraId="336938C9" w14:textId="0CE14D97" w:rsidR="00DD728F" w:rsidRPr="00CA7636" w:rsidRDefault="00DD728F" w:rsidP="00DD728F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</w:t>
            </w:r>
            <w:r w:rsidR="000F19A5">
              <w:rPr>
                <w:rFonts w:asciiTheme="minorBidi" w:hAnsiTheme="minorBidi" w:cstheme="minorBidi" w:hint="cs"/>
                <w:sz w:val="32"/>
                <w:szCs w:val="32"/>
                <w:cs/>
              </w:rPr>
              <w:t>อักษร</w:t>
            </w:r>
          </w:p>
        </w:tc>
        <w:tc>
          <w:tcPr>
            <w:tcW w:w="1191" w:type="dxa"/>
          </w:tcPr>
          <w:p w14:paraId="66B44CBC" w14:textId="67C46429" w:rsidR="00DD728F" w:rsidRPr="00CA7636" w:rsidRDefault="000F19A5" w:rsidP="00DD728F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X</w:t>
            </w:r>
            <w:r w:rsidR="00DD728F" w:rsidRPr="00CA7636">
              <w:rPr>
                <w:rFonts w:asciiTheme="minorBidi" w:hAnsiTheme="minorBidi" w:cstheme="minorBidi"/>
                <w:sz w:val="32"/>
                <w:szCs w:val="32"/>
              </w:rPr>
              <w:t>(</w:t>
            </w:r>
            <w:r>
              <w:rPr>
                <w:rFonts w:asciiTheme="minorBidi" w:hAnsiTheme="minorBidi" w:cstheme="minorBidi"/>
                <w:sz w:val="32"/>
                <w:szCs w:val="32"/>
              </w:rPr>
              <w:t>10</w:t>
            </w:r>
            <w:r w:rsidR="00DD728F" w:rsidRPr="00CA7636">
              <w:rPr>
                <w:rFonts w:asciiTheme="minorBidi" w:hAnsiTheme="minorBidi" w:cstheme="minorBidi"/>
                <w:sz w:val="32"/>
                <w:szCs w:val="32"/>
              </w:rPr>
              <w:t>)</w:t>
            </w:r>
          </w:p>
        </w:tc>
      </w:tr>
      <w:tr w:rsidR="00DD728F" w:rsidRPr="00CA7636" w14:paraId="7FF129BB" w14:textId="77777777" w:rsidTr="000F19A5">
        <w:tc>
          <w:tcPr>
            <w:tcW w:w="1530" w:type="dxa"/>
          </w:tcPr>
          <w:p w14:paraId="081DB5A0" w14:textId="35A330A3" w:rsidR="00DD728F" w:rsidRPr="000F19A5" w:rsidRDefault="00DD728F" w:rsidP="000F19A5">
            <w:pPr>
              <w:rPr>
                <w:sz w:val="32"/>
                <w:szCs w:val="32"/>
                <w:highlight w:val="yellow"/>
                <w:cs/>
              </w:rPr>
            </w:pPr>
            <w:proofErr w:type="spellStart"/>
            <w:r w:rsidRPr="000F19A5">
              <w:rPr>
                <w:sz w:val="32"/>
                <w:szCs w:val="32"/>
              </w:rPr>
              <w:t>bank_number</w:t>
            </w:r>
            <w:proofErr w:type="spellEnd"/>
          </w:p>
        </w:tc>
        <w:tc>
          <w:tcPr>
            <w:tcW w:w="1530" w:type="dxa"/>
          </w:tcPr>
          <w:p w14:paraId="76CD74BE" w14:textId="2D81E2FA" w:rsidR="00DD728F" w:rsidRPr="00CA7636" w:rsidRDefault="00DD728F" w:rsidP="00DD728F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444D71">
              <w:t>Varchar(</w:t>
            </w:r>
            <w:r>
              <w:t>20</w:t>
            </w:r>
            <w:r w:rsidRPr="00444D71">
              <w:t>)</w:t>
            </w:r>
          </w:p>
        </w:tc>
        <w:tc>
          <w:tcPr>
            <w:tcW w:w="450" w:type="dxa"/>
          </w:tcPr>
          <w:p w14:paraId="43049103" w14:textId="77777777" w:rsidR="00DD728F" w:rsidRPr="00CA7636" w:rsidRDefault="00DD728F" w:rsidP="00DD728F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213C00D3" w14:textId="77777777" w:rsidR="00DD728F" w:rsidRPr="00CA7636" w:rsidRDefault="00DD728F" w:rsidP="00DD728F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15F8653D" w14:textId="77777777" w:rsidR="00DD728F" w:rsidRPr="00CA7636" w:rsidRDefault="00DD728F" w:rsidP="00DD728F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75508CAE" w14:textId="03A86D6B" w:rsidR="00DD728F" w:rsidRPr="00CA7636" w:rsidRDefault="000F19A5" w:rsidP="00DD728F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เลขบัญชีธนาคาร</w:t>
            </w:r>
          </w:p>
        </w:tc>
        <w:tc>
          <w:tcPr>
            <w:tcW w:w="1170" w:type="dxa"/>
          </w:tcPr>
          <w:p w14:paraId="2E31DFE8" w14:textId="3A6A4012" w:rsidR="00DD728F" w:rsidRPr="00CA7636" w:rsidRDefault="00DD728F" w:rsidP="00DD728F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ตัวเลข</w:t>
            </w:r>
          </w:p>
        </w:tc>
        <w:tc>
          <w:tcPr>
            <w:tcW w:w="1191" w:type="dxa"/>
          </w:tcPr>
          <w:p w14:paraId="4A6781F3" w14:textId="77777777" w:rsidR="00DD728F" w:rsidRPr="00CA7636" w:rsidRDefault="00DD728F" w:rsidP="00DD728F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9(5)</w:t>
            </w:r>
          </w:p>
        </w:tc>
      </w:tr>
      <w:tr w:rsidR="00DD728F" w:rsidRPr="00CA7636" w14:paraId="2A1BEEED" w14:textId="77777777" w:rsidTr="000F19A5">
        <w:tc>
          <w:tcPr>
            <w:tcW w:w="1530" w:type="dxa"/>
          </w:tcPr>
          <w:p w14:paraId="61DADEB2" w14:textId="1F0BE369" w:rsidR="00DD728F" w:rsidRPr="000F19A5" w:rsidRDefault="00DD728F" w:rsidP="000F19A5">
            <w:pPr>
              <w:rPr>
                <w:sz w:val="32"/>
                <w:szCs w:val="32"/>
                <w:highlight w:val="yellow"/>
                <w:cs/>
              </w:rPr>
            </w:pPr>
            <w:proofErr w:type="spellStart"/>
            <w:r w:rsidRPr="000F19A5">
              <w:rPr>
                <w:sz w:val="32"/>
                <w:szCs w:val="32"/>
              </w:rPr>
              <w:t>bank_owner</w:t>
            </w:r>
            <w:proofErr w:type="spellEnd"/>
          </w:p>
        </w:tc>
        <w:tc>
          <w:tcPr>
            <w:tcW w:w="1530" w:type="dxa"/>
          </w:tcPr>
          <w:p w14:paraId="249E44EF" w14:textId="15180874" w:rsidR="00DD728F" w:rsidRPr="00CA7636" w:rsidRDefault="00DD728F" w:rsidP="00DD728F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444D71">
              <w:t>Varchar(</w:t>
            </w:r>
            <w:r w:rsidR="000F19A5">
              <w:t>100</w:t>
            </w:r>
            <w:r w:rsidRPr="00444D71">
              <w:t>)</w:t>
            </w:r>
          </w:p>
        </w:tc>
        <w:tc>
          <w:tcPr>
            <w:tcW w:w="450" w:type="dxa"/>
          </w:tcPr>
          <w:p w14:paraId="66C7385F" w14:textId="77777777" w:rsidR="00DD728F" w:rsidRPr="00CA7636" w:rsidRDefault="00DD728F" w:rsidP="00DD728F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03CA9385" w14:textId="77777777" w:rsidR="00DD728F" w:rsidRPr="00CA7636" w:rsidRDefault="00DD728F" w:rsidP="00DD728F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0D8A043A" w14:textId="77777777" w:rsidR="00DD728F" w:rsidRPr="00CA7636" w:rsidRDefault="00DD728F" w:rsidP="00DD728F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02D0CD50" w14:textId="08F32A69" w:rsidR="00DD728F" w:rsidRPr="00CA7636" w:rsidRDefault="000F19A5" w:rsidP="00DD728F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ชื่อเจ้าของบัญชี</w:t>
            </w:r>
          </w:p>
        </w:tc>
        <w:tc>
          <w:tcPr>
            <w:tcW w:w="1170" w:type="dxa"/>
          </w:tcPr>
          <w:p w14:paraId="1F6117EF" w14:textId="53A0DDC5" w:rsidR="00DD728F" w:rsidRPr="00CA7636" w:rsidRDefault="00DD728F" w:rsidP="00DD728F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</w:t>
            </w:r>
            <w:r w:rsidR="000F19A5">
              <w:rPr>
                <w:rFonts w:asciiTheme="minorBidi" w:hAnsiTheme="minorBidi" w:cstheme="minorBidi" w:hint="cs"/>
                <w:sz w:val="32"/>
                <w:szCs w:val="32"/>
                <w:cs/>
              </w:rPr>
              <w:t>อักษร</w:t>
            </w:r>
          </w:p>
        </w:tc>
        <w:tc>
          <w:tcPr>
            <w:tcW w:w="1191" w:type="dxa"/>
          </w:tcPr>
          <w:p w14:paraId="6ADFE332" w14:textId="5B082B92" w:rsidR="00DD728F" w:rsidRPr="00CA7636" w:rsidRDefault="000F19A5" w:rsidP="00DD728F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X</w:t>
            </w:r>
            <w:r w:rsidR="00DD728F" w:rsidRPr="00CA7636">
              <w:rPr>
                <w:rFonts w:asciiTheme="minorBidi" w:hAnsiTheme="minorBidi" w:cstheme="minorBidi"/>
                <w:sz w:val="32"/>
                <w:szCs w:val="32"/>
              </w:rPr>
              <w:t>(5)</w:t>
            </w:r>
          </w:p>
        </w:tc>
      </w:tr>
      <w:tr w:rsidR="00DD728F" w:rsidRPr="00CA7636" w14:paraId="70C6D739" w14:textId="77777777" w:rsidTr="000F19A5">
        <w:tc>
          <w:tcPr>
            <w:tcW w:w="1530" w:type="dxa"/>
          </w:tcPr>
          <w:p w14:paraId="0CA9B405" w14:textId="179F9C22" w:rsidR="00DD728F" w:rsidRPr="000F19A5" w:rsidRDefault="00DD728F" w:rsidP="000F19A5">
            <w:pPr>
              <w:rPr>
                <w:sz w:val="32"/>
                <w:szCs w:val="32"/>
                <w:highlight w:val="yellow"/>
                <w:cs/>
              </w:rPr>
            </w:pPr>
            <w:proofErr w:type="spellStart"/>
            <w:r w:rsidRPr="000F19A5">
              <w:rPr>
                <w:sz w:val="32"/>
                <w:szCs w:val="32"/>
              </w:rPr>
              <w:t>bank_logo</w:t>
            </w:r>
            <w:proofErr w:type="spellEnd"/>
          </w:p>
        </w:tc>
        <w:tc>
          <w:tcPr>
            <w:tcW w:w="1530" w:type="dxa"/>
          </w:tcPr>
          <w:p w14:paraId="656BE6F3" w14:textId="3DCB473E" w:rsidR="00DD728F" w:rsidRPr="00CA7636" w:rsidRDefault="00DD728F" w:rsidP="00DD728F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444D71">
              <w:t>Varchar(</w:t>
            </w:r>
            <w:r w:rsidR="000F19A5">
              <w:t>250</w:t>
            </w:r>
            <w:r w:rsidRPr="00444D71">
              <w:t>)</w:t>
            </w:r>
          </w:p>
        </w:tc>
        <w:tc>
          <w:tcPr>
            <w:tcW w:w="450" w:type="dxa"/>
          </w:tcPr>
          <w:p w14:paraId="7787EEE3" w14:textId="77777777" w:rsidR="00DD728F" w:rsidRPr="00CA7636" w:rsidRDefault="00DD728F" w:rsidP="00DD728F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34E468E9" w14:textId="77777777" w:rsidR="00DD728F" w:rsidRPr="00CA7636" w:rsidRDefault="00DD728F" w:rsidP="00DD728F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39998298" w14:textId="77777777" w:rsidR="00DD728F" w:rsidRPr="00CA7636" w:rsidRDefault="00DD728F" w:rsidP="00DD728F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5133D3CA" w14:textId="25A99421" w:rsidR="00DD728F" w:rsidRPr="00CA7636" w:rsidRDefault="000F19A5" w:rsidP="00DD728F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รูปโลโก้ธนาคาร</w:t>
            </w:r>
          </w:p>
        </w:tc>
        <w:tc>
          <w:tcPr>
            <w:tcW w:w="1170" w:type="dxa"/>
          </w:tcPr>
          <w:p w14:paraId="4C50CCAA" w14:textId="0959B9DC" w:rsidR="00DD728F" w:rsidRPr="00CA7636" w:rsidRDefault="00DD728F" w:rsidP="00DD728F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</w:t>
            </w:r>
            <w:r w:rsidR="000F19A5">
              <w:rPr>
                <w:rFonts w:asciiTheme="minorBidi" w:hAnsiTheme="minorBidi" w:cstheme="minorBidi" w:hint="cs"/>
                <w:sz w:val="32"/>
                <w:szCs w:val="32"/>
                <w:cs/>
              </w:rPr>
              <w:t>อักษร</w:t>
            </w:r>
          </w:p>
        </w:tc>
        <w:tc>
          <w:tcPr>
            <w:tcW w:w="1191" w:type="dxa"/>
          </w:tcPr>
          <w:p w14:paraId="52C87F42" w14:textId="394DE7D6" w:rsidR="00DD728F" w:rsidRPr="00CA7636" w:rsidRDefault="000F19A5" w:rsidP="00DD728F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X</w:t>
            </w:r>
            <w:r w:rsidR="00DD728F" w:rsidRPr="00CA7636">
              <w:rPr>
                <w:rFonts w:asciiTheme="minorBidi" w:hAnsiTheme="minorBidi" w:cstheme="minorBidi"/>
                <w:sz w:val="32"/>
                <w:szCs w:val="32"/>
              </w:rPr>
              <w:t>(5)</w:t>
            </w:r>
          </w:p>
        </w:tc>
      </w:tr>
    </w:tbl>
    <w:p w14:paraId="606E111E" w14:textId="672E87B9" w:rsidR="00DD728F" w:rsidRDefault="00DD728F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1962EF66" w14:textId="5E98F463" w:rsidR="000F19A5" w:rsidRPr="00CA7636" w:rsidRDefault="000F19A5" w:rsidP="000F19A5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 xml:space="preserve">ตารางที่ </w:t>
      </w:r>
      <w:r>
        <w:rPr>
          <w:rFonts w:asciiTheme="minorBidi" w:hAnsiTheme="minorBidi" w:cstheme="minorBidi"/>
          <w:b/>
          <w:bCs/>
          <w:noProof/>
          <w:sz w:val="32"/>
          <w:szCs w:val="32"/>
        </w:rPr>
        <w:t>9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 xml:space="preserve"> รายละเอียดตารางของ </w:t>
      </w:r>
      <w:r>
        <w:rPr>
          <w:rFonts w:asciiTheme="minorBidi" w:hAnsiTheme="minorBidi" w:cstheme="minorBidi"/>
          <w:b/>
          <w:bCs/>
          <w:noProof/>
          <w:sz w:val="32"/>
          <w:szCs w:val="32"/>
        </w:rPr>
        <w:t>provinces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 xml:space="preserve"> (</w:t>
      </w:r>
      <w:r>
        <w:rPr>
          <w:rFonts w:asciiTheme="minorBidi" w:hAnsiTheme="minorBidi" w:cstheme="minorBidi" w:hint="cs"/>
          <w:b/>
          <w:bCs/>
          <w:noProof/>
          <w:sz w:val="32"/>
          <w:szCs w:val="32"/>
          <w:cs/>
        </w:rPr>
        <w:t>จังหวัด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)</w:t>
      </w:r>
    </w:p>
    <w:tbl>
      <w:tblPr>
        <w:tblStyle w:val="TableGrid"/>
        <w:tblW w:w="0" w:type="auto"/>
        <w:tblInd w:w="-275" w:type="dxa"/>
        <w:tblLayout w:type="fixed"/>
        <w:tblLook w:val="04A0" w:firstRow="1" w:lastRow="0" w:firstColumn="1" w:lastColumn="0" w:noHBand="0" w:noVBand="1"/>
      </w:tblPr>
      <w:tblGrid>
        <w:gridCol w:w="1530"/>
        <w:gridCol w:w="1530"/>
        <w:gridCol w:w="450"/>
        <w:gridCol w:w="450"/>
        <w:gridCol w:w="900"/>
        <w:gridCol w:w="1350"/>
        <w:gridCol w:w="1170"/>
        <w:gridCol w:w="1191"/>
      </w:tblGrid>
      <w:tr w:rsidR="000F19A5" w:rsidRPr="00CA7636" w14:paraId="28963943" w14:textId="77777777" w:rsidTr="00E22A83">
        <w:tc>
          <w:tcPr>
            <w:tcW w:w="1530" w:type="dxa"/>
          </w:tcPr>
          <w:p w14:paraId="0386D9E0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Attribute</w:t>
            </w:r>
          </w:p>
        </w:tc>
        <w:tc>
          <w:tcPr>
            <w:tcW w:w="1530" w:type="dxa"/>
          </w:tcPr>
          <w:p w14:paraId="6761143B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Type&amp;Length</w:t>
            </w:r>
          </w:p>
        </w:tc>
        <w:tc>
          <w:tcPr>
            <w:tcW w:w="450" w:type="dxa"/>
          </w:tcPr>
          <w:p w14:paraId="1251FB92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PK</w:t>
            </w:r>
          </w:p>
        </w:tc>
        <w:tc>
          <w:tcPr>
            <w:tcW w:w="450" w:type="dxa"/>
          </w:tcPr>
          <w:p w14:paraId="6E2CC53C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FK</w:t>
            </w:r>
          </w:p>
        </w:tc>
        <w:tc>
          <w:tcPr>
            <w:tcW w:w="900" w:type="dxa"/>
          </w:tcPr>
          <w:p w14:paraId="46978DA7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 xml:space="preserve">Ref Table </w:t>
            </w:r>
          </w:p>
        </w:tc>
        <w:tc>
          <w:tcPr>
            <w:tcW w:w="1350" w:type="dxa"/>
          </w:tcPr>
          <w:p w14:paraId="3F220713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Description</w:t>
            </w:r>
          </w:p>
        </w:tc>
        <w:tc>
          <w:tcPr>
            <w:tcW w:w="1170" w:type="dxa"/>
          </w:tcPr>
          <w:p w14:paraId="177641B7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validation</w:t>
            </w:r>
          </w:p>
        </w:tc>
        <w:tc>
          <w:tcPr>
            <w:tcW w:w="1191" w:type="dxa"/>
          </w:tcPr>
          <w:p w14:paraId="2EC3CCD8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Output format</w:t>
            </w:r>
          </w:p>
        </w:tc>
      </w:tr>
      <w:tr w:rsidR="000F19A5" w:rsidRPr="00CA7636" w14:paraId="25925FD5" w14:textId="77777777" w:rsidTr="00E22A83">
        <w:tc>
          <w:tcPr>
            <w:tcW w:w="1530" w:type="dxa"/>
          </w:tcPr>
          <w:p w14:paraId="261F7B0F" w14:textId="034DA915" w:rsidR="000F19A5" w:rsidRPr="000F19A5" w:rsidRDefault="000F19A5" w:rsidP="000F19A5">
            <w:pPr>
              <w:rPr>
                <w:sz w:val="32"/>
                <w:szCs w:val="32"/>
                <w:highlight w:val="yellow"/>
                <w:cs/>
              </w:rPr>
            </w:pPr>
            <w:r w:rsidRPr="000F19A5">
              <w:rPr>
                <w:sz w:val="32"/>
                <w:szCs w:val="32"/>
              </w:rPr>
              <w:t>id</w:t>
            </w:r>
          </w:p>
        </w:tc>
        <w:tc>
          <w:tcPr>
            <w:tcW w:w="1530" w:type="dxa"/>
          </w:tcPr>
          <w:p w14:paraId="20C0BF60" w14:textId="0953FC79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Int(5)</w:t>
            </w:r>
          </w:p>
        </w:tc>
        <w:tc>
          <w:tcPr>
            <w:tcW w:w="450" w:type="dxa"/>
          </w:tcPr>
          <w:p w14:paraId="1D7A7FF2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Y</w:t>
            </w:r>
          </w:p>
        </w:tc>
        <w:tc>
          <w:tcPr>
            <w:tcW w:w="450" w:type="dxa"/>
          </w:tcPr>
          <w:p w14:paraId="7F8B37FC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1AEFACEB" w14:textId="77777777" w:rsidR="000F19A5" w:rsidRPr="00CA7636" w:rsidRDefault="000F19A5" w:rsidP="00E22A83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77C97C46" w14:textId="336F0A12" w:rsidR="000F19A5" w:rsidRPr="00CA7636" w:rsidRDefault="000F19A5" w:rsidP="00E22A83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รหัสจังหวัด</w:t>
            </w:r>
          </w:p>
        </w:tc>
        <w:tc>
          <w:tcPr>
            <w:tcW w:w="1170" w:type="dxa"/>
          </w:tcPr>
          <w:p w14:paraId="07B17F85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ตัวเลข </w:t>
            </w:r>
          </w:p>
        </w:tc>
        <w:tc>
          <w:tcPr>
            <w:tcW w:w="1191" w:type="dxa"/>
          </w:tcPr>
          <w:p w14:paraId="3F75CEFC" w14:textId="0596A82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noProof/>
                <w:sz w:val="32"/>
                <w:szCs w:val="32"/>
              </w:rPr>
              <w:t>9(5)</w:t>
            </w:r>
          </w:p>
        </w:tc>
      </w:tr>
      <w:tr w:rsidR="000F19A5" w:rsidRPr="00CA7636" w14:paraId="768CFBEE" w14:textId="77777777" w:rsidTr="00E22A83">
        <w:tc>
          <w:tcPr>
            <w:tcW w:w="1530" w:type="dxa"/>
          </w:tcPr>
          <w:p w14:paraId="7B733063" w14:textId="20198B67" w:rsidR="000F19A5" w:rsidRPr="000F19A5" w:rsidRDefault="000F19A5" w:rsidP="000F19A5">
            <w:pPr>
              <w:rPr>
                <w:sz w:val="32"/>
                <w:szCs w:val="32"/>
                <w:highlight w:val="yellow"/>
                <w:cs/>
              </w:rPr>
            </w:pPr>
            <w:r w:rsidRPr="000F19A5">
              <w:rPr>
                <w:sz w:val="32"/>
                <w:szCs w:val="32"/>
              </w:rPr>
              <w:t>code</w:t>
            </w:r>
          </w:p>
        </w:tc>
        <w:tc>
          <w:tcPr>
            <w:tcW w:w="1530" w:type="dxa"/>
          </w:tcPr>
          <w:p w14:paraId="0D144725" w14:textId="5CCC7E91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444D71">
              <w:t>Varchar(</w:t>
            </w:r>
            <w:r>
              <w:t>2</w:t>
            </w:r>
            <w:r w:rsidRPr="00444D71">
              <w:t>)</w:t>
            </w:r>
          </w:p>
        </w:tc>
        <w:tc>
          <w:tcPr>
            <w:tcW w:w="450" w:type="dxa"/>
          </w:tcPr>
          <w:p w14:paraId="5DFA0F9C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5D35C436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72B54513" w14:textId="77777777" w:rsidR="000F19A5" w:rsidRPr="00CA7636" w:rsidRDefault="000F19A5" w:rsidP="00E22A83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2F27D49A" w14:textId="38D66E91" w:rsidR="000F19A5" w:rsidRPr="00CA7636" w:rsidRDefault="000F19A5" w:rsidP="00E22A83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รหัสโค้ด</w:t>
            </w:r>
          </w:p>
        </w:tc>
        <w:tc>
          <w:tcPr>
            <w:tcW w:w="1170" w:type="dxa"/>
          </w:tcPr>
          <w:p w14:paraId="2613E499" w14:textId="216CDF82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</w:t>
            </w:r>
            <w:r>
              <w:rPr>
                <w:rFonts w:asciiTheme="minorBidi" w:hAnsiTheme="minorBidi" w:cstheme="minorBidi" w:hint="cs"/>
                <w:sz w:val="32"/>
                <w:szCs w:val="32"/>
                <w:cs/>
              </w:rPr>
              <w:t>เลข</w:t>
            </w:r>
          </w:p>
        </w:tc>
        <w:tc>
          <w:tcPr>
            <w:tcW w:w="1191" w:type="dxa"/>
          </w:tcPr>
          <w:p w14:paraId="64359473" w14:textId="199C8F92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9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(</w:t>
            </w:r>
            <w:r>
              <w:rPr>
                <w:rFonts w:asciiTheme="minorBidi" w:hAnsiTheme="minorBidi" w:cstheme="minorBidi"/>
                <w:sz w:val="32"/>
                <w:szCs w:val="32"/>
              </w:rPr>
              <w:t>2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)</w:t>
            </w:r>
          </w:p>
        </w:tc>
      </w:tr>
      <w:tr w:rsidR="000F19A5" w:rsidRPr="00CA7636" w14:paraId="17A038A4" w14:textId="77777777" w:rsidTr="00E22A83">
        <w:tc>
          <w:tcPr>
            <w:tcW w:w="1530" w:type="dxa"/>
          </w:tcPr>
          <w:p w14:paraId="19A9D8D7" w14:textId="7C25E732" w:rsidR="000F19A5" w:rsidRPr="000F19A5" w:rsidRDefault="000F19A5" w:rsidP="000F19A5">
            <w:pPr>
              <w:rPr>
                <w:sz w:val="32"/>
                <w:szCs w:val="32"/>
                <w:highlight w:val="yellow"/>
                <w:cs/>
              </w:rPr>
            </w:pPr>
            <w:proofErr w:type="spellStart"/>
            <w:r w:rsidRPr="000F19A5">
              <w:rPr>
                <w:sz w:val="32"/>
                <w:szCs w:val="32"/>
              </w:rPr>
              <w:t>Name_th</w:t>
            </w:r>
            <w:proofErr w:type="spellEnd"/>
          </w:p>
        </w:tc>
        <w:tc>
          <w:tcPr>
            <w:tcW w:w="1530" w:type="dxa"/>
          </w:tcPr>
          <w:p w14:paraId="23F081DB" w14:textId="1480B8DD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444D71">
              <w:t>Varchar(</w:t>
            </w:r>
            <w:r>
              <w:t>150</w:t>
            </w:r>
            <w:r w:rsidRPr="00444D71">
              <w:t>)</w:t>
            </w:r>
          </w:p>
        </w:tc>
        <w:tc>
          <w:tcPr>
            <w:tcW w:w="450" w:type="dxa"/>
          </w:tcPr>
          <w:p w14:paraId="5CB2688D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4361D9B1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1BE9276E" w14:textId="77777777" w:rsidR="000F19A5" w:rsidRPr="00CA7636" w:rsidRDefault="000F19A5" w:rsidP="00E22A83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5A9A6F6A" w14:textId="4332FE9B" w:rsidR="000F19A5" w:rsidRPr="00CA7636" w:rsidRDefault="000F19A5" w:rsidP="00E22A83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ชื่อจังหวัดภาษาไทย</w:t>
            </w:r>
          </w:p>
        </w:tc>
        <w:tc>
          <w:tcPr>
            <w:tcW w:w="1170" w:type="dxa"/>
          </w:tcPr>
          <w:p w14:paraId="71B12825" w14:textId="5A90F0E9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</w:t>
            </w:r>
            <w:r>
              <w:rPr>
                <w:rFonts w:asciiTheme="minorBidi" w:hAnsiTheme="minorBidi" w:cstheme="minorBidi" w:hint="cs"/>
                <w:sz w:val="32"/>
                <w:szCs w:val="32"/>
                <w:cs/>
              </w:rPr>
              <w:t>อักษร</w:t>
            </w:r>
          </w:p>
        </w:tc>
        <w:tc>
          <w:tcPr>
            <w:tcW w:w="1191" w:type="dxa"/>
          </w:tcPr>
          <w:p w14:paraId="345E1033" w14:textId="126A8545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X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(</w:t>
            </w:r>
            <w:r>
              <w:rPr>
                <w:rFonts w:asciiTheme="minorBidi" w:hAnsiTheme="minorBidi" w:cstheme="minorBidi"/>
                <w:sz w:val="32"/>
                <w:szCs w:val="32"/>
              </w:rPr>
              <w:t>150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)</w:t>
            </w:r>
          </w:p>
        </w:tc>
      </w:tr>
      <w:tr w:rsidR="000F19A5" w:rsidRPr="00CA7636" w14:paraId="57FFFF3B" w14:textId="77777777" w:rsidTr="00E22A83">
        <w:tc>
          <w:tcPr>
            <w:tcW w:w="1530" w:type="dxa"/>
          </w:tcPr>
          <w:p w14:paraId="78A9A352" w14:textId="6A873B6A" w:rsidR="000F19A5" w:rsidRPr="000F19A5" w:rsidRDefault="000F19A5" w:rsidP="000F19A5">
            <w:pPr>
              <w:rPr>
                <w:sz w:val="32"/>
                <w:szCs w:val="32"/>
                <w:highlight w:val="yellow"/>
                <w:cs/>
              </w:rPr>
            </w:pPr>
            <w:proofErr w:type="spellStart"/>
            <w:r w:rsidRPr="000F19A5">
              <w:rPr>
                <w:sz w:val="32"/>
                <w:szCs w:val="32"/>
              </w:rPr>
              <w:t>Name_en</w:t>
            </w:r>
            <w:proofErr w:type="spellEnd"/>
          </w:p>
        </w:tc>
        <w:tc>
          <w:tcPr>
            <w:tcW w:w="1530" w:type="dxa"/>
          </w:tcPr>
          <w:p w14:paraId="1EEB8663" w14:textId="32D9D733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444D71">
              <w:t>Varchar(</w:t>
            </w:r>
            <w:r>
              <w:t>150</w:t>
            </w:r>
            <w:r w:rsidRPr="00444D71">
              <w:t>)</w:t>
            </w:r>
          </w:p>
        </w:tc>
        <w:tc>
          <w:tcPr>
            <w:tcW w:w="450" w:type="dxa"/>
          </w:tcPr>
          <w:p w14:paraId="4C8F58B5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324B024E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02A4290E" w14:textId="77777777" w:rsidR="000F19A5" w:rsidRPr="00CA7636" w:rsidRDefault="000F19A5" w:rsidP="00E22A83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6EC7B2D5" w14:textId="2D99848B" w:rsidR="000F19A5" w:rsidRPr="00CA7636" w:rsidRDefault="000F19A5" w:rsidP="00E22A83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ชื่อจังหวัดภาษาอังกฤษ</w:t>
            </w:r>
          </w:p>
        </w:tc>
        <w:tc>
          <w:tcPr>
            <w:tcW w:w="1170" w:type="dxa"/>
          </w:tcPr>
          <w:p w14:paraId="7E2490C9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</w:t>
            </w:r>
            <w:r>
              <w:rPr>
                <w:rFonts w:asciiTheme="minorBidi" w:hAnsiTheme="minorBidi" w:cstheme="minorBidi" w:hint="cs"/>
                <w:sz w:val="32"/>
                <w:szCs w:val="32"/>
                <w:cs/>
              </w:rPr>
              <w:t>อักษร</w:t>
            </w:r>
          </w:p>
        </w:tc>
        <w:tc>
          <w:tcPr>
            <w:tcW w:w="1191" w:type="dxa"/>
          </w:tcPr>
          <w:p w14:paraId="5BD36614" w14:textId="369E2954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X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(</w:t>
            </w:r>
            <w:r>
              <w:rPr>
                <w:rFonts w:asciiTheme="minorBidi" w:hAnsiTheme="minorBidi" w:cstheme="minorBidi"/>
                <w:sz w:val="32"/>
                <w:szCs w:val="32"/>
              </w:rPr>
              <w:t>150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)</w:t>
            </w:r>
          </w:p>
        </w:tc>
      </w:tr>
    </w:tbl>
    <w:p w14:paraId="3095A9E4" w14:textId="77777777" w:rsidR="000F19A5" w:rsidRPr="00CA7636" w:rsidRDefault="000F19A5" w:rsidP="000F19A5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6255BCF5" w14:textId="77777777" w:rsidR="000F19A5" w:rsidRDefault="000F19A5" w:rsidP="000F19A5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1E040CA0" w14:textId="77777777" w:rsidR="000F19A5" w:rsidRDefault="000F19A5" w:rsidP="000F19A5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6BBDE426" w14:textId="77777777" w:rsidR="000F19A5" w:rsidRDefault="000F19A5" w:rsidP="000F19A5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1A7C65D3" w14:textId="77777777" w:rsidR="000F19A5" w:rsidRDefault="000F19A5" w:rsidP="000F19A5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0CE14BA9" w14:textId="77777777" w:rsidR="000F19A5" w:rsidRDefault="000F19A5" w:rsidP="000F19A5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062D6AC5" w14:textId="77777777" w:rsidR="000F19A5" w:rsidRDefault="000F19A5" w:rsidP="000F19A5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34AE67B4" w14:textId="193B44C5" w:rsidR="000F19A5" w:rsidRDefault="000F19A5" w:rsidP="000F19A5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11C9EED8" w14:textId="0ADC8D91" w:rsidR="00074C51" w:rsidRDefault="00074C51" w:rsidP="000F19A5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6432B4AE" w14:textId="0660ECD0" w:rsidR="00074C51" w:rsidRPr="00CA7636" w:rsidRDefault="00074C51" w:rsidP="00074C51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lastRenderedPageBreak/>
        <w:t xml:space="preserve">ตารางที่ </w:t>
      </w:r>
      <w:r>
        <w:rPr>
          <w:rFonts w:asciiTheme="minorBidi" w:hAnsiTheme="minorBidi" w:cstheme="minorBidi"/>
          <w:b/>
          <w:bCs/>
          <w:noProof/>
          <w:sz w:val="32"/>
          <w:szCs w:val="32"/>
        </w:rPr>
        <w:t>11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 xml:space="preserve"> รายละเอียดตารางของ </w:t>
      </w:r>
      <w:r>
        <w:rPr>
          <w:rFonts w:asciiTheme="minorBidi" w:hAnsiTheme="minorBidi" w:cstheme="minorBidi"/>
          <w:b/>
          <w:bCs/>
          <w:noProof/>
          <w:sz w:val="32"/>
          <w:szCs w:val="32"/>
        </w:rPr>
        <w:t>amphures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 xml:space="preserve"> (</w:t>
      </w:r>
      <w:r>
        <w:rPr>
          <w:rFonts w:asciiTheme="minorBidi" w:hAnsiTheme="minorBidi" w:cstheme="minorBidi" w:hint="cs"/>
          <w:b/>
          <w:bCs/>
          <w:noProof/>
          <w:sz w:val="32"/>
          <w:szCs w:val="32"/>
          <w:cs/>
        </w:rPr>
        <w:t>อำเภอ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)</w:t>
      </w:r>
    </w:p>
    <w:tbl>
      <w:tblPr>
        <w:tblStyle w:val="TableGrid"/>
        <w:tblW w:w="0" w:type="auto"/>
        <w:tblInd w:w="-275" w:type="dxa"/>
        <w:tblLayout w:type="fixed"/>
        <w:tblLook w:val="04A0" w:firstRow="1" w:lastRow="0" w:firstColumn="1" w:lastColumn="0" w:noHBand="0" w:noVBand="1"/>
      </w:tblPr>
      <w:tblGrid>
        <w:gridCol w:w="1530"/>
        <w:gridCol w:w="1530"/>
        <w:gridCol w:w="450"/>
        <w:gridCol w:w="450"/>
        <w:gridCol w:w="900"/>
        <w:gridCol w:w="1350"/>
        <w:gridCol w:w="1170"/>
        <w:gridCol w:w="1191"/>
      </w:tblGrid>
      <w:tr w:rsidR="00074C51" w:rsidRPr="00CA7636" w14:paraId="586A3F48" w14:textId="77777777" w:rsidTr="007121A2">
        <w:tc>
          <w:tcPr>
            <w:tcW w:w="1530" w:type="dxa"/>
          </w:tcPr>
          <w:p w14:paraId="084A62F6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Attribute</w:t>
            </w:r>
          </w:p>
        </w:tc>
        <w:tc>
          <w:tcPr>
            <w:tcW w:w="1530" w:type="dxa"/>
          </w:tcPr>
          <w:p w14:paraId="28C3327D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Type&amp;Length</w:t>
            </w:r>
          </w:p>
        </w:tc>
        <w:tc>
          <w:tcPr>
            <w:tcW w:w="450" w:type="dxa"/>
          </w:tcPr>
          <w:p w14:paraId="6374A4F3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PK</w:t>
            </w:r>
          </w:p>
        </w:tc>
        <w:tc>
          <w:tcPr>
            <w:tcW w:w="450" w:type="dxa"/>
          </w:tcPr>
          <w:p w14:paraId="0CE8D952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FK</w:t>
            </w:r>
          </w:p>
        </w:tc>
        <w:tc>
          <w:tcPr>
            <w:tcW w:w="900" w:type="dxa"/>
          </w:tcPr>
          <w:p w14:paraId="5BE5C680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 xml:space="preserve">Ref Table </w:t>
            </w:r>
          </w:p>
        </w:tc>
        <w:tc>
          <w:tcPr>
            <w:tcW w:w="1350" w:type="dxa"/>
          </w:tcPr>
          <w:p w14:paraId="18FD00AF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Description</w:t>
            </w:r>
          </w:p>
        </w:tc>
        <w:tc>
          <w:tcPr>
            <w:tcW w:w="1170" w:type="dxa"/>
          </w:tcPr>
          <w:p w14:paraId="3D0FE76E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validation</w:t>
            </w:r>
          </w:p>
        </w:tc>
        <w:tc>
          <w:tcPr>
            <w:tcW w:w="1191" w:type="dxa"/>
          </w:tcPr>
          <w:p w14:paraId="262E4719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Output format</w:t>
            </w:r>
          </w:p>
        </w:tc>
      </w:tr>
      <w:tr w:rsidR="00074C51" w:rsidRPr="00CA7636" w14:paraId="4EAFAA6F" w14:textId="77777777" w:rsidTr="007121A2">
        <w:tc>
          <w:tcPr>
            <w:tcW w:w="1530" w:type="dxa"/>
          </w:tcPr>
          <w:p w14:paraId="7F0A85A5" w14:textId="77777777" w:rsidR="00074C51" w:rsidRPr="000F19A5" w:rsidRDefault="00074C51" w:rsidP="007121A2">
            <w:pPr>
              <w:rPr>
                <w:sz w:val="32"/>
                <w:szCs w:val="32"/>
                <w:highlight w:val="yellow"/>
                <w:cs/>
              </w:rPr>
            </w:pPr>
            <w:r w:rsidRPr="000F19A5">
              <w:rPr>
                <w:sz w:val="32"/>
                <w:szCs w:val="32"/>
              </w:rPr>
              <w:t>id</w:t>
            </w:r>
          </w:p>
        </w:tc>
        <w:tc>
          <w:tcPr>
            <w:tcW w:w="1530" w:type="dxa"/>
          </w:tcPr>
          <w:p w14:paraId="51B5F8A3" w14:textId="76B428A7" w:rsidR="00074C51" w:rsidRPr="00074C51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074C51">
              <w:rPr>
                <w:sz w:val="32"/>
                <w:szCs w:val="32"/>
              </w:rPr>
              <w:t>Int(</w:t>
            </w:r>
            <w:r>
              <w:rPr>
                <w:sz w:val="32"/>
                <w:szCs w:val="32"/>
              </w:rPr>
              <w:t>5</w:t>
            </w:r>
            <w:r w:rsidRPr="00074C51">
              <w:rPr>
                <w:sz w:val="32"/>
                <w:szCs w:val="32"/>
              </w:rPr>
              <w:t>)</w:t>
            </w:r>
          </w:p>
        </w:tc>
        <w:tc>
          <w:tcPr>
            <w:tcW w:w="450" w:type="dxa"/>
          </w:tcPr>
          <w:p w14:paraId="4D105C0E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Y</w:t>
            </w:r>
          </w:p>
        </w:tc>
        <w:tc>
          <w:tcPr>
            <w:tcW w:w="450" w:type="dxa"/>
          </w:tcPr>
          <w:p w14:paraId="07A872EF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644DF93D" w14:textId="77777777" w:rsidR="00074C51" w:rsidRPr="00CA7636" w:rsidRDefault="00074C51" w:rsidP="007121A2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1E5F7EC4" w14:textId="1F710D54" w:rsidR="00074C51" w:rsidRPr="00CA7636" w:rsidRDefault="00074C51" w:rsidP="007121A2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รหัสอำเภอ</w:t>
            </w:r>
          </w:p>
        </w:tc>
        <w:tc>
          <w:tcPr>
            <w:tcW w:w="1170" w:type="dxa"/>
          </w:tcPr>
          <w:p w14:paraId="508EE45E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ตัวเลข </w:t>
            </w:r>
          </w:p>
        </w:tc>
        <w:tc>
          <w:tcPr>
            <w:tcW w:w="1191" w:type="dxa"/>
          </w:tcPr>
          <w:p w14:paraId="14DBC8B6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noProof/>
                <w:sz w:val="32"/>
                <w:szCs w:val="32"/>
              </w:rPr>
              <w:t>9(5)</w:t>
            </w:r>
          </w:p>
        </w:tc>
      </w:tr>
      <w:tr w:rsidR="00074C51" w:rsidRPr="00CA7636" w14:paraId="6B4B935C" w14:textId="77777777" w:rsidTr="007121A2">
        <w:tc>
          <w:tcPr>
            <w:tcW w:w="1530" w:type="dxa"/>
          </w:tcPr>
          <w:p w14:paraId="442A46A1" w14:textId="29129BAA" w:rsidR="00074C51" w:rsidRPr="000F19A5" w:rsidRDefault="00074C51" w:rsidP="007121A2">
            <w:pPr>
              <w:rPr>
                <w:sz w:val="32"/>
                <w:szCs w:val="32"/>
                <w:highlight w:val="yellow"/>
                <w:cs/>
              </w:rPr>
            </w:pPr>
            <w:r w:rsidRPr="000F19A5">
              <w:rPr>
                <w:sz w:val="32"/>
                <w:szCs w:val="32"/>
              </w:rPr>
              <w:t>code</w:t>
            </w:r>
          </w:p>
        </w:tc>
        <w:tc>
          <w:tcPr>
            <w:tcW w:w="1530" w:type="dxa"/>
          </w:tcPr>
          <w:p w14:paraId="24E47451" w14:textId="0A4B4852" w:rsidR="00074C51" w:rsidRPr="00074C51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074C51">
              <w:rPr>
                <w:sz w:val="32"/>
                <w:szCs w:val="32"/>
              </w:rPr>
              <w:t>Varchar(</w:t>
            </w:r>
            <w:r>
              <w:rPr>
                <w:sz w:val="32"/>
                <w:szCs w:val="32"/>
              </w:rPr>
              <w:t>4</w:t>
            </w:r>
            <w:r w:rsidRPr="00074C51">
              <w:rPr>
                <w:sz w:val="32"/>
                <w:szCs w:val="32"/>
              </w:rPr>
              <w:t>)</w:t>
            </w:r>
          </w:p>
        </w:tc>
        <w:tc>
          <w:tcPr>
            <w:tcW w:w="450" w:type="dxa"/>
          </w:tcPr>
          <w:p w14:paraId="6B4F1B7E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54DEA955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7D1305C1" w14:textId="77777777" w:rsidR="00074C51" w:rsidRPr="00CA7636" w:rsidRDefault="00074C51" w:rsidP="007121A2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5DD0C22F" w14:textId="77777777" w:rsidR="00074C51" w:rsidRPr="00CA7636" w:rsidRDefault="00074C51" w:rsidP="007121A2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รหัสโค้ด</w:t>
            </w:r>
          </w:p>
        </w:tc>
        <w:tc>
          <w:tcPr>
            <w:tcW w:w="1170" w:type="dxa"/>
          </w:tcPr>
          <w:p w14:paraId="2CB675B1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</w:t>
            </w:r>
            <w:r>
              <w:rPr>
                <w:rFonts w:asciiTheme="minorBidi" w:hAnsiTheme="minorBidi" w:cstheme="minorBidi" w:hint="cs"/>
                <w:sz w:val="32"/>
                <w:szCs w:val="32"/>
                <w:cs/>
              </w:rPr>
              <w:t>เลข</w:t>
            </w:r>
          </w:p>
        </w:tc>
        <w:tc>
          <w:tcPr>
            <w:tcW w:w="1191" w:type="dxa"/>
          </w:tcPr>
          <w:p w14:paraId="6ECDE15D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9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(</w:t>
            </w:r>
            <w:r>
              <w:rPr>
                <w:rFonts w:asciiTheme="minorBidi" w:hAnsiTheme="minorBidi" w:cstheme="minorBidi"/>
                <w:sz w:val="32"/>
                <w:szCs w:val="32"/>
              </w:rPr>
              <w:t>2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)</w:t>
            </w:r>
          </w:p>
        </w:tc>
      </w:tr>
      <w:tr w:rsidR="00074C51" w:rsidRPr="00CA7636" w14:paraId="7E306C57" w14:textId="77777777" w:rsidTr="007121A2">
        <w:tc>
          <w:tcPr>
            <w:tcW w:w="1530" w:type="dxa"/>
          </w:tcPr>
          <w:p w14:paraId="4D6123E3" w14:textId="77777777" w:rsidR="00074C51" w:rsidRPr="000F19A5" w:rsidRDefault="00074C51" w:rsidP="007121A2">
            <w:pPr>
              <w:rPr>
                <w:sz w:val="32"/>
                <w:szCs w:val="32"/>
                <w:highlight w:val="yellow"/>
                <w:cs/>
              </w:rPr>
            </w:pPr>
            <w:proofErr w:type="spellStart"/>
            <w:r w:rsidRPr="000F19A5">
              <w:rPr>
                <w:sz w:val="32"/>
                <w:szCs w:val="32"/>
              </w:rPr>
              <w:t>Name_th</w:t>
            </w:r>
            <w:proofErr w:type="spellEnd"/>
          </w:p>
        </w:tc>
        <w:tc>
          <w:tcPr>
            <w:tcW w:w="1530" w:type="dxa"/>
          </w:tcPr>
          <w:p w14:paraId="22AA91DC" w14:textId="77777777" w:rsidR="00074C51" w:rsidRPr="00074C51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074C51">
              <w:rPr>
                <w:sz w:val="32"/>
                <w:szCs w:val="32"/>
              </w:rPr>
              <w:t>Varchar(150)</w:t>
            </w:r>
          </w:p>
        </w:tc>
        <w:tc>
          <w:tcPr>
            <w:tcW w:w="450" w:type="dxa"/>
          </w:tcPr>
          <w:p w14:paraId="04AA68F6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18895626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67BAACCB" w14:textId="77777777" w:rsidR="00074C51" w:rsidRPr="00CA7636" w:rsidRDefault="00074C51" w:rsidP="007121A2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7F83E266" w14:textId="569E43A1" w:rsidR="00074C51" w:rsidRPr="00CA7636" w:rsidRDefault="00074C51" w:rsidP="007121A2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ชื่ออำเภอภาษาไทย</w:t>
            </w:r>
          </w:p>
        </w:tc>
        <w:tc>
          <w:tcPr>
            <w:tcW w:w="1170" w:type="dxa"/>
          </w:tcPr>
          <w:p w14:paraId="01917086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</w:t>
            </w:r>
            <w:r>
              <w:rPr>
                <w:rFonts w:asciiTheme="minorBidi" w:hAnsiTheme="minorBidi" w:cstheme="minorBidi" w:hint="cs"/>
                <w:sz w:val="32"/>
                <w:szCs w:val="32"/>
                <w:cs/>
              </w:rPr>
              <w:t>อักษร</w:t>
            </w:r>
          </w:p>
        </w:tc>
        <w:tc>
          <w:tcPr>
            <w:tcW w:w="1191" w:type="dxa"/>
          </w:tcPr>
          <w:p w14:paraId="439675C2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X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(</w:t>
            </w:r>
            <w:r>
              <w:rPr>
                <w:rFonts w:asciiTheme="minorBidi" w:hAnsiTheme="minorBidi" w:cstheme="minorBidi"/>
                <w:sz w:val="32"/>
                <w:szCs w:val="32"/>
              </w:rPr>
              <w:t>150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)</w:t>
            </w:r>
          </w:p>
        </w:tc>
      </w:tr>
      <w:tr w:rsidR="00074C51" w:rsidRPr="00CA7636" w14:paraId="06A885DB" w14:textId="77777777" w:rsidTr="007121A2">
        <w:tc>
          <w:tcPr>
            <w:tcW w:w="1530" w:type="dxa"/>
          </w:tcPr>
          <w:p w14:paraId="22B93B3F" w14:textId="77777777" w:rsidR="00074C51" w:rsidRPr="000F19A5" w:rsidRDefault="00074C51" w:rsidP="007121A2">
            <w:pPr>
              <w:rPr>
                <w:sz w:val="32"/>
                <w:szCs w:val="32"/>
                <w:highlight w:val="yellow"/>
                <w:cs/>
              </w:rPr>
            </w:pPr>
            <w:proofErr w:type="spellStart"/>
            <w:r w:rsidRPr="000F19A5">
              <w:rPr>
                <w:sz w:val="32"/>
                <w:szCs w:val="32"/>
              </w:rPr>
              <w:t>Name_en</w:t>
            </w:r>
            <w:proofErr w:type="spellEnd"/>
          </w:p>
        </w:tc>
        <w:tc>
          <w:tcPr>
            <w:tcW w:w="1530" w:type="dxa"/>
          </w:tcPr>
          <w:p w14:paraId="37229A42" w14:textId="77777777" w:rsidR="00074C51" w:rsidRPr="00074C51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074C51">
              <w:rPr>
                <w:sz w:val="32"/>
                <w:szCs w:val="32"/>
              </w:rPr>
              <w:t>Varchar(150)</w:t>
            </w:r>
          </w:p>
        </w:tc>
        <w:tc>
          <w:tcPr>
            <w:tcW w:w="450" w:type="dxa"/>
          </w:tcPr>
          <w:p w14:paraId="45849C8F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0B76F7D7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6E0E9712" w14:textId="77777777" w:rsidR="00074C51" w:rsidRPr="00CA7636" w:rsidRDefault="00074C51" w:rsidP="007121A2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40C66E92" w14:textId="2AFA71B4" w:rsidR="00074C51" w:rsidRPr="00CA7636" w:rsidRDefault="00074C51" w:rsidP="007121A2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ชื่ออำเภอภาษาอังกฤษ</w:t>
            </w:r>
          </w:p>
        </w:tc>
        <w:tc>
          <w:tcPr>
            <w:tcW w:w="1170" w:type="dxa"/>
          </w:tcPr>
          <w:p w14:paraId="178CB993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</w:t>
            </w:r>
            <w:r>
              <w:rPr>
                <w:rFonts w:asciiTheme="minorBidi" w:hAnsiTheme="minorBidi" w:cstheme="minorBidi" w:hint="cs"/>
                <w:sz w:val="32"/>
                <w:szCs w:val="32"/>
                <w:cs/>
              </w:rPr>
              <w:t>อักษร</w:t>
            </w:r>
          </w:p>
        </w:tc>
        <w:tc>
          <w:tcPr>
            <w:tcW w:w="1191" w:type="dxa"/>
          </w:tcPr>
          <w:p w14:paraId="0CB7EA69" w14:textId="77777777" w:rsidR="00074C51" w:rsidRPr="00CA7636" w:rsidRDefault="00074C51" w:rsidP="007121A2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X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(</w:t>
            </w:r>
            <w:r>
              <w:rPr>
                <w:rFonts w:asciiTheme="minorBidi" w:hAnsiTheme="minorBidi" w:cstheme="minorBidi"/>
                <w:sz w:val="32"/>
                <w:szCs w:val="32"/>
              </w:rPr>
              <w:t>150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)</w:t>
            </w:r>
          </w:p>
        </w:tc>
      </w:tr>
      <w:tr w:rsidR="00074C51" w:rsidRPr="00CA7636" w14:paraId="43BADFAC" w14:textId="77777777" w:rsidTr="007121A2">
        <w:tc>
          <w:tcPr>
            <w:tcW w:w="1530" w:type="dxa"/>
          </w:tcPr>
          <w:p w14:paraId="0A23CF85" w14:textId="088AE31C" w:rsidR="00074C51" w:rsidRPr="000F19A5" w:rsidRDefault="00074C51" w:rsidP="007121A2">
            <w:pPr>
              <w:rPr>
                <w:sz w:val="32"/>
                <w:szCs w:val="32"/>
              </w:rPr>
            </w:pPr>
            <w:r w:rsidRPr="00074C51">
              <w:rPr>
                <w:sz w:val="32"/>
                <w:szCs w:val="32"/>
              </w:rPr>
              <w:t xml:space="preserve">provinces </w:t>
            </w:r>
            <w:r>
              <w:rPr>
                <w:sz w:val="32"/>
                <w:szCs w:val="32"/>
              </w:rPr>
              <w:t>_id</w:t>
            </w:r>
          </w:p>
        </w:tc>
        <w:tc>
          <w:tcPr>
            <w:tcW w:w="1530" w:type="dxa"/>
          </w:tcPr>
          <w:p w14:paraId="1ADCD432" w14:textId="77777777" w:rsidR="00074C51" w:rsidRPr="00074C51" w:rsidRDefault="00074C51" w:rsidP="007121A2">
            <w:pPr>
              <w:rPr>
                <w:sz w:val="32"/>
                <w:szCs w:val="32"/>
              </w:rPr>
            </w:pPr>
            <w:r w:rsidRPr="00074C51">
              <w:rPr>
                <w:sz w:val="32"/>
                <w:szCs w:val="32"/>
              </w:rPr>
              <w:t>Int(5)</w:t>
            </w:r>
          </w:p>
        </w:tc>
        <w:tc>
          <w:tcPr>
            <w:tcW w:w="450" w:type="dxa"/>
          </w:tcPr>
          <w:p w14:paraId="24C54274" w14:textId="77777777" w:rsidR="00074C51" w:rsidRPr="00074C51" w:rsidRDefault="00074C51" w:rsidP="007121A2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450" w:type="dxa"/>
          </w:tcPr>
          <w:p w14:paraId="3E933023" w14:textId="77777777" w:rsidR="00074C51" w:rsidRPr="00074C51" w:rsidRDefault="00074C51" w:rsidP="007121A2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900" w:type="dxa"/>
          </w:tcPr>
          <w:p w14:paraId="2FAA79F2" w14:textId="77777777" w:rsidR="00074C51" w:rsidRPr="00074C51" w:rsidRDefault="00074C51" w:rsidP="007121A2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1350" w:type="dxa"/>
          </w:tcPr>
          <w:p w14:paraId="3A14FA7A" w14:textId="21E8D681" w:rsidR="00074C51" w:rsidRPr="00074C51" w:rsidRDefault="00074C51" w:rsidP="007121A2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074C51"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รหัส</w:t>
            </w:r>
            <w:r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170" w:type="dxa"/>
          </w:tcPr>
          <w:p w14:paraId="51D9F1B0" w14:textId="77777777" w:rsidR="00074C51" w:rsidRPr="00074C51" w:rsidRDefault="00074C51" w:rsidP="007121A2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074C51">
              <w:rPr>
                <w:sz w:val="32"/>
                <w:szCs w:val="32"/>
                <w:cs/>
              </w:rPr>
              <w:t>ตัวเลข</w:t>
            </w:r>
          </w:p>
        </w:tc>
        <w:tc>
          <w:tcPr>
            <w:tcW w:w="1191" w:type="dxa"/>
          </w:tcPr>
          <w:p w14:paraId="3119BED6" w14:textId="77777777" w:rsidR="00074C51" w:rsidRPr="00074C51" w:rsidRDefault="00074C51" w:rsidP="007121A2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074C51">
              <w:rPr>
                <w:sz w:val="32"/>
                <w:szCs w:val="32"/>
              </w:rPr>
              <w:t>9(2)</w:t>
            </w:r>
          </w:p>
        </w:tc>
      </w:tr>
    </w:tbl>
    <w:p w14:paraId="7323B1B5" w14:textId="77777777" w:rsidR="00074C51" w:rsidRPr="00CA7636" w:rsidRDefault="00074C51" w:rsidP="00074C51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4A2FB6E3" w14:textId="77777777" w:rsidR="00074C51" w:rsidRDefault="00074C51" w:rsidP="000F19A5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58F8F931" w14:textId="77777777" w:rsidR="000F19A5" w:rsidRDefault="000F19A5" w:rsidP="000F19A5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7B7A71B1" w14:textId="6741E332" w:rsidR="000F19A5" w:rsidRPr="00CA7636" w:rsidRDefault="000F19A5" w:rsidP="000F19A5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  <w:bookmarkStart w:id="10" w:name="_Hlk130726514"/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 xml:space="preserve">ตารางที่ </w:t>
      </w:r>
      <w:r>
        <w:rPr>
          <w:rFonts w:asciiTheme="minorBidi" w:hAnsiTheme="minorBidi" w:cstheme="minorBidi"/>
          <w:b/>
          <w:bCs/>
          <w:noProof/>
          <w:sz w:val="32"/>
          <w:szCs w:val="32"/>
        </w:rPr>
        <w:t>1</w:t>
      </w:r>
      <w:r w:rsidR="00074C51">
        <w:rPr>
          <w:rFonts w:asciiTheme="minorBidi" w:hAnsiTheme="minorBidi" w:cstheme="minorBidi"/>
          <w:b/>
          <w:bCs/>
          <w:noProof/>
          <w:sz w:val="32"/>
          <w:szCs w:val="32"/>
        </w:rPr>
        <w:t>2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  <w:cs/>
        </w:rPr>
        <w:t xml:space="preserve"> รายละเอียดตารางของ </w:t>
      </w:r>
      <w:r w:rsidR="00074C51">
        <w:rPr>
          <w:rFonts w:asciiTheme="minorBidi" w:hAnsiTheme="minorBidi" w:cstheme="minorBidi"/>
          <w:b/>
          <w:bCs/>
          <w:noProof/>
          <w:sz w:val="32"/>
          <w:szCs w:val="32"/>
        </w:rPr>
        <w:t>districts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 xml:space="preserve"> (</w:t>
      </w:r>
      <w:r w:rsidR="00074C51">
        <w:rPr>
          <w:rFonts w:asciiTheme="minorBidi" w:hAnsiTheme="minorBidi" w:cstheme="minorBidi" w:hint="cs"/>
          <w:b/>
          <w:bCs/>
          <w:noProof/>
          <w:sz w:val="32"/>
          <w:szCs w:val="32"/>
          <w:cs/>
        </w:rPr>
        <w:t>ตำบล</w:t>
      </w: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t>)</w:t>
      </w:r>
    </w:p>
    <w:tbl>
      <w:tblPr>
        <w:tblStyle w:val="TableGrid"/>
        <w:tblW w:w="0" w:type="auto"/>
        <w:tblInd w:w="-275" w:type="dxa"/>
        <w:tblLayout w:type="fixed"/>
        <w:tblLook w:val="04A0" w:firstRow="1" w:lastRow="0" w:firstColumn="1" w:lastColumn="0" w:noHBand="0" w:noVBand="1"/>
      </w:tblPr>
      <w:tblGrid>
        <w:gridCol w:w="1530"/>
        <w:gridCol w:w="1530"/>
        <w:gridCol w:w="450"/>
        <w:gridCol w:w="450"/>
        <w:gridCol w:w="900"/>
        <w:gridCol w:w="1350"/>
        <w:gridCol w:w="1170"/>
        <w:gridCol w:w="1191"/>
      </w:tblGrid>
      <w:tr w:rsidR="000F19A5" w:rsidRPr="00CA7636" w14:paraId="57D8F1D8" w14:textId="77777777" w:rsidTr="00E22A83">
        <w:tc>
          <w:tcPr>
            <w:tcW w:w="1530" w:type="dxa"/>
          </w:tcPr>
          <w:p w14:paraId="23688E1C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Attribute</w:t>
            </w:r>
          </w:p>
        </w:tc>
        <w:tc>
          <w:tcPr>
            <w:tcW w:w="1530" w:type="dxa"/>
          </w:tcPr>
          <w:p w14:paraId="7D2096EB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Type&amp;Length</w:t>
            </w:r>
          </w:p>
        </w:tc>
        <w:tc>
          <w:tcPr>
            <w:tcW w:w="450" w:type="dxa"/>
          </w:tcPr>
          <w:p w14:paraId="664AB1E6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PK</w:t>
            </w:r>
          </w:p>
        </w:tc>
        <w:tc>
          <w:tcPr>
            <w:tcW w:w="450" w:type="dxa"/>
          </w:tcPr>
          <w:p w14:paraId="5A97C08F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FK</w:t>
            </w:r>
          </w:p>
        </w:tc>
        <w:tc>
          <w:tcPr>
            <w:tcW w:w="900" w:type="dxa"/>
          </w:tcPr>
          <w:p w14:paraId="0AC31F65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 xml:space="preserve">Ref Table </w:t>
            </w:r>
          </w:p>
        </w:tc>
        <w:tc>
          <w:tcPr>
            <w:tcW w:w="1350" w:type="dxa"/>
          </w:tcPr>
          <w:p w14:paraId="7A981950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Description</w:t>
            </w:r>
          </w:p>
        </w:tc>
        <w:tc>
          <w:tcPr>
            <w:tcW w:w="1170" w:type="dxa"/>
          </w:tcPr>
          <w:p w14:paraId="38101809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validation</w:t>
            </w:r>
          </w:p>
        </w:tc>
        <w:tc>
          <w:tcPr>
            <w:tcW w:w="1191" w:type="dxa"/>
          </w:tcPr>
          <w:p w14:paraId="5C76E26A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  <w:t>Output format</w:t>
            </w:r>
          </w:p>
        </w:tc>
      </w:tr>
      <w:tr w:rsidR="000F19A5" w:rsidRPr="00CA7636" w14:paraId="076370E9" w14:textId="77777777" w:rsidTr="00E22A83">
        <w:tc>
          <w:tcPr>
            <w:tcW w:w="1530" w:type="dxa"/>
          </w:tcPr>
          <w:p w14:paraId="38C2D68B" w14:textId="77777777" w:rsidR="000F19A5" w:rsidRPr="000F19A5" w:rsidRDefault="000F19A5" w:rsidP="00E22A83">
            <w:pPr>
              <w:rPr>
                <w:sz w:val="32"/>
                <w:szCs w:val="32"/>
                <w:highlight w:val="yellow"/>
                <w:cs/>
              </w:rPr>
            </w:pPr>
            <w:r w:rsidRPr="000F19A5">
              <w:rPr>
                <w:sz w:val="32"/>
                <w:szCs w:val="32"/>
              </w:rPr>
              <w:t>id</w:t>
            </w:r>
          </w:p>
        </w:tc>
        <w:tc>
          <w:tcPr>
            <w:tcW w:w="1530" w:type="dxa"/>
          </w:tcPr>
          <w:p w14:paraId="25AD5BA1" w14:textId="10518C53" w:rsidR="000F19A5" w:rsidRPr="00074C51" w:rsidRDefault="00074C51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074C51">
              <w:rPr>
                <w:sz w:val="32"/>
                <w:szCs w:val="32"/>
              </w:rPr>
              <w:t>Varchar(6)</w:t>
            </w:r>
          </w:p>
        </w:tc>
        <w:tc>
          <w:tcPr>
            <w:tcW w:w="450" w:type="dxa"/>
          </w:tcPr>
          <w:p w14:paraId="06A0EDC2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Y</w:t>
            </w:r>
          </w:p>
        </w:tc>
        <w:tc>
          <w:tcPr>
            <w:tcW w:w="450" w:type="dxa"/>
          </w:tcPr>
          <w:p w14:paraId="66CDDCC7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029BAC11" w14:textId="77777777" w:rsidR="000F19A5" w:rsidRPr="00CA7636" w:rsidRDefault="000F19A5" w:rsidP="00E22A83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2924BFA0" w14:textId="22DFB34B" w:rsidR="000F19A5" w:rsidRPr="00CA7636" w:rsidRDefault="000F19A5" w:rsidP="00E22A83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รหัส</w:t>
            </w:r>
            <w:r w:rsidR="00074C51"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ตำบล</w:t>
            </w:r>
          </w:p>
        </w:tc>
        <w:tc>
          <w:tcPr>
            <w:tcW w:w="1170" w:type="dxa"/>
          </w:tcPr>
          <w:p w14:paraId="01D8207E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ตัวเลข </w:t>
            </w:r>
          </w:p>
        </w:tc>
        <w:tc>
          <w:tcPr>
            <w:tcW w:w="1191" w:type="dxa"/>
          </w:tcPr>
          <w:p w14:paraId="5B633134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noProof/>
                <w:sz w:val="32"/>
                <w:szCs w:val="32"/>
              </w:rPr>
              <w:t>9(5)</w:t>
            </w:r>
          </w:p>
        </w:tc>
      </w:tr>
      <w:tr w:rsidR="000F19A5" w:rsidRPr="00CA7636" w14:paraId="5B0B5018" w14:textId="77777777" w:rsidTr="00E22A83">
        <w:tc>
          <w:tcPr>
            <w:tcW w:w="1530" w:type="dxa"/>
          </w:tcPr>
          <w:p w14:paraId="0CEF5D09" w14:textId="1A119286" w:rsidR="000F19A5" w:rsidRPr="000F19A5" w:rsidRDefault="00074C51" w:rsidP="00E22A83">
            <w:pPr>
              <w:rPr>
                <w:sz w:val="32"/>
                <w:szCs w:val="32"/>
                <w:highlight w:val="yellow"/>
                <w:cs/>
              </w:rPr>
            </w:pPr>
            <w:proofErr w:type="spellStart"/>
            <w:r>
              <w:rPr>
                <w:sz w:val="32"/>
                <w:szCs w:val="32"/>
              </w:rPr>
              <w:t>Zip_</w:t>
            </w:r>
            <w:r w:rsidR="000F19A5" w:rsidRPr="000F19A5">
              <w:rPr>
                <w:sz w:val="32"/>
                <w:szCs w:val="32"/>
              </w:rPr>
              <w:t>code</w:t>
            </w:r>
            <w:proofErr w:type="spellEnd"/>
          </w:p>
        </w:tc>
        <w:tc>
          <w:tcPr>
            <w:tcW w:w="1530" w:type="dxa"/>
          </w:tcPr>
          <w:p w14:paraId="55D0D332" w14:textId="30A3EFC4" w:rsidR="000F19A5" w:rsidRPr="00074C51" w:rsidRDefault="00074C51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074C51">
              <w:rPr>
                <w:sz w:val="32"/>
                <w:szCs w:val="32"/>
              </w:rPr>
              <w:t>Int(11)</w:t>
            </w:r>
          </w:p>
        </w:tc>
        <w:tc>
          <w:tcPr>
            <w:tcW w:w="450" w:type="dxa"/>
          </w:tcPr>
          <w:p w14:paraId="47431675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73C1528E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5A88F96F" w14:textId="77777777" w:rsidR="000F19A5" w:rsidRPr="00CA7636" w:rsidRDefault="000F19A5" w:rsidP="00E22A83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53D60E3C" w14:textId="77777777" w:rsidR="000F19A5" w:rsidRPr="00CA7636" w:rsidRDefault="000F19A5" w:rsidP="00E22A83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รหัสโค้ด</w:t>
            </w:r>
          </w:p>
        </w:tc>
        <w:tc>
          <w:tcPr>
            <w:tcW w:w="1170" w:type="dxa"/>
          </w:tcPr>
          <w:p w14:paraId="55ECF7C0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</w:t>
            </w:r>
            <w:r>
              <w:rPr>
                <w:rFonts w:asciiTheme="minorBidi" w:hAnsiTheme="minorBidi" w:cstheme="minorBidi" w:hint="cs"/>
                <w:sz w:val="32"/>
                <w:szCs w:val="32"/>
                <w:cs/>
              </w:rPr>
              <w:t>เลข</w:t>
            </w:r>
          </w:p>
        </w:tc>
        <w:tc>
          <w:tcPr>
            <w:tcW w:w="1191" w:type="dxa"/>
          </w:tcPr>
          <w:p w14:paraId="7EE9666D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9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(</w:t>
            </w:r>
            <w:r>
              <w:rPr>
                <w:rFonts w:asciiTheme="minorBidi" w:hAnsiTheme="minorBidi" w:cstheme="minorBidi"/>
                <w:sz w:val="32"/>
                <w:szCs w:val="32"/>
              </w:rPr>
              <w:t>2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)</w:t>
            </w:r>
          </w:p>
        </w:tc>
      </w:tr>
      <w:tr w:rsidR="000F19A5" w:rsidRPr="00CA7636" w14:paraId="57AFB6BD" w14:textId="77777777" w:rsidTr="00E22A83">
        <w:tc>
          <w:tcPr>
            <w:tcW w:w="1530" w:type="dxa"/>
          </w:tcPr>
          <w:p w14:paraId="5C0C8328" w14:textId="77777777" w:rsidR="000F19A5" w:rsidRPr="000F19A5" w:rsidRDefault="000F19A5" w:rsidP="00E22A83">
            <w:pPr>
              <w:rPr>
                <w:sz w:val="32"/>
                <w:szCs w:val="32"/>
                <w:highlight w:val="yellow"/>
                <w:cs/>
              </w:rPr>
            </w:pPr>
            <w:proofErr w:type="spellStart"/>
            <w:r w:rsidRPr="000F19A5">
              <w:rPr>
                <w:sz w:val="32"/>
                <w:szCs w:val="32"/>
              </w:rPr>
              <w:t>Name_th</w:t>
            </w:r>
            <w:proofErr w:type="spellEnd"/>
          </w:p>
        </w:tc>
        <w:tc>
          <w:tcPr>
            <w:tcW w:w="1530" w:type="dxa"/>
          </w:tcPr>
          <w:p w14:paraId="67107896" w14:textId="77777777" w:rsidR="000F19A5" w:rsidRPr="00074C51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074C51">
              <w:rPr>
                <w:sz w:val="32"/>
                <w:szCs w:val="32"/>
              </w:rPr>
              <w:t>Varchar(150)</w:t>
            </w:r>
          </w:p>
        </w:tc>
        <w:tc>
          <w:tcPr>
            <w:tcW w:w="450" w:type="dxa"/>
          </w:tcPr>
          <w:p w14:paraId="7DEEF146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52AB0204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05792966" w14:textId="77777777" w:rsidR="000F19A5" w:rsidRPr="00CA7636" w:rsidRDefault="000F19A5" w:rsidP="00E22A83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1435EEA5" w14:textId="0B26DA23" w:rsidR="000F19A5" w:rsidRPr="00CA7636" w:rsidRDefault="000F19A5" w:rsidP="00E22A83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ชื่อ</w:t>
            </w:r>
            <w:r w:rsidR="00074C51"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ตำบล</w:t>
            </w:r>
            <w:r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ภาษาไทย</w:t>
            </w:r>
          </w:p>
        </w:tc>
        <w:tc>
          <w:tcPr>
            <w:tcW w:w="1170" w:type="dxa"/>
          </w:tcPr>
          <w:p w14:paraId="7410F971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</w:t>
            </w:r>
            <w:r>
              <w:rPr>
                <w:rFonts w:asciiTheme="minorBidi" w:hAnsiTheme="minorBidi" w:cstheme="minorBidi" w:hint="cs"/>
                <w:sz w:val="32"/>
                <w:szCs w:val="32"/>
                <w:cs/>
              </w:rPr>
              <w:t>อักษร</w:t>
            </w:r>
          </w:p>
        </w:tc>
        <w:tc>
          <w:tcPr>
            <w:tcW w:w="1191" w:type="dxa"/>
          </w:tcPr>
          <w:p w14:paraId="4A3E6B85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X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(</w:t>
            </w:r>
            <w:r>
              <w:rPr>
                <w:rFonts w:asciiTheme="minorBidi" w:hAnsiTheme="minorBidi" w:cstheme="minorBidi"/>
                <w:sz w:val="32"/>
                <w:szCs w:val="32"/>
              </w:rPr>
              <w:t>150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)</w:t>
            </w:r>
          </w:p>
        </w:tc>
      </w:tr>
      <w:tr w:rsidR="000F19A5" w:rsidRPr="00CA7636" w14:paraId="6809767F" w14:textId="77777777" w:rsidTr="00E22A83">
        <w:tc>
          <w:tcPr>
            <w:tcW w:w="1530" w:type="dxa"/>
          </w:tcPr>
          <w:p w14:paraId="0B02604F" w14:textId="77777777" w:rsidR="000F19A5" w:rsidRPr="000F19A5" w:rsidRDefault="000F19A5" w:rsidP="00E22A83">
            <w:pPr>
              <w:rPr>
                <w:sz w:val="32"/>
                <w:szCs w:val="32"/>
                <w:highlight w:val="yellow"/>
                <w:cs/>
              </w:rPr>
            </w:pPr>
            <w:proofErr w:type="spellStart"/>
            <w:r w:rsidRPr="000F19A5">
              <w:rPr>
                <w:sz w:val="32"/>
                <w:szCs w:val="32"/>
              </w:rPr>
              <w:t>Name_en</w:t>
            </w:r>
            <w:proofErr w:type="spellEnd"/>
          </w:p>
        </w:tc>
        <w:tc>
          <w:tcPr>
            <w:tcW w:w="1530" w:type="dxa"/>
          </w:tcPr>
          <w:p w14:paraId="75355C89" w14:textId="77777777" w:rsidR="000F19A5" w:rsidRPr="00074C51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074C51">
              <w:rPr>
                <w:sz w:val="32"/>
                <w:szCs w:val="32"/>
              </w:rPr>
              <w:t>Varchar(150)</w:t>
            </w:r>
          </w:p>
        </w:tc>
        <w:tc>
          <w:tcPr>
            <w:tcW w:w="450" w:type="dxa"/>
          </w:tcPr>
          <w:p w14:paraId="1B2BE98F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450" w:type="dxa"/>
          </w:tcPr>
          <w:p w14:paraId="7EABDB1A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N</w:t>
            </w:r>
          </w:p>
        </w:tc>
        <w:tc>
          <w:tcPr>
            <w:tcW w:w="900" w:type="dxa"/>
          </w:tcPr>
          <w:p w14:paraId="22017194" w14:textId="77777777" w:rsidR="000F19A5" w:rsidRPr="00CA7636" w:rsidRDefault="000F19A5" w:rsidP="00E22A83">
            <w:pPr>
              <w:jc w:val="center"/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</w:rPr>
              <w:t>-</w:t>
            </w:r>
          </w:p>
        </w:tc>
        <w:tc>
          <w:tcPr>
            <w:tcW w:w="1350" w:type="dxa"/>
          </w:tcPr>
          <w:p w14:paraId="2C6EFB6E" w14:textId="0C6FC6EA" w:rsidR="000F19A5" w:rsidRPr="00CA7636" w:rsidRDefault="000F19A5" w:rsidP="00E22A83">
            <w:pPr>
              <w:rPr>
                <w:rFonts w:asciiTheme="minorBidi" w:hAnsiTheme="minorBidi" w:cstheme="minorBidi"/>
                <w:noProof/>
                <w:sz w:val="32"/>
                <w:szCs w:val="32"/>
              </w:rPr>
            </w:pPr>
            <w:r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ชื่อ</w:t>
            </w:r>
            <w:r w:rsidR="00074C51"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ตำบล</w:t>
            </w:r>
            <w:r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ภาษาอังกฤษ</w:t>
            </w:r>
          </w:p>
        </w:tc>
        <w:tc>
          <w:tcPr>
            <w:tcW w:w="1170" w:type="dxa"/>
          </w:tcPr>
          <w:p w14:paraId="38B07B6F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 w:rsidRPr="00CA7636">
              <w:rPr>
                <w:rFonts w:asciiTheme="minorBidi" w:hAnsiTheme="minorBidi" w:cstheme="minorBidi"/>
                <w:sz w:val="32"/>
                <w:szCs w:val="32"/>
                <w:cs/>
              </w:rPr>
              <w:t>ตัว</w:t>
            </w:r>
            <w:r>
              <w:rPr>
                <w:rFonts w:asciiTheme="minorBidi" w:hAnsiTheme="minorBidi" w:cstheme="minorBidi" w:hint="cs"/>
                <w:sz w:val="32"/>
                <w:szCs w:val="32"/>
                <w:cs/>
              </w:rPr>
              <w:t>อักษร</w:t>
            </w:r>
          </w:p>
        </w:tc>
        <w:tc>
          <w:tcPr>
            <w:tcW w:w="1191" w:type="dxa"/>
          </w:tcPr>
          <w:p w14:paraId="657C2E4F" w14:textId="77777777" w:rsidR="000F19A5" w:rsidRPr="00CA7636" w:rsidRDefault="000F19A5" w:rsidP="00E22A83">
            <w:pPr>
              <w:rPr>
                <w:rFonts w:asciiTheme="minorBidi" w:hAnsiTheme="minorBidi" w:cstheme="minorBidi"/>
                <w:b/>
                <w:bCs/>
                <w:noProof/>
                <w:sz w:val="32"/>
                <w:szCs w:val="32"/>
                <w:highlight w:val="yellow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X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(</w:t>
            </w:r>
            <w:r>
              <w:rPr>
                <w:rFonts w:asciiTheme="minorBidi" w:hAnsiTheme="minorBidi" w:cstheme="minorBidi"/>
                <w:sz w:val="32"/>
                <w:szCs w:val="32"/>
              </w:rPr>
              <w:t>150</w:t>
            </w:r>
            <w:r w:rsidRPr="00CA7636">
              <w:rPr>
                <w:rFonts w:asciiTheme="minorBidi" w:hAnsiTheme="minorBidi" w:cstheme="minorBidi"/>
                <w:sz w:val="32"/>
                <w:szCs w:val="32"/>
              </w:rPr>
              <w:t>)</w:t>
            </w:r>
          </w:p>
        </w:tc>
      </w:tr>
      <w:tr w:rsidR="00074C51" w:rsidRPr="00CA7636" w14:paraId="230EE3CB" w14:textId="77777777" w:rsidTr="00E22A83">
        <w:tc>
          <w:tcPr>
            <w:tcW w:w="1530" w:type="dxa"/>
          </w:tcPr>
          <w:p w14:paraId="61C32BB4" w14:textId="05BCB4D1" w:rsidR="00074C51" w:rsidRPr="000F19A5" w:rsidRDefault="00074C51" w:rsidP="00074C51">
            <w:pPr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Amphure_id</w:t>
            </w:r>
            <w:proofErr w:type="spellEnd"/>
          </w:p>
        </w:tc>
        <w:tc>
          <w:tcPr>
            <w:tcW w:w="1530" w:type="dxa"/>
          </w:tcPr>
          <w:p w14:paraId="17708736" w14:textId="3DA057C4" w:rsidR="00074C51" w:rsidRPr="00074C51" w:rsidRDefault="00074C51" w:rsidP="00074C51">
            <w:pPr>
              <w:rPr>
                <w:sz w:val="32"/>
                <w:szCs w:val="32"/>
              </w:rPr>
            </w:pPr>
            <w:r w:rsidRPr="00074C51">
              <w:rPr>
                <w:sz w:val="32"/>
                <w:szCs w:val="32"/>
              </w:rPr>
              <w:t>Int(5)</w:t>
            </w:r>
          </w:p>
        </w:tc>
        <w:tc>
          <w:tcPr>
            <w:tcW w:w="450" w:type="dxa"/>
          </w:tcPr>
          <w:p w14:paraId="52FFEEE5" w14:textId="77777777" w:rsidR="00074C51" w:rsidRPr="00074C51" w:rsidRDefault="00074C51" w:rsidP="00074C51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450" w:type="dxa"/>
          </w:tcPr>
          <w:p w14:paraId="3F7C9D96" w14:textId="77777777" w:rsidR="00074C51" w:rsidRPr="00074C51" w:rsidRDefault="00074C51" w:rsidP="00074C51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900" w:type="dxa"/>
          </w:tcPr>
          <w:p w14:paraId="2AB64787" w14:textId="77777777" w:rsidR="00074C51" w:rsidRPr="00074C51" w:rsidRDefault="00074C51" w:rsidP="00074C51">
            <w:pPr>
              <w:jc w:val="center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1350" w:type="dxa"/>
          </w:tcPr>
          <w:p w14:paraId="2DE2DD30" w14:textId="49869D9A" w:rsidR="00074C51" w:rsidRPr="00074C51" w:rsidRDefault="00074C51" w:rsidP="00074C51">
            <w:pPr>
              <w:rPr>
                <w:rFonts w:asciiTheme="minorBidi" w:hAnsiTheme="minorBidi" w:cstheme="minorBidi"/>
                <w:noProof/>
                <w:sz w:val="32"/>
                <w:szCs w:val="32"/>
                <w:cs/>
              </w:rPr>
            </w:pPr>
            <w:r w:rsidRPr="00074C51">
              <w:rPr>
                <w:rFonts w:asciiTheme="minorBidi" w:hAnsiTheme="minorBidi" w:cstheme="minorBidi" w:hint="cs"/>
                <w:noProof/>
                <w:sz w:val="32"/>
                <w:szCs w:val="32"/>
                <w:cs/>
              </w:rPr>
              <w:t>รหัสอำเภอ</w:t>
            </w:r>
          </w:p>
        </w:tc>
        <w:tc>
          <w:tcPr>
            <w:tcW w:w="1170" w:type="dxa"/>
          </w:tcPr>
          <w:p w14:paraId="734C376D" w14:textId="245ADDE5" w:rsidR="00074C51" w:rsidRPr="00074C51" w:rsidRDefault="00074C51" w:rsidP="00074C51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074C51">
              <w:rPr>
                <w:sz w:val="32"/>
                <w:szCs w:val="32"/>
                <w:cs/>
              </w:rPr>
              <w:t>ตัวเลข</w:t>
            </w:r>
          </w:p>
        </w:tc>
        <w:tc>
          <w:tcPr>
            <w:tcW w:w="1191" w:type="dxa"/>
          </w:tcPr>
          <w:p w14:paraId="4DF74B41" w14:textId="4CFF67F7" w:rsidR="00074C51" w:rsidRPr="00074C51" w:rsidRDefault="00074C51" w:rsidP="00074C51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074C51">
              <w:rPr>
                <w:sz w:val="32"/>
                <w:szCs w:val="32"/>
              </w:rPr>
              <w:t>9(2)</w:t>
            </w:r>
          </w:p>
        </w:tc>
      </w:tr>
    </w:tbl>
    <w:p w14:paraId="4E13D242" w14:textId="77777777" w:rsidR="000F19A5" w:rsidRPr="00CA7636" w:rsidRDefault="000F19A5" w:rsidP="000F19A5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bookmarkEnd w:id="10"/>
    <w:p w14:paraId="69760BEF" w14:textId="77777777" w:rsidR="000F19A5" w:rsidRPr="00CA7636" w:rsidRDefault="000F19A5" w:rsidP="000F19A5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7F19BC8A" w14:textId="77777777" w:rsidR="000F19A5" w:rsidRPr="00CA7636" w:rsidRDefault="000F19A5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3F4AD7B3" w14:textId="65B5F31E" w:rsidR="003E162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103CACB4" w14:textId="02BA30F6" w:rsidR="00074C51" w:rsidRDefault="00074C51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3BF5105B" w14:textId="77777777" w:rsidR="00074C51" w:rsidRPr="00CA7636" w:rsidRDefault="00074C51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3541BF40" w14:textId="679FC276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76F404F3" w14:textId="77777777" w:rsidR="00DF08FB" w:rsidRPr="00CA7636" w:rsidRDefault="00DF08FB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highlight w:val="yellow"/>
        </w:rPr>
      </w:pPr>
    </w:p>
    <w:p w14:paraId="100D452B" w14:textId="6C202601" w:rsidR="00A9128B" w:rsidRPr="00B26836" w:rsidRDefault="003E1626" w:rsidP="00B26836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Theme="minorBidi" w:hAnsiTheme="minorBidi" w:cstheme="minorBidi"/>
          <w:b/>
          <w:bCs/>
          <w:noProof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lastRenderedPageBreak/>
        <w:t>การออกแบบหน้าจอ (Input and Output Design)</w:t>
      </w:r>
    </w:p>
    <w:p w14:paraId="35B9B21E" w14:textId="06AB26FA" w:rsidR="00A9128B" w:rsidRPr="00A9128B" w:rsidRDefault="00A9128B" w:rsidP="00A9128B">
      <w:pPr>
        <w:pBdr>
          <w:top w:val="nil"/>
          <w:left w:val="nil"/>
          <w:bottom w:val="nil"/>
          <w:right w:val="nil"/>
          <w:between w:val="nil"/>
        </w:pBdr>
        <w:ind w:left="360" w:firstLine="720"/>
        <w:rPr>
          <w:rFonts w:asciiTheme="minorBidi" w:hAnsiTheme="minorBidi"/>
          <w:b/>
          <w:noProof/>
          <w:sz w:val="32"/>
          <w:szCs w:val="32"/>
        </w:rPr>
      </w:pPr>
      <w:r w:rsidRPr="00A9128B">
        <w:rPr>
          <w:rFonts w:asciiTheme="minorBidi" w:hAnsiTheme="minorBidi"/>
          <w:bCs/>
          <w:noProof/>
          <w:sz w:val="32"/>
          <w:szCs w:val="32"/>
        </w:rPr>
        <w:t>1.</w:t>
      </w:r>
      <w:r w:rsidRPr="00A9128B">
        <w:rPr>
          <w:rFonts w:asciiTheme="minorBidi" w:hAnsiTheme="minorBidi"/>
          <w:b/>
          <w:noProof/>
          <w:sz w:val="32"/>
          <w:szCs w:val="32"/>
        </w:rPr>
        <w:t xml:space="preserve"> 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>หน้าสินค้าทั้งหมด กรณียังไม่ได้ลงทะเบียนหรือเข้าสู่ระบบ ดัง</w:t>
      </w:r>
      <w:r w:rsidRPr="00A9128B">
        <w:rPr>
          <w:rFonts w:asciiTheme="minorBidi" w:hAnsiTheme="minorBidi" w:hint="cs"/>
          <w:b/>
          <w:noProof/>
          <w:sz w:val="32"/>
          <w:szCs w:val="32"/>
          <w:cs/>
        </w:rPr>
        <w:t>แผน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 xml:space="preserve">ภาพที่ </w:t>
      </w:r>
      <w:r w:rsidRPr="00A9128B">
        <w:rPr>
          <w:rFonts w:asciiTheme="minorBidi" w:eastAsia="Sarabun" w:hAnsiTheme="minorBidi" w:cstheme="minorBidi"/>
          <w:bCs/>
          <w:noProof/>
          <w:sz w:val="32"/>
          <w:szCs w:val="32"/>
        </w:rPr>
        <w:t>3-15</w:t>
      </w:r>
    </w:p>
    <w:p w14:paraId="6D4D8B9E" w14:textId="6F030B8D" w:rsidR="003E1626" w:rsidRPr="00A9128B" w:rsidRDefault="00B26836" w:rsidP="00A9128B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/>
          <w:b/>
          <w:bCs/>
          <w:noProof/>
          <w:sz w:val="32"/>
          <w:szCs w:val="32"/>
        </w:rPr>
      </w:pPr>
      <w:r w:rsidRPr="00A9128B">
        <w:rPr>
          <w:bCs/>
          <w:noProof/>
        </w:rPr>
        <w:drawing>
          <wp:anchor distT="0" distB="0" distL="114300" distR="114300" simplePos="0" relativeHeight="251662336" behindDoc="0" locked="0" layoutInCell="1" allowOverlap="1" wp14:anchorId="0FD92901" wp14:editId="179F1BF5">
            <wp:simplePos x="0" y="0"/>
            <wp:positionH relativeFrom="page">
              <wp:posOffset>1855470</wp:posOffset>
            </wp:positionH>
            <wp:positionV relativeFrom="paragraph">
              <wp:posOffset>52161</wp:posOffset>
            </wp:positionV>
            <wp:extent cx="4526915" cy="3200400"/>
            <wp:effectExtent l="19050" t="19050" r="26035" b="19050"/>
            <wp:wrapNone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F20D81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2AFCF74A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45A79B2A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49F86676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597F8C4A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0D35E168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6715032F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2C2808F4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16EC3B2E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7FA71292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47807A74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40ED594E" w14:textId="77777777" w:rsidR="00BD6444" w:rsidRPr="00CA7636" w:rsidRDefault="00BD6444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73F33E19" w14:textId="67069118" w:rsidR="003E1626" w:rsidRDefault="003E1626" w:rsidP="00A9128B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3-15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A9128B" w:rsidRPr="00086673">
        <w:rPr>
          <w:rFonts w:asciiTheme="minorBidi" w:hAnsiTheme="minorBidi" w:cstheme="minorBidi"/>
          <w:sz w:val="32"/>
          <w:szCs w:val="32"/>
          <w:cs/>
        </w:rPr>
        <w:t xml:space="preserve">หน้าสินค้าทั้งหมด 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  </w:t>
      </w:r>
    </w:p>
    <w:p w14:paraId="01F945ED" w14:textId="77777777" w:rsidR="00B26836" w:rsidRDefault="00B26836" w:rsidP="00A9128B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7A32F006" w14:textId="336ADFDF" w:rsidR="00A9128B" w:rsidRPr="00A9128B" w:rsidRDefault="00A9128B" w:rsidP="00A9128B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Theme="minorBidi" w:hAnsiTheme="minorBidi"/>
          <w:b/>
          <w:noProof/>
          <w:sz w:val="32"/>
          <w:szCs w:val="32"/>
        </w:rPr>
      </w:pPr>
      <w:r w:rsidRPr="00A9128B">
        <w:rPr>
          <w:rFonts w:asciiTheme="minorBidi" w:hAnsiTheme="minorBidi"/>
          <w:bCs/>
          <w:noProof/>
          <w:sz w:val="32"/>
          <w:szCs w:val="32"/>
        </w:rPr>
        <w:t>2.</w:t>
      </w:r>
      <w:r w:rsidRPr="00A9128B">
        <w:rPr>
          <w:rFonts w:asciiTheme="minorBidi" w:hAnsiTheme="minorBidi"/>
          <w:b/>
          <w:noProof/>
          <w:sz w:val="32"/>
          <w:szCs w:val="32"/>
        </w:rPr>
        <w:t xml:space="preserve"> </w:t>
      </w:r>
      <w:r w:rsidRPr="00086673">
        <w:rPr>
          <w:rFonts w:asciiTheme="minorBidi" w:hAnsiTheme="minorBidi" w:cstheme="minorBidi"/>
          <w:sz w:val="32"/>
          <w:szCs w:val="32"/>
          <w:cs/>
        </w:rPr>
        <w:t>หน้าจอสมัครสมาชิก</w:t>
      </w:r>
      <w:r>
        <w:rPr>
          <w:rFonts w:asciiTheme="minorBidi" w:hAnsiTheme="minorBidi" w:cstheme="minorBidi"/>
          <w:sz w:val="32"/>
          <w:szCs w:val="32"/>
        </w:rPr>
        <w:t>/</w:t>
      </w:r>
      <w:r w:rsidRPr="00086673">
        <w:rPr>
          <w:rFonts w:asciiTheme="minorBidi" w:hAnsiTheme="minorBidi" w:cstheme="minorBidi"/>
          <w:sz w:val="32"/>
          <w:szCs w:val="32"/>
          <w:cs/>
        </w:rPr>
        <w:t xml:space="preserve">ลงทะเบียนสำหรับลูกค้า  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>ดัง</w:t>
      </w:r>
      <w:r w:rsidRPr="00A9128B">
        <w:rPr>
          <w:rFonts w:asciiTheme="minorBidi" w:hAnsiTheme="minorBidi" w:hint="cs"/>
          <w:b/>
          <w:noProof/>
          <w:sz w:val="32"/>
          <w:szCs w:val="32"/>
          <w:cs/>
        </w:rPr>
        <w:t>แผน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 xml:space="preserve">ภาพที่ </w:t>
      </w:r>
      <w:r w:rsidRPr="00A9128B">
        <w:rPr>
          <w:rFonts w:asciiTheme="minorBidi" w:eastAsia="Sarabun" w:hAnsiTheme="minorBidi" w:cstheme="minorBidi"/>
          <w:bCs/>
          <w:noProof/>
          <w:sz w:val="32"/>
          <w:szCs w:val="32"/>
        </w:rPr>
        <w:t>3-1</w:t>
      </w:r>
      <w:r>
        <w:rPr>
          <w:rFonts w:asciiTheme="minorBidi" w:eastAsia="Sarabun" w:hAnsiTheme="minorBidi" w:cstheme="minorBidi"/>
          <w:bCs/>
          <w:noProof/>
          <w:sz w:val="32"/>
          <w:szCs w:val="32"/>
        </w:rPr>
        <w:t>6</w:t>
      </w:r>
    </w:p>
    <w:p w14:paraId="55A230C1" w14:textId="010893AA" w:rsidR="003E1626" w:rsidRPr="00CA7636" w:rsidRDefault="00A9128B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drawing>
          <wp:anchor distT="0" distB="0" distL="114300" distR="114300" simplePos="0" relativeHeight="251681792" behindDoc="1" locked="0" layoutInCell="1" allowOverlap="1" wp14:anchorId="34CB1925" wp14:editId="7305A3C3">
            <wp:simplePos x="0" y="0"/>
            <wp:positionH relativeFrom="margin">
              <wp:posOffset>507941</wp:posOffset>
            </wp:positionH>
            <wp:positionV relativeFrom="paragraph">
              <wp:posOffset>41954</wp:posOffset>
            </wp:positionV>
            <wp:extent cx="4526995" cy="3200400"/>
            <wp:effectExtent l="19050" t="19050" r="26035" b="19050"/>
            <wp:wrapNone/>
            <wp:docPr id="31" name="Picture 3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3536B4" w14:textId="60F942AD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76806204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363D305C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64750B77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7945D075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065B1EDB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70BB5EE5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</w:rPr>
      </w:pPr>
    </w:p>
    <w:p w14:paraId="5F345EE4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772939A6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039599EF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1D3F066C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15E6113D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72BA100C" w14:textId="52FC4068" w:rsidR="00B26836" w:rsidRPr="00B26836" w:rsidRDefault="003E1626" w:rsidP="00B2683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3-16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ภาพการออกแบบหน้าจอสมัครสมาชิก  </w:t>
      </w:r>
    </w:p>
    <w:p w14:paraId="5190DE03" w14:textId="762CDE54" w:rsidR="00E231C9" w:rsidRPr="00A9128B" w:rsidRDefault="00A9128B" w:rsidP="00A9128B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rFonts w:asciiTheme="minorBidi" w:hAnsiTheme="minorBidi"/>
          <w:b/>
          <w:noProof/>
          <w:sz w:val="32"/>
          <w:szCs w:val="32"/>
        </w:rPr>
      </w:pPr>
      <w:r w:rsidRPr="00A9128B">
        <w:rPr>
          <w:rFonts w:asciiTheme="minorBidi" w:hAnsiTheme="minorBidi"/>
          <w:bCs/>
          <w:noProof/>
          <w:sz w:val="32"/>
          <w:szCs w:val="32"/>
        </w:rPr>
        <w:lastRenderedPageBreak/>
        <w:t>3.</w:t>
      </w:r>
      <w:r>
        <w:rPr>
          <w:rFonts w:asciiTheme="minorBidi" w:hAnsiTheme="minorBidi"/>
          <w:b/>
          <w:noProof/>
          <w:sz w:val="32"/>
          <w:szCs w:val="32"/>
        </w:rPr>
        <w:t xml:space="preserve"> 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>หน้าเข้าสู่ระบบ ดัง</w:t>
      </w:r>
      <w:r w:rsidRPr="00A9128B">
        <w:rPr>
          <w:rFonts w:asciiTheme="minorBidi" w:hAnsiTheme="minorBidi" w:hint="cs"/>
          <w:b/>
          <w:noProof/>
          <w:sz w:val="32"/>
          <w:szCs w:val="32"/>
          <w:cs/>
        </w:rPr>
        <w:t>แผน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 xml:space="preserve">ภาพที่ </w:t>
      </w:r>
      <w:r w:rsidRPr="00A9128B">
        <w:rPr>
          <w:rFonts w:asciiTheme="minorBidi" w:eastAsia="Sarabun" w:hAnsiTheme="minorBidi" w:cstheme="minorBidi"/>
          <w:bCs/>
          <w:noProof/>
          <w:sz w:val="32"/>
          <w:szCs w:val="32"/>
        </w:rPr>
        <w:t>3-1</w:t>
      </w:r>
      <w:r>
        <w:rPr>
          <w:rFonts w:asciiTheme="minorBidi" w:eastAsia="Sarabun" w:hAnsiTheme="minorBidi" w:cstheme="minorBidi"/>
          <w:bCs/>
          <w:noProof/>
          <w:sz w:val="32"/>
          <w:szCs w:val="32"/>
        </w:rPr>
        <w:t>7</w:t>
      </w:r>
    </w:p>
    <w:p w14:paraId="30A11484" w14:textId="0B7CEE59" w:rsidR="00BD6444" w:rsidRPr="00CA7636" w:rsidRDefault="00A9128B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38C6C149" wp14:editId="4FDB18B3">
            <wp:simplePos x="0" y="0"/>
            <wp:positionH relativeFrom="margin">
              <wp:posOffset>480695</wp:posOffset>
            </wp:positionH>
            <wp:positionV relativeFrom="paragraph">
              <wp:posOffset>120118</wp:posOffset>
            </wp:positionV>
            <wp:extent cx="4439387" cy="3200400"/>
            <wp:effectExtent l="19050" t="19050" r="18415" b="19050"/>
            <wp:wrapNone/>
            <wp:docPr id="36" name="Picture 3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low confidenc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9" t="2914" r="1090" b="3554"/>
                    <a:stretch/>
                  </pic:blipFill>
                  <pic:spPr bwMode="auto">
                    <a:xfrm>
                      <a:off x="0" y="0"/>
                      <a:ext cx="4439387" cy="3200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D7D31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84EF01" w14:textId="75AB65EE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65D1F092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420710F1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2421C9B7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3F4434FE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36B1C100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5C45F6D6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031B67C8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4D6916AF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539805CD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0A236C3B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0BFBD659" w14:textId="77777777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b/>
          <w:bCs/>
          <w:noProof/>
          <w:sz w:val="32"/>
          <w:szCs w:val="32"/>
          <w:highlight w:val="yellow"/>
        </w:rPr>
      </w:pPr>
    </w:p>
    <w:p w14:paraId="7AD79E53" w14:textId="323FAF2D" w:rsidR="00A9128B" w:rsidRDefault="003E1626" w:rsidP="00A9128B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3-17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A9128B" w:rsidRPr="00086673">
        <w:rPr>
          <w:rFonts w:asciiTheme="minorBidi" w:hAnsiTheme="minorBidi" w:cstheme="minorBidi"/>
          <w:sz w:val="32"/>
          <w:szCs w:val="32"/>
          <w:cs/>
        </w:rPr>
        <w:t>หน้าเข้าสู่ระบบ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  </w:t>
      </w:r>
    </w:p>
    <w:p w14:paraId="50301036" w14:textId="77777777" w:rsidR="00B26836" w:rsidRPr="00A9128B" w:rsidRDefault="00B26836" w:rsidP="00A9128B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51DDF44B" w14:textId="4D62696B" w:rsidR="003E1626" w:rsidRPr="00CA7636" w:rsidRDefault="00A9128B" w:rsidP="00A9128B">
      <w:pPr>
        <w:ind w:left="720" w:firstLine="720"/>
        <w:rPr>
          <w:rFonts w:asciiTheme="minorBidi" w:hAnsiTheme="minorBidi" w:cstheme="minorBidi"/>
          <w:noProof/>
          <w:sz w:val="32"/>
          <w:szCs w:val="32"/>
        </w:rPr>
      </w:pPr>
      <w:r>
        <w:rPr>
          <w:rFonts w:asciiTheme="minorBidi" w:hAnsiTheme="minorBidi" w:cstheme="minorBidi"/>
          <w:noProof/>
          <w:sz w:val="32"/>
          <w:szCs w:val="32"/>
        </w:rPr>
        <w:t xml:space="preserve">4. </w:t>
      </w:r>
      <w:r w:rsidR="003E1626" w:rsidRPr="00CA7636">
        <w:rPr>
          <w:rFonts w:asciiTheme="minorBidi" w:hAnsiTheme="minorBidi" w:cstheme="minorBidi"/>
          <w:noProof/>
          <w:sz w:val="32"/>
          <w:szCs w:val="32"/>
          <w:cs/>
        </w:rPr>
        <w:t>หน้าเว็บตอนเข้าสู่ระบบแล้ว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 xml:space="preserve"> ดัง</w:t>
      </w:r>
      <w:r w:rsidRPr="00A9128B">
        <w:rPr>
          <w:rFonts w:asciiTheme="minorBidi" w:hAnsiTheme="minorBidi" w:hint="cs"/>
          <w:b/>
          <w:noProof/>
          <w:sz w:val="32"/>
          <w:szCs w:val="32"/>
          <w:cs/>
        </w:rPr>
        <w:t>แผน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 xml:space="preserve">ภาพที่ </w:t>
      </w:r>
      <w:r w:rsidRPr="00A9128B">
        <w:rPr>
          <w:rFonts w:asciiTheme="minorBidi" w:eastAsia="Sarabun" w:hAnsiTheme="minorBidi" w:cstheme="minorBidi"/>
          <w:bCs/>
          <w:noProof/>
          <w:sz w:val="32"/>
          <w:szCs w:val="32"/>
        </w:rPr>
        <w:t>3-1</w:t>
      </w:r>
      <w:r>
        <w:rPr>
          <w:rFonts w:asciiTheme="minorBidi" w:eastAsia="Sarabun" w:hAnsiTheme="minorBidi" w:cstheme="minorBidi"/>
          <w:bCs/>
          <w:noProof/>
          <w:sz w:val="32"/>
          <w:szCs w:val="32"/>
        </w:rPr>
        <w:t>8</w:t>
      </w:r>
    </w:p>
    <w:p w14:paraId="4AF1AFEC" w14:textId="5372F9D9" w:rsidR="003E1626" w:rsidRPr="00CA7636" w:rsidRDefault="00B2683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63360" behindDoc="1" locked="0" layoutInCell="1" allowOverlap="1" wp14:anchorId="47CD228C" wp14:editId="2B25F3E1">
            <wp:simplePos x="0" y="0"/>
            <wp:positionH relativeFrom="margin">
              <wp:posOffset>387985</wp:posOffset>
            </wp:positionH>
            <wp:positionV relativeFrom="paragraph">
              <wp:posOffset>18324</wp:posOffset>
            </wp:positionV>
            <wp:extent cx="4526915" cy="3200400"/>
            <wp:effectExtent l="19050" t="19050" r="26035" b="19050"/>
            <wp:wrapNone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F6BFEF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792E0D6F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76C664D1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34168BC1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5FFC3F42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6B13A024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6AF364C2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53147AD5" w14:textId="77777777" w:rsidR="00BD6444" w:rsidRPr="00CA7636" w:rsidRDefault="00BD6444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00773D1B" w14:textId="77777777" w:rsidR="00BD6444" w:rsidRPr="00CA7636" w:rsidRDefault="00BD6444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1FEAEEC" w14:textId="77777777" w:rsidR="00BD6444" w:rsidRPr="00CA7636" w:rsidRDefault="00BD6444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BB5B6B5" w14:textId="77777777" w:rsidR="00DF08FB" w:rsidRPr="00CA7636" w:rsidRDefault="00DF08FB" w:rsidP="00A9128B">
      <w:pPr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2DEC6380" w14:textId="5B737A40" w:rsidR="00A9128B" w:rsidRDefault="003E1626" w:rsidP="00A9128B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3-18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A9128B" w:rsidRPr="00086673">
        <w:rPr>
          <w:rFonts w:asciiTheme="minorBidi" w:hAnsiTheme="minorBidi" w:cstheme="minorBidi"/>
          <w:sz w:val="32"/>
          <w:szCs w:val="32"/>
          <w:cs/>
        </w:rPr>
        <w:t>เว็บที่เข้าสู่ระบบเรียบร้อยแล้ว</w:t>
      </w:r>
    </w:p>
    <w:p w14:paraId="07BC2D9F" w14:textId="77777777" w:rsidR="00B26836" w:rsidRDefault="00B26836" w:rsidP="003E1626">
      <w:pPr>
        <w:rPr>
          <w:rFonts w:asciiTheme="minorBidi" w:hAnsiTheme="minorBidi" w:cstheme="minorBidi"/>
          <w:sz w:val="32"/>
          <w:szCs w:val="32"/>
        </w:rPr>
      </w:pPr>
    </w:p>
    <w:p w14:paraId="2DA9B26E" w14:textId="19466595" w:rsidR="003E1626" w:rsidRPr="00CA7636" w:rsidRDefault="00A9128B" w:rsidP="00B26836">
      <w:pPr>
        <w:ind w:firstLine="720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noProof/>
          <w:sz w:val="32"/>
          <w:szCs w:val="32"/>
        </w:rPr>
        <w:lastRenderedPageBreak/>
        <w:t xml:space="preserve">5. </w:t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>หน้าเว็บตอน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คลิกที่สินค้า 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>ดัง</w:t>
      </w:r>
      <w:r w:rsidRPr="00A9128B">
        <w:rPr>
          <w:rFonts w:asciiTheme="minorBidi" w:hAnsiTheme="minorBidi" w:hint="cs"/>
          <w:b/>
          <w:noProof/>
          <w:sz w:val="32"/>
          <w:szCs w:val="32"/>
          <w:cs/>
        </w:rPr>
        <w:t>แผน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 xml:space="preserve">ภาพที่ </w:t>
      </w:r>
      <w:r w:rsidRPr="00A9128B">
        <w:rPr>
          <w:rFonts w:asciiTheme="minorBidi" w:eastAsia="Sarabun" w:hAnsiTheme="minorBidi" w:cstheme="minorBidi"/>
          <w:bCs/>
          <w:noProof/>
          <w:sz w:val="32"/>
          <w:szCs w:val="32"/>
        </w:rPr>
        <w:t>3-1</w:t>
      </w:r>
      <w:r>
        <w:rPr>
          <w:rFonts w:asciiTheme="minorBidi" w:eastAsia="Sarabun" w:hAnsiTheme="minorBidi" w:cstheme="minorBidi"/>
          <w:bCs/>
          <w:noProof/>
          <w:sz w:val="32"/>
          <w:szCs w:val="32"/>
        </w:rPr>
        <w:t>9</w:t>
      </w:r>
    </w:p>
    <w:p w14:paraId="622EF2D6" w14:textId="77777777" w:rsidR="003E1626" w:rsidRPr="00CA7636" w:rsidRDefault="003E1626" w:rsidP="003E1626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73600" behindDoc="1" locked="0" layoutInCell="1" allowOverlap="1" wp14:anchorId="29E5B3CA" wp14:editId="02FE28D1">
            <wp:simplePos x="0" y="0"/>
            <wp:positionH relativeFrom="margin">
              <wp:posOffset>410573</wp:posOffset>
            </wp:positionH>
            <wp:positionV relativeFrom="paragraph">
              <wp:posOffset>27305</wp:posOffset>
            </wp:positionV>
            <wp:extent cx="4526997" cy="3200400"/>
            <wp:effectExtent l="19050" t="19050" r="26035" b="19050"/>
            <wp:wrapNone/>
            <wp:docPr id="12" name="Picture 1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low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7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26E385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74F32EBE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30552F87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4F0D154D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43F6FAD9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7502226F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6DEFE0BA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268D28B2" w14:textId="2F6767BC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3E284789" w14:textId="2CB9B85B" w:rsidR="00BD6444" w:rsidRPr="00CA7636" w:rsidRDefault="00BD6444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FD475E6" w14:textId="221ED149" w:rsidR="00BD6444" w:rsidRPr="00CA7636" w:rsidRDefault="00BD6444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36CE688A" w14:textId="77777777" w:rsidR="00B26836" w:rsidRDefault="00B2683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76D1095" w14:textId="347D1A20" w:rsidR="00A9128B" w:rsidRDefault="003E1626" w:rsidP="00B26836">
      <w:pPr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3-19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A9128B" w:rsidRPr="00086673">
        <w:rPr>
          <w:rFonts w:asciiTheme="minorBidi" w:hAnsiTheme="minorBidi" w:cstheme="minorBidi"/>
          <w:sz w:val="32"/>
          <w:szCs w:val="32"/>
          <w:cs/>
        </w:rPr>
        <w:t>เว็บหน้ารายละเอียดสินค้า</w:t>
      </w:r>
    </w:p>
    <w:p w14:paraId="3E600854" w14:textId="77777777" w:rsidR="00B26836" w:rsidRDefault="00B26836" w:rsidP="00B2683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8BBBBA1" w14:textId="20542377" w:rsidR="00B26836" w:rsidRDefault="00B26836" w:rsidP="00B26836">
      <w:pPr>
        <w:ind w:firstLine="720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noProof/>
          <w:sz w:val="32"/>
          <w:szCs w:val="32"/>
        </w:rPr>
        <w:t xml:space="preserve">6. </w:t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>หน้าเว็บ</w:t>
      </w:r>
      <w:r w:rsidRPr="00CA7636">
        <w:rPr>
          <w:rFonts w:asciiTheme="minorBidi" w:hAnsiTheme="minorBidi" w:cstheme="minorBidi"/>
          <w:sz w:val="32"/>
          <w:szCs w:val="32"/>
          <w:cs/>
        </w:rPr>
        <w:t>ดูสินค้าในตะกร้า</w:t>
      </w:r>
      <w:r>
        <w:rPr>
          <w:rFonts w:asciiTheme="minorBidi" w:hAnsiTheme="minorBidi" w:cstheme="minorBidi"/>
          <w:sz w:val="32"/>
          <w:szCs w:val="32"/>
        </w:rPr>
        <w:t xml:space="preserve"> 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>ดัง</w:t>
      </w:r>
      <w:r w:rsidRPr="00A9128B">
        <w:rPr>
          <w:rFonts w:asciiTheme="minorBidi" w:hAnsiTheme="minorBidi" w:hint="cs"/>
          <w:b/>
          <w:noProof/>
          <w:sz w:val="32"/>
          <w:szCs w:val="32"/>
          <w:cs/>
        </w:rPr>
        <w:t>แผน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 xml:space="preserve">ภาพที่ </w:t>
      </w:r>
      <w:r w:rsidRPr="00A9128B">
        <w:rPr>
          <w:rFonts w:asciiTheme="minorBidi" w:eastAsia="Sarabun" w:hAnsiTheme="minorBidi" w:cstheme="minorBidi"/>
          <w:bCs/>
          <w:noProof/>
          <w:sz w:val="32"/>
          <w:szCs w:val="32"/>
        </w:rPr>
        <w:t>3-</w:t>
      </w:r>
      <w:r w:rsidR="00074C51">
        <w:rPr>
          <w:rFonts w:asciiTheme="minorBidi" w:eastAsia="Sarabun" w:hAnsiTheme="minorBidi" w:cstheme="minorBidi"/>
          <w:bCs/>
          <w:noProof/>
          <w:sz w:val="32"/>
          <w:szCs w:val="32"/>
        </w:rPr>
        <w:t>20</w:t>
      </w:r>
    </w:p>
    <w:p w14:paraId="3F6A15E8" w14:textId="312B434A" w:rsidR="003E1626" w:rsidRPr="00B26836" w:rsidRDefault="00B26836" w:rsidP="00B26836">
      <w:pPr>
        <w:ind w:firstLine="720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66DD35C2" wp14:editId="34E96026">
            <wp:simplePos x="0" y="0"/>
            <wp:positionH relativeFrom="margin">
              <wp:posOffset>423545</wp:posOffset>
            </wp:positionH>
            <wp:positionV relativeFrom="paragraph">
              <wp:posOffset>83185</wp:posOffset>
            </wp:positionV>
            <wp:extent cx="4526915" cy="3200400"/>
            <wp:effectExtent l="19050" t="19050" r="26035" b="19050"/>
            <wp:wrapNone/>
            <wp:docPr id="59" name="Picture 5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bar char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D73BE6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5321BF7E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50BC35EA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5F6D367C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7BD02323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7AE0EBB9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21C01BB5" w14:textId="4C2EF95E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41216330" w14:textId="73455B64" w:rsidR="0081660E" w:rsidRPr="00CA7636" w:rsidRDefault="0081660E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46CFF98C" w14:textId="33A55131" w:rsidR="0081660E" w:rsidRPr="00CA7636" w:rsidRDefault="0081660E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68289CC4" w14:textId="7912EE7B" w:rsidR="0081660E" w:rsidRPr="00CA7636" w:rsidRDefault="0081660E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6653D85F" w14:textId="39A09FBC" w:rsidR="0081660E" w:rsidRPr="00CA7636" w:rsidRDefault="0081660E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69430DCA" w14:textId="052C5C08" w:rsidR="00BD6444" w:rsidRPr="00CA7636" w:rsidRDefault="003E1626" w:rsidP="00B2683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3-20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B26836" w:rsidRPr="00086673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หน้าดูตะกร้าสินค้า</w:t>
      </w:r>
    </w:p>
    <w:p w14:paraId="30F16B9C" w14:textId="77777777" w:rsidR="00B26836" w:rsidRDefault="00B26836" w:rsidP="003E1626">
      <w:pPr>
        <w:rPr>
          <w:rFonts w:asciiTheme="minorBidi" w:hAnsiTheme="minorBidi" w:cstheme="minorBidi"/>
          <w:sz w:val="32"/>
          <w:szCs w:val="32"/>
        </w:rPr>
      </w:pPr>
    </w:p>
    <w:p w14:paraId="74595D80" w14:textId="2B5A1786" w:rsidR="00BD6444" w:rsidRPr="00B26836" w:rsidRDefault="00B26836" w:rsidP="00B26836">
      <w:pPr>
        <w:ind w:firstLine="720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lastRenderedPageBreak/>
        <w:t>7.</w:t>
      </w:r>
      <w:r>
        <w:rPr>
          <w:rFonts w:asciiTheme="minorBidi" w:hAnsiTheme="minorBidi" w:cstheme="minorBidi" w:hint="cs"/>
          <w:sz w:val="32"/>
          <w:szCs w:val="32"/>
          <w:cs/>
        </w:rPr>
        <w:t>หน้า</w:t>
      </w:r>
      <w:r w:rsidR="003E1626" w:rsidRPr="00CA7636">
        <w:rPr>
          <w:rFonts w:asciiTheme="minorBidi" w:hAnsiTheme="minorBidi" w:cstheme="minorBidi"/>
          <w:sz w:val="32"/>
          <w:szCs w:val="32"/>
          <w:cs/>
        </w:rPr>
        <w:t>ตรวจสอบที่อยู่เพื่อทำการชำระเงิน</w:t>
      </w:r>
      <w:r>
        <w:rPr>
          <w:rFonts w:asciiTheme="minorBidi" w:hAnsiTheme="minorBidi" w:cstheme="minorBidi"/>
          <w:sz w:val="32"/>
          <w:szCs w:val="32"/>
        </w:rPr>
        <w:t xml:space="preserve"> 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>ดัง</w:t>
      </w:r>
      <w:r w:rsidRPr="00A9128B">
        <w:rPr>
          <w:rFonts w:asciiTheme="minorBidi" w:hAnsiTheme="minorBidi" w:hint="cs"/>
          <w:b/>
          <w:noProof/>
          <w:sz w:val="32"/>
          <w:szCs w:val="32"/>
          <w:cs/>
        </w:rPr>
        <w:t>แผน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 xml:space="preserve">ภาพที่ </w:t>
      </w:r>
      <w:r w:rsidRPr="00A9128B">
        <w:rPr>
          <w:rFonts w:asciiTheme="minorBidi" w:eastAsia="Sarabun" w:hAnsiTheme="minorBidi" w:cstheme="minorBidi"/>
          <w:bCs/>
          <w:noProof/>
          <w:sz w:val="32"/>
          <w:szCs w:val="32"/>
        </w:rPr>
        <w:t>3-</w:t>
      </w:r>
      <w:r>
        <w:rPr>
          <w:rFonts w:asciiTheme="minorBidi" w:eastAsia="Sarabun" w:hAnsiTheme="minorBidi" w:cstheme="minorBidi"/>
          <w:bCs/>
          <w:noProof/>
          <w:sz w:val="32"/>
          <w:szCs w:val="32"/>
        </w:rPr>
        <w:t>21</w:t>
      </w:r>
    </w:p>
    <w:p w14:paraId="388BCFDC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53BAB09C" wp14:editId="619D8CBF">
            <wp:simplePos x="0" y="0"/>
            <wp:positionH relativeFrom="column">
              <wp:posOffset>393882</wp:posOffset>
            </wp:positionH>
            <wp:positionV relativeFrom="paragraph">
              <wp:posOffset>24765</wp:posOffset>
            </wp:positionV>
            <wp:extent cx="4526995" cy="3200400"/>
            <wp:effectExtent l="19050" t="19050" r="26035" b="19050"/>
            <wp:wrapNone/>
            <wp:docPr id="60" name="Picture 6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B20176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55EF0433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4D810DCA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6AFAE27C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35CFA2AA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79A011B8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  <w:highlight w:val="yellow"/>
        </w:rPr>
      </w:pPr>
    </w:p>
    <w:p w14:paraId="0CD4C85E" w14:textId="34642A1A" w:rsidR="003E1626" w:rsidRPr="00CA7636" w:rsidRDefault="003E1626" w:rsidP="003E1626">
      <w:pPr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01AFEF28" w14:textId="55767E7D" w:rsidR="00453409" w:rsidRPr="00CA7636" w:rsidRDefault="00453409" w:rsidP="003E1626">
      <w:pPr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3DDF5AA7" w14:textId="77777777" w:rsidR="00453409" w:rsidRPr="00CA7636" w:rsidRDefault="00453409" w:rsidP="003E1626">
      <w:pPr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A176FD3" w14:textId="1DD2F3EE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364B9F02" w14:textId="77777777" w:rsidR="00BD6444" w:rsidRPr="00CA7636" w:rsidRDefault="00BD6444" w:rsidP="00B26836">
      <w:pPr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029DBE6" w14:textId="11D34666" w:rsidR="003E162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3-21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B26836" w:rsidRPr="00086673">
        <w:rPr>
          <w:rFonts w:asciiTheme="minorBidi" w:hAnsiTheme="minorBidi" w:cstheme="minorBidi"/>
          <w:sz w:val="32"/>
          <w:szCs w:val="32"/>
          <w:cs/>
        </w:rPr>
        <w:t>หน้าจอเว็บหน้าตรวจสอบที่อยู่เพื่อทำการชำระเงิน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  </w:t>
      </w:r>
    </w:p>
    <w:p w14:paraId="71405FF6" w14:textId="77777777" w:rsidR="00B26836" w:rsidRDefault="00B26836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24012B40" w14:textId="18F93FBD" w:rsidR="00B26836" w:rsidRPr="00B26836" w:rsidRDefault="00B26836" w:rsidP="00B26836">
      <w:pPr>
        <w:ind w:firstLine="720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>8.</w:t>
      </w:r>
      <w:r>
        <w:rPr>
          <w:rFonts w:asciiTheme="minorBidi" w:hAnsiTheme="minorBidi" w:cstheme="minorBidi" w:hint="cs"/>
          <w:sz w:val="32"/>
          <w:szCs w:val="32"/>
          <w:cs/>
        </w:rPr>
        <w:t>หน้า</w:t>
      </w:r>
      <w:r w:rsidRPr="00CA7636">
        <w:rPr>
          <w:rFonts w:asciiTheme="minorBidi" w:hAnsiTheme="minorBidi" w:cstheme="minorBidi"/>
          <w:sz w:val="32"/>
          <w:szCs w:val="32"/>
          <w:cs/>
        </w:rPr>
        <w:t>ตรวจสอบที่อยู่เพื่อทำการชำระเงิน</w:t>
      </w:r>
      <w:r>
        <w:rPr>
          <w:rFonts w:asciiTheme="minorBidi" w:hAnsiTheme="minorBidi" w:cstheme="minorBidi"/>
          <w:sz w:val="32"/>
          <w:szCs w:val="32"/>
        </w:rPr>
        <w:t xml:space="preserve"> 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>ดัง</w:t>
      </w:r>
      <w:r w:rsidRPr="00A9128B">
        <w:rPr>
          <w:rFonts w:asciiTheme="minorBidi" w:hAnsiTheme="minorBidi" w:hint="cs"/>
          <w:b/>
          <w:noProof/>
          <w:sz w:val="32"/>
          <w:szCs w:val="32"/>
          <w:cs/>
        </w:rPr>
        <w:t>แผน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 xml:space="preserve">ภาพที่ </w:t>
      </w:r>
      <w:r w:rsidRPr="00A9128B">
        <w:rPr>
          <w:rFonts w:asciiTheme="minorBidi" w:eastAsia="Sarabun" w:hAnsiTheme="minorBidi" w:cstheme="minorBidi"/>
          <w:bCs/>
          <w:noProof/>
          <w:sz w:val="32"/>
          <w:szCs w:val="32"/>
        </w:rPr>
        <w:t>3-</w:t>
      </w:r>
      <w:r>
        <w:rPr>
          <w:rFonts w:asciiTheme="minorBidi" w:eastAsia="Sarabun" w:hAnsiTheme="minorBidi" w:cstheme="minorBidi"/>
          <w:bCs/>
          <w:noProof/>
          <w:sz w:val="32"/>
          <w:szCs w:val="32"/>
        </w:rPr>
        <w:t>22</w:t>
      </w:r>
    </w:p>
    <w:p w14:paraId="0E37BD30" w14:textId="1D9A1A30" w:rsidR="00453409" w:rsidRPr="00CA7636" w:rsidRDefault="00B26836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3C43D46A" wp14:editId="64248F44">
            <wp:simplePos x="0" y="0"/>
            <wp:positionH relativeFrom="margin">
              <wp:posOffset>384266</wp:posOffset>
            </wp:positionH>
            <wp:positionV relativeFrom="paragraph">
              <wp:posOffset>118745</wp:posOffset>
            </wp:positionV>
            <wp:extent cx="4526915" cy="3200400"/>
            <wp:effectExtent l="19050" t="19050" r="26035" b="19050"/>
            <wp:wrapNone/>
            <wp:docPr id="61" name="Picture 6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imelin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4E192F" w14:textId="01EA8918" w:rsidR="00453409" w:rsidRPr="00CA7636" w:rsidRDefault="00453409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68A059CE" w14:textId="161270B6" w:rsidR="00453409" w:rsidRPr="00CA7636" w:rsidRDefault="00453409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66F34C02" w14:textId="4C91B257" w:rsidR="00453409" w:rsidRPr="00CA7636" w:rsidRDefault="00453409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0D258A07" w14:textId="713A5B63" w:rsidR="00453409" w:rsidRPr="00CA7636" w:rsidRDefault="00453409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3ED42904" w14:textId="7AE1A71B" w:rsidR="00453409" w:rsidRPr="00CA7636" w:rsidRDefault="00453409" w:rsidP="00BD6444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3DD4BA4F" w14:textId="1F7A47CB" w:rsidR="00453409" w:rsidRPr="00CA7636" w:rsidRDefault="00453409" w:rsidP="00BD6444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7CFFBA3E" w14:textId="46590094" w:rsidR="00453409" w:rsidRPr="00CA7636" w:rsidRDefault="00453409" w:rsidP="00BD6444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753F4102" w14:textId="73F90870" w:rsidR="00453409" w:rsidRPr="00CA7636" w:rsidRDefault="00453409" w:rsidP="00BD6444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27EBAD1C" w14:textId="21129D52" w:rsidR="00453409" w:rsidRPr="00CA7636" w:rsidRDefault="00453409" w:rsidP="00BD6444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C58547C" w14:textId="4865F092" w:rsidR="00453409" w:rsidRPr="00CA7636" w:rsidRDefault="00453409" w:rsidP="00BD6444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36909B4C" w14:textId="7CAF6E5D" w:rsidR="00453409" w:rsidRPr="00CA7636" w:rsidRDefault="00453409" w:rsidP="00BD6444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48E2013F" w14:textId="3E1DBF03" w:rsidR="00453409" w:rsidRPr="00CA7636" w:rsidRDefault="00453409" w:rsidP="00BD6444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C0FCEAE" w14:textId="3B373DCA" w:rsidR="00BD6444" w:rsidRPr="00CA7636" w:rsidRDefault="00BD6444" w:rsidP="00BD6444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3-22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B26836">
        <w:rPr>
          <w:rFonts w:asciiTheme="minorBidi" w:hAnsiTheme="minorBidi" w:cstheme="minorBidi" w:hint="cs"/>
          <w:sz w:val="32"/>
          <w:szCs w:val="32"/>
          <w:cs/>
        </w:rPr>
        <w:t>หน้ารายการสั่งซื้อ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  </w:t>
      </w:r>
    </w:p>
    <w:p w14:paraId="25D78470" w14:textId="77777777" w:rsidR="00B26836" w:rsidRPr="00CA7636" w:rsidRDefault="00B26836" w:rsidP="003E1626">
      <w:pPr>
        <w:rPr>
          <w:rFonts w:asciiTheme="minorBidi" w:hAnsiTheme="minorBidi" w:cstheme="minorBidi"/>
          <w:highlight w:val="yellow"/>
        </w:rPr>
      </w:pPr>
    </w:p>
    <w:p w14:paraId="2896CC69" w14:textId="1FE24281" w:rsidR="003E1626" w:rsidRPr="00CA7636" w:rsidRDefault="00B26836" w:rsidP="00B26836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lastRenderedPageBreak/>
        <w:drawing>
          <wp:anchor distT="0" distB="0" distL="114300" distR="114300" simplePos="0" relativeHeight="251686912" behindDoc="1" locked="0" layoutInCell="1" allowOverlap="1" wp14:anchorId="4782FBA9" wp14:editId="5CD560FF">
            <wp:simplePos x="0" y="0"/>
            <wp:positionH relativeFrom="column">
              <wp:posOffset>449308</wp:posOffset>
            </wp:positionH>
            <wp:positionV relativeFrom="paragraph">
              <wp:posOffset>280092</wp:posOffset>
            </wp:positionV>
            <wp:extent cx="4526995" cy="3200400"/>
            <wp:effectExtent l="19050" t="19050" r="26035" b="19050"/>
            <wp:wrapNone/>
            <wp:docPr id="38" name="Picture 3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cstheme="minorBidi"/>
          <w:noProof/>
          <w:sz w:val="32"/>
          <w:szCs w:val="32"/>
        </w:rPr>
        <w:t>9.</w:t>
      </w:r>
      <w:r>
        <w:rPr>
          <w:rFonts w:asciiTheme="minorBidi" w:hAnsiTheme="minorBidi" w:cstheme="minorBidi" w:hint="cs"/>
          <w:noProof/>
          <w:sz w:val="32"/>
          <w:szCs w:val="32"/>
          <w:cs/>
        </w:rPr>
        <w:t>หน้า</w:t>
      </w:r>
      <w:r w:rsidR="003E1626" w:rsidRPr="00CA7636">
        <w:rPr>
          <w:rFonts w:asciiTheme="minorBidi" w:hAnsiTheme="minorBidi" w:cstheme="minorBidi"/>
          <w:noProof/>
          <w:sz w:val="32"/>
          <w:szCs w:val="32"/>
          <w:cs/>
        </w:rPr>
        <w:t>ชำระเงินและแจ้งการชำระเงิน</w:t>
      </w:r>
      <w:r>
        <w:rPr>
          <w:rFonts w:asciiTheme="minorBidi" w:hAnsiTheme="minorBidi" w:cstheme="minorBidi"/>
          <w:noProof/>
          <w:sz w:val="32"/>
          <w:szCs w:val="32"/>
        </w:rPr>
        <w:t xml:space="preserve"> 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>ดัง</w:t>
      </w:r>
      <w:r w:rsidRPr="00A9128B">
        <w:rPr>
          <w:rFonts w:asciiTheme="minorBidi" w:hAnsiTheme="minorBidi" w:hint="cs"/>
          <w:b/>
          <w:noProof/>
          <w:sz w:val="32"/>
          <w:szCs w:val="32"/>
          <w:cs/>
        </w:rPr>
        <w:t>แผน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 xml:space="preserve">ภาพที่ </w:t>
      </w:r>
      <w:r w:rsidRPr="00A9128B">
        <w:rPr>
          <w:rFonts w:asciiTheme="minorBidi" w:eastAsia="Sarabun" w:hAnsiTheme="minorBidi" w:cstheme="minorBidi"/>
          <w:bCs/>
          <w:noProof/>
          <w:sz w:val="32"/>
          <w:szCs w:val="32"/>
        </w:rPr>
        <w:t>3-</w:t>
      </w:r>
      <w:r>
        <w:rPr>
          <w:rFonts w:asciiTheme="minorBidi" w:eastAsia="Sarabun" w:hAnsiTheme="minorBidi" w:cstheme="minorBidi"/>
          <w:bCs/>
          <w:noProof/>
          <w:sz w:val="32"/>
          <w:szCs w:val="32"/>
        </w:rPr>
        <w:t>23</w:t>
      </w:r>
    </w:p>
    <w:p w14:paraId="3C2CAFE3" w14:textId="484E99DD" w:rsidR="003E1626" w:rsidRPr="00CA7636" w:rsidRDefault="003E1626" w:rsidP="003E1626">
      <w:p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noProof/>
          <w:sz w:val="32"/>
          <w:szCs w:val="32"/>
        </w:rPr>
      </w:pPr>
    </w:p>
    <w:p w14:paraId="196465D8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3BA3C2CC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1474CFD9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0567319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F8A79EB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2E742588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38D0A14E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36C91171" w14:textId="77777777" w:rsidR="003E1626" w:rsidRPr="00CA7636" w:rsidRDefault="003E1626" w:rsidP="003E1626">
      <w:pPr>
        <w:jc w:val="center"/>
        <w:rPr>
          <w:rFonts w:asciiTheme="minorBidi" w:hAnsiTheme="minorBidi" w:cstheme="minorBidi"/>
          <w:sz w:val="32"/>
          <w:szCs w:val="32"/>
        </w:rPr>
      </w:pPr>
    </w:p>
    <w:p w14:paraId="3A424299" w14:textId="77777777" w:rsidR="00BD6444" w:rsidRPr="00CA7636" w:rsidRDefault="00BD6444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2AC57C2C" w14:textId="77777777" w:rsidR="00BD6444" w:rsidRPr="00CA7636" w:rsidRDefault="00BD6444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34951343" w14:textId="77777777" w:rsidR="00BD6444" w:rsidRPr="00CA7636" w:rsidRDefault="00BD6444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36BF5799" w14:textId="525C8B20" w:rsidR="00B26836" w:rsidRDefault="003E1626" w:rsidP="003E1626">
      <w:pPr>
        <w:jc w:val="center"/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 xml:space="preserve">3-23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B26836">
        <w:rPr>
          <w:rFonts w:asciiTheme="minorBidi" w:hAnsiTheme="minorBidi" w:cstheme="minorBidi" w:hint="cs"/>
          <w:sz w:val="32"/>
          <w:szCs w:val="32"/>
          <w:cs/>
        </w:rPr>
        <w:t>หน้า</w:t>
      </w:r>
      <w:r w:rsidR="00B26836">
        <w:rPr>
          <w:rFonts w:asciiTheme="minorBidi" w:hAnsiTheme="minorBidi" w:cstheme="minorBidi" w:hint="cs"/>
          <w:noProof/>
          <w:sz w:val="32"/>
          <w:szCs w:val="32"/>
          <w:cs/>
        </w:rPr>
        <w:t>ชำระเงินและแจ้งการชำระเงิน</w:t>
      </w:r>
    </w:p>
    <w:p w14:paraId="4352258D" w14:textId="77777777" w:rsidR="00B26836" w:rsidRDefault="00B26836" w:rsidP="003E1626">
      <w:pPr>
        <w:jc w:val="center"/>
        <w:rPr>
          <w:rFonts w:asciiTheme="minorBidi" w:hAnsiTheme="minorBidi" w:cstheme="minorBidi"/>
          <w:noProof/>
          <w:sz w:val="32"/>
          <w:szCs w:val="32"/>
        </w:rPr>
      </w:pPr>
    </w:p>
    <w:p w14:paraId="0339133B" w14:textId="1278D842" w:rsidR="003E1626" w:rsidRPr="00CA7636" w:rsidRDefault="00B26836" w:rsidP="00B26836">
      <w:pPr>
        <w:ind w:firstLine="720"/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87936" behindDoc="1" locked="0" layoutInCell="1" allowOverlap="1" wp14:anchorId="4299E685" wp14:editId="2E356B27">
            <wp:simplePos x="0" y="0"/>
            <wp:positionH relativeFrom="column">
              <wp:posOffset>449308</wp:posOffset>
            </wp:positionH>
            <wp:positionV relativeFrom="paragraph">
              <wp:posOffset>280670</wp:posOffset>
            </wp:positionV>
            <wp:extent cx="4526995" cy="3200400"/>
            <wp:effectExtent l="19050" t="19050" r="26035" b="19050"/>
            <wp:wrapNone/>
            <wp:docPr id="20" name="Picture 2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cstheme="minorBidi"/>
          <w:noProof/>
          <w:sz w:val="32"/>
          <w:szCs w:val="32"/>
        </w:rPr>
        <w:t xml:space="preserve">10. </w:t>
      </w:r>
      <w:r w:rsidR="003E1626" w:rsidRPr="00CA7636">
        <w:rPr>
          <w:rFonts w:asciiTheme="minorBidi" w:hAnsiTheme="minorBidi" w:cstheme="minorBidi"/>
          <w:noProof/>
          <w:sz w:val="32"/>
          <w:szCs w:val="32"/>
          <w:cs/>
        </w:rPr>
        <w:t>แจ้งการชำระเงินแล้ว</w:t>
      </w:r>
      <w:r>
        <w:rPr>
          <w:rFonts w:asciiTheme="minorBidi" w:hAnsiTheme="minorBidi" w:cstheme="minorBidi"/>
          <w:noProof/>
          <w:sz w:val="32"/>
          <w:szCs w:val="32"/>
        </w:rPr>
        <w:t xml:space="preserve"> 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>ดัง</w:t>
      </w:r>
      <w:r w:rsidRPr="00A9128B">
        <w:rPr>
          <w:rFonts w:asciiTheme="minorBidi" w:hAnsiTheme="minorBidi" w:hint="cs"/>
          <w:b/>
          <w:noProof/>
          <w:sz w:val="32"/>
          <w:szCs w:val="32"/>
          <w:cs/>
        </w:rPr>
        <w:t>แผน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 xml:space="preserve">ภาพที่ </w:t>
      </w:r>
      <w:r w:rsidRPr="00A9128B">
        <w:rPr>
          <w:rFonts w:asciiTheme="minorBidi" w:eastAsia="Sarabun" w:hAnsiTheme="minorBidi" w:cstheme="minorBidi"/>
          <w:bCs/>
          <w:noProof/>
          <w:sz w:val="32"/>
          <w:szCs w:val="32"/>
        </w:rPr>
        <w:t>3-</w:t>
      </w:r>
      <w:r>
        <w:rPr>
          <w:rFonts w:asciiTheme="minorBidi" w:eastAsia="Sarabun" w:hAnsiTheme="minorBidi" w:cstheme="minorBidi"/>
          <w:bCs/>
          <w:noProof/>
          <w:sz w:val="32"/>
          <w:szCs w:val="32"/>
        </w:rPr>
        <w:t>24</w:t>
      </w:r>
    </w:p>
    <w:p w14:paraId="3FA37342" w14:textId="21AFB5EF" w:rsidR="003E1626" w:rsidRPr="00CA7636" w:rsidRDefault="003E1626" w:rsidP="003E1626">
      <w:pPr>
        <w:rPr>
          <w:rFonts w:asciiTheme="minorBidi" w:hAnsiTheme="minorBidi" w:cstheme="minorBidi"/>
          <w:noProof/>
          <w:sz w:val="32"/>
          <w:szCs w:val="32"/>
        </w:rPr>
      </w:pPr>
    </w:p>
    <w:p w14:paraId="7C8986FD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430C8ADA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5337993F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16FEEDBD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4CF33C0F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2A53E178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EFD8026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5DFBED9F" w14:textId="77777777" w:rsidR="00BD6444" w:rsidRPr="00CA7636" w:rsidRDefault="00BD6444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0809EFAB" w14:textId="77777777" w:rsidR="00BD6444" w:rsidRPr="00CA7636" w:rsidRDefault="00BD6444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F5984FB" w14:textId="77777777" w:rsidR="00BD6444" w:rsidRPr="00CA7636" w:rsidRDefault="00BD6444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24B09FF4" w14:textId="77777777" w:rsidR="00BD6444" w:rsidRPr="00CA7636" w:rsidRDefault="00BD6444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0E2A1D8E" w14:textId="289971B4" w:rsidR="003E1626" w:rsidRPr="00CA7636" w:rsidRDefault="003E1626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3-24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B26836">
        <w:rPr>
          <w:rFonts w:asciiTheme="minorBidi" w:eastAsia="Sarabun" w:hAnsiTheme="minorBidi" w:hint="cs"/>
          <w:b/>
          <w:noProof/>
          <w:sz w:val="32"/>
          <w:szCs w:val="32"/>
          <w:cs/>
        </w:rPr>
        <w:t>หน้า</w:t>
      </w:r>
      <w:r w:rsidR="00B26836">
        <w:rPr>
          <w:rFonts w:asciiTheme="minorBidi" w:hAnsiTheme="minorBidi" w:cstheme="minorBidi" w:hint="cs"/>
          <w:noProof/>
          <w:sz w:val="32"/>
          <w:szCs w:val="32"/>
          <w:cs/>
        </w:rPr>
        <w:t>แจ้งการชำระเงินแล้ว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  </w:t>
      </w:r>
    </w:p>
    <w:p w14:paraId="5C4E1E08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3BE31211" w14:textId="71D47EAD" w:rsidR="003E1626" w:rsidRPr="00CA7636" w:rsidRDefault="00B26836" w:rsidP="00B26836">
      <w:pPr>
        <w:rPr>
          <w:rFonts w:asciiTheme="minorBidi" w:hAnsiTheme="minorBidi" w:cstheme="minorBidi"/>
          <w:sz w:val="32"/>
          <w:szCs w:val="32"/>
          <w:cs/>
        </w:rPr>
      </w:pPr>
      <w:r>
        <w:rPr>
          <w:rFonts w:asciiTheme="minorBidi" w:hAnsiTheme="minorBidi" w:cstheme="minorBidi"/>
          <w:sz w:val="32"/>
          <w:szCs w:val="32"/>
        </w:rPr>
        <w:lastRenderedPageBreak/>
        <w:tab/>
        <w:t xml:space="preserve">11. </w:t>
      </w:r>
      <w:r w:rsidR="00625762">
        <w:rPr>
          <w:rFonts w:asciiTheme="minorBidi" w:hAnsiTheme="minorBidi" w:cstheme="minorBidi" w:hint="cs"/>
          <w:sz w:val="32"/>
          <w:szCs w:val="32"/>
          <w:cs/>
        </w:rPr>
        <w:t>หน้า</w:t>
      </w:r>
      <w:r w:rsidR="003E1626" w:rsidRPr="00CA7636">
        <w:rPr>
          <w:rFonts w:asciiTheme="minorBidi" w:hAnsiTheme="minorBidi" w:cstheme="minorBidi"/>
          <w:sz w:val="32"/>
          <w:szCs w:val="32"/>
          <w:cs/>
        </w:rPr>
        <w:t>แก้ไขข้อมูลส่วนตัวของสมาชิก</w:t>
      </w:r>
      <w:r>
        <w:rPr>
          <w:rFonts w:asciiTheme="minorBidi" w:hAnsiTheme="minorBidi" w:cstheme="minorBidi"/>
          <w:sz w:val="32"/>
          <w:szCs w:val="32"/>
        </w:rPr>
        <w:t xml:space="preserve"> 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>ดัง</w:t>
      </w:r>
      <w:r w:rsidRPr="00A9128B">
        <w:rPr>
          <w:rFonts w:asciiTheme="minorBidi" w:hAnsiTheme="minorBidi" w:hint="cs"/>
          <w:b/>
          <w:noProof/>
          <w:sz w:val="32"/>
          <w:szCs w:val="32"/>
          <w:cs/>
        </w:rPr>
        <w:t>แผน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 xml:space="preserve">ภาพที่ </w:t>
      </w:r>
      <w:r w:rsidRPr="00A9128B">
        <w:rPr>
          <w:rFonts w:asciiTheme="minorBidi" w:eastAsia="Sarabun" w:hAnsiTheme="minorBidi" w:cstheme="minorBidi"/>
          <w:bCs/>
          <w:noProof/>
          <w:sz w:val="32"/>
          <w:szCs w:val="32"/>
        </w:rPr>
        <w:t>3-</w:t>
      </w:r>
      <w:r>
        <w:rPr>
          <w:rFonts w:asciiTheme="minorBidi" w:eastAsia="Sarabun" w:hAnsiTheme="minorBidi" w:cstheme="minorBidi"/>
          <w:bCs/>
          <w:noProof/>
          <w:sz w:val="32"/>
          <w:szCs w:val="32"/>
        </w:rPr>
        <w:t>25</w:t>
      </w:r>
    </w:p>
    <w:p w14:paraId="1138F078" w14:textId="77777777" w:rsidR="003E1626" w:rsidRPr="00CA7636" w:rsidRDefault="003E1626" w:rsidP="003E1626">
      <w:pPr>
        <w:tabs>
          <w:tab w:val="left" w:pos="6360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83840" behindDoc="1" locked="0" layoutInCell="1" allowOverlap="1" wp14:anchorId="54EDA99F" wp14:editId="3C910976">
            <wp:simplePos x="0" y="0"/>
            <wp:positionH relativeFrom="column">
              <wp:posOffset>414867</wp:posOffset>
            </wp:positionH>
            <wp:positionV relativeFrom="paragraph">
              <wp:posOffset>26035</wp:posOffset>
            </wp:positionV>
            <wp:extent cx="4526995" cy="3200400"/>
            <wp:effectExtent l="19050" t="19050" r="26035" b="19050"/>
            <wp:wrapNone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6DDA59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215E6F5C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3EE2ECE5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22A6EA2E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7872AA25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1F63990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3E0B2759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24C231AC" w14:textId="77777777" w:rsidR="00BD6444" w:rsidRPr="00CA7636" w:rsidRDefault="00BD6444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78D550E1" w14:textId="77777777" w:rsidR="00BD6444" w:rsidRPr="00CA7636" w:rsidRDefault="00BD6444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753E4189" w14:textId="77777777" w:rsidR="00BD6444" w:rsidRPr="00CA7636" w:rsidRDefault="00BD6444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745949FD" w14:textId="77777777" w:rsidR="00BD6444" w:rsidRPr="00CA7636" w:rsidRDefault="00BD6444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4CF15999" w14:textId="1E1FD23F" w:rsidR="003E162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3-25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B26836">
        <w:rPr>
          <w:rFonts w:asciiTheme="minorBidi" w:eastAsia="Sarabun" w:hAnsiTheme="minorBidi" w:hint="cs"/>
          <w:b/>
          <w:noProof/>
          <w:sz w:val="32"/>
          <w:szCs w:val="32"/>
          <w:cs/>
        </w:rPr>
        <w:t>หน้า</w:t>
      </w:r>
      <w:r w:rsidR="00B26836">
        <w:rPr>
          <w:rFonts w:asciiTheme="minorBidi" w:hAnsiTheme="minorBidi" w:cstheme="minorBidi" w:hint="cs"/>
          <w:sz w:val="32"/>
          <w:szCs w:val="32"/>
          <w:cs/>
        </w:rPr>
        <w:t>แก้ไขข้อมูลส่วนตัวของสมาชิก</w:t>
      </w:r>
      <w:r w:rsidR="00B26836">
        <w:rPr>
          <w:rFonts w:asciiTheme="minorBidi" w:eastAsia="Sarabun" w:hAnsiTheme="minorBidi" w:hint="cs"/>
          <w:b/>
          <w:noProof/>
          <w:sz w:val="32"/>
          <w:szCs w:val="32"/>
          <w:cs/>
        </w:rPr>
        <w:t xml:space="preserve"> </w:t>
      </w:r>
      <w:r w:rsidR="00B26836" w:rsidRPr="00BE16DD">
        <w:rPr>
          <w:rFonts w:asciiTheme="minorBidi" w:eastAsia="Sarabun" w:hAnsiTheme="minorBidi"/>
          <w:b/>
          <w:noProof/>
          <w:sz w:val="32"/>
          <w:szCs w:val="32"/>
          <w:cs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  </w:t>
      </w:r>
    </w:p>
    <w:p w14:paraId="45D1903B" w14:textId="77777777" w:rsidR="00625762" w:rsidRPr="00CA7636" w:rsidRDefault="00625762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62071B5F" w14:textId="320AB830" w:rsidR="003E1626" w:rsidRPr="00CA7636" w:rsidRDefault="003E1626" w:rsidP="00625762">
      <w:pPr>
        <w:ind w:firstLine="720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74624" behindDoc="1" locked="0" layoutInCell="1" allowOverlap="1" wp14:anchorId="2324BF66" wp14:editId="53CF6320">
            <wp:simplePos x="0" y="0"/>
            <wp:positionH relativeFrom="column">
              <wp:posOffset>394443</wp:posOffset>
            </wp:positionH>
            <wp:positionV relativeFrom="paragraph">
              <wp:posOffset>403225</wp:posOffset>
            </wp:positionV>
            <wp:extent cx="4526915" cy="3200400"/>
            <wp:effectExtent l="19050" t="19050" r="26035" b="19050"/>
            <wp:wrapNone/>
            <wp:docPr id="32" name="Picture 3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graphical user interfac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5762">
        <w:rPr>
          <w:rFonts w:asciiTheme="minorBidi" w:hAnsiTheme="minorBidi" w:cstheme="minorBidi"/>
          <w:sz w:val="32"/>
          <w:szCs w:val="32"/>
        </w:rPr>
        <w:t xml:space="preserve">12. </w:t>
      </w:r>
      <w:r w:rsidR="00625762">
        <w:rPr>
          <w:rFonts w:asciiTheme="minorBidi" w:hAnsiTheme="minorBidi" w:cstheme="minorBidi" w:hint="cs"/>
          <w:sz w:val="32"/>
          <w:szCs w:val="32"/>
          <w:cs/>
        </w:rPr>
        <w:t>หน้า</w:t>
      </w:r>
      <w:r w:rsidRPr="00CA7636">
        <w:rPr>
          <w:rFonts w:asciiTheme="minorBidi" w:hAnsiTheme="minorBidi" w:cstheme="minorBidi"/>
          <w:sz w:val="32"/>
          <w:szCs w:val="32"/>
          <w:cs/>
        </w:rPr>
        <w:t>ประวัติการแจ้งชำระเงิน</w:t>
      </w:r>
      <w:r w:rsidR="00625762">
        <w:rPr>
          <w:rFonts w:asciiTheme="minorBidi" w:hAnsiTheme="minorBidi" w:cstheme="minorBidi"/>
          <w:sz w:val="32"/>
          <w:szCs w:val="32"/>
        </w:rPr>
        <w:t xml:space="preserve"> </w:t>
      </w:r>
      <w:r w:rsidR="00625762" w:rsidRPr="00A9128B">
        <w:rPr>
          <w:rFonts w:asciiTheme="minorBidi" w:hAnsiTheme="minorBidi"/>
          <w:b/>
          <w:noProof/>
          <w:sz w:val="32"/>
          <w:szCs w:val="32"/>
          <w:cs/>
        </w:rPr>
        <w:t>ดัง</w:t>
      </w:r>
      <w:r w:rsidR="00625762" w:rsidRPr="00A9128B">
        <w:rPr>
          <w:rFonts w:asciiTheme="minorBidi" w:hAnsiTheme="minorBidi" w:hint="cs"/>
          <w:b/>
          <w:noProof/>
          <w:sz w:val="32"/>
          <w:szCs w:val="32"/>
          <w:cs/>
        </w:rPr>
        <w:t>แผน</w:t>
      </w:r>
      <w:r w:rsidR="00625762" w:rsidRPr="00A9128B">
        <w:rPr>
          <w:rFonts w:asciiTheme="minorBidi" w:hAnsiTheme="minorBidi"/>
          <w:b/>
          <w:noProof/>
          <w:sz w:val="32"/>
          <w:szCs w:val="32"/>
          <w:cs/>
        </w:rPr>
        <w:t xml:space="preserve">ภาพที่ </w:t>
      </w:r>
      <w:r w:rsidR="00625762" w:rsidRPr="00A9128B">
        <w:rPr>
          <w:rFonts w:asciiTheme="minorBidi" w:eastAsia="Sarabun" w:hAnsiTheme="minorBidi" w:cstheme="minorBidi"/>
          <w:bCs/>
          <w:noProof/>
          <w:sz w:val="32"/>
          <w:szCs w:val="32"/>
        </w:rPr>
        <w:t>3-</w:t>
      </w:r>
      <w:r w:rsidR="00625762">
        <w:rPr>
          <w:rFonts w:asciiTheme="minorBidi" w:eastAsia="Sarabun" w:hAnsiTheme="minorBidi" w:cstheme="minorBidi"/>
          <w:bCs/>
          <w:noProof/>
          <w:sz w:val="32"/>
          <w:szCs w:val="32"/>
        </w:rPr>
        <w:t>26</w:t>
      </w:r>
    </w:p>
    <w:p w14:paraId="45B1EEB7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561FCF33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1D5CC6E0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0B462FB5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1EA0EC4D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1E960CA2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7D6F6157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34F6332D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4825F374" w14:textId="77777777" w:rsidR="00BD6444" w:rsidRPr="00CA7636" w:rsidRDefault="00BD6444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92B4877" w14:textId="77777777" w:rsidR="00BD6444" w:rsidRPr="00CA7636" w:rsidRDefault="00BD6444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4629B2FB" w14:textId="77777777" w:rsidR="00BD6444" w:rsidRPr="00CA7636" w:rsidRDefault="00BD6444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28A3A44D" w14:textId="77777777" w:rsidR="00BD6444" w:rsidRPr="00CA7636" w:rsidRDefault="00BD6444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21E8AAAC" w14:textId="77777777" w:rsidR="00BD6444" w:rsidRPr="00CA7636" w:rsidRDefault="00BD6444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517AA68" w14:textId="49D31669" w:rsidR="003E1626" w:rsidRDefault="003E1626" w:rsidP="00625762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3-26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625762">
        <w:rPr>
          <w:rFonts w:asciiTheme="minorBidi" w:eastAsia="Sarabun" w:hAnsiTheme="minorBidi" w:hint="cs"/>
          <w:b/>
          <w:noProof/>
          <w:sz w:val="32"/>
          <w:szCs w:val="32"/>
          <w:cs/>
        </w:rPr>
        <w:t>หน้า</w:t>
      </w:r>
      <w:r w:rsidR="00625762">
        <w:rPr>
          <w:rFonts w:asciiTheme="minorBidi" w:hAnsiTheme="minorBidi" w:cstheme="minorBidi" w:hint="cs"/>
          <w:sz w:val="32"/>
          <w:szCs w:val="32"/>
          <w:cs/>
        </w:rPr>
        <w:t>ประวัติการแจ้งชำระเงิน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  </w:t>
      </w:r>
    </w:p>
    <w:p w14:paraId="420F8EE3" w14:textId="6C956737" w:rsidR="00625762" w:rsidRPr="00625762" w:rsidRDefault="00625762" w:rsidP="00625762">
      <w:pPr>
        <w:ind w:firstLine="720"/>
        <w:rPr>
          <w:rFonts w:asciiTheme="minorBidi" w:eastAsia="Sarabun" w:hAnsiTheme="minorBidi" w:cstheme="minorBidi"/>
          <w:bCs/>
          <w:noProof/>
          <w:sz w:val="32"/>
          <w:szCs w:val="32"/>
          <w:cs/>
        </w:rPr>
      </w:pPr>
      <w:r>
        <w:rPr>
          <w:rFonts w:asciiTheme="minorBidi" w:eastAsia="Sarabun" w:hAnsiTheme="minorBidi" w:cstheme="minorBidi"/>
          <w:bCs/>
          <w:noProof/>
          <w:sz w:val="32"/>
          <w:szCs w:val="32"/>
        </w:rPr>
        <w:lastRenderedPageBreak/>
        <w:t xml:space="preserve">13.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Pr="00CA7636">
        <w:rPr>
          <w:rFonts w:asciiTheme="minorBidi" w:hAnsiTheme="minorBidi" w:cstheme="minorBidi"/>
          <w:sz w:val="32"/>
          <w:szCs w:val="32"/>
          <w:cs/>
        </w:rPr>
        <w:t>รายงานการชำระเงินของสมาชิก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 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>ดัง</w:t>
      </w:r>
      <w:r w:rsidRPr="00A9128B">
        <w:rPr>
          <w:rFonts w:asciiTheme="minorBidi" w:hAnsiTheme="minorBidi" w:hint="cs"/>
          <w:b/>
          <w:noProof/>
          <w:sz w:val="32"/>
          <w:szCs w:val="32"/>
          <w:cs/>
        </w:rPr>
        <w:t>แผน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 xml:space="preserve">ภาพที่ </w:t>
      </w:r>
      <w:r w:rsidRPr="00A9128B">
        <w:rPr>
          <w:rFonts w:asciiTheme="minorBidi" w:eastAsia="Sarabun" w:hAnsiTheme="minorBidi" w:cstheme="minorBidi"/>
          <w:bCs/>
          <w:noProof/>
          <w:sz w:val="32"/>
          <w:szCs w:val="32"/>
        </w:rPr>
        <w:t>3-</w:t>
      </w:r>
      <w:r>
        <w:rPr>
          <w:rFonts w:asciiTheme="minorBidi" w:eastAsia="Sarabun" w:hAnsiTheme="minorBidi" w:cstheme="minorBidi"/>
          <w:bCs/>
          <w:noProof/>
          <w:sz w:val="32"/>
          <w:szCs w:val="32"/>
        </w:rPr>
        <w:t>27</w:t>
      </w:r>
    </w:p>
    <w:p w14:paraId="5F05E485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93056" behindDoc="1" locked="0" layoutInCell="1" allowOverlap="1" wp14:anchorId="561AAFDF" wp14:editId="58D9D168">
            <wp:simplePos x="0" y="0"/>
            <wp:positionH relativeFrom="column">
              <wp:posOffset>274955</wp:posOffset>
            </wp:positionH>
            <wp:positionV relativeFrom="paragraph">
              <wp:posOffset>17780</wp:posOffset>
            </wp:positionV>
            <wp:extent cx="4526995" cy="3200400"/>
            <wp:effectExtent l="19050" t="19050" r="26035" b="19050"/>
            <wp:wrapNone/>
            <wp:docPr id="49" name="Picture 4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abl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1CBCE7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987A3AF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39F7281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6F87F60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63B6EC6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1158729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01EEF296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46DD0AEE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28F92D46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7A4A949E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A346876" w14:textId="6AEFD8A2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E646395" w14:textId="4BCC3A62" w:rsidR="00BD6444" w:rsidRPr="00CA7636" w:rsidRDefault="00BD6444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5E1448A" w14:textId="0374E72B" w:rsidR="0051109A" w:rsidRDefault="003E1626" w:rsidP="0051109A">
      <w:pPr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3-27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51109A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51109A" w:rsidRPr="00CA7636">
        <w:rPr>
          <w:rFonts w:asciiTheme="minorBidi" w:hAnsiTheme="minorBidi" w:cstheme="minorBidi"/>
          <w:sz w:val="32"/>
          <w:szCs w:val="32"/>
          <w:cs/>
        </w:rPr>
        <w:t>รายงานการชำระเงินของสมาชิก</w:t>
      </w:r>
    </w:p>
    <w:p w14:paraId="36D50515" w14:textId="77777777" w:rsidR="00625762" w:rsidRPr="00CA7636" w:rsidRDefault="00625762" w:rsidP="0051109A">
      <w:pPr>
        <w:jc w:val="center"/>
        <w:rPr>
          <w:rFonts w:asciiTheme="minorBidi" w:hAnsiTheme="minorBidi" w:cstheme="minorBidi"/>
          <w:sz w:val="32"/>
          <w:szCs w:val="32"/>
        </w:rPr>
      </w:pPr>
    </w:p>
    <w:p w14:paraId="573AD9FF" w14:textId="15DB9BC2" w:rsidR="003E1626" w:rsidRPr="00625762" w:rsidRDefault="00625762" w:rsidP="00625762">
      <w:pPr>
        <w:ind w:firstLine="720"/>
        <w:rPr>
          <w:rFonts w:asciiTheme="minorBidi" w:eastAsia="Sarabun" w:hAnsiTheme="minorBidi" w:cstheme="minorBidi"/>
          <w:bCs/>
          <w:noProof/>
          <w:sz w:val="32"/>
          <w:szCs w:val="32"/>
        </w:rPr>
      </w:pPr>
      <w:r>
        <w:rPr>
          <w:rFonts w:asciiTheme="minorBidi" w:eastAsia="Sarabun" w:hAnsiTheme="minorBidi" w:cstheme="minorBidi"/>
          <w:bCs/>
          <w:noProof/>
          <w:sz w:val="32"/>
          <w:szCs w:val="32"/>
        </w:rPr>
        <w:t xml:space="preserve">14.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Pr="00CA7636">
        <w:rPr>
          <w:rFonts w:asciiTheme="minorBidi" w:hAnsiTheme="minorBidi" w:cstheme="minorBidi"/>
          <w:sz w:val="32"/>
          <w:szCs w:val="32"/>
          <w:cs/>
        </w:rPr>
        <w:t>รายการสั่งซื้อที่ต้องชำระเงิน</w:t>
      </w:r>
      <w:r>
        <w:rPr>
          <w:rFonts w:asciiTheme="minorBidi" w:hAnsiTheme="minorBidi" w:cstheme="minorBidi"/>
          <w:sz w:val="32"/>
          <w:szCs w:val="32"/>
        </w:rPr>
        <w:t xml:space="preserve"> 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>ดัง</w:t>
      </w:r>
      <w:r w:rsidRPr="00A9128B">
        <w:rPr>
          <w:rFonts w:asciiTheme="minorBidi" w:hAnsiTheme="minorBidi" w:hint="cs"/>
          <w:b/>
          <w:noProof/>
          <w:sz w:val="32"/>
          <w:szCs w:val="32"/>
          <w:cs/>
        </w:rPr>
        <w:t>แผน</w:t>
      </w:r>
      <w:r w:rsidRPr="00A9128B">
        <w:rPr>
          <w:rFonts w:asciiTheme="minorBidi" w:hAnsiTheme="minorBidi"/>
          <w:b/>
          <w:noProof/>
          <w:sz w:val="32"/>
          <w:szCs w:val="32"/>
          <w:cs/>
        </w:rPr>
        <w:t xml:space="preserve">ภาพที่ </w:t>
      </w:r>
      <w:r w:rsidRPr="00A9128B">
        <w:rPr>
          <w:rFonts w:asciiTheme="minorBidi" w:eastAsia="Sarabun" w:hAnsiTheme="minorBidi" w:cstheme="minorBidi"/>
          <w:bCs/>
          <w:noProof/>
          <w:sz w:val="32"/>
          <w:szCs w:val="32"/>
        </w:rPr>
        <w:t>3-</w:t>
      </w:r>
      <w:r>
        <w:rPr>
          <w:rFonts w:asciiTheme="minorBidi" w:eastAsia="Sarabun" w:hAnsiTheme="minorBidi" w:cstheme="minorBidi"/>
          <w:bCs/>
          <w:noProof/>
          <w:sz w:val="32"/>
          <w:szCs w:val="32"/>
        </w:rPr>
        <w:t>2</w:t>
      </w:r>
      <w:r w:rsidR="00DF08FB"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374362FD" wp14:editId="41F8C3C2">
            <wp:simplePos x="0" y="0"/>
            <wp:positionH relativeFrom="column">
              <wp:posOffset>278130</wp:posOffset>
            </wp:positionH>
            <wp:positionV relativeFrom="paragraph">
              <wp:posOffset>276860</wp:posOffset>
            </wp:positionV>
            <wp:extent cx="4526915" cy="3200400"/>
            <wp:effectExtent l="19050" t="19050" r="26035" b="19050"/>
            <wp:wrapNone/>
            <wp:docPr id="66" name="Picture 6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imeli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eastAsia="Sarabun" w:hAnsiTheme="minorBidi" w:cstheme="minorBidi"/>
          <w:bCs/>
          <w:noProof/>
          <w:sz w:val="32"/>
          <w:szCs w:val="32"/>
        </w:rPr>
        <w:t>8</w:t>
      </w:r>
    </w:p>
    <w:p w14:paraId="5933DA70" w14:textId="0DAD07B9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07C9F4C4" w14:textId="3F03A688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9BFB09C" w14:textId="14D1A4A3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79E72D5B" w14:textId="540AF9B0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34C3F059" w14:textId="3051BA01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5BE85C93" w14:textId="670F31D8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7C344FDC" w14:textId="1BCC85DA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7DE8B0AA" w14:textId="7B8A8FFB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2CE72CD" w14:textId="4B746E3F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251704DB" w14:textId="00040CD3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71BD530D" w14:textId="77777777" w:rsidR="00DF08FB" w:rsidRPr="00CA7636" w:rsidRDefault="00DF08FB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6932861" w14:textId="77777777" w:rsidR="00DF08FB" w:rsidRPr="00CA7636" w:rsidRDefault="00DF08FB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06574E71" w14:textId="77777777" w:rsidR="0051109A" w:rsidRPr="00CA7636" w:rsidRDefault="003E1626" w:rsidP="0051109A">
      <w:pPr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3-28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51109A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51109A" w:rsidRPr="00CA7636">
        <w:rPr>
          <w:rFonts w:asciiTheme="minorBidi" w:hAnsiTheme="minorBidi" w:cstheme="minorBidi"/>
          <w:sz w:val="32"/>
          <w:szCs w:val="32"/>
          <w:cs/>
        </w:rPr>
        <w:t>รายการสั่งซื้อที่ต้องชำระเงิน</w:t>
      </w:r>
    </w:p>
    <w:p w14:paraId="1C71E693" w14:textId="77777777" w:rsidR="00625762" w:rsidRDefault="00625762" w:rsidP="003E1626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2D55D818" w14:textId="7E9C0783" w:rsidR="00625762" w:rsidRDefault="00625762" w:rsidP="00625762">
      <w:pPr>
        <w:ind w:firstLine="720"/>
        <w:rPr>
          <w:rFonts w:asciiTheme="minorBidi" w:hAnsiTheme="minorBidi" w:cstheme="minorBidi"/>
          <w:sz w:val="32"/>
          <w:szCs w:val="32"/>
        </w:rPr>
      </w:pPr>
      <w:r w:rsidRPr="00625762">
        <w:rPr>
          <w:rFonts w:asciiTheme="minorBidi" w:eastAsia="Sarabun" w:hAnsiTheme="minorBidi" w:cstheme="minorBidi"/>
          <w:bCs/>
          <w:noProof/>
          <w:sz w:val="32"/>
          <w:szCs w:val="32"/>
        </w:rPr>
        <w:lastRenderedPageBreak/>
        <w:t>15.</w:t>
      </w:r>
      <w:r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หน้าจอเว็บหน้า</w:t>
      </w:r>
      <w:r w:rsidRPr="00CA7636">
        <w:rPr>
          <w:rFonts w:asciiTheme="minorBidi" w:hAnsiTheme="minorBidi" w:cstheme="minorBidi"/>
          <w:sz w:val="32"/>
          <w:szCs w:val="32"/>
          <w:cs/>
        </w:rPr>
        <w:t>รายละเอียดการสั่งซื้อ</w:t>
      </w:r>
      <w:r>
        <w:rPr>
          <w:rFonts w:asciiTheme="minorBidi" w:hAnsiTheme="minorBidi" w:cstheme="minorBidi"/>
          <w:sz w:val="32"/>
          <w:szCs w:val="32"/>
        </w:rPr>
        <w:t xml:space="preserve"> </w:t>
      </w:r>
      <w:r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Pr="00625762">
        <w:rPr>
          <w:rFonts w:asciiTheme="minorBidi" w:hAnsiTheme="minorBidi" w:cstheme="minorBidi"/>
          <w:sz w:val="32"/>
          <w:szCs w:val="32"/>
        </w:rPr>
        <w:t>3-2</w:t>
      </w:r>
      <w:r>
        <w:rPr>
          <w:rFonts w:asciiTheme="minorBidi" w:hAnsiTheme="minorBidi" w:cstheme="minorBidi"/>
          <w:sz w:val="32"/>
          <w:szCs w:val="32"/>
        </w:rPr>
        <w:t>9</w:t>
      </w:r>
    </w:p>
    <w:p w14:paraId="682B4102" w14:textId="47554571" w:rsidR="0051109A" w:rsidRPr="00CA7636" w:rsidRDefault="0051109A" w:rsidP="00625762">
      <w:pPr>
        <w:ind w:firstLine="720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481BD16B" wp14:editId="279F5C80">
            <wp:simplePos x="0" y="0"/>
            <wp:positionH relativeFrom="column">
              <wp:posOffset>387894</wp:posOffset>
            </wp:positionH>
            <wp:positionV relativeFrom="paragraph">
              <wp:posOffset>61867</wp:posOffset>
            </wp:positionV>
            <wp:extent cx="4526995" cy="3200400"/>
            <wp:effectExtent l="19050" t="19050" r="26035" b="19050"/>
            <wp:wrapNone/>
            <wp:docPr id="67" name="Picture 6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graphical user interfac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E4CD0" w14:textId="7CE07778" w:rsidR="0051109A" w:rsidRPr="00CA7636" w:rsidRDefault="0051109A" w:rsidP="003E1626">
      <w:pPr>
        <w:rPr>
          <w:rFonts w:asciiTheme="minorBidi" w:hAnsiTheme="minorBidi" w:cstheme="minorBidi"/>
          <w:sz w:val="32"/>
          <w:szCs w:val="32"/>
        </w:rPr>
      </w:pPr>
    </w:p>
    <w:p w14:paraId="267747CF" w14:textId="390ADFC8" w:rsidR="0051109A" w:rsidRPr="00CA7636" w:rsidRDefault="0051109A" w:rsidP="003E1626">
      <w:pPr>
        <w:rPr>
          <w:rFonts w:asciiTheme="minorBidi" w:hAnsiTheme="minorBidi" w:cstheme="minorBidi"/>
          <w:sz w:val="32"/>
          <w:szCs w:val="32"/>
        </w:rPr>
      </w:pPr>
    </w:p>
    <w:p w14:paraId="4D3F43F2" w14:textId="13B55762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0F1E804C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202C8DDF" w14:textId="2474D285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84B6892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2FF78A99" w14:textId="53FD5EF0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468CD617" w14:textId="00AE0BE1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23FE0746" w14:textId="3FE24FBE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369D6E1" w14:textId="5FD131DF" w:rsidR="003E1626" w:rsidRPr="00CA7636" w:rsidRDefault="003E1626" w:rsidP="003E1626">
      <w:pPr>
        <w:jc w:val="center"/>
        <w:rPr>
          <w:rFonts w:asciiTheme="minorBidi" w:hAnsiTheme="minorBidi" w:cstheme="minorBidi"/>
          <w:sz w:val="32"/>
          <w:szCs w:val="32"/>
        </w:rPr>
      </w:pPr>
    </w:p>
    <w:p w14:paraId="6E655665" w14:textId="48DB10BB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E037EC3" w14:textId="2F87A798" w:rsidR="00625762" w:rsidRDefault="003E1626" w:rsidP="00625762">
      <w:pPr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3-29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51109A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51109A" w:rsidRPr="00CA7636">
        <w:rPr>
          <w:rFonts w:asciiTheme="minorBidi" w:hAnsiTheme="minorBidi" w:cstheme="minorBidi"/>
          <w:sz w:val="32"/>
          <w:szCs w:val="32"/>
          <w:cs/>
        </w:rPr>
        <w:t>รายละเอียดการสั่งซื้อ</w:t>
      </w:r>
    </w:p>
    <w:p w14:paraId="023548EA" w14:textId="77777777" w:rsidR="00625762" w:rsidRDefault="00625762" w:rsidP="00625762">
      <w:pPr>
        <w:jc w:val="center"/>
        <w:rPr>
          <w:rFonts w:asciiTheme="minorBidi" w:hAnsiTheme="minorBidi" w:cstheme="minorBidi"/>
          <w:sz w:val="32"/>
          <w:szCs w:val="32"/>
        </w:rPr>
      </w:pPr>
    </w:p>
    <w:p w14:paraId="21D2FD0F" w14:textId="3AC19541" w:rsidR="00625762" w:rsidRPr="00CA7636" w:rsidRDefault="003E1626" w:rsidP="00625762">
      <w:pPr>
        <w:ind w:firstLine="720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575E67DF" wp14:editId="7E8F786D">
            <wp:simplePos x="0" y="0"/>
            <wp:positionH relativeFrom="column">
              <wp:posOffset>391534</wp:posOffset>
            </wp:positionH>
            <wp:positionV relativeFrom="paragraph">
              <wp:posOffset>407670</wp:posOffset>
            </wp:positionV>
            <wp:extent cx="4526915" cy="3200400"/>
            <wp:effectExtent l="19050" t="19050" r="26035" b="19050"/>
            <wp:wrapNone/>
            <wp:docPr id="68" name="Picture 68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timelin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5762">
        <w:rPr>
          <w:rFonts w:asciiTheme="minorBidi" w:hAnsiTheme="minorBidi" w:cstheme="minorBidi"/>
          <w:sz w:val="32"/>
          <w:szCs w:val="32"/>
        </w:rPr>
        <w:t xml:space="preserve">16. </w:t>
      </w:r>
      <w:r w:rsidR="00625762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625762" w:rsidRPr="00CA7636">
        <w:rPr>
          <w:rFonts w:asciiTheme="minorBidi" w:hAnsiTheme="minorBidi" w:cstheme="minorBidi"/>
          <w:sz w:val="32"/>
          <w:szCs w:val="32"/>
          <w:cs/>
        </w:rPr>
        <w:t>รายการสั่งซื้อที่ต้องจัดส่ง</w:t>
      </w:r>
      <w:r w:rsidR="00625762">
        <w:rPr>
          <w:rFonts w:asciiTheme="minorBidi" w:hAnsiTheme="minorBidi" w:cstheme="minorBidi"/>
          <w:sz w:val="32"/>
          <w:szCs w:val="32"/>
        </w:rPr>
        <w:t xml:space="preserve"> </w:t>
      </w:r>
      <w:r w:rsidR="00625762"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="00625762" w:rsidRPr="00625762">
        <w:rPr>
          <w:rFonts w:asciiTheme="minorBidi" w:hAnsiTheme="minorBidi" w:cstheme="minorBidi"/>
          <w:sz w:val="32"/>
          <w:szCs w:val="32"/>
        </w:rPr>
        <w:t>3-</w:t>
      </w:r>
      <w:r w:rsidR="00625762">
        <w:rPr>
          <w:rFonts w:asciiTheme="minorBidi" w:hAnsiTheme="minorBidi" w:cstheme="minorBidi"/>
          <w:sz w:val="32"/>
          <w:szCs w:val="32"/>
        </w:rPr>
        <w:t>30</w:t>
      </w:r>
    </w:p>
    <w:p w14:paraId="3642FB8C" w14:textId="77777777" w:rsidR="00625762" w:rsidRPr="00CA7636" w:rsidRDefault="00625762" w:rsidP="00625762">
      <w:pPr>
        <w:rPr>
          <w:rFonts w:asciiTheme="minorBidi" w:hAnsiTheme="minorBidi" w:cstheme="minorBidi"/>
          <w:sz w:val="32"/>
          <w:szCs w:val="32"/>
        </w:rPr>
      </w:pPr>
    </w:p>
    <w:p w14:paraId="4593F034" w14:textId="42B8EE32" w:rsidR="003E1626" w:rsidRPr="00625762" w:rsidRDefault="003E1626" w:rsidP="00625762">
      <w:pPr>
        <w:rPr>
          <w:rFonts w:asciiTheme="minorBidi" w:hAnsiTheme="minorBidi" w:cstheme="minorBidi"/>
          <w:sz w:val="32"/>
          <w:szCs w:val="32"/>
        </w:rPr>
      </w:pPr>
    </w:p>
    <w:p w14:paraId="6ECA0DB9" w14:textId="587D76E7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60477021" w14:textId="2FA597A1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7EB6B5B4" w14:textId="4265BFC3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547A81F7" w14:textId="7AD8D0AC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6ACA3E8F" w14:textId="77777777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5772CBD0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A01CAFE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1D569B5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5345331F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237F3E5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3063B91" w14:textId="77777777" w:rsidR="0051109A" w:rsidRPr="00CA7636" w:rsidRDefault="003E1626" w:rsidP="0051109A">
      <w:pPr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3-30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51109A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51109A" w:rsidRPr="00CA7636">
        <w:rPr>
          <w:rFonts w:asciiTheme="minorBidi" w:hAnsiTheme="minorBidi" w:cstheme="minorBidi"/>
          <w:sz w:val="32"/>
          <w:szCs w:val="32"/>
          <w:cs/>
        </w:rPr>
        <w:t>รายการสั่งซื้อที่ต้องจัดส่ง</w:t>
      </w:r>
    </w:p>
    <w:p w14:paraId="16097D0D" w14:textId="513AF28D" w:rsidR="0051109A" w:rsidRDefault="0051109A" w:rsidP="003E1626">
      <w:pPr>
        <w:rPr>
          <w:rFonts w:asciiTheme="minorBidi" w:hAnsiTheme="minorBidi" w:cstheme="minorBidi"/>
          <w:sz w:val="32"/>
          <w:szCs w:val="32"/>
        </w:rPr>
      </w:pPr>
    </w:p>
    <w:p w14:paraId="5D77F83F" w14:textId="659EE893" w:rsidR="00625762" w:rsidRPr="00CA7636" w:rsidRDefault="00625762" w:rsidP="00625762">
      <w:pPr>
        <w:ind w:firstLine="720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lastRenderedPageBreak/>
        <w:t xml:space="preserve">17.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Pr="00CA7636">
        <w:rPr>
          <w:rFonts w:asciiTheme="minorBidi" w:hAnsiTheme="minorBidi" w:cstheme="minorBidi"/>
          <w:sz w:val="32"/>
          <w:szCs w:val="32"/>
          <w:cs/>
        </w:rPr>
        <w:t>รายการสั่งซื้อที่ได้รับแล้ว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 </w:t>
      </w:r>
      <w:r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Pr="00625762">
        <w:rPr>
          <w:rFonts w:asciiTheme="minorBidi" w:hAnsiTheme="minorBidi" w:cstheme="minorBidi"/>
          <w:sz w:val="32"/>
          <w:szCs w:val="32"/>
        </w:rPr>
        <w:t>3-</w:t>
      </w:r>
      <w:r>
        <w:rPr>
          <w:rFonts w:asciiTheme="minorBidi" w:hAnsiTheme="minorBidi" w:cstheme="minorBidi"/>
          <w:sz w:val="32"/>
          <w:szCs w:val="32"/>
        </w:rPr>
        <w:t>31</w:t>
      </w:r>
    </w:p>
    <w:p w14:paraId="5CD15F3B" w14:textId="2F67B673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71552" behindDoc="1" locked="0" layoutInCell="1" allowOverlap="1" wp14:anchorId="7D2710E6" wp14:editId="14837995">
            <wp:simplePos x="0" y="0"/>
            <wp:positionH relativeFrom="column">
              <wp:posOffset>327660</wp:posOffset>
            </wp:positionH>
            <wp:positionV relativeFrom="paragraph">
              <wp:posOffset>39370</wp:posOffset>
            </wp:positionV>
            <wp:extent cx="4526915" cy="3200400"/>
            <wp:effectExtent l="19050" t="19050" r="26035" b="19050"/>
            <wp:wrapNone/>
            <wp:docPr id="69" name="Picture 69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imeline&#10;&#10;Description automatically generated with low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CF1D10" w14:textId="77777777" w:rsidR="0051109A" w:rsidRPr="00CA7636" w:rsidRDefault="0051109A" w:rsidP="003E1626">
      <w:pPr>
        <w:rPr>
          <w:rFonts w:asciiTheme="minorBidi" w:hAnsiTheme="minorBidi" w:cstheme="minorBidi"/>
          <w:sz w:val="32"/>
          <w:szCs w:val="32"/>
        </w:rPr>
      </w:pPr>
    </w:p>
    <w:p w14:paraId="673F42BB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00EFFA25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115C1ABC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157A681B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13F88F91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41A86EE7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75B35F1B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55A7DBBD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26C3BE6F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22B59FC" w14:textId="77777777" w:rsidR="00710F03" w:rsidRPr="00CA7636" w:rsidRDefault="00710F03" w:rsidP="0051109A">
      <w:pPr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FEB3BF7" w14:textId="45C186F6" w:rsidR="0051109A" w:rsidRDefault="003E1626" w:rsidP="0051109A">
      <w:pPr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3-31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51109A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51109A" w:rsidRPr="00CA7636">
        <w:rPr>
          <w:rFonts w:asciiTheme="minorBidi" w:hAnsiTheme="minorBidi" w:cstheme="minorBidi"/>
          <w:sz w:val="32"/>
          <w:szCs w:val="32"/>
          <w:cs/>
        </w:rPr>
        <w:t>รายการสั่งซื้อที่ได้รับแล้ว</w:t>
      </w:r>
    </w:p>
    <w:p w14:paraId="2C635EB0" w14:textId="77777777" w:rsidR="00625762" w:rsidRPr="00CA7636" w:rsidRDefault="00625762" w:rsidP="0051109A">
      <w:pPr>
        <w:jc w:val="center"/>
        <w:rPr>
          <w:rFonts w:asciiTheme="minorBidi" w:hAnsiTheme="minorBidi" w:cstheme="minorBidi"/>
          <w:sz w:val="32"/>
          <w:szCs w:val="32"/>
        </w:rPr>
      </w:pPr>
    </w:p>
    <w:p w14:paraId="2EB4A6A3" w14:textId="23342800" w:rsidR="003E1626" w:rsidRDefault="00625762" w:rsidP="00625762">
      <w:pPr>
        <w:ind w:firstLine="720"/>
        <w:rPr>
          <w:rFonts w:asciiTheme="minorBidi" w:hAnsiTheme="minorBidi" w:cstheme="minorBidi"/>
          <w:sz w:val="32"/>
          <w:szCs w:val="32"/>
        </w:rPr>
      </w:pPr>
      <w:r w:rsidRPr="00625762">
        <w:rPr>
          <w:rFonts w:asciiTheme="minorBidi" w:eastAsia="Sarabun" w:hAnsiTheme="minorBidi" w:cstheme="minorBidi"/>
          <w:bCs/>
          <w:noProof/>
          <w:sz w:val="32"/>
          <w:szCs w:val="32"/>
        </w:rPr>
        <w:t>18.</w:t>
      </w:r>
      <w:r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หน้ารายการสั่งซื้อที่ไม่ได้ชำระเงินตามกำหนดจึงถูกยกเลิก</w:t>
      </w:r>
      <w:r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Pr="00625762">
        <w:rPr>
          <w:rFonts w:asciiTheme="minorBidi" w:hAnsiTheme="minorBidi" w:cstheme="minorBidi"/>
          <w:sz w:val="32"/>
          <w:szCs w:val="32"/>
        </w:rPr>
        <w:t>3-</w:t>
      </w:r>
      <w:r>
        <w:rPr>
          <w:rFonts w:asciiTheme="minorBidi" w:hAnsiTheme="minorBidi" w:cstheme="minorBidi"/>
          <w:sz w:val="32"/>
          <w:szCs w:val="32"/>
        </w:rPr>
        <w:t>32</w:t>
      </w:r>
    </w:p>
    <w:p w14:paraId="50D39B64" w14:textId="13372635" w:rsidR="00625762" w:rsidRPr="00CA7636" w:rsidRDefault="00625762" w:rsidP="00625762">
      <w:pPr>
        <w:ind w:firstLine="720"/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625762">
        <w:rPr>
          <w:rFonts w:asciiTheme="minorBidi" w:hAnsiTheme="minorBidi" w:cstheme="minorBidi"/>
          <w:bCs/>
          <w:noProof/>
          <w:sz w:val="32"/>
          <w:szCs w:val="32"/>
        </w:rPr>
        <w:drawing>
          <wp:anchor distT="0" distB="0" distL="114300" distR="114300" simplePos="0" relativeHeight="251675648" behindDoc="1" locked="0" layoutInCell="1" allowOverlap="1" wp14:anchorId="10AD7950" wp14:editId="4CCF334E">
            <wp:simplePos x="0" y="0"/>
            <wp:positionH relativeFrom="column">
              <wp:posOffset>360045</wp:posOffset>
            </wp:positionH>
            <wp:positionV relativeFrom="paragraph">
              <wp:posOffset>46173</wp:posOffset>
            </wp:positionV>
            <wp:extent cx="4526915" cy="3200400"/>
            <wp:effectExtent l="19050" t="19050" r="26035" b="19050"/>
            <wp:wrapNone/>
            <wp:docPr id="34" name="Picture 3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697BE0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0C23736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15CCEF9B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7210D0BE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0A24F526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46DD6A7A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374AA296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454C2D48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249461D2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2F1911D2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36F804AA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21CD397" w14:textId="4F97B61D" w:rsidR="00B64D6D" w:rsidRPr="00625762" w:rsidRDefault="003E1626" w:rsidP="00625762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3-32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B64D6D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หน้ารายการสั่งซื้อที่ไม่ได้ทำการชำระเงินตามกำหนดจึงถูกยกเลิกอัตโนมัติ</w:t>
      </w:r>
    </w:p>
    <w:p w14:paraId="06A3BC3A" w14:textId="5278B9C3" w:rsidR="00625762" w:rsidRPr="00625762" w:rsidRDefault="00625762" w:rsidP="00625762">
      <w:pPr>
        <w:ind w:firstLine="720"/>
        <w:rPr>
          <w:rFonts w:asciiTheme="minorBidi" w:hAnsiTheme="minorBidi" w:cstheme="minorBidi"/>
          <w:b/>
          <w:bCs/>
          <w:sz w:val="32"/>
          <w:szCs w:val="32"/>
        </w:rPr>
      </w:pPr>
      <w:r w:rsidRPr="00625762">
        <w:rPr>
          <w:rFonts w:asciiTheme="minorBidi" w:hAnsiTheme="minorBidi" w:cstheme="minorBidi" w:hint="cs"/>
          <w:b/>
          <w:bCs/>
          <w:sz w:val="32"/>
          <w:szCs w:val="32"/>
          <w:cs/>
        </w:rPr>
        <w:lastRenderedPageBreak/>
        <w:t xml:space="preserve">หน้า </w:t>
      </w:r>
      <w:r w:rsidR="003E1626" w:rsidRPr="00625762">
        <w:rPr>
          <w:rFonts w:asciiTheme="minorBidi" w:hAnsiTheme="minorBidi" w:cstheme="minorBidi"/>
          <w:b/>
          <w:bCs/>
          <w:sz w:val="32"/>
          <w:szCs w:val="32"/>
        </w:rPr>
        <w:t>Admin</w:t>
      </w:r>
      <w:r w:rsidRPr="00625762">
        <w:rPr>
          <w:rFonts w:asciiTheme="minorBidi" w:hAnsiTheme="minorBidi" w:cstheme="minorBidi"/>
          <w:b/>
          <w:bCs/>
          <w:sz w:val="32"/>
          <w:szCs w:val="32"/>
        </w:rPr>
        <w:t xml:space="preserve"> </w:t>
      </w:r>
    </w:p>
    <w:p w14:paraId="6A7E8DED" w14:textId="2AAC3F62" w:rsidR="003E1626" w:rsidRPr="00CA7636" w:rsidRDefault="00625762" w:rsidP="00625762">
      <w:pPr>
        <w:ind w:firstLine="720"/>
        <w:rPr>
          <w:rFonts w:asciiTheme="minorBidi" w:hAnsiTheme="minorBidi" w:cstheme="minorBidi"/>
          <w:sz w:val="32"/>
          <w:szCs w:val="32"/>
        </w:rPr>
      </w:pPr>
      <w:bookmarkStart w:id="11" w:name="_Hlk130686516"/>
      <w:r w:rsidRPr="00625762">
        <w:rPr>
          <w:rFonts w:asciiTheme="minorBidi" w:eastAsia="Sarabun" w:hAnsiTheme="minorBidi" w:cstheme="minorBidi"/>
          <w:bCs/>
          <w:noProof/>
          <w:sz w:val="32"/>
          <w:szCs w:val="32"/>
        </w:rPr>
        <w:t>19.</w:t>
      </w:r>
      <w:r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Pr="00CA7636">
        <w:rPr>
          <w:rFonts w:asciiTheme="minorBidi" w:hAnsiTheme="minorBidi" w:cstheme="minorBidi"/>
          <w:sz w:val="32"/>
          <w:szCs w:val="32"/>
          <w:cs/>
        </w:rPr>
        <w:t>จัดการข้อมูลสินค้า</w:t>
      </w:r>
      <w:r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Pr="00625762">
        <w:rPr>
          <w:rFonts w:asciiTheme="minorBidi" w:hAnsiTheme="minorBidi" w:cstheme="minorBidi"/>
          <w:sz w:val="32"/>
          <w:szCs w:val="32"/>
        </w:rPr>
        <w:t>3-</w:t>
      </w:r>
      <w:r>
        <w:rPr>
          <w:rFonts w:asciiTheme="minorBidi" w:hAnsiTheme="minorBidi" w:cstheme="minorBidi"/>
          <w:sz w:val="32"/>
          <w:szCs w:val="32"/>
        </w:rPr>
        <w:t>33</w:t>
      </w:r>
    </w:p>
    <w:bookmarkEnd w:id="11"/>
    <w:p w14:paraId="68EF1C62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85888" behindDoc="1" locked="0" layoutInCell="1" allowOverlap="1" wp14:anchorId="11EA2C78" wp14:editId="5FB8A380">
            <wp:simplePos x="0" y="0"/>
            <wp:positionH relativeFrom="margin">
              <wp:posOffset>380365</wp:posOffset>
            </wp:positionH>
            <wp:positionV relativeFrom="paragraph">
              <wp:posOffset>19685</wp:posOffset>
            </wp:positionV>
            <wp:extent cx="4526995" cy="3200400"/>
            <wp:effectExtent l="19050" t="19050" r="26035" b="19050"/>
            <wp:wrapNone/>
            <wp:docPr id="71" name="Picture 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20C075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5B840EB6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74353D85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39861C9D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9049244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F6C35BC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255650E1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541E99D7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7650753A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412A54D6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2D4E87B9" w14:textId="77777777" w:rsidR="00710F03" w:rsidRPr="00CA7636" w:rsidRDefault="00710F03" w:rsidP="00B64D6D">
      <w:pPr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B667B47" w14:textId="46E52022" w:rsidR="00B64D6D" w:rsidRDefault="003E1626" w:rsidP="00B64D6D">
      <w:pPr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3-33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B64D6D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B64D6D" w:rsidRPr="00CA7636">
        <w:rPr>
          <w:rFonts w:asciiTheme="minorBidi" w:hAnsiTheme="minorBidi" w:cstheme="minorBidi"/>
          <w:sz w:val="32"/>
          <w:szCs w:val="32"/>
          <w:cs/>
        </w:rPr>
        <w:t>จัดการข้อมูลสินค้า</w:t>
      </w:r>
    </w:p>
    <w:p w14:paraId="5F0EA333" w14:textId="77777777" w:rsidR="00625762" w:rsidRPr="00CA7636" w:rsidRDefault="00625762" w:rsidP="00B64D6D">
      <w:pPr>
        <w:jc w:val="center"/>
        <w:rPr>
          <w:rFonts w:asciiTheme="minorBidi" w:hAnsiTheme="minorBidi" w:cstheme="minorBidi"/>
          <w:sz w:val="32"/>
          <w:szCs w:val="32"/>
          <w:cs/>
        </w:rPr>
      </w:pPr>
    </w:p>
    <w:p w14:paraId="1AF8E404" w14:textId="6AA13E6F" w:rsidR="003E1626" w:rsidRPr="00625762" w:rsidRDefault="00625762" w:rsidP="00625762">
      <w:pPr>
        <w:ind w:firstLine="720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eastAsia="Sarabun" w:hAnsiTheme="minorBidi" w:cstheme="minorBidi"/>
          <w:bCs/>
          <w:noProof/>
          <w:sz w:val="32"/>
          <w:szCs w:val="32"/>
        </w:rPr>
        <w:t>20</w:t>
      </w:r>
      <w:r w:rsidRPr="00625762">
        <w:rPr>
          <w:rFonts w:asciiTheme="minorBidi" w:eastAsia="Sarabun" w:hAnsiTheme="minorBidi" w:cstheme="minorBidi"/>
          <w:bCs/>
          <w:noProof/>
          <w:sz w:val="32"/>
          <w:szCs w:val="32"/>
        </w:rPr>
        <w:t>.</w:t>
      </w:r>
      <w:r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Pr="00CA7636">
        <w:rPr>
          <w:rFonts w:asciiTheme="minorBidi" w:hAnsiTheme="minorBidi" w:cstheme="minorBidi"/>
          <w:sz w:val="32"/>
          <w:szCs w:val="32"/>
          <w:cs/>
        </w:rPr>
        <w:t>เพิ่มข้อมูลสินค้า</w:t>
      </w:r>
      <w:r>
        <w:rPr>
          <w:rFonts w:asciiTheme="minorBidi" w:hAnsiTheme="minorBidi" w:cstheme="minorBidi"/>
          <w:sz w:val="32"/>
          <w:szCs w:val="32"/>
        </w:rPr>
        <w:t xml:space="preserve"> </w:t>
      </w:r>
      <w:r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Pr="00625762">
        <w:rPr>
          <w:rFonts w:asciiTheme="minorBidi" w:hAnsiTheme="minorBidi" w:cstheme="minorBidi"/>
          <w:sz w:val="32"/>
          <w:szCs w:val="32"/>
        </w:rPr>
        <w:t>3-</w:t>
      </w:r>
      <w:r>
        <w:rPr>
          <w:rFonts w:asciiTheme="minorBidi" w:hAnsiTheme="minorBidi" w:cstheme="minorBidi"/>
          <w:sz w:val="32"/>
          <w:szCs w:val="32"/>
        </w:rPr>
        <w:t>3</w:t>
      </w:r>
      <w:r w:rsidR="003E1626"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88960" behindDoc="1" locked="0" layoutInCell="1" allowOverlap="1" wp14:anchorId="49655046" wp14:editId="4EC5610D">
            <wp:simplePos x="0" y="0"/>
            <wp:positionH relativeFrom="margin">
              <wp:align>center</wp:align>
            </wp:positionH>
            <wp:positionV relativeFrom="paragraph">
              <wp:posOffset>321742</wp:posOffset>
            </wp:positionV>
            <wp:extent cx="4526995" cy="3200400"/>
            <wp:effectExtent l="19050" t="19050" r="26035" b="19050"/>
            <wp:wrapNone/>
            <wp:docPr id="35" name="Picture 3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imelin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cstheme="minorBidi"/>
          <w:sz w:val="32"/>
          <w:szCs w:val="32"/>
        </w:rPr>
        <w:t>4</w:t>
      </w:r>
    </w:p>
    <w:p w14:paraId="4C0A39C7" w14:textId="77777777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59501B88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713D2571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51D2559D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0D2B41BA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4F85404E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4600D1F8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2883E492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6E487D5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8013A11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12FF081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2CBCD0E1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2968F266" w14:textId="77777777" w:rsidR="00B64D6D" w:rsidRPr="00CA7636" w:rsidRDefault="003E1626" w:rsidP="00B64D6D">
      <w:pPr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3-34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B64D6D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B64D6D" w:rsidRPr="00CA7636">
        <w:rPr>
          <w:rFonts w:asciiTheme="minorBidi" w:hAnsiTheme="minorBidi" w:cstheme="minorBidi"/>
          <w:sz w:val="32"/>
          <w:szCs w:val="32"/>
          <w:cs/>
        </w:rPr>
        <w:t>เพิ่มข้อมูลสินค้า</w:t>
      </w:r>
    </w:p>
    <w:p w14:paraId="0CAFFEE7" w14:textId="165F7B6C" w:rsidR="00B64D6D" w:rsidRPr="00CA7636" w:rsidRDefault="00625762" w:rsidP="00625762">
      <w:pPr>
        <w:ind w:firstLine="720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eastAsia="Sarabun" w:hAnsiTheme="minorBidi" w:cstheme="minorBidi"/>
          <w:bCs/>
          <w:noProof/>
          <w:sz w:val="32"/>
          <w:szCs w:val="32"/>
        </w:rPr>
        <w:lastRenderedPageBreak/>
        <w:t xml:space="preserve">21.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Pr="00CA7636">
        <w:rPr>
          <w:rFonts w:asciiTheme="minorBidi" w:hAnsiTheme="minorBidi" w:cstheme="minorBidi"/>
          <w:sz w:val="32"/>
          <w:szCs w:val="32"/>
          <w:cs/>
        </w:rPr>
        <w:t>แก้ไขข้อมูลสินค้า</w:t>
      </w:r>
      <w:r>
        <w:rPr>
          <w:rFonts w:asciiTheme="minorBidi" w:hAnsiTheme="minorBidi" w:cstheme="minorBidi"/>
          <w:sz w:val="32"/>
          <w:szCs w:val="32"/>
        </w:rPr>
        <w:t xml:space="preserve"> </w:t>
      </w:r>
      <w:r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Pr="00625762">
        <w:rPr>
          <w:rFonts w:asciiTheme="minorBidi" w:hAnsiTheme="minorBidi" w:cstheme="minorBidi"/>
          <w:sz w:val="32"/>
          <w:szCs w:val="32"/>
        </w:rPr>
        <w:t>3-</w:t>
      </w:r>
      <w:r>
        <w:rPr>
          <w:rFonts w:asciiTheme="minorBidi" w:hAnsiTheme="minorBidi" w:cstheme="minorBidi"/>
          <w:sz w:val="32"/>
          <w:szCs w:val="32"/>
        </w:rPr>
        <w:t>35</w:t>
      </w:r>
    </w:p>
    <w:p w14:paraId="01B15AF0" w14:textId="7D8C5BF0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76672" behindDoc="1" locked="0" layoutInCell="1" allowOverlap="1" wp14:anchorId="0528FE7A" wp14:editId="3D44E5BE">
            <wp:simplePos x="0" y="0"/>
            <wp:positionH relativeFrom="column">
              <wp:posOffset>383540</wp:posOffset>
            </wp:positionH>
            <wp:positionV relativeFrom="paragraph">
              <wp:posOffset>50165</wp:posOffset>
            </wp:positionV>
            <wp:extent cx="4526995" cy="3200400"/>
            <wp:effectExtent l="19050" t="19050" r="26035" b="19050"/>
            <wp:wrapNone/>
            <wp:docPr id="39" name="Picture 3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imelin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FA66B5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2042E61B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418254B1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3FF7F26A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261BA214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0D259D61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771349FB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3A0A27C8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EE7615C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30717728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AD0C2FC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7DD257D7" w14:textId="013CFA4A" w:rsidR="00B64D6D" w:rsidRDefault="003E1626" w:rsidP="00B64D6D">
      <w:pPr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3-35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B64D6D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B64D6D" w:rsidRPr="00CA7636">
        <w:rPr>
          <w:rFonts w:asciiTheme="minorBidi" w:hAnsiTheme="minorBidi" w:cstheme="minorBidi"/>
          <w:sz w:val="32"/>
          <w:szCs w:val="32"/>
          <w:cs/>
        </w:rPr>
        <w:t>แก้ไขข้อมูลสินค้า</w:t>
      </w:r>
    </w:p>
    <w:p w14:paraId="1B5AA7FA" w14:textId="77777777" w:rsidR="00625762" w:rsidRPr="00CA7636" w:rsidRDefault="00625762" w:rsidP="00B64D6D">
      <w:pPr>
        <w:jc w:val="center"/>
        <w:rPr>
          <w:rFonts w:asciiTheme="minorBidi" w:hAnsiTheme="minorBidi" w:cstheme="minorBidi"/>
          <w:sz w:val="32"/>
          <w:szCs w:val="32"/>
        </w:rPr>
      </w:pPr>
    </w:p>
    <w:p w14:paraId="4AB7ADAB" w14:textId="0D6FCFCF" w:rsidR="00625762" w:rsidRPr="00625762" w:rsidRDefault="003E1626" w:rsidP="00625762">
      <w:pPr>
        <w:ind w:firstLine="720"/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72576" behindDoc="1" locked="0" layoutInCell="1" allowOverlap="1" wp14:anchorId="60D7271E" wp14:editId="39048D67">
            <wp:simplePos x="0" y="0"/>
            <wp:positionH relativeFrom="margin">
              <wp:align>center</wp:align>
            </wp:positionH>
            <wp:positionV relativeFrom="paragraph">
              <wp:posOffset>402590</wp:posOffset>
            </wp:positionV>
            <wp:extent cx="4526995" cy="3200400"/>
            <wp:effectExtent l="19050" t="19050" r="26035" b="19050"/>
            <wp:wrapNone/>
            <wp:docPr id="74" name="Picture 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5762">
        <w:rPr>
          <w:rFonts w:asciiTheme="minorBidi" w:eastAsia="Sarabun" w:hAnsiTheme="minorBidi" w:cstheme="minorBidi"/>
          <w:bCs/>
          <w:noProof/>
          <w:sz w:val="32"/>
          <w:szCs w:val="32"/>
        </w:rPr>
        <w:t xml:space="preserve">22. </w:t>
      </w:r>
      <w:r w:rsidR="00625762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625762" w:rsidRPr="00CA7636">
        <w:rPr>
          <w:rFonts w:asciiTheme="minorBidi" w:hAnsiTheme="minorBidi" w:cstheme="minorBidi"/>
          <w:sz w:val="32"/>
          <w:szCs w:val="32"/>
          <w:cs/>
        </w:rPr>
        <w:t>ตรวจสอบการแจ้งชำระเงิน</w:t>
      </w:r>
      <w:r w:rsidR="00625762">
        <w:rPr>
          <w:rFonts w:asciiTheme="minorBidi" w:hAnsiTheme="minorBidi" w:cstheme="minorBidi"/>
          <w:sz w:val="32"/>
          <w:szCs w:val="32"/>
        </w:rPr>
        <w:t xml:space="preserve"> </w:t>
      </w:r>
      <w:r w:rsidR="00625762"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="00625762" w:rsidRPr="00625762">
        <w:rPr>
          <w:rFonts w:asciiTheme="minorBidi" w:hAnsiTheme="minorBidi" w:cstheme="minorBidi"/>
          <w:sz w:val="32"/>
          <w:szCs w:val="32"/>
        </w:rPr>
        <w:t>3-</w:t>
      </w:r>
      <w:r w:rsidR="00625762">
        <w:rPr>
          <w:rFonts w:asciiTheme="minorBidi" w:hAnsiTheme="minorBidi" w:cstheme="minorBidi"/>
          <w:sz w:val="32"/>
          <w:szCs w:val="32"/>
        </w:rPr>
        <w:t>36</w:t>
      </w:r>
    </w:p>
    <w:p w14:paraId="7DDA4B99" w14:textId="038E66BF" w:rsidR="003E1626" w:rsidRPr="00CA7636" w:rsidRDefault="003E1626" w:rsidP="00B64D6D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147B7AF1" w14:textId="60283768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01E2720B" w14:textId="673DBAA1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462D99E4" w14:textId="5E75A3C8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62191555" w14:textId="77544A5F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77B61F4F" w14:textId="20DC2332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383EF4A1" w14:textId="623B988E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23587826" w14:textId="14060740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4650D3A1" w14:textId="25D395DD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412918F9" w14:textId="60AFF28E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58F91337" w14:textId="666318D1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04B6FC11" w14:textId="7AF0DA2E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1550F571" w14:textId="77777777" w:rsidR="00B64D6D" w:rsidRPr="00CA7636" w:rsidRDefault="003E1626" w:rsidP="00B64D6D">
      <w:pPr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3-36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B64D6D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B64D6D" w:rsidRPr="00CA7636">
        <w:rPr>
          <w:rFonts w:asciiTheme="minorBidi" w:hAnsiTheme="minorBidi" w:cstheme="minorBidi"/>
          <w:sz w:val="32"/>
          <w:szCs w:val="32"/>
          <w:cs/>
        </w:rPr>
        <w:t>ตรวจสอบการแจ้งชำระเงิน</w:t>
      </w:r>
    </w:p>
    <w:p w14:paraId="25B184A0" w14:textId="4DDAEE31" w:rsidR="00B64D6D" w:rsidRDefault="00B64D6D" w:rsidP="00B64D6D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0EC8024A" w14:textId="6BE48F7A" w:rsidR="00B64D6D" w:rsidRPr="00625762" w:rsidRDefault="00625762" w:rsidP="00625762">
      <w:pPr>
        <w:ind w:firstLine="720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eastAsia="Sarabun" w:hAnsiTheme="minorBidi" w:cstheme="minorBidi"/>
          <w:bCs/>
          <w:noProof/>
          <w:sz w:val="32"/>
          <w:szCs w:val="32"/>
        </w:rPr>
        <w:lastRenderedPageBreak/>
        <w:t xml:space="preserve">23.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Pr="00CA7636">
        <w:rPr>
          <w:rFonts w:asciiTheme="minorBidi" w:hAnsiTheme="minorBidi" w:cstheme="minorBidi"/>
          <w:sz w:val="32"/>
          <w:szCs w:val="32"/>
          <w:cs/>
        </w:rPr>
        <w:t>จัดการข้อมูลการสั่งซื้อ</w:t>
      </w:r>
      <w:r>
        <w:rPr>
          <w:rFonts w:asciiTheme="minorBidi" w:hAnsiTheme="minorBidi" w:cstheme="minorBidi"/>
          <w:sz w:val="32"/>
          <w:szCs w:val="32"/>
        </w:rPr>
        <w:t xml:space="preserve"> </w:t>
      </w:r>
      <w:r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Pr="00625762">
        <w:rPr>
          <w:rFonts w:asciiTheme="minorBidi" w:hAnsiTheme="minorBidi" w:cstheme="minorBidi"/>
          <w:sz w:val="32"/>
          <w:szCs w:val="32"/>
        </w:rPr>
        <w:t>3-</w:t>
      </w:r>
      <w:r>
        <w:rPr>
          <w:rFonts w:asciiTheme="minorBidi" w:hAnsiTheme="minorBidi" w:cstheme="minorBidi"/>
          <w:sz w:val="32"/>
          <w:szCs w:val="32"/>
        </w:rPr>
        <w:t>37</w:t>
      </w:r>
    </w:p>
    <w:p w14:paraId="041B4C84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94080" behindDoc="1" locked="0" layoutInCell="1" allowOverlap="1" wp14:anchorId="7EB18AA5" wp14:editId="7C20E129">
            <wp:simplePos x="0" y="0"/>
            <wp:positionH relativeFrom="column">
              <wp:posOffset>381000</wp:posOffset>
            </wp:positionH>
            <wp:positionV relativeFrom="paragraph">
              <wp:posOffset>27305</wp:posOffset>
            </wp:positionV>
            <wp:extent cx="4526995" cy="3200400"/>
            <wp:effectExtent l="19050" t="19050" r="26035" b="19050"/>
            <wp:wrapNone/>
            <wp:docPr id="9" name="Picture 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5325BE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EDBAFEE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2CF9295C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DB47779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3F5860FB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3C8D591F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5A0CF3C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53AE386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4F376465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B1352EE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4F613EF0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EF8373B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09D7D3D1" w14:textId="1239E941" w:rsidR="00B64D6D" w:rsidRDefault="003E1626" w:rsidP="00B64D6D">
      <w:pPr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3-37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B64D6D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B64D6D" w:rsidRPr="00CA7636">
        <w:rPr>
          <w:rFonts w:asciiTheme="minorBidi" w:hAnsiTheme="minorBidi" w:cstheme="minorBidi"/>
          <w:sz w:val="32"/>
          <w:szCs w:val="32"/>
          <w:cs/>
        </w:rPr>
        <w:t>จัดการข้อมูลการสั่งซื้อ</w:t>
      </w:r>
    </w:p>
    <w:p w14:paraId="52B60BE6" w14:textId="77777777" w:rsidR="00625762" w:rsidRDefault="00625762" w:rsidP="00B64D6D">
      <w:pPr>
        <w:jc w:val="center"/>
        <w:rPr>
          <w:rFonts w:asciiTheme="minorBidi" w:hAnsiTheme="minorBidi" w:cstheme="minorBidi"/>
          <w:sz w:val="32"/>
          <w:szCs w:val="32"/>
        </w:rPr>
      </w:pPr>
    </w:p>
    <w:p w14:paraId="79C4C712" w14:textId="5549FB48" w:rsidR="00625762" w:rsidRPr="00CA7636" w:rsidRDefault="00625762" w:rsidP="00625762">
      <w:pPr>
        <w:ind w:firstLine="720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 xml:space="preserve">24.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Pr="00CA7636">
        <w:rPr>
          <w:rFonts w:asciiTheme="minorBidi" w:hAnsiTheme="minorBidi" w:cstheme="minorBidi"/>
          <w:sz w:val="32"/>
          <w:szCs w:val="32"/>
          <w:cs/>
        </w:rPr>
        <w:t>แก้ไขสถานะข้อมูลการจัดส่งสินค้า</w:t>
      </w:r>
      <w:r>
        <w:rPr>
          <w:rFonts w:asciiTheme="minorBidi" w:hAnsiTheme="minorBidi" w:cstheme="minorBidi"/>
          <w:sz w:val="32"/>
          <w:szCs w:val="32"/>
        </w:rPr>
        <w:t xml:space="preserve"> </w:t>
      </w:r>
      <w:r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Pr="00625762">
        <w:rPr>
          <w:rFonts w:asciiTheme="minorBidi" w:hAnsiTheme="minorBidi" w:cstheme="minorBidi"/>
          <w:sz w:val="32"/>
          <w:szCs w:val="32"/>
        </w:rPr>
        <w:t>3-</w:t>
      </w:r>
      <w:r>
        <w:rPr>
          <w:rFonts w:asciiTheme="minorBidi" w:hAnsiTheme="minorBidi" w:cstheme="minorBidi"/>
          <w:sz w:val="32"/>
          <w:szCs w:val="32"/>
        </w:rPr>
        <w:t>38</w:t>
      </w:r>
    </w:p>
    <w:p w14:paraId="699AB189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89984" behindDoc="1" locked="0" layoutInCell="1" allowOverlap="1" wp14:anchorId="146AE09A" wp14:editId="63372D6A">
            <wp:simplePos x="0" y="0"/>
            <wp:positionH relativeFrom="margin">
              <wp:posOffset>330200</wp:posOffset>
            </wp:positionH>
            <wp:positionV relativeFrom="paragraph">
              <wp:posOffset>49530</wp:posOffset>
            </wp:positionV>
            <wp:extent cx="4526995" cy="3200400"/>
            <wp:effectExtent l="19050" t="19050" r="26035" b="19050"/>
            <wp:wrapNone/>
            <wp:docPr id="41" name="Picture 4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99BFEA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1B646A79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76555E2C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440AC35B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BF5602F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3F77DB04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741A10AD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1B4B7FA7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7FEDA945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80B528A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F445E4C" w14:textId="77777777" w:rsidR="00710F03" w:rsidRPr="00CA7636" w:rsidRDefault="00710F03" w:rsidP="00625762">
      <w:pPr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2EF1A109" w14:textId="77777777" w:rsidR="00B64D6D" w:rsidRPr="00CA7636" w:rsidRDefault="003E1626" w:rsidP="00B64D6D">
      <w:pPr>
        <w:jc w:val="center"/>
        <w:rPr>
          <w:rFonts w:asciiTheme="minorBidi" w:hAnsiTheme="minorBidi" w:cstheme="minorBidi"/>
          <w:sz w:val="32"/>
          <w:szCs w:val="32"/>
          <w:cs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3-38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B64D6D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B64D6D" w:rsidRPr="00CA7636">
        <w:rPr>
          <w:rFonts w:asciiTheme="minorBidi" w:hAnsiTheme="minorBidi" w:cstheme="minorBidi"/>
          <w:sz w:val="32"/>
          <w:szCs w:val="32"/>
          <w:cs/>
        </w:rPr>
        <w:t>แก้ไขสถานะข้อมูลการจัดส่งสินค้า</w:t>
      </w:r>
    </w:p>
    <w:p w14:paraId="6718C8D7" w14:textId="211E637A" w:rsidR="00B64D6D" w:rsidRDefault="00B64D6D" w:rsidP="003E1626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25DB0B26" w14:textId="16080998" w:rsidR="00625762" w:rsidRPr="00CA7636" w:rsidRDefault="00625762" w:rsidP="00625762">
      <w:pPr>
        <w:ind w:firstLine="720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lastRenderedPageBreak/>
        <w:t>25.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Pr="00CA7636">
        <w:rPr>
          <w:rFonts w:asciiTheme="minorBidi" w:hAnsiTheme="minorBidi" w:cstheme="minorBidi"/>
          <w:sz w:val="32"/>
          <w:szCs w:val="32"/>
          <w:cs/>
        </w:rPr>
        <w:t>แก้ไขข้อมูลส่วนตัวของผู้ดูแลระบบ</w:t>
      </w:r>
      <w:r>
        <w:rPr>
          <w:rFonts w:asciiTheme="minorBidi" w:hAnsiTheme="minorBidi" w:cstheme="minorBidi"/>
          <w:sz w:val="32"/>
          <w:szCs w:val="32"/>
        </w:rPr>
        <w:t xml:space="preserve"> </w:t>
      </w:r>
      <w:r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Pr="00625762">
        <w:rPr>
          <w:rFonts w:asciiTheme="minorBidi" w:hAnsiTheme="minorBidi" w:cstheme="minorBidi"/>
          <w:sz w:val="32"/>
          <w:szCs w:val="32"/>
        </w:rPr>
        <w:t>3-</w:t>
      </w:r>
      <w:r>
        <w:rPr>
          <w:rFonts w:asciiTheme="minorBidi" w:hAnsiTheme="minorBidi" w:cstheme="minorBidi"/>
          <w:sz w:val="32"/>
          <w:szCs w:val="32"/>
        </w:rPr>
        <w:t>39</w:t>
      </w:r>
    </w:p>
    <w:p w14:paraId="2C8AB58F" w14:textId="73A6F52E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77696" behindDoc="1" locked="0" layoutInCell="1" allowOverlap="1" wp14:anchorId="56D6218F" wp14:editId="29786072">
            <wp:simplePos x="0" y="0"/>
            <wp:positionH relativeFrom="column">
              <wp:posOffset>388711</wp:posOffset>
            </wp:positionH>
            <wp:positionV relativeFrom="paragraph">
              <wp:posOffset>46990</wp:posOffset>
            </wp:positionV>
            <wp:extent cx="4526915" cy="3200400"/>
            <wp:effectExtent l="19050" t="19050" r="26035" b="19050"/>
            <wp:wrapNone/>
            <wp:docPr id="42" name="Picture 42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char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3F6E1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7602FDF6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BD5B99B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013E573D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4FA5703D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18CFAD07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722DB4D0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5E7E9682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563DDF5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347C0CE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4C8C45CC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0F70C0D" w14:textId="7C3E135B" w:rsidR="00B64D6D" w:rsidRDefault="003E1626" w:rsidP="00B64D6D">
      <w:pPr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3-39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B64D6D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B64D6D" w:rsidRPr="00CA7636">
        <w:rPr>
          <w:rFonts w:asciiTheme="minorBidi" w:hAnsiTheme="minorBidi" w:cstheme="minorBidi"/>
          <w:sz w:val="32"/>
          <w:szCs w:val="32"/>
          <w:cs/>
        </w:rPr>
        <w:t>แก้ไขข้อมูลส่วนตัวของผู้ดูแลระบบ</w:t>
      </w:r>
    </w:p>
    <w:p w14:paraId="74798982" w14:textId="77777777" w:rsidR="00A9585A" w:rsidRPr="00CA7636" w:rsidRDefault="00A9585A" w:rsidP="00B64D6D">
      <w:pPr>
        <w:jc w:val="center"/>
        <w:rPr>
          <w:rFonts w:asciiTheme="minorBidi" w:hAnsiTheme="minorBidi" w:cstheme="minorBidi"/>
          <w:sz w:val="32"/>
          <w:szCs w:val="32"/>
        </w:rPr>
      </w:pPr>
    </w:p>
    <w:p w14:paraId="6DD5B57A" w14:textId="48E109B4" w:rsidR="00625762" w:rsidRPr="00CA7636" w:rsidRDefault="003E1626" w:rsidP="00A9585A">
      <w:pPr>
        <w:ind w:firstLine="720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78720" behindDoc="1" locked="0" layoutInCell="1" allowOverlap="1" wp14:anchorId="72EA70EE" wp14:editId="26FB3F64">
            <wp:simplePos x="0" y="0"/>
            <wp:positionH relativeFrom="margin">
              <wp:align>center</wp:align>
            </wp:positionH>
            <wp:positionV relativeFrom="paragraph">
              <wp:posOffset>403225</wp:posOffset>
            </wp:positionV>
            <wp:extent cx="4526995" cy="3200400"/>
            <wp:effectExtent l="19050" t="19050" r="26035" b="19050"/>
            <wp:wrapNone/>
            <wp:docPr id="44" name="Picture 4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 with medium confidenc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5762">
        <w:rPr>
          <w:rFonts w:asciiTheme="minorBidi" w:eastAsia="Sarabun" w:hAnsiTheme="minorBidi" w:cstheme="minorBidi"/>
          <w:bCs/>
          <w:noProof/>
          <w:sz w:val="32"/>
          <w:szCs w:val="32"/>
        </w:rPr>
        <w:t xml:space="preserve">26. </w:t>
      </w:r>
      <w:r w:rsidR="00625762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625762" w:rsidRPr="00CA7636">
        <w:rPr>
          <w:rFonts w:asciiTheme="minorBidi" w:hAnsiTheme="minorBidi" w:cstheme="minorBidi"/>
          <w:sz w:val="32"/>
          <w:szCs w:val="32"/>
          <w:cs/>
        </w:rPr>
        <w:t>จัดการข้อมูลรายจ่ายรายเดือน</w:t>
      </w:r>
      <w:r w:rsidR="00625762">
        <w:rPr>
          <w:rFonts w:asciiTheme="minorBidi" w:hAnsiTheme="minorBidi" w:cstheme="minorBidi"/>
          <w:sz w:val="32"/>
          <w:szCs w:val="32"/>
        </w:rPr>
        <w:t xml:space="preserve"> </w:t>
      </w:r>
      <w:r w:rsidR="00625762"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="00625762" w:rsidRPr="00625762">
        <w:rPr>
          <w:rFonts w:asciiTheme="minorBidi" w:hAnsiTheme="minorBidi" w:cstheme="minorBidi"/>
          <w:sz w:val="32"/>
          <w:szCs w:val="32"/>
        </w:rPr>
        <w:t>3-</w:t>
      </w:r>
      <w:r w:rsidR="00A9585A">
        <w:rPr>
          <w:rFonts w:asciiTheme="minorBidi" w:hAnsiTheme="minorBidi" w:cstheme="minorBidi"/>
          <w:sz w:val="32"/>
          <w:szCs w:val="32"/>
        </w:rPr>
        <w:t>40</w:t>
      </w:r>
    </w:p>
    <w:p w14:paraId="53573BCB" w14:textId="3AA005A1" w:rsidR="003E1626" w:rsidRPr="00CA7636" w:rsidRDefault="003E1626" w:rsidP="00B64D6D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66038357" w14:textId="2FD280AA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399ECE5A" w14:textId="1C5F2F4F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0AA6B0A9" w14:textId="37D3F765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59C6B9C7" w14:textId="77777777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  <w:cs/>
        </w:rPr>
      </w:pPr>
    </w:p>
    <w:p w14:paraId="549DC691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43D79120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3FE75A68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29842332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4D46FFB8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37CD056B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254C6542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1BB55211" w14:textId="77777777" w:rsidR="00B64D6D" w:rsidRPr="00CA7636" w:rsidRDefault="003E1626" w:rsidP="003E1626">
      <w:pPr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3-40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B64D6D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B64D6D" w:rsidRPr="00CA7636">
        <w:rPr>
          <w:rFonts w:asciiTheme="minorBidi" w:hAnsiTheme="minorBidi" w:cstheme="minorBidi"/>
          <w:sz w:val="32"/>
          <w:szCs w:val="32"/>
          <w:cs/>
        </w:rPr>
        <w:t>จัดการข้อมูลรายจ่ายรายเดือน</w:t>
      </w:r>
    </w:p>
    <w:p w14:paraId="7ED5563C" w14:textId="5D7AABCF" w:rsidR="003E1626" w:rsidRPr="00CA7636" w:rsidRDefault="003E1626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  </w:t>
      </w:r>
    </w:p>
    <w:p w14:paraId="21ABF810" w14:textId="77777777" w:rsidR="00B64D6D" w:rsidRPr="00CA7636" w:rsidRDefault="00B64D6D" w:rsidP="003E1626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52ACF2A1" w14:textId="5097BF90" w:rsidR="00B64D6D" w:rsidRPr="00CA7636" w:rsidRDefault="00A9585A" w:rsidP="00A9585A">
      <w:pPr>
        <w:ind w:firstLine="720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 xml:space="preserve">27.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Pr="00CA7636">
        <w:rPr>
          <w:rFonts w:asciiTheme="minorBidi" w:hAnsiTheme="minorBidi" w:cstheme="minorBidi"/>
          <w:sz w:val="32"/>
          <w:szCs w:val="32"/>
          <w:cs/>
        </w:rPr>
        <w:t>แก้ไขข้อมูลรายจ่ายรายเดือน</w:t>
      </w:r>
      <w:r>
        <w:rPr>
          <w:rFonts w:asciiTheme="minorBidi" w:hAnsiTheme="minorBidi" w:cstheme="minorBidi"/>
          <w:sz w:val="32"/>
          <w:szCs w:val="32"/>
        </w:rPr>
        <w:t xml:space="preserve"> </w:t>
      </w:r>
      <w:r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Pr="00625762">
        <w:rPr>
          <w:rFonts w:asciiTheme="minorBidi" w:hAnsiTheme="minorBidi" w:cstheme="minorBidi"/>
          <w:sz w:val="32"/>
          <w:szCs w:val="32"/>
        </w:rPr>
        <w:t>3-</w:t>
      </w:r>
      <w:r>
        <w:rPr>
          <w:rFonts w:asciiTheme="minorBidi" w:hAnsiTheme="minorBidi" w:cstheme="minorBidi"/>
          <w:sz w:val="32"/>
          <w:szCs w:val="32"/>
        </w:rPr>
        <w:t>41</w:t>
      </w:r>
    </w:p>
    <w:p w14:paraId="776DAAEA" w14:textId="30C00C84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79744" behindDoc="1" locked="0" layoutInCell="1" allowOverlap="1" wp14:anchorId="0FBBAC95" wp14:editId="1B07973F">
            <wp:simplePos x="0" y="0"/>
            <wp:positionH relativeFrom="margin">
              <wp:posOffset>400685</wp:posOffset>
            </wp:positionH>
            <wp:positionV relativeFrom="paragraph">
              <wp:posOffset>31750</wp:posOffset>
            </wp:positionV>
            <wp:extent cx="4526995" cy="3200400"/>
            <wp:effectExtent l="19050" t="19050" r="26035" b="19050"/>
            <wp:wrapNone/>
            <wp:docPr id="45" name="Picture 4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 with medium confidenc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42C13A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2CFBAF67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4E84DA62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59BAC4E1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D1FDF6D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7ACB43D1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2F5A66E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04FEAD65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51E233BD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F05EE57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270480B" w14:textId="77777777" w:rsidR="00B64D6D" w:rsidRPr="00CA7636" w:rsidRDefault="00B64D6D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0C39636B" w14:textId="4B215815" w:rsidR="00B64D6D" w:rsidRDefault="003E1626" w:rsidP="00B64D6D">
      <w:pPr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3-41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B64D6D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B64D6D" w:rsidRPr="00CA7636">
        <w:rPr>
          <w:rFonts w:asciiTheme="minorBidi" w:hAnsiTheme="minorBidi" w:cstheme="minorBidi"/>
          <w:sz w:val="32"/>
          <w:szCs w:val="32"/>
          <w:cs/>
        </w:rPr>
        <w:t>แก้ไขข้อมูลรายจ่ายรายเดือน</w:t>
      </w:r>
    </w:p>
    <w:p w14:paraId="593CFDB0" w14:textId="77777777" w:rsidR="00A9585A" w:rsidRPr="00CA7636" w:rsidRDefault="00A9585A" w:rsidP="00B64D6D">
      <w:pPr>
        <w:jc w:val="center"/>
        <w:rPr>
          <w:rFonts w:asciiTheme="minorBidi" w:hAnsiTheme="minorBidi" w:cstheme="minorBidi"/>
          <w:sz w:val="32"/>
          <w:szCs w:val="32"/>
        </w:rPr>
      </w:pPr>
    </w:p>
    <w:p w14:paraId="1AD973D7" w14:textId="228B0A92" w:rsidR="003E1626" w:rsidRPr="00CA7636" w:rsidRDefault="003E1626" w:rsidP="00A9585A">
      <w:pPr>
        <w:ind w:firstLine="720"/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67CD3101" wp14:editId="45DDCF60">
            <wp:simplePos x="0" y="0"/>
            <wp:positionH relativeFrom="margin">
              <wp:posOffset>398145</wp:posOffset>
            </wp:positionH>
            <wp:positionV relativeFrom="paragraph">
              <wp:posOffset>386080</wp:posOffset>
            </wp:positionV>
            <wp:extent cx="4526995" cy="3200400"/>
            <wp:effectExtent l="19050" t="19050" r="26035" b="19050"/>
            <wp:wrapNone/>
            <wp:docPr id="17" name="Picture 1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 with medium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585A">
        <w:rPr>
          <w:rFonts w:asciiTheme="minorBidi" w:eastAsia="Sarabun" w:hAnsiTheme="minorBidi" w:cstheme="minorBidi"/>
          <w:bCs/>
          <w:noProof/>
          <w:sz w:val="32"/>
          <w:szCs w:val="32"/>
        </w:rPr>
        <w:t xml:space="preserve">28. </w:t>
      </w:r>
      <w:r w:rsidR="00A9585A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A9585A" w:rsidRPr="00CA7636">
        <w:rPr>
          <w:rFonts w:asciiTheme="minorBidi" w:hAnsiTheme="minorBidi" w:cstheme="minorBidi"/>
          <w:sz w:val="32"/>
          <w:szCs w:val="32"/>
          <w:cs/>
        </w:rPr>
        <w:t>ข้อมูลรายจ่ายรายเดือน</w:t>
      </w:r>
      <w:r w:rsidR="00A9585A">
        <w:rPr>
          <w:rFonts w:asciiTheme="minorBidi" w:hAnsiTheme="minorBidi" w:cstheme="minorBidi"/>
          <w:sz w:val="32"/>
          <w:szCs w:val="32"/>
        </w:rPr>
        <w:t xml:space="preserve"> </w:t>
      </w:r>
      <w:r w:rsidR="00A9585A"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="00A9585A" w:rsidRPr="00625762">
        <w:rPr>
          <w:rFonts w:asciiTheme="minorBidi" w:hAnsiTheme="minorBidi" w:cstheme="minorBidi"/>
          <w:sz w:val="32"/>
          <w:szCs w:val="32"/>
        </w:rPr>
        <w:t>3-</w:t>
      </w:r>
      <w:r w:rsidR="00A9585A">
        <w:rPr>
          <w:rFonts w:asciiTheme="minorBidi" w:hAnsiTheme="minorBidi" w:cstheme="minorBidi"/>
          <w:sz w:val="32"/>
          <w:szCs w:val="32"/>
        </w:rPr>
        <w:t>42</w:t>
      </w:r>
    </w:p>
    <w:p w14:paraId="0B127761" w14:textId="5E7A7756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1B4119CD" w14:textId="2B87951B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0B6FF92A" w14:textId="61B67741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181F17CE" w14:textId="77777777" w:rsidR="00DF08FB" w:rsidRPr="00CA7636" w:rsidRDefault="00DF08FB" w:rsidP="003E1626">
      <w:pPr>
        <w:rPr>
          <w:rFonts w:asciiTheme="minorBidi" w:hAnsiTheme="minorBidi" w:cstheme="minorBidi"/>
          <w:sz w:val="32"/>
          <w:szCs w:val="32"/>
        </w:rPr>
      </w:pPr>
    </w:p>
    <w:p w14:paraId="233DB08F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10AB334C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12DB99D1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0DA8AB0A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1AB65662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01CA678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462B44A0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04F491B5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38277FEE" w14:textId="77777777" w:rsidR="00B64D6D" w:rsidRPr="00CA7636" w:rsidRDefault="003E1626" w:rsidP="00B64D6D">
      <w:pPr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3-42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B64D6D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B64D6D" w:rsidRPr="00CA7636">
        <w:rPr>
          <w:rFonts w:asciiTheme="minorBidi" w:hAnsiTheme="minorBidi" w:cstheme="minorBidi"/>
          <w:sz w:val="32"/>
          <w:szCs w:val="32"/>
          <w:cs/>
        </w:rPr>
        <w:t>ข้อมูลรายจ่ายรายเดือน</w:t>
      </w:r>
    </w:p>
    <w:p w14:paraId="0EB90E53" w14:textId="76A7A89A" w:rsidR="003E1626" w:rsidRPr="00CA7636" w:rsidRDefault="00A9585A" w:rsidP="00A9585A">
      <w:pPr>
        <w:ind w:firstLine="720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lastRenderedPageBreak/>
        <w:t xml:space="preserve">29. </w:t>
      </w:r>
      <w:r>
        <w:rPr>
          <w:rFonts w:asciiTheme="minorBidi" w:hAnsiTheme="minorBidi" w:cstheme="minorBidi" w:hint="cs"/>
          <w:sz w:val="32"/>
          <w:szCs w:val="32"/>
          <w:cs/>
        </w:rPr>
        <w:t>หน้า</w:t>
      </w:r>
      <w:r w:rsidR="003E1626" w:rsidRPr="00CA7636">
        <w:rPr>
          <w:rFonts w:asciiTheme="minorBidi" w:hAnsiTheme="minorBidi" w:cstheme="minorBidi"/>
          <w:sz w:val="32"/>
          <w:szCs w:val="32"/>
          <w:cs/>
        </w:rPr>
        <w:t>ออกรายงาน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 </w:t>
      </w:r>
      <w:r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Pr="00625762">
        <w:rPr>
          <w:rFonts w:asciiTheme="minorBidi" w:hAnsiTheme="minorBidi" w:cstheme="minorBidi"/>
          <w:sz w:val="32"/>
          <w:szCs w:val="32"/>
        </w:rPr>
        <w:t>3-</w:t>
      </w:r>
      <w:r>
        <w:rPr>
          <w:rFonts w:asciiTheme="minorBidi" w:hAnsiTheme="minorBidi" w:cstheme="minorBidi"/>
          <w:sz w:val="32"/>
          <w:szCs w:val="32"/>
        </w:rPr>
        <w:t>43</w:t>
      </w:r>
    </w:p>
    <w:p w14:paraId="6C673282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noProof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696971CF" wp14:editId="0D400D89">
            <wp:simplePos x="0" y="0"/>
            <wp:positionH relativeFrom="margin">
              <wp:posOffset>364490</wp:posOffset>
            </wp:positionH>
            <wp:positionV relativeFrom="paragraph">
              <wp:posOffset>65405</wp:posOffset>
            </wp:positionV>
            <wp:extent cx="4526995" cy="3200400"/>
            <wp:effectExtent l="19050" t="19050" r="26035" b="19050"/>
            <wp:wrapNone/>
            <wp:docPr id="21" name="Picture 2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imelin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099372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noProof/>
          <w:sz w:val="32"/>
          <w:szCs w:val="32"/>
        </w:rPr>
      </w:pPr>
    </w:p>
    <w:p w14:paraId="606A5DBF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noProof/>
          <w:sz w:val="32"/>
          <w:szCs w:val="32"/>
        </w:rPr>
      </w:pPr>
    </w:p>
    <w:p w14:paraId="6B9B405A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noProof/>
          <w:sz w:val="32"/>
          <w:szCs w:val="32"/>
        </w:rPr>
      </w:pPr>
    </w:p>
    <w:p w14:paraId="3E009FFA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39060739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374FE189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0E8C17B8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48D90D01" w14:textId="18FC20CC" w:rsidR="00710F03" w:rsidRDefault="00710F03" w:rsidP="00A9585A">
      <w:pPr>
        <w:rPr>
          <w:rFonts w:asciiTheme="minorBidi" w:hAnsiTheme="minorBidi" w:cstheme="minorBidi"/>
          <w:sz w:val="32"/>
          <w:szCs w:val="32"/>
        </w:rPr>
      </w:pPr>
    </w:p>
    <w:p w14:paraId="1B82E789" w14:textId="77777777" w:rsidR="00A9585A" w:rsidRPr="00CA7636" w:rsidRDefault="00A9585A" w:rsidP="00A9585A">
      <w:pPr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7DB930BF" w14:textId="617BEAFB" w:rsidR="00B64D6D" w:rsidRDefault="003E1626" w:rsidP="00B64D6D">
      <w:pPr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3-43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B64D6D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B64D6D" w:rsidRPr="00CA7636">
        <w:rPr>
          <w:rFonts w:asciiTheme="minorBidi" w:hAnsiTheme="minorBidi" w:cstheme="minorBidi"/>
          <w:sz w:val="32"/>
          <w:szCs w:val="32"/>
          <w:cs/>
        </w:rPr>
        <w:t>ออกรายงาน</w:t>
      </w:r>
    </w:p>
    <w:p w14:paraId="69F28310" w14:textId="77777777" w:rsidR="00A9585A" w:rsidRPr="00CA7636" w:rsidRDefault="00A9585A" w:rsidP="00B64D6D">
      <w:pPr>
        <w:jc w:val="center"/>
        <w:rPr>
          <w:rFonts w:asciiTheme="minorBidi" w:hAnsiTheme="minorBidi" w:cstheme="minorBidi"/>
          <w:sz w:val="32"/>
          <w:szCs w:val="32"/>
        </w:rPr>
      </w:pPr>
    </w:p>
    <w:p w14:paraId="7587B36A" w14:textId="5B30FC69" w:rsidR="003E1626" w:rsidRPr="00CA7636" w:rsidRDefault="00A9585A" w:rsidP="00A9585A">
      <w:pPr>
        <w:ind w:firstLine="720"/>
        <w:rPr>
          <w:rFonts w:asciiTheme="minorBidi" w:eastAsia="Sarabun" w:hAnsiTheme="minorBidi" w:cstheme="minorBidi"/>
          <w:bCs/>
          <w:noProof/>
          <w:sz w:val="32"/>
          <w:szCs w:val="32"/>
        </w:rPr>
      </w:pPr>
      <w:r>
        <w:rPr>
          <w:rFonts w:asciiTheme="minorBidi" w:eastAsia="Sarabun" w:hAnsiTheme="minorBidi" w:cstheme="minorBidi"/>
          <w:bCs/>
          <w:noProof/>
          <w:sz w:val="32"/>
          <w:szCs w:val="32"/>
        </w:rPr>
        <w:t xml:space="preserve">30.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Pr="00CA7636">
        <w:rPr>
          <w:rFonts w:asciiTheme="minorBidi" w:hAnsiTheme="minorBidi" w:cstheme="minorBidi"/>
          <w:sz w:val="32"/>
          <w:szCs w:val="32"/>
          <w:cs/>
        </w:rPr>
        <w:t>รายงานรายวัน</w:t>
      </w:r>
      <w:r>
        <w:rPr>
          <w:rFonts w:asciiTheme="minorBidi" w:hAnsiTheme="minorBidi" w:cstheme="minorBidi"/>
          <w:sz w:val="32"/>
          <w:szCs w:val="32"/>
        </w:rPr>
        <w:t xml:space="preserve"> </w:t>
      </w:r>
      <w:r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Pr="00625762">
        <w:rPr>
          <w:rFonts w:asciiTheme="minorBidi" w:hAnsiTheme="minorBidi" w:cstheme="minorBidi"/>
          <w:sz w:val="32"/>
          <w:szCs w:val="32"/>
        </w:rPr>
        <w:t>3-</w:t>
      </w:r>
      <w:r>
        <w:rPr>
          <w:rFonts w:asciiTheme="minorBidi" w:hAnsiTheme="minorBidi" w:cstheme="minorBidi"/>
          <w:sz w:val="32"/>
          <w:szCs w:val="32"/>
        </w:rPr>
        <w:t>44</w:t>
      </w:r>
    </w:p>
    <w:p w14:paraId="40BCAA1C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91008" behindDoc="1" locked="0" layoutInCell="1" allowOverlap="1" wp14:anchorId="6D53F37E" wp14:editId="48B127DA">
            <wp:simplePos x="0" y="0"/>
            <wp:positionH relativeFrom="margin">
              <wp:align>center</wp:align>
            </wp:positionH>
            <wp:positionV relativeFrom="paragraph">
              <wp:posOffset>67945</wp:posOffset>
            </wp:positionV>
            <wp:extent cx="4526995" cy="3200400"/>
            <wp:effectExtent l="19050" t="19050" r="26035" b="19050"/>
            <wp:wrapNone/>
            <wp:docPr id="46" name="Picture 46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, calenda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D6D01C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6BFA9723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0785192C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18235F6A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2010225A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26029D0E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4D4FEB11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0DF9C1DF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01618B1A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DD0F375" w14:textId="28CB51C5" w:rsidR="00B64D6D" w:rsidRPr="00CA7636" w:rsidRDefault="003E1626" w:rsidP="00B64D6D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3-44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B64D6D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B64D6D" w:rsidRPr="00CA7636">
        <w:rPr>
          <w:rFonts w:asciiTheme="minorBidi" w:hAnsiTheme="minorBidi" w:cstheme="minorBidi"/>
          <w:sz w:val="32"/>
          <w:szCs w:val="32"/>
          <w:cs/>
        </w:rPr>
        <w:t>รายงานรายวัน</w:t>
      </w:r>
    </w:p>
    <w:p w14:paraId="503C3864" w14:textId="33848774" w:rsidR="00625762" w:rsidRPr="00A9585A" w:rsidRDefault="00A9585A" w:rsidP="00A9585A">
      <w:pPr>
        <w:spacing w:before="120"/>
        <w:ind w:firstLine="720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eastAsia="Sarabun" w:hAnsiTheme="minorBidi" w:cstheme="minorBidi"/>
          <w:bCs/>
          <w:noProof/>
          <w:sz w:val="32"/>
          <w:szCs w:val="32"/>
        </w:rPr>
        <w:lastRenderedPageBreak/>
        <w:t xml:space="preserve">31.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Pr="00CA7636">
        <w:rPr>
          <w:rFonts w:asciiTheme="minorBidi" w:hAnsiTheme="minorBidi" w:cstheme="minorBidi"/>
          <w:sz w:val="32"/>
          <w:szCs w:val="32"/>
          <w:cs/>
        </w:rPr>
        <w:t>ราย</w:t>
      </w:r>
      <w:r>
        <w:rPr>
          <w:rFonts w:asciiTheme="minorBidi" w:hAnsiTheme="minorBidi" w:cstheme="minorBidi" w:hint="cs"/>
          <w:sz w:val="32"/>
          <w:szCs w:val="32"/>
          <w:cs/>
        </w:rPr>
        <w:t>งานราย</w:t>
      </w:r>
      <w:r w:rsidRPr="00CA7636">
        <w:rPr>
          <w:rFonts w:asciiTheme="minorBidi" w:hAnsiTheme="minorBidi" w:cstheme="minorBidi"/>
          <w:sz w:val="32"/>
          <w:szCs w:val="32"/>
          <w:cs/>
        </w:rPr>
        <w:t>เดือน</w:t>
      </w:r>
      <w:r>
        <w:rPr>
          <w:rFonts w:asciiTheme="minorBidi" w:hAnsiTheme="minorBidi" w:cstheme="minorBidi"/>
          <w:sz w:val="32"/>
          <w:szCs w:val="32"/>
        </w:rPr>
        <w:t xml:space="preserve"> </w:t>
      </w:r>
      <w:r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Pr="00625762">
        <w:rPr>
          <w:rFonts w:asciiTheme="minorBidi" w:hAnsiTheme="minorBidi" w:cstheme="minorBidi"/>
          <w:sz w:val="32"/>
          <w:szCs w:val="32"/>
        </w:rPr>
        <w:t>3-</w:t>
      </w:r>
      <w:r>
        <w:rPr>
          <w:rFonts w:asciiTheme="minorBidi" w:hAnsiTheme="minorBidi" w:cstheme="minorBidi"/>
          <w:sz w:val="32"/>
          <w:szCs w:val="32"/>
        </w:rPr>
        <w:t>45</w:t>
      </w:r>
    </w:p>
    <w:p w14:paraId="46374FA3" w14:textId="7449D9FA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92032" behindDoc="1" locked="0" layoutInCell="1" allowOverlap="1" wp14:anchorId="4F52B26E" wp14:editId="329416CE">
            <wp:simplePos x="0" y="0"/>
            <wp:positionH relativeFrom="margin">
              <wp:align>center</wp:align>
            </wp:positionH>
            <wp:positionV relativeFrom="paragraph">
              <wp:posOffset>79375</wp:posOffset>
            </wp:positionV>
            <wp:extent cx="4526995" cy="3200400"/>
            <wp:effectExtent l="19050" t="19050" r="26035" b="19050"/>
            <wp:wrapNone/>
            <wp:docPr id="47" name="Picture 4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able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F6FF26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68A733F6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7181586E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0A2A5BAA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160B4B39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4A51819A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33E5DE1E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32C923C2" w14:textId="796B450F" w:rsidR="00710F03" w:rsidRDefault="00710F03" w:rsidP="00A9585A">
      <w:pPr>
        <w:rPr>
          <w:rFonts w:asciiTheme="minorBidi" w:hAnsiTheme="minorBidi" w:cstheme="minorBidi"/>
          <w:sz w:val="32"/>
          <w:szCs w:val="32"/>
        </w:rPr>
      </w:pPr>
    </w:p>
    <w:p w14:paraId="234558BF" w14:textId="77777777" w:rsidR="00A9585A" w:rsidRPr="00CA7636" w:rsidRDefault="00A9585A" w:rsidP="00A9585A">
      <w:pPr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4DC39039" w14:textId="645C16B6" w:rsidR="00A9585A" w:rsidRDefault="003E1626" w:rsidP="00A9585A">
      <w:pPr>
        <w:spacing w:before="120"/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3-45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B64D6D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B64D6D" w:rsidRPr="00CA7636">
        <w:rPr>
          <w:rFonts w:asciiTheme="minorBidi" w:hAnsiTheme="minorBidi" w:cstheme="minorBidi"/>
          <w:sz w:val="32"/>
          <w:szCs w:val="32"/>
          <w:cs/>
        </w:rPr>
        <w:t>ราย</w:t>
      </w:r>
      <w:r w:rsidR="00A9585A">
        <w:rPr>
          <w:rFonts w:asciiTheme="minorBidi" w:hAnsiTheme="minorBidi" w:cstheme="minorBidi" w:hint="cs"/>
          <w:sz w:val="32"/>
          <w:szCs w:val="32"/>
          <w:cs/>
        </w:rPr>
        <w:t>งานราย</w:t>
      </w:r>
      <w:r w:rsidR="00B64D6D" w:rsidRPr="00CA7636">
        <w:rPr>
          <w:rFonts w:asciiTheme="minorBidi" w:hAnsiTheme="minorBidi" w:cstheme="minorBidi"/>
          <w:sz w:val="32"/>
          <w:szCs w:val="32"/>
          <w:cs/>
        </w:rPr>
        <w:t>เดือน</w:t>
      </w:r>
    </w:p>
    <w:p w14:paraId="3BE037E2" w14:textId="77777777" w:rsidR="00A9585A" w:rsidRPr="00CA7636" w:rsidRDefault="00A9585A" w:rsidP="00A9585A">
      <w:pPr>
        <w:spacing w:before="120"/>
        <w:jc w:val="center"/>
        <w:rPr>
          <w:rFonts w:asciiTheme="minorBidi" w:hAnsiTheme="minorBidi" w:cstheme="minorBidi"/>
          <w:sz w:val="32"/>
          <w:szCs w:val="32"/>
        </w:rPr>
      </w:pPr>
    </w:p>
    <w:p w14:paraId="17E4E17C" w14:textId="42DA8CFE" w:rsidR="003E1626" w:rsidRPr="00CA7636" w:rsidRDefault="00A9585A" w:rsidP="00A9585A">
      <w:pPr>
        <w:ind w:firstLine="720"/>
        <w:rPr>
          <w:rFonts w:asciiTheme="minorBidi" w:eastAsia="Sarabun" w:hAnsiTheme="minorBidi" w:cstheme="minorBidi"/>
          <w:bCs/>
          <w:noProof/>
          <w:sz w:val="32"/>
          <w:szCs w:val="32"/>
        </w:rPr>
      </w:pPr>
      <w:r>
        <w:rPr>
          <w:rFonts w:asciiTheme="minorBidi" w:eastAsia="Sarabun" w:hAnsiTheme="minorBidi" w:cstheme="minorBidi"/>
          <w:bCs/>
          <w:noProof/>
          <w:sz w:val="32"/>
          <w:szCs w:val="32"/>
        </w:rPr>
        <w:t>32.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Pr="00CA7636">
        <w:rPr>
          <w:rFonts w:asciiTheme="minorBidi" w:hAnsiTheme="minorBidi" w:cstheme="minorBidi"/>
          <w:sz w:val="32"/>
          <w:szCs w:val="32"/>
          <w:cs/>
        </w:rPr>
        <w:t>ราย</w:t>
      </w:r>
      <w:r>
        <w:rPr>
          <w:rFonts w:asciiTheme="minorBidi" w:hAnsiTheme="minorBidi" w:cstheme="minorBidi" w:hint="cs"/>
          <w:sz w:val="32"/>
          <w:szCs w:val="32"/>
          <w:cs/>
        </w:rPr>
        <w:t>งานราย</w:t>
      </w:r>
      <w:r w:rsidRPr="00CA7636">
        <w:rPr>
          <w:rFonts w:asciiTheme="minorBidi" w:hAnsiTheme="minorBidi" w:cstheme="minorBidi"/>
          <w:sz w:val="32"/>
          <w:szCs w:val="32"/>
          <w:cs/>
        </w:rPr>
        <w:t>ปี</w:t>
      </w:r>
      <w:r>
        <w:rPr>
          <w:rFonts w:asciiTheme="minorBidi" w:eastAsia="Sarabun" w:hAnsiTheme="minorBidi" w:cstheme="minorBidi"/>
          <w:bCs/>
          <w:noProof/>
          <w:sz w:val="32"/>
          <w:szCs w:val="32"/>
        </w:rPr>
        <w:t xml:space="preserve"> </w:t>
      </w:r>
      <w:r>
        <w:rPr>
          <w:rFonts w:asciiTheme="minorBidi" w:eastAsia="Sarabun" w:hAnsiTheme="minorBidi" w:cstheme="minorBidi" w:hint="cs"/>
          <w:bCs/>
          <w:noProof/>
          <w:sz w:val="32"/>
          <w:szCs w:val="32"/>
          <w:cs/>
        </w:rPr>
        <w:t xml:space="preserve"> </w:t>
      </w:r>
      <w:r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Pr="00625762">
        <w:rPr>
          <w:rFonts w:asciiTheme="minorBidi" w:hAnsiTheme="minorBidi" w:cstheme="minorBidi"/>
          <w:sz w:val="32"/>
          <w:szCs w:val="32"/>
        </w:rPr>
        <w:t>3-</w:t>
      </w:r>
      <w:r>
        <w:rPr>
          <w:rFonts w:asciiTheme="minorBidi" w:hAnsiTheme="minorBidi" w:cstheme="minorBidi"/>
          <w:sz w:val="32"/>
          <w:szCs w:val="32"/>
        </w:rPr>
        <w:t>46</w:t>
      </w:r>
    </w:p>
    <w:p w14:paraId="373EC8FF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700224" behindDoc="1" locked="0" layoutInCell="1" allowOverlap="1" wp14:anchorId="763BA570" wp14:editId="6946BA43">
            <wp:simplePos x="0" y="0"/>
            <wp:positionH relativeFrom="margin">
              <wp:align>center</wp:align>
            </wp:positionH>
            <wp:positionV relativeFrom="paragraph">
              <wp:posOffset>80702</wp:posOffset>
            </wp:positionV>
            <wp:extent cx="4526995" cy="3200400"/>
            <wp:effectExtent l="19050" t="19050" r="26035" b="19050"/>
            <wp:wrapNone/>
            <wp:docPr id="48" name="Picture 4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 with medium confidenc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B1BAF2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035DCDBA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40AA1D21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92C5C8B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5E72D5F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0C44610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4C0C8A0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2DD82C8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6EF18A3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D90E0DB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A0F21E0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2537CB80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0314ACE4" w14:textId="75C3970B" w:rsidR="00B64D6D" w:rsidRPr="00CA7636" w:rsidRDefault="003E1626" w:rsidP="0046499C">
      <w:pPr>
        <w:spacing w:before="120"/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3-46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46499C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B64D6D" w:rsidRPr="00CA7636">
        <w:rPr>
          <w:rFonts w:asciiTheme="minorBidi" w:hAnsiTheme="minorBidi" w:cstheme="minorBidi"/>
          <w:sz w:val="32"/>
          <w:szCs w:val="32"/>
          <w:cs/>
        </w:rPr>
        <w:t>ราย</w:t>
      </w:r>
      <w:r w:rsidR="00A9585A">
        <w:rPr>
          <w:rFonts w:asciiTheme="minorBidi" w:hAnsiTheme="minorBidi" w:cstheme="minorBidi" w:hint="cs"/>
          <w:sz w:val="32"/>
          <w:szCs w:val="32"/>
          <w:cs/>
        </w:rPr>
        <w:t>งานราย</w:t>
      </w:r>
      <w:r w:rsidR="00B64D6D" w:rsidRPr="00CA7636">
        <w:rPr>
          <w:rFonts w:asciiTheme="minorBidi" w:hAnsiTheme="minorBidi" w:cstheme="minorBidi"/>
          <w:sz w:val="32"/>
          <w:szCs w:val="32"/>
          <w:cs/>
        </w:rPr>
        <w:t>ปี</w:t>
      </w:r>
    </w:p>
    <w:p w14:paraId="5B60AAAB" w14:textId="14019439" w:rsidR="0046499C" w:rsidRPr="00A9585A" w:rsidRDefault="00A9585A" w:rsidP="00A9585A">
      <w:pPr>
        <w:spacing w:before="120"/>
        <w:ind w:firstLine="720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eastAsia="Sarabun" w:hAnsiTheme="minorBidi" w:cstheme="minorBidi"/>
          <w:bCs/>
          <w:noProof/>
          <w:sz w:val="32"/>
          <w:szCs w:val="32"/>
        </w:rPr>
        <w:lastRenderedPageBreak/>
        <w:t xml:space="preserve">33.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Pr="00CA7636">
        <w:rPr>
          <w:rFonts w:asciiTheme="minorBidi" w:hAnsiTheme="minorBidi" w:cstheme="minorBidi"/>
          <w:sz w:val="32"/>
          <w:szCs w:val="32"/>
          <w:cs/>
        </w:rPr>
        <w:t>รายงานการสั่งซื้อแยกตามการชำระเงิน</w:t>
      </w:r>
      <w:r>
        <w:rPr>
          <w:rFonts w:asciiTheme="minorBidi" w:hAnsiTheme="minorBidi" w:cstheme="minorBidi"/>
          <w:sz w:val="32"/>
          <w:szCs w:val="32"/>
        </w:rPr>
        <w:t xml:space="preserve"> </w:t>
      </w:r>
      <w:r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Pr="00625762">
        <w:rPr>
          <w:rFonts w:asciiTheme="minorBidi" w:hAnsiTheme="minorBidi" w:cstheme="minorBidi"/>
          <w:sz w:val="32"/>
          <w:szCs w:val="32"/>
        </w:rPr>
        <w:t>3-</w:t>
      </w:r>
      <w:r>
        <w:rPr>
          <w:rFonts w:asciiTheme="minorBidi" w:hAnsiTheme="minorBidi" w:cstheme="minorBidi"/>
          <w:sz w:val="32"/>
          <w:szCs w:val="32"/>
        </w:rPr>
        <w:t>47</w:t>
      </w:r>
    </w:p>
    <w:p w14:paraId="1D76899C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95104" behindDoc="1" locked="0" layoutInCell="1" allowOverlap="1" wp14:anchorId="596490DA" wp14:editId="0215E659">
            <wp:simplePos x="0" y="0"/>
            <wp:positionH relativeFrom="column">
              <wp:posOffset>355600</wp:posOffset>
            </wp:positionH>
            <wp:positionV relativeFrom="paragraph">
              <wp:posOffset>74930</wp:posOffset>
            </wp:positionV>
            <wp:extent cx="4526995" cy="3200400"/>
            <wp:effectExtent l="19050" t="19050" r="26035" b="19050"/>
            <wp:wrapNone/>
            <wp:docPr id="10" name="Picture 10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alendar&#10;&#10;Description automatically generated with low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89E057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2F704C10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0222CF38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0C743CD0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624DA425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579F1332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0CB04813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61C9AB63" w14:textId="77777777" w:rsidR="003E1626" w:rsidRPr="00CA7636" w:rsidRDefault="003E1626" w:rsidP="003E1626">
      <w:pPr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03E80ECB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C495EA4" w14:textId="77777777" w:rsidR="0046499C" w:rsidRPr="00CA7636" w:rsidRDefault="003E1626" w:rsidP="0046499C">
      <w:pPr>
        <w:spacing w:before="120"/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3-47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46499C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46499C" w:rsidRPr="00CA7636">
        <w:rPr>
          <w:rFonts w:asciiTheme="minorBidi" w:hAnsiTheme="minorBidi" w:cstheme="minorBidi"/>
          <w:sz w:val="32"/>
          <w:szCs w:val="32"/>
          <w:cs/>
        </w:rPr>
        <w:t>รายงานการสั่งซื้อแยกตามการชำระเงิน</w:t>
      </w:r>
    </w:p>
    <w:p w14:paraId="10C0CE6F" w14:textId="68BA098B" w:rsidR="003E1626" w:rsidRDefault="003E1626" w:rsidP="0046499C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440CFF2D" w14:textId="27D6CC3F" w:rsidR="00A9585A" w:rsidRPr="00CA7636" w:rsidRDefault="00A9585A" w:rsidP="00A9585A">
      <w:pPr>
        <w:ind w:firstLine="720"/>
        <w:rPr>
          <w:rFonts w:asciiTheme="minorBidi" w:eastAsia="Sarabun" w:hAnsiTheme="minorBidi" w:cstheme="minorBidi"/>
          <w:bCs/>
          <w:noProof/>
          <w:sz w:val="32"/>
          <w:szCs w:val="32"/>
        </w:rPr>
      </w:pPr>
      <w:r>
        <w:rPr>
          <w:rFonts w:asciiTheme="minorBidi" w:eastAsia="Sarabun" w:hAnsiTheme="minorBidi" w:cstheme="minorBidi"/>
          <w:bCs/>
          <w:noProof/>
          <w:sz w:val="32"/>
          <w:szCs w:val="32"/>
        </w:rPr>
        <w:t xml:space="preserve">34.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Pr="00CA7636">
        <w:rPr>
          <w:rFonts w:asciiTheme="minorBidi" w:hAnsiTheme="minorBidi" w:cstheme="minorBidi"/>
          <w:sz w:val="32"/>
          <w:szCs w:val="32"/>
          <w:cs/>
        </w:rPr>
        <w:t>รายงานการสถานะจัดส่งสินค้า</w:t>
      </w:r>
      <w:r>
        <w:rPr>
          <w:rFonts w:asciiTheme="minorBidi" w:hAnsiTheme="minorBidi" w:cstheme="minorBidi"/>
          <w:sz w:val="32"/>
          <w:szCs w:val="32"/>
        </w:rPr>
        <w:t xml:space="preserve">   </w:t>
      </w:r>
      <w:r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Pr="00625762">
        <w:rPr>
          <w:rFonts w:asciiTheme="minorBidi" w:hAnsiTheme="minorBidi" w:cstheme="minorBidi"/>
          <w:sz w:val="32"/>
          <w:szCs w:val="32"/>
        </w:rPr>
        <w:t>3-</w:t>
      </w:r>
      <w:r>
        <w:rPr>
          <w:rFonts w:asciiTheme="minorBidi" w:hAnsiTheme="minorBidi" w:cstheme="minorBidi"/>
          <w:sz w:val="32"/>
          <w:szCs w:val="32"/>
        </w:rPr>
        <w:t>48</w:t>
      </w:r>
    </w:p>
    <w:p w14:paraId="0036F12B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96128" behindDoc="1" locked="0" layoutInCell="1" allowOverlap="1" wp14:anchorId="1D328E12" wp14:editId="378102B0">
            <wp:simplePos x="0" y="0"/>
            <wp:positionH relativeFrom="margin">
              <wp:align>center</wp:align>
            </wp:positionH>
            <wp:positionV relativeFrom="paragraph">
              <wp:posOffset>109220</wp:posOffset>
            </wp:positionV>
            <wp:extent cx="4526995" cy="3200400"/>
            <wp:effectExtent l="19050" t="19050" r="26035" b="19050"/>
            <wp:wrapNone/>
            <wp:docPr id="15" name="Picture 15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alendar&#10;&#10;Description automatically generated with medium confidenc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CEA49C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08DD209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BBF7191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2A74C0C3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C13C0B2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7CD44DEB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77BE27BB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5071869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0C404825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91C584F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F749042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3663F78F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40EF35EC" w14:textId="77777777" w:rsidR="0046499C" w:rsidRPr="00CA7636" w:rsidRDefault="003E1626" w:rsidP="0046499C">
      <w:pPr>
        <w:spacing w:before="120"/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3-48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46499C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46499C" w:rsidRPr="00CA7636">
        <w:rPr>
          <w:rFonts w:asciiTheme="minorBidi" w:hAnsiTheme="minorBidi" w:cstheme="minorBidi"/>
          <w:sz w:val="32"/>
          <w:szCs w:val="32"/>
          <w:cs/>
        </w:rPr>
        <w:t>รายงานการสถานะจัดส่งสินค้า</w:t>
      </w:r>
    </w:p>
    <w:p w14:paraId="3E35567F" w14:textId="40F33E07" w:rsidR="00625762" w:rsidRPr="00CA7636" w:rsidRDefault="00A9585A" w:rsidP="00A9585A">
      <w:pPr>
        <w:spacing w:before="120"/>
        <w:ind w:firstLine="720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eastAsia="Sarabun" w:hAnsiTheme="minorBidi" w:cstheme="minorBidi"/>
          <w:bCs/>
          <w:noProof/>
          <w:sz w:val="32"/>
          <w:szCs w:val="32"/>
        </w:rPr>
        <w:lastRenderedPageBreak/>
        <w:t xml:space="preserve">35.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Pr="00CA7636">
        <w:rPr>
          <w:rFonts w:asciiTheme="minorBidi" w:hAnsiTheme="minorBidi" w:cstheme="minorBidi"/>
          <w:sz w:val="32"/>
          <w:szCs w:val="32"/>
          <w:cs/>
        </w:rPr>
        <w:t>รายงานการจัดส่งแยกตามพื้นที่</w:t>
      </w:r>
      <w:r>
        <w:rPr>
          <w:rFonts w:asciiTheme="minorBidi" w:hAnsiTheme="minorBidi" w:cstheme="minorBidi"/>
          <w:sz w:val="32"/>
          <w:szCs w:val="32"/>
        </w:rPr>
        <w:t xml:space="preserve"> </w:t>
      </w:r>
      <w:r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Pr="00625762">
        <w:rPr>
          <w:rFonts w:asciiTheme="minorBidi" w:hAnsiTheme="minorBidi" w:cstheme="minorBidi"/>
          <w:sz w:val="32"/>
          <w:szCs w:val="32"/>
        </w:rPr>
        <w:t>3-</w:t>
      </w:r>
      <w:r>
        <w:rPr>
          <w:rFonts w:asciiTheme="minorBidi" w:hAnsiTheme="minorBidi" w:cstheme="minorBidi"/>
          <w:sz w:val="32"/>
          <w:szCs w:val="32"/>
        </w:rPr>
        <w:t>49</w:t>
      </w:r>
    </w:p>
    <w:p w14:paraId="3519477B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97152" behindDoc="1" locked="0" layoutInCell="1" allowOverlap="1" wp14:anchorId="6B50E29E" wp14:editId="1912A895">
            <wp:simplePos x="0" y="0"/>
            <wp:positionH relativeFrom="margin">
              <wp:align>center</wp:align>
            </wp:positionH>
            <wp:positionV relativeFrom="paragraph">
              <wp:posOffset>75296</wp:posOffset>
            </wp:positionV>
            <wp:extent cx="4656338" cy="3291840"/>
            <wp:effectExtent l="19050" t="19050" r="11430" b="22860"/>
            <wp:wrapNone/>
            <wp:docPr id="16" name="Picture 16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alendar&#10;&#10;Description automatically generated with medium confidenc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338" cy="329184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D81A6B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6E7A4173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632DDD06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71851FF2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1B276EEB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52D6E557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19292EBF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5BF31DB1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58E6C6B5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46FB7D0B" w14:textId="77777777" w:rsidR="0046499C" w:rsidRPr="00CA7636" w:rsidRDefault="003E1626" w:rsidP="0046499C">
      <w:pPr>
        <w:spacing w:before="120"/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3-49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46499C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46499C" w:rsidRPr="00CA7636">
        <w:rPr>
          <w:rFonts w:asciiTheme="minorBidi" w:hAnsiTheme="minorBidi" w:cstheme="minorBidi"/>
          <w:sz w:val="32"/>
          <w:szCs w:val="32"/>
          <w:cs/>
        </w:rPr>
        <w:t>รายงานการจัดส่งแยกตามพื้นที่</w:t>
      </w:r>
    </w:p>
    <w:p w14:paraId="18C6F402" w14:textId="4E9F57DA" w:rsidR="003E1626" w:rsidRDefault="003E1626" w:rsidP="0046499C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51FA20B5" w14:textId="7B429659" w:rsidR="00A9585A" w:rsidRPr="00A9585A" w:rsidRDefault="00A9585A" w:rsidP="00A9585A">
      <w:pPr>
        <w:spacing w:before="120"/>
        <w:ind w:firstLine="720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eastAsia="Sarabun" w:hAnsiTheme="minorBidi" w:cstheme="minorBidi"/>
          <w:bCs/>
          <w:noProof/>
          <w:sz w:val="32"/>
          <w:szCs w:val="32"/>
        </w:rPr>
        <w:t xml:space="preserve">36.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หน้ารายงานต้นทุนกำไร</w:t>
      </w:r>
      <w:r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 </w:t>
      </w:r>
      <w:r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Pr="00625762">
        <w:rPr>
          <w:rFonts w:asciiTheme="minorBidi" w:hAnsiTheme="minorBidi" w:cstheme="minorBidi"/>
          <w:sz w:val="32"/>
          <w:szCs w:val="32"/>
        </w:rPr>
        <w:t>3-</w:t>
      </w:r>
      <w:r>
        <w:rPr>
          <w:rFonts w:asciiTheme="minorBidi" w:hAnsiTheme="minorBidi" w:cstheme="minorBidi"/>
          <w:sz w:val="32"/>
          <w:szCs w:val="32"/>
        </w:rPr>
        <w:t>50</w:t>
      </w:r>
    </w:p>
    <w:p w14:paraId="3FDF2849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99200" behindDoc="1" locked="0" layoutInCell="1" allowOverlap="1" wp14:anchorId="7BDA263B" wp14:editId="7AF997EC">
            <wp:simplePos x="0" y="0"/>
            <wp:positionH relativeFrom="column">
              <wp:posOffset>386080</wp:posOffset>
            </wp:positionH>
            <wp:positionV relativeFrom="paragraph">
              <wp:posOffset>102235</wp:posOffset>
            </wp:positionV>
            <wp:extent cx="4526995" cy="3200400"/>
            <wp:effectExtent l="19050" t="19050" r="26035" b="19050"/>
            <wp:wrapNone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1956B4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3A201D98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7D1C20C3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3B21E328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E145B5C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0E01AC7F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71432FF8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399420E6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02BEEF4D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71EF04FB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799F113C" w14:textId="77777777" w:rsidR="003E1626" w:rsidRPr="00CA7636" w:rsidRDefault="003E1626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514329C4" w14:textId="77777777" w:rsidR="00710F03" w:rsidRPr="00CA7636" w:rsidRDefault="00710F03" w:rsidP="003E1626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66652BE5" w14:textId="288B4001" w:rsidR="003E1626" w:rsidRPr="00A9585A" w:rsidRDefault="003E1626" w:rsidP="00A9585A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3-50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46499C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หน้ารายงานต้นทุนกำไร</w:t>
      </w:r>
    </w:p>
    <w:p w14:paraId="2C52266F" w14:textId="3E8C544F" w:rsidR="003E1626" w:rsidRPr="00CA7636" w:rsidRDefault="00A9585A" w:rsidP="00A9585A">
      <w:pPr>
        <w:spacing w:before="120"/>
        <w:ind w:firstLine="720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lastRenderedPageBreak/>
        <w:t xml:space="preserve">37.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Pr="00CA7636">
        <w:rPr>
          <w:rFonts w:asciiTheme="minorBidi" w:hAnsiTheme="minorBidi" w:cstheme="minorBidi"/>
          <w:sz w:val="32"/>
          <w:szCs w:val="32"/>
          <w:cs/>
        </w:rPr>
        <w:t>รายงานการจัดเตรียมสินค้าเพื่อนำส่ง</w:t>
      </w:r>
      <w:r>
        <w:rPr>
          <w:rFonts w:asciiTheme="minorBidi" w:hAnsiTheme="minorBidi" w:cstheme="minorBidi"/>
          <w:sz w:val="32"/>
          <w:szCs w:val="32"/>
        </w:rPr>
        <w:t xml:space="preserve"> </w:t>
      </w:r>
      <w:r w:rsidRPr="00625762">
        <w:rPr>
          <w:rFonts w:asciiTheme="minorBidi" w:hAnsiTheme="minorBidi"/>
          <w:sz w:val="32"/>
          <w:szCs w:val="32"/>
          <w:cs/>
        </w:rPr>
        <w:t xml:space="preserve">ดังแผนภาพที่ </w:t>
      </w:r>
      <w:r w:rsidRPr="00625762">
        <w:rPr>
          <w:rFonts w:asciiTheme="minorBidi" w:hAnsiTheme="minorBidi" w:cstheme="minorBidi"/>
          <w:sz w:val="32"/>
          <w:szCs w:val="32"/>
        </w:rPr>
        <w:t>3-</w:t>
      </w:r>
      <w:r>
        <w:rPr>
          <w:rFonts w:asciiTheme="minorBidi" w:hAnsiTheme="minorBidi" w:cstheme="minorBidi"/>
          <w:sz w:val="32"/>
          <w:szCs w:val="32"/>
        </w:rPr>
        <w:t>51</w:t>
      </w:r>
    </w:p>
    <w:p w14:paraId="200FD255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98176" behindDoc="1" locked="0" layoutInCell="1" allowOverlap="1" wp14:anchorId="5446278D" wp14:editId="22683EF1">
            <wp:simplePos x="0" y="0"/>
            <wp:positionH relativeFrom="margin">
              <wp:align>center</wp:align>
            </wp:positionH>
            <wp:positionV relativeFrom="paragraph">
              <wp:posOffset>111760</wp:posOffset>
            </wp:positionV>
            <wp:extent cx="4526995" cy="3200400"/>
            <wp:effectExtent l="19050" t="19050" r="26035" b="19050"/>
            <wp:wrapNone/>
            <wp:docPr id="23" name="Picture 2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 with low confidenc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95" cy="32004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04BE41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43038001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78528FA2" w14:textId="77777777" w:rsidR="003E1626" w:rsidRPr="00CA7636" w:rsidRDefault="003E1626" w:rsidP="003E1626">
      <w:pPr>
        <w:spacing w:before="120"/>
        <w:rPr>
          <w:rFonts w:asciiTheme="minorBidi" w:hAnsiTheme="minorBidi" w:cstheme="minorBidi"/>
          <w:sz w:val="32"/>
          <w:szCs w:val="32"/>
        </w:rPr>
      </w:pPr>
    </w:p>
    <w:p w14:paraId="125D41ED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1EB6CF2E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636E662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6331332A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7184ABDF" w14:textId="77777777" w:rsidR="003E1626" w:rsidRPr="00CA7636" w:rsidRDefault="003E1626" w:rsidP="003E1626">
      <w:pPr>
        <w:rPr>
          <w:rFonts w:asciiTheme="minorBidi" w:hAnsiTheme="minorBidi" w:cstheme="minorBidi"/>
          <w:sz w:val="32"/>
          <w:szCs w:val="32"/>
        </w:rPr>
      </w:pPr>
    </w:p>
    <w:p w14:paraId="3984CA87" w14:textId="77777777" w:rsidR="00710F03" w:rsidRPr="00CA7636" w:rsidRDefault="00710F03" w:rsidP="0041449D">
      <w:pPr>
        <w:jc w:val="center"/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3ECE8758" w14:textId="77777777" w:rsidR="00710F03" w:rsidRPr="00CA7636" w:rsidRDefault="00710F03" w:rsidP="00A9585A">
      <w:pPr>
        <w:rPr>
          <w:rFonts w:asciiTheme="minorBidi" w:eastAsia="Sarabun" w:hAnsiTheme="minorBidi" w:cstheme="minorBidi"/>
          <w:b/>
          <w:noProof/>
          <w:sz w:val="32"/>
          <w:szCs w:val="32"/>
        </w:rPr>
      </w:pPr>
    </w:p>
    <w:p w14:paraId="113B96B5" w14:textId="77777777" w:rsidR="0046499C" w:rsidRPr="00CA7636" w:rsidRDefault="003E1626" w:rsidP="0046499C">
      <w:pPr>
        <w:spacing w:before="120"/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 xml:space="preserve">แผนภาพที่ </w:t>
      </w:r>
      <w:r w:rsidRPr="00CA7636">
        <w:rPr>
          <w:rFonts w:asciiTheme="minorBidi" w:eastAsia="Sarabun" w:hAnsiTheme="minorBidi" w:cstheme="minorBidi"/>
          <w:bCs/>
          <w:noProof/>
          <w:sz w:val="32"/>
          <w:szCs w:val="32"/>
        </w:rPr>
        <w:t>3-51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</w:rPr>
        <w:t xml:space="preserve"> </w:t>
      </w:r>
      <w:r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ภาพการออกแบบหน้าจอเว็บ</w:t>
      </w:r>
      <w:r w:rsidR="0046499C" w:rsidRPr="00CA7636">
        <w:rPr>
          <w:rFonts w:asciiTheme="minorBidi" w:eastAsia="Sarabun" w:hAnsiTheme="minorBidi" w:cstheme="minorBidi"/>
          <w:b/>
          <w:noProof/>
          <w:sz w:val="32"/>
          <w:szCs w:val="32"/>
          <w:cs/>
        </w:rPr>
        <w:t>หน้า</w:t>
      </w:r>
      <w:r w:rsidR="0046499C" w:rsidRPr="00CA7636">
        <w:rPr>
          <w:rFonts w:asciiTheme="minorBidi" w:hAnsiTheme="minorBidi" w:cstheme="minorBidi"/>
          <w:sz w:val="32"/>
          <w:szCs w:val="32"/>
          <w:cs/>
        </w:rPr>
        <w:t>รายงานการจัดเตรียมสินค้าเพื่อนำส่ง</w:t>
      </w:r>
    </w:p>
    <w:p w14:paraId="506601ED" w14:textId="0803A67F" w:rsidR="0041449D" w:rsidRPr="00CA7636" w:rsidRDefault="0041449D" w:rsidP="0046499C">
      <w:pPr>
        <w:jc w:val="center"/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779B0EA2" w14:textId="77777777" w:rsidR="00710F03" w:rsidRPr="00CA7636" w:rsidRDefault="00710F03" w:rsidP="00710F03">
      <w:pPr>
        <w:rPr>
          <w:rFonts w:asciiTheme="minorBidi" w:eastAsia="Sarabun" w:hAnsiTheme="minorBidi" w:cstheme="minorBidi"/>
          <w:bCs/>
          <w:noProof/>
          <w:sz w:val="32"/>
          <w:szCs w:val="32"/>
        </w:rPr>
      </w:pPr>
    </w:p>
    <w:p w14:paraId="2C2C30C1" w14:textId="04818369" w:rsidR="00710F03" w:rsidRPr="00CA7636" w:rsidRDefault="00710F03" w:rsidP="00710F03">
      <w:pPr>
        <w:rPr>
          <w:rFonts w:asciiTheme="minorBidi" w:eastAsia="Sarabun" w:hAnsiTheme="minorBidi" w:cstheme="minorBidi"/>
          <w:bCs/>
          <w:noProof/>
          <w:sz w:val="32"/>
          <w:szCs w:val="32"/>
          <w:cs/>
        </w:rPr>
        <w:sectPr w:rsidR="00710F03" w:rsidRPr="00CA7636" w:rsidSect="001E7346">
          <w:pgSz w:w="11906" w:h="16838" w:code="9"/>
          <w:pgMar w:top="2126" w:right="1418" w:bottom="1418" w:left="2126" w:header="1418" w:footer="709" w:gutter="0"/>
          <w:cols w:space="708"/>
          <w:titlePg/>
          <w:docGrid w:linePitch="360"/>
        </w:sectPr>
      </w:pPr>
    </w:p>
    <w:p w14:paraId="240E289D" w14:textId="77777777" w:rsidR="00854BF0" w:rsidRPr="00CA7636" w:rsidRDefault="004E5F58" w:rsidP="0041449D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  <w:r w:rsidRPr="00CA7636">
        <w:rPr>
          <w:rFonts w:asciiTheme="minorBidi" w:hAnsiTheme="minorBidi" w:cstheme="minorBidi"/>
          <w:b/>
          <w:bCs/>
          <w:sz w:val="40"/>
          <w:szCs w:val="40"/>
          <w:cs/>
        </w:rPr>
        <w:lastRenderedPageBreak/>
        <w:t>บ</w:t>
      </w:r>
      <w:r w:rsidR="00854BF0" w:rsidRPr="00CA7636">
        <w:rPr>
          <w:rFonts w:asciiTheme="minorBidi" w:hAnsiTheme="minorBidi" w:cstheme="minorBidi"/>
          <w:b/>
          <w:bCs/>
          <w:sz w:val="40"/>
          <w:szCs w:val="40"/>
          <w:cs/>
        </w:rPr>
        <w:t>ทที่  4</w:t>
      </w:r>
    </w:p>
    <w:p w14:paraId="7303A7D4" w14:textId="14BC69E5" w:rsidR="00854BF0" w:rsidRPr="00CA7636" w:rsidRDefault="00854BF0" w:rsidP="0041449D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  <w:cs/>
        </w:rPr>
      </w:pPr>
      <w:r w:rsidRPr="00CA7636">
        <w:rPr>
          <w:rFonts w:asciiTheme="minorBidi" w:hAnsiTheme="minorBidi" w:cstheme="minorBidi"/>
          <w:b/>
          <w:bCs/>
          <w:sz w:val="40"/>
          <w:szCs w:val="40"/>
          <w:cs/>
        </w:rPr>
        <w:t>ผลกา</w:t>
      </w:r>
      <w:r w:rsidR="0062236C" w:rsidRPr="00CA7636">
        <w:rPr>
          <w:rFonts w:asciiTheme="minorBidi" w:hAnsiTheme="minorBidi" w:cstheme="minorBidi"/>
          <w:b/>
          <w:bCs/>
          <w:sz w:val="40"/>
          <w:szCs w:val="40"/>
          <w:cs/>
        </w:rPr>
        <w:t>ร</w:t>
      </w:r>
      <w:r w:rsidR="0046070C" w:rsidRPr="00CA7636">
        <w:rPr>
          <w:rFonts w:asciiTheme="minorBidi" w:hAnsiTheme="minorBidi" w:cstheme="minorBidi"/>
          <w:b/>
          <w:bCs/>
          <w:sz w:val="40"/>
          <w:szCs w:val="40"/>
          <w:cs/>
        </w:rPr>
        <w:t>ดำเนินการศึกษา</w:t>
      </w:r>
    </w:p>
    <w:p w14:paraId="6E4A5C22" w14:textId="77777777" w:rsidR="00854BF0" w:rsidRPr="00CA7636" w:rsidRDefault="00854BF0" w:rsidP="00854BF0">
      <w:pPr>
        <w:tabs>
          <w:tab w:val="left" w:pos="1672"/>
        </w:tabs>
        <w:jc w:val="thaiDistribute"/>
        <w:rPr>
          <w:rFonts w:asciiTheme="minorBidi" w:hAnsiTheme="minorBidi" w:cstheme="minorBidi"/>
          <w:sz w:val="36"/>
          <w:szCs w:val="36"/>
        </w:rPr>
      </w:pPr>
    </w:p>
    <w:p w14:paraId="4BBFC3D2" w14:textId="77777777" w:rsidR="006C756F" w:rsidRDefault="00DE2364" w:rsidP="006C756F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ab/>
      </w:r>
      <w:r w:rsidR="00702597" w:rsidRPr="00CA7636">
        <w:rPr>
          <w:rFonts w:asciiTheme="minorBidi" w:hAnsiTheme="minorBidi" w:cstheme="minorBidi"/>
          <w:sz w:val="32"/>
          <w:szCs w:val="32"/>
          <w:cs/>
        </w:rPr>
        <w:t>ผลการ</w:t>
      </w:r>
      <w:r w:rsidR="0046070C" w:rsidRPr="00CA7636">
        <w:rPr>
          <w:rFonts w:asciiTheme="minorBidi" w:hAnsiTheme="minorBidi" w:cstheme="minorBidi"/>
          <w:sz w:val="32"/>
          <w:szCs w:val="32"/>
          <w:cs/>
        </w:rPr>
        <w:t>ศึกษา</w:t>
      </w:r>
      <w:r w:rsidR="00702597" w:rsidRPr="00CA7636">
        <w:rPr>
          <w:rFonts w:asciiTheme="minorBidi" w:hAnsiTheme="minorBidi" w:cstheme="minorBidi"/>
          <w:sz w:val="32"/>
          <w:szCs w:val="32"/>
          <w:cs/>
        </w:rPr>
        <w:t xml:space="preserve">จากการพัฒนาและออกแบบระบบระบบผลิตและจำหน่ายน้ำดื่มบ้านเพชรไพรวัลย์ </w:t>
      </w:r>
      <w:r w:rsidR="006C756F">
        <w:rPr>
          <w:rFonts w:asciiTheme="minorBidi" w:hAnsiTheme="minorBidi" w:cstheme="minorBidi" w:hint="cs"/>
          <w:sz w:val="32"/>
          <w:szCs w:val="32"/>
          <w:cs/>
        </w:rPr>
        <w:t xml:space="preserve">ผู้จัดทำได้แบ่งส่วนของผู้ใช้งานระบบออกเป็น </w:t>
      </w:r>
      <w:r w:rsidR="006C756F">
        <w:rPr>
          <w:rFonts w:asciiTheme="minorBidi" w:hAnsiTheme="minorBidi" w:cstheme="minorBidi"/>
          <w:sz w:val="32"/>
          <w:szCs w:val="32"/>
        </w:rPr>
        <w:t xml:space="preserve">2 </w:t>
      </w:r>
      <w:r w:rsidR="006C756F">
        <w:rPr>
          <w:rFonts w:asciiTheme="minorBidi" w:hAnsiTheme="minorBidi" w:cstheme="minorBidi" w:hint="cs"/>
          <w:sz w:val="32"/>
          <w:szCs w:val="32"/>
          <w:cs/>
        </w:rPr>
        <w:t xml:space="preserve">ส่วน คือ </w:t>
      </w:r>
    </w:p>
    <w:p w14:paraId="190BB0F6" w14:textId="77777777" w:rsidR="006C756F" w:rsidRDefault="006C756F" w:rsidP="006C756F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  <w:cs/>
        </w:rPr>
        <w:tab/>
      </w:r>
      <w:r>
        <w:rPr>
          <w:rFonts w:asciiTheme="minorBidi" w:hAnsiTheme="minorBidi" w:cstheme="minorBidi"/>
          <w:sz w:val="32"/>
          <w:szCs w:val="32"/>
        </w:rPr>
        <w:t>1.</w:t>
      </w:r>
      <w:r>
        <w:rPr>
          <w:rFonts w:asciiTheme="minorBidi" w:hAnsiTheme="minorBidi" w:cstheme="minorBidi" w:hint="cs"/>
          <w:sz w:val="32"/>
          <w:szCs w:val="32"/>
          <w:cs/>
        </w:rPr>
        <w:t>ส่วนของลูกค้า</w:t>
      </w:r>
    </w:p>
    <w:p w14:paraId="5DDE4DF7" w14:textId="77777777" w:rsidR="006C756F" w:rsidRDefault="006C756F" w:rsidP="006C756F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  <w:cs/>
        </w:rPr>
        <w:tab/>
      </w:r>
      <w:r>
        <w:rPr>
          <w:rFonts w:asciiTheme="minorBidi" w:hAnsiTheme="minorBidi" w:cstheme="minorBidi"/>
          <w:sz w:val="32"/>
          <w:szCs w:val="32"/>
        </w:rPr>
        <w:t>2.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ส่วนของผู้ดูแลระบบ </w:t>
      </w:r>
    </w:p>
    <w:p w14:paraId="70F431A0" w14:textId="68CB6493" w:rsidR="00702597" w:rsidRPr="00CA7636" w:rsidRDefault="006C756F" w:rsidP="006C756F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>ซึ่ง</w:t>
      </w:r>
      <w:r w:rsidR="00702597" w:rsidRPr="00CA7636">
        <w:rPr>
          <w:rFonts w:asciiTheme="minorBidi" w:hAnsiTheme="minorBidi" w:cstheme="minorBidi"/>
          <w:sz w:val="32"/>
          <w:szCs w:val="32"/>
          <w:cs/>
        </w:rPr>
        <w:t>มี</w:t>
      </w:r>
      <w:r w:rsidR="0046070C" w:rsidRPr="00CA7636">
        <w:rPr>
          <w:rFonts w:asciiTheme="minorBidi" w:hAnsiTheme="minorBidi" w:cstheme="minorBidi"/>
          <w:sz w:val="32"/>
          <w:szCs w:val="32"/>
          <w:cs/>
        </w:rPr>
        <w:t>การดำเนินการศึกษา</w:t>
      </w:r>
      <w:r w:rsidR="00702597" w:rsidRPr="00CA7636">
        <w:rPr>
          <w:rFonts w:asciiTheme="minorBidi" w:hAnsiTheme="minorBidi" w:cstheme="minorBidi"/>
          <w:sz w:val="32"/>
          <w:szCs w:val="32"/>
          <w:cs/>
        </w:rPr>
        <w:t>ดังต่อไปนี้</w:t>
      </w:r>
    </w:p>
    <w:p w14:paraId="279AD662" w14:textId="0B0711AF" w:rsidR="00136236" w:rsidRDefault="006C756F" w:rsidP="000730B9">
      <w:pPr>
        <w:tabs>
          <w:tab w:val="left" w:pos="1672"/>
        </w:tabs>
        <w:spacing w:line="360" w:lineRule="auto"/>
        <w:jc w:val="thaiDistribute"/>
        <w:rPr>
          <w:rFonts w:asciiTheme="minorBidi" w:hAnsiTheme="minorBidi"/>
          <w:b/>
          <w:bCs/>
          <w:sz w:val="36"/>
          <w:szCs w:val="36"/>
        </w:rPr>
      </w:pPr>
      <w:r>
        <w:rPr>
          <w:rFonts w:asciiTheme="minorBidi" w:hAnsiTheme="minorBidi" w:cstheme="minorBidi"/>
          <w:b/>
          <w:bCs/>
          <w:sz w:val="36"/>
          <w:szCs w:val="36"/>
        </w:rPr>
        <w:t xml:space="preserve">1. </w:t>
      </w:r>
      <w:r w:rsidR="00702597" w:rsidRPr="00CA7636">
        <w:rPr>
          <w:rFonts w:asciiTheme="minorBidi" w:hAnsiTheme="minorBidi" w:cstheme="minorBidi"/>
          <w:b/>
          <w:bCs/>
          <w:sz w:val="36"/>
          <w:szCs w:val="36"/>
          <w:cs/>
        </w:rPr>
        <w:t>ผลการ</w:t>
      </w:r>
      <w:r w:rsidR="0046070C" w:rsidRPr="00CA7636">
        <w:rPr>
          <w:rFonts w:asciiTheme="minorBidi" w:hAnsiTheme="minorBidi" w:cstheme="minorBidi"/>
          <w:b/>
          <w:bCs/>
          <w:sz w:val="36"/>
          <w:szCs w:val="36"/>
          <w:cs/>
        </w:rPr>
        <w:t>พัฒนาระบบ</w:t>
      </w:r>
      <w:r w:rsidRPr="006C756F">
        <w:rPr>
          <w:rFonts w:asciiTheme="minorBidi" w:hAnsiTheme="minorBidi"/>
          <w:b/>
          <w:bCs/>
          <w:sz w:val="36"/>
          <w:szCs w:val="36"/>
          <w:cs/>
        </w:rPr>
        <w:t>ระบบสารสนเทศจำหน่ายน้ำดื่มบ้านเพชรไพรวัลย์</w:t>
      </w:r>
    </w:p>
    <w:p w14:paraId="293E1362" w14:textId="4DF2B862" w:rsidR="000730B9" w:rsidRPr="00CA7636" w:rsidRDefault="000730B9" w:rsidP="000730B9">
      <w:pPr>
        <w:tabs>
          <w:tab w:val="left" w:pos="1672"/>
        </w:tabs>
        <w:spacing w:line="276" w:lineRule="auto"/>
        <w:jc w:val="thaiDistribute"/>
        <w:rPr>
          <w:rFonts w:asciiTheme="minorBidi" w:hAnsiTheme="minorBidi" w:cstheme="minorBidi" w:hint="cs"/>
          <w:b/>
          <w:bCs/>
          <w:sz w:val="36"/>
          <w:szCs w:val="36"/>
          <w:cs/>
        </w:rPr>
      </w:pPr>
      <w:r>
        <w:rPr>
          <w:rFonts w:asciiTheme="minorBidi" w:hAnsiTheme="minorBidi" w:hint="cs"/>
          <w:b/>
          <w:bCs/>
          <w:sz w:val="36"/>
          <w:szCs w:val="36"/>
          <w:cs/>
        </w:rPr>
        <w:t>ส่วนขอมลูกค้า</w:t>
      </w:r>
    </w:p>
    <w:p w14:paraId="5F2F5F5E" w14:textId="204B0152" w:rsidR="003248D4" w:rsidRPr="00CA7636" w:rsidRDefault="003248D4" w:rsidP="000730B9">
      <w:pPr>
        <w:tabs>
          <w:tab w:val="left" w:pos="1672"/>
        </w:tabs>
        <w:spacing w:line="276" w:lineRule="auto"/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 xml:space="preserve">1.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หน้าสินค้าทั้งหมด กรณียังไม่ได้ลงทะเบียนหรือเข้าสู่ระบบ ดังภาพที่ </w:t>
      </w:r>
      <w:r w:rsidRPr="00CA7636">
        <w:rPr>
          <w:rFonts w:asciiTheme="minorBidi" w:hAnsiTheme="minorBidi" w:cstheme="minorBidi"/>
          <w:sz w:val="32"/>
          <w:szCs w:val="32"/>
        </w:rPr>
        <w:t xml:space="preserve">4.1 </w:t>
      </w:r>
    </w:p>
    <w:p w14:paraId="58EA9C37" w14:textId="3691AC1C" w:rsidR="003248D4" w:rsidRPr="00CA7636" w:rsidRDefault="00CD1CF9" w:rsidP="0046070C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D1CF9">
        <w:rPr>
          <w:rFonts w:asciiTheme="minorBidi" w:hAnsiTheme="minorBidi" w:cstheme="minorBidi"/>
          <w:noProof/>
          <w:sz w:val="32"/>
          <w:szCs w:val="32"/>
        </w:rPr>
        <w:drawing>
          <wp:inline distT="0" distB="0" distL="0" distR="0" wp14:anchorId="0D847069" wp14:editId="2D1C5CE9">
            <wp:extent cx="5237544" cy="2578735"/>
            <wp:effectExtent l="19050" t="19050" r="20320" b="1206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58"/>
                    <a:srcRect t="8614" r="1381"/>
                    <a:stretch/>
                  </pic:blipFill>
                  <pic:spPr bwMode="auto">
                    <a:xfrm>
                      <a:off x="0" y="0"/>
                      <a:ext cx="5237820" cy="2578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F0431" w14:textId="212E5982" w:rsidR="009415C4" w:rsidRPr="00CA7636" w:rsidRDefault="003248D4" w:rsidP="003248D4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ภาพที่ </w:t>
      </w:r>
      <w:r w:rsidRPr="00CA7636">
        <w:rPr>
          <w:rFonts w:asciiTheme="minorBidi" w:hAnsiTheme="minorBidi" w:cstheme="minorBidi"/>
          <w:sz w:val="32"/>
          <w:szCs w:val="32"/>
        </w:rPr>
        <w:t xml:space="preserve">4.1 </w:t>
      </w:r>
      <w:r w:rsidRPr="00CA7636">
        <w:rPr>
          <w:rFonts w:asciiTheme="minorBidi" w:hAnsiTheme="minorBidi" w:cstheme="minorBidi"/>
          <w:sz w:val="32"/>
          <w:szCs w:val="32"/>
          <w:cs/>
        </w:rPr>
        <w:t>แสดงหน้าสินค้าทั้งหมด กรณียังไม่ได้ลงทะเบียนหรือเข้าสู่ระบบ</w:t>
      </w:r>
    </w:p>
    <w:p w14:paraId="0A2C83DB" w14:textId="68CB21CD" w:rsidR="003248D4" w:rsidRPr="00CA7636" w:rsidRDefault="003248D4" w:rsidP="003248D4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53DCACFB" w14:textId="53E50E85" w:rsidR="003248D4" w:rsidRPr="00CA7636" w:rsidRDefault="003248D4" w:rsidP="003248D4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27DBA522" w14:textId="305AE105" w:rsidR="003248D4" w:rsidRPr="00CA7636" w:rsidRDefault="003248D4" w:rsidP="000730B9">
      <w:pPr>
        <w:tabs>
          <w:tab w:val="left" w:pos="1672"/>
        </w:tabs>
        <w:rPr>
          <w:rFonts w:asciiTheme="minorBidi" w:hAnsiTheme="minorBidi" w:cstheme="minorBidi" w:hint="cs"/>
          <w:sz w:val="32"/>
          <w:szCs w:val="32"/>
        </w:rPr>
      </w:pPr>
    </w:p>
    <w:p w14:paraId="0910B13C" w14:textId="606C034B" w:rsidR="003248D4" w:rsidRPr="00CA7636" w:rsidRDefault="003248D4" w:rsidP="00CD1CF9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</w:p>
    <w:p w14:paraId="2AC7436F" w14:textId="3972B2CC" w:rsidR="003248D4" w:rsidRPr="00CA7636" w:rsidRDefault="003248D4" w:rsidP="005D17C1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</w:p>
    <w:p w14:paraId="4238EFC7" w14:textId="77777777" w:rsidR="003248D4" w:rsidRPr="00CA7636" w:rsidRDefault="003248D4" w:rsidP="003248D4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  <w:sectPr w:rsidR="003248D4" w:rsidRPr="00CA7636" w:rsidSect="003248D4">
          <w:pgSz w:w="11906" w:h="16838" w:code="9"/>
          <w:pgMar w:top="2880" w:right="1411" w:bottom="1411" w:left="2131" w:header="1411" w:footer="706" w:gutter="0"/>
          <w:cols w:space="708"/>
          <w:titlePg/>
          <w:docGrid w:linePitch="360"/>
        </w:sectPr>
      </w:pPr>
    </w:p>
    <w:p w14:paraId="73A1318C" w14:textId="787E7C47" w:rsidR="003248D4" w:rsidRPr="00CA7636" w:rsidRDefault="003248D4" w:rsidP="003248D4">
      <w:pPr>
        <w:tabs>
          <w:tab w:val="left" w:pos="1672"/>
        </w:tabs>
        <w:rPr>
          <w:rFonts w:asciiTheme="minorBidi" w:hAnsiTheme="minorBidi" w:cstheme="minorBidi"/>
          <w:sz w:val="32"/>
          <w:szCs w:val="32"/>
          <w:cs/>
        </w:rPr>
      </w:pPr>
      <w:r w:rsidRPr="00CA7636">
        <w:rPr>
          <w:rFonts w:asciiTheme="minorBidi" w:hAnsiTheme="minorBidi" w:cstheme="minorBidi"/>
          <w:sz w:val="32"/>
          <w:szCs w:val="32"/>
        </w:rPr>
        <w:lastRenderedPageBreak/>
        <w:t xml:space="preserve">2.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หน้าลงทะเบียนสำหรับลูกค้า โดยจะมีช่องให้กรอกรายละเอียด ดังภาพที่ </w:t>
      </w:r>
      <w:r w:rsidRPr="00CA7636">
        <w:rPr>
          <w:rFonts w:asciiTheme="minorBidi" w:hAnsiTheme="minorBidi" w:cstheme="minorBidi"/>
          <w:sz w:val="32"/>
          <w:szCs w:val="32"/>
        </w:rPr>
        <w:t>4.2</w:t>
      </w:r>
    </w:p>
    <w:p w14:paraId="23B15242" w14:textId="70517051" w:rsidR="009415C4" w:rsidRPr="00CA7636" w:rsidRDefault="009415C4" w:rsidP="0043609E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inline distT="0" distB="0" distL="0" distR="0" wp14:anchorId="7F4EC610" wp14:editId="69405739">
            <wp:extent cx="4968586" cy="2437121"/>
            <wp:effectExtent l="19050" t="19050" r="22860" b="2095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 rotWithShape="1">
                    <a:blip r:embed="rId59"/>
                    <a:srcRect t="8890" r="1330"/>
                    <a:stretch/>
                  </pic:blipFill>
                  <pic:spPr bwMode="auto">
                    <a:xfrm>
                      <a:off x="0" y="0"/>
                      <a:ext cx="4980930" cy="24431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0F730" w14:textId="62C13D21" w:rsidR="0046070C" w:rsidRPr="00CA7636" w:rsidRDefault="003248D4" w:rsidP="0043609E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ภาพที่ </w:t>
      </w:r>
      <w:r w:rsidRPr="00CA7636">
        <w:rPr>
          <w:rFonts w:asciiTheme="minorBidi" w:hAnsiTheme="minorBidi" w:cstheme="minorBidi"/>
          <w:sz w:val="32"/>
          <w:szCs w:val="32"/>
        </w:rPr>
        <w:t>4.</w:t>
      </w:r>
      <w:r w:rsidR="0043609E" w:rsidRPr="00CA7636">
        <w:rPr>
          <w:rFonts w:asciiTheme="minorBidi" w:hAnsiTheme="minorBidi" w:cstheme="minorBidi"/>
          <w:sz w:val="32"/>
          <w:szCs w:val="32"/>
        </w:rPr>
        <w:t>2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="0043609E" w:rsidRPr="00CA7636">
        <w:rPr>
          <w:rFonts w:asciiTheme="minorBidi" w:hAnsiTheme="minorBidi" w:cstheme="minorBidi"/>
          <w:sz w:val="32"/>
          <w:szCs w:val="32"/>
          <w:cs/>
        </w:rPr>
        <w:t>หน้าลงทะเบียนสำหรับลูกค้า โดยจะมีช่องให้กรอกรายละเอียด</w:t>
      </w:r>
    </w:p>
    <w:p w14:paraId="2A5304A4" w14:textId="77777777" w:rsidR="0043609E" w:rsidRPr="00CA7636" w:rsidRDefault="0043609E" w:rsidP="0043609E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4BE36394" w14:textId="2772B9AA" w:rsidR="0043609E" w:rsidRPr="00CA7636" w:rsidRDefault="0043609E" w:rsidP="0043609E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 xml:space="preserve">3.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หน้าเข้าสู่ระบบสำหรับลูกค้า โดยจะมีช่องให้กรอกรายละเอียด ดังภาพที่ </w:t>
      </w:r>
      <w:r w:rsidRPr="00CA7636">
        <w:rPr>
          <w:rFonts w:asciiTheme="minorBidi" w:hAnsiTheme="minorBidi" w:cstheme="minorBidi"/>
          <w:sz w:val="32"/>
          <w:szCs w:val="32"/>
        </w:rPr>
        <w:t>4.3</w:t>
      </w:r>
    </w:p>
    <w:p w14:paraId="2FFE1EFA" w14:textId="1F992768" w:rsidR="0043609E" w:rsidRPr="00CA7636" w:rsidRDefault="0043609E" w:rsidP="0043609E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inline distT="0" distB="0" distL="0" distR="0" wp14:anchorId="67AC7D88" wp14:editId="0419B4F9">
            <wp:extent cx="5036128" cy="2467183"/>
            <wp:effectExtent l="19050" t="19050" r="12700" b="9525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 rotWithShape="1">
                    <a:blip r:embed="rId60"/>
                    <a:srcRect t="8837" r="1128"/>
                    <a:stretch/>
                  </pic:blipFill>
                  <pic:spPr bwMode="auto">
                    <a:xfrm>
                      <a:off x="0" y="0"/>
                      <a:ext cx="5043284" cy="24706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98EA2" w14:textId="40FAA53E" w:rsidR="0043609E" w:rsidRPr="00CA7636" w:rsidRDefault="0043609E" w:rsidP="0043609E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ภาพที่ </w:t>
      </w:r>
      <w:r w:rsidRPr="00CA7636">
        <w:rPr>
          <w:rFonts w:asciiTheme="minorBidi" w:hAnsiTheme="minorBidi" w:cstheme="minorBidi"/>
          <w:sz w:val="32"/>
          <w:szCs w:val="32"/>
        </w:rPr>
        <w:t xml:space="preserve">4.3 </w:t>
      </w:r>
      <w:r w:rsidRPr="00CA7636">
        <w:rPr>
          <w:rFonts w:asciiTheme="minorBidi" w:hAnsiTheme="minorBidi" w:cstheme="minorBidi"/>
          <w:sz w:val="32"/>
          <w:szCs w:val="32"/>
          <w:cs/>
        </w:rPr>
        <w:t>หน้าเข้าสู่ระบบสำหรับลูกค้า โดยจะมีช่องให้กรอกรายละเอียด</w:t>
      </w:r>
    </w:p>
    <w:p w14:paraId="7DA52834" w14:textId="44045843" w:rsidR="0043609E" w:rsidRPr="00CA7636" w:rsidRDefault="0043609E" w:rsidP="0043609E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75BAE877" w14:textId="1E750D2D" w:rsidR="0043609E" w:rsidRPr="00CA7636" w:rsidRDefault="0043609E" w:rsidP="0043609E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0B873937" w14:textId="5DAA997E" w:rsidR="0043609E" w:rsidRPr="00CA7636" w:rsidRDefault="0043609E" w:rsidP="0043609E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74CF5E8C" w14:textId="526B10A7" w:rsidR="0043609E" w:rsidRPr="00CA7636" w:rsidRDefault="0043609E" w:rsidP="0043609E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706AB0CE" w14:textId="480DBC62" w:rsidR="0043609E" w:rsidRPr="00CA7636" w:rsidRDefault="0043609E" w:rsidP="0043609E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5200C4A8" w14:textId="02853EB2" w:rsidR="0043609E" w:rsidRPr="00CA7636" w:rsidRDefault="0043609E" w:rsidP="0043609E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575749DB" w14:textId="77777777" w:rsidR="0043609E" w:rsidRPr="00CA7636" w:rsidRDefault="0043609E" w:rsidP="0043609E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</w:p>
    <w:p w14:paraId="770691E4" w14:textId="77496A9F" w:rsidR="0043609E" w:rsidRPr="00CA7636" w:rsidRDefault="0043609E" w:rsidP="0043609E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lastRenderedPageBreak/>
        <w:t xml:space="preserve">4.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หน้าสินค้าทั้งหมด กรณีลงทะเบียนหรือเข้าสู่ระบบแล้ว ดังภาพที่ </w:t>
      </w:r>
      <w:r w:rsidRPr="00CA7636">
        <w:rPr>
          <w:rFonts w:asciiTheme="minorBidi" w:hAnsiTheme="minorBidi" w:cstheme="minorBidi"/>
          <w:sz w:val="32"/>
          <w:szCs w:val="32"/>
        </w:rPr>
        <w:t>4.4</w:t>
      </w:r>
    </w:p>
    <w:p w14:paraId="5B6B574C" w14:textId="1572EA84" w:rsidR="0043609E" w:rsidRPr="00CA7636" w:rsidRDefault="003248D4" w:rsidP="0043609E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  <w:cs/>
        </w:rPr>
        <w:drawing>
          <wp:inline distT="0" distB="0" distL="0" distR="0" wp14:anchorId="09F77834" wp14:editId="5661E1A1">
            <wp:extent cx="5035781" cy="2461895"/>
            <wp:effectExtent l="19050" t="19050" r="12700" b="1460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 rotWithShape="1">
                    <a:blip r:embed="rId61"/>
                    <a:srcRect t="9087" r="1215"/>
                    <a:stretch/>
                  </pic:blipFill>
                  <pic:spPr bwMode="auto">
                    <a:xfrm>
                      <a:off x="0" y="0"/>
                      <a:ext cx="5042210" cy="24650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B8BBD" w14:textId="4DE5BF66" w:rsidR="0043609E" w:rsidRPr="00CA7636" w:rsidRDefault="0043609E" w:rsidP="0043609E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ภาพที่ </w:t>
      </w:r>
      <w:r w:rsidRPr="00CA7636">
        <w:rPr>
          <w:rFonts w:asciiTheme="minorBidi" w:hAnsiTheme="minorBidi" w:cstheme="minorBidi"/>
          <w:sz w:val="32"/>
          <w:szCs w:val="32"/>
        </w:rPr>
        <w:t xml:space="preserve">4.4 </w:t>
      </w:r>
      <w:r w:rsidRPr="00CA7636">
        <w:rPr>
          <w:rFonts w:asciiTheme="minorBidi" w:hAnsiTheme="minorBidi" w:cstheme="minorBidi"/>
          <w:sz w:val="32"/>
          <w:szCs w:val="32"/>
          <w:cs/>
        </w:rPr>
        <w:t>หน้าสินค้าทั้งหมด กรณีลงทะเบียนเข้าสู่ระบบแล้ว</w:t>
      </w:r>
    </w:p>
    <w:p w14:paraId="01EC9243" w14:textId="77777777" w:rsidR="0043609E" w:rsidRPr="00CA7636" w:rsidRDefault="0043609E" w:rsidP="00A9585A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</w:p>
    <w:p w14:paraId="63BA9FEE" w14:textId="568C5AFC" w:rsidR="0043609E" w:rsidRPr="00CA7636" w:rsidRDefault="0043609E" w:rsidP="0043609E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 xml:space="preserve">5.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หน้ารายละเอียดสินค้า ตอนที่กดคลิกรายละเอียดสินค้า หรือกดสั่งซื้อ ดังภาพที่ </w:t>
      </w:r>
      <w:r w:rsidRPr="00CA7636">
        <w:rPr>
          <w:rFonts w:asciiTheme="minorBidi" w:hAnsiTheme="minorBidi" w:cstheme="minorBidi"/>
          <w:sz w:val="32"/>
          <w:szCs w:val="32"/>
        </w:rPr>
        <w:t xml:space="preserve">4.5 </w:t>
      </w:r>
    </w:p>
    <w:p w14:paraId="7283BB5F" w14:textId="6D9A56D0" w:rsidR="003248D4" w:rsidRPr="00CA7636" w:rsidRDefault="005D17C1" w:rsidP="0043609E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  <w:cs/>
        </w:rPr>
        <w:drawing>
          <wp:inline distT="0" distB="0" distL="0" distR="0" wp14:anchorId="55016DA9" wp14:editId="2BD646AB">
            <wp:extent cx="5252358" cy="2576830"/>
            <wp:effectExtent l="19050" t="19050" r="24765" b="1397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 rotWithShape="1">
                    <a:blip r:embed="rId62"/>
                    <a:srcRect t="8679" r="1100"/>
                    <a:stretch/>
                  </pic:blipFill>
                  <pic:spPr bwMode="auto">
                    <a:xfrm>
                      <a:off x="0" y="0"/>
                      <a:ext cx="5252729" cy="25770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AF88B" w14:textId="6BB3BE86" w:rsidR="004E5F58" w:rsidRPr="00CA7636" w:rsidRDefault="0043609E" w:rsidP="0043609E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ภาพที่ </w:t>
      </w:r>
      <w:r w:rsidRPr="00CA7636">
        <w:rPr>
          <w:rFonts w:asciiTheme="minorBidi" w:hAnsiTheme="minorBidi" w:cstheme="minorBidi"/>
          <w:sz w:val="32"/>
          <w:szCs w:val="32"/>
        </w:rPr>
        <w:t xml:space="preserve">4.5 </w:t>
      </w:r>
      <w:r w:rsidRPr="00CA7636">
        <w:rPr>
          <w:rFonts w:asciiTheme="minorBidi" w:hAnsiTheme="minorBidi" w:cstheme="minorBidi"/>
          <w:sz w:val="32"/>
          <w:szCs w:val="32"/>
          <w:cs/>
        </w:rPr>
        <w:t>หน้ารายละเอียดสินค้า ตอนที่กดคลิกรายละเอียดสินค้า หรือกดสั่งซื้อ</w:t>
      </w:r>
    </w:p>
    <w:p w14:paraId="69A0FEA2" w14:textId="6055899B" w:rsidR="0043609E" w:rsidRPr="00CA7636" w:rsidRDefault="0043609E" w:rsidP="0043609E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4C8CE9B5" w14:textId="54EE9BE5" w:rsidR="0043609E" w:rsidRPr="00CA7636" w:rsidRDefault="0043609E" w:rsidP="0043609E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60DF838B" w14:textId="79C66627" w:rsidR="0043609E" w:rsidRPr="00CA7636" w:rsidRDefault="0043609E" w:rsidP="0043609E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4B49CD45" w14:textId="6954A781" w:rsidR="0043609E" w:rsidRPr="00CA7636" w:rsidRDefault="0043609E" w:rsidP="0043609E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6FAAFF17" w14:textId="0E08FF88" w:rsidR="0043609E" w:rsidRPr="00CA7636" w:rsidRDefault="0043609E" w:rsidP="0043609E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0A3FC6B9" w14:textId="4BB7512B" w:rsidR="0043609E" w:rsidRPr="00CA7636" w:rsidRDefault="0043609E" w:rsidP="0043609E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5EFBEF44" w14:textId="618B4DE3" w:rsidR="0043609E" w:rsidRPr="00CA7636" w:rsidRDefault="0043609E" w:rsidP="0043609E">
      <w:pPr>
        <w:tabs>
          <w:tab w:val="left" w:pos="1672"/>
        </w:tabs>
        <w:rPr>
          <w:rFonts w:asciiTheme="minorBidi" w:hAnsiTheme="minorBidi" w:cstheme="minorBidi"/>
          <w:sz w:val="32"/>
          <w:szCs w:val="32"/>
          <w:cs/>
        </w:rPr>
      </w:pPr>
      <w:r w:rsidRPr="00CA7636">
        <w:rPr>
          <w:rFonts w:asciiTheme="minorBidi" w:hAnsiTheme="minorBidi" w:cstheme="minorBidi"/>
          <w:sz w:val="32"/>
          <w:szCs w:val="32"/>
        </w:rPr>
        <w:lastRenderedPageBreak/>
        <w:t>6.</w:t>
      </w:r>
      <w:r w:rsidRPr="00CA7636">
        <w:rPr>
          <w:rFonts w:asciiTheme="minorBidi" w:hAnsiTheme="minorBidi" w:cstheme="minorBidi"/>
          <w:sz w:val="32"/>
          <w:szCs w:val="32"/>
          <w:cs/>
        </w:rPr>
        <w:t>หน้าตะ</w:t>
      </w:r>
      <w:r w:rsidR="005D17C1" w:rsidRPr="00CA7636">
        <w:rPr>
          <w:rFonts w:asciiTheme="minorBidi" w:hAnsiTheme="minorBidi" w:cstheme="minorBidi"/>
          <w:sz w:val="32"/>
          <w:szCs w:val="32"/>
          <w:cs/>
        </w:rPr>
        <w:t>กร้าสินค้า กรณีที่กดปุ่มเพิ่มลงตะกร้า</w:t>
      </w:r>
      <w:r w:rsidR="005D17C1"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="005D17C1" w:rsidRPr="00CA7636">
        <w:rPr>
          <w:rFonts w:asciiTheme="minorBidi" w:hAnsiTheme="minorBidi" w:cstheme="minorBidi"/>
          <w:sz w:val="32"/>
          <w:szCs w:val="32"/>
          <w:cs/>
        </w:rPr>
        <w:t xml:space="preserve">ดังภาพที่ </w:t>
      </w:r>
      <w:r w:rsidR="005D17C1" w:rsidRPr="00CA7636">
        <w:rPr>
          <w:rFonts w:asciiTheme="minorBidi" w:hAnsiTheme="minorBidi" w:cstheme="minorBidi"/>
          <w:sz w:val="32"/>
          <w:szCs w:val="32"/>
        </w:rPr>
        <w:t>4.6</w:t>
      </w:r>
    </w:p>
    <w:p w14:paraId="5C9AFED1" w14:textId="7BE91941" w:rsidR="003248D4" w:rsidRPr="00CA7636" w:rsidRDefault="00983BCC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983BCC">
        <w:rPr>
          <w:rFonts w:asciiTheme="minorBidi" w:hAnsiTheme="minorBidi" w:cstheme="minorBidi"/>
          <w:noProof/>
          <w:sz w:val="32"/>
          <w:szCs w:val="32"/>
        </w:rPr>
        <w:drawing>
          <wp:inline distT="0" distB="0" distL="0" distR="0" wp14:anchorId="387ACE9F" wp14:editId="1DE9C278">
            <wp:extent cx="5248275" cy="2578735"/>
            <wp:effectExtent l="19050" t="19050" r="28575" b="12065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 rotWithShape="1">
                    <a:blip r:embed="rId63"/>
                    <a:srcRect t="8607" r="1172"/>
                    <a:stretch/>
                  </pic:blipFill>
                  <pic:spPr bwMode="auto">
                    <a:xfrm>
                      <a:off x="0" y="0"/>
                      <a:ext cx="5248922" cy="25790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53E35" w14:textId="77777777" w:rsidR="005D17C1" w:rsidRPr="00CA7636" w:rsidRDefault="005D17C1" w:rsidP="005D17C1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  <w:cs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ภาพที่ </w:t>
      </w:r>
      <w:r w:rsidRPr="00CA7636">
        <w:rPr>
          <w:rFonts w:asciiTheme="minorBidi" w:hAnsiTheme="minorBidi" w:cstheme="minorBidi"/>
          <w:sz w:val="32"/>
          <w:szCs w:val="32"/>
        </w:rPr>
        <w:t xml:space="preserve">4.6 </w:t>
      </w:r>
      <w:r w:rsidRPr="00CA7636">
        <w:rPr>
          <w:rFonts w:asciiTheme="minorBidi" w:hAnsiTheme="minorBidi" w:cstheme="minorBidi"/>
          <w:sz w:val="32"/>
          <w:szCs w:val="32"/>
          <w:cs/>
        </w:rPr>
        <w:t>หน้าตะกร้าสินค้า กรณีที่กดปุ่มเพิ่มลงตะกร้า</w:t>
      </w:r>
    </w:p>
    <w:p w14:paraId="182DB089" w14:textId="7B301A8B" w:rsidR="004E5F58" w:rsidRPr="00CA7636" w:rsidRDefault="004E5F58" w:rsidP="005D17C1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3AB68587" w14:textId="3837DD39" w:rsidR="005D17C1" w:rsidRPr="00CA7636" w:rsidRDefault="005D17C1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 xml:space="preserve">7.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หน้ารายละเอียดการสั่งซื้อ กรณีกดสั่งซื้อสินค้า ดังภาพที่ </w:t>
      </w:r>
      <w:r w:rsidRPr="00CA7636">
        <w:rPr>
          <w:rFonts w:asciiTheme="minorBidi" w:hAnsiTheme="minorBidi" w:cstheme="minorBidi"/>
          <w:sz w:val="32"/>
          <w:szCs w:val="32"/>
        </w:rPr>
        <w:t>4.7</w:t>
      </w:r>
    </w:p>
    <w:p w14:paraId="651F4063" w14:textId="2EF5B5CA" w:rsidR="003248D4" w:rsidRPr="00CA7636" w:rsidRDefault="00983BCC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983BCC">
        <w:rPr>
          <w:rFonts w:asciiTheme="minorBidi" w:hAnsiTheme="minorBidi" w:cstheme="minorBidi"/>
          <w:noProof/>
          <w:sz w:val="32"/>
          <w:szCs w:val="32"/>
        </w:rPr>
        <w:drawing>
          <wp:inline distT="0" distB="0" distL="0" distR="0" wp14:anchorId="234BE29F" wp14:editId="016F179E">
            <wp:extent cx="5248275" cy="2578735"/>
            <wp:effectExtent l="19050" t="19050" r="28575" b="1206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 rotWithShape="1">
                    <a:blip r:embed="rId64"/>
                    <a:srcRect t="8607" r="1172"/>
                    <a:stretch/>
                  </pic:blipFill>
                  <pic:spPr bwMode="auto">
                    <a:xfrm>
                      <a:off x="0" y="0"/>
                      <a:ext cx="5248920" cy="25790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A07C4" w14:textId="6D877392" w:rsidR="005D17C1" w:rsidRPr="00CA7636" w:rsidRDefault="005D17C1" w:rsidP="005D17C1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  <w:cs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ภาพที่ </w:t>
      </w:r>
      <w:r w:rsidRPr="00CA7636">
        <w:rPr>
          <w:rFonts w:asciiTheme="minorBidi" w:hAnsiTheme="minorBidi" w:cstheme="minorBidi"/>
          <w:sz w:val="32"/>
          <w:szCs w:val="32"/>
        </w:rPr>
        <w:t xml:space="preserve">4.7 </w:t>
      </w:r>
      <w:r w:rsidRPr="00CA7636">
        <w:rPr>
          <w:rFonts w:asciiTheme="minorBidi" w:hAnsiTheme="minorBidi" w:cstheme="minorBidi"/>
          <w:sz w:val="32"/>
          <w:szCs w:val="32"/>
          <w:cs/>
        </w:rPr>
        <w:t>หน้ารายละเอียดการสั่งซื้อ กรณีกดสั่งซื้อสินค้า</w:t>
      </w:r>
    </w:p>
    <w:p w14:paraId="7C05DE4B" w14:textId="43389A62" w:rsidR="005D17C1" w:rsidRPr="00CA7636" w:rsidRDefault="005D17C1" w:rsidP="005D17C1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  <w:cs/>
        </w:rPr>
      </w:pPr>
    </w:p>
    <w:p w14:paraId="2BDA288D" w14:textId="77777777" w:rsidR="004E5F58" w:rsidRPr="00CA7636" w:rsidRDefault="004E5F58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6B526636" w14:textId="4AF585C5" w:rsidR="004E5F58" w:rsidRPr="00CA7636" w:rsidRDefault="004E5F58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4819B7D3" w14:textId="1DADEAA7" w:rsidR="005D17C1" w:rsidRPr="00CA7636" w:rsidRDefault="005D17C1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340FC9B5" w14:textId="5CB9F1B4" w:rsidR="005D17C1" w:rsidRPr="00CA7636" w:rsidRDefault="005D17C1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34B811B2" w14:textId="148B9D54" w:rsidR="005D17C1" w:rsidRPr="00CA7636" w:rsidRDefault="005D17C1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4B1F53D1" w14:textId="522EB2CA" w:rsidR="005D17C1" w:rsidRPr="00CA7636" w:rsidRDefault="005D17C1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lastRenderedPageBreak/>
        <w:t>8.</w:t>
      </w:r>
      <w:r w:rsidRPr="00CA7636">
        <w:rPr>
          <w:rFonts w:asciiTheme="minorBidi" w:hAnsiTheme="minorBidi" w:cstheme="minorBidi"/>
          <w:sz w:val="32"/>
          <w:szCs w:val="32"/>
          <w:cs/>
        </w:rPr>
        <w:t>หน้าแจ้งชำระเงิน โดยจะมีช่องให้อัพโหลดหลักฐานการโอนเงิน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ดังภาพที่ </w:t>
      </w:r>
      <w:r w:rsidRPr="00CA7636">
        <w:rPr>
          <w:rFonts w:asciiTheme="minorBidi" w:hAnsiTheme="minorBidi" w:cstheme="minorBidi"/>
          <w:sz w:val="32"/>
          <w:szCs w:val="32"/>
        </w:rPr>
        <w:t>4.8</w:t>
      </w:r>
    </w:p>
    <w:p w14:paraId="282E939A" w14:textId="680BA6C7" w:rsidR="003248D4" w:rsidRPr="00CA7636" w:rsidRDefault="00983BCC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983BCC">
        <w:rPr>
          <w:rFonts w:asciiTheme="minorBidi" w:hAnsiTheme="minorBidi" w:cstheme="minorBidi"/>
          <w:noProof/>
          <w:sz w:val="32"/>
          <w:szCs w:val="32"/>
        </w:rPr>
        <w:drawing>
          <wp:inline distT="0" distB="0" distL="0" distR="0" wp14:anchorId="220A1841" wp14:editId="57A57464">
            <wp:extent cx="5238750" cy="2597785"/>
            <wp:effectExtent l="19050" t="19050" r="19050" b="1206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 rotWithShape="1">
                    <a:blip r:embed="rId65"/>
                    <a:srcRect t="7932" r="1351"/>
                    <a:stretch/>
                  </pic:blipFill>
                  <pic:spPr bwMode="auto">
                    <a:xfrm>
                      <a:off x="0" y="0"/>
                      <a:ext cx="5239390" cy="25981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836AC" w14:textId="790E7F83" w:rsidR="003248D4" w:rsidRPr="00CA7636" w:rsidRDefault="005D17C1" w:rsidP="005D17C1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ภาพที่ </w:t>
      </w:r>
      <w:r w:rsidRPr="00CA7636">
        <w:rPr>
          <w:rFonts w:asciiTheme="minorBidi" w:hAnsiTheme="minorBidi" w:cstheme="minorBidi"/>
          <w:sz w:val="32"/>
          <w:szCs w:val="32"/>
        </w:rPr>
        <w:t xml:space="preserve">4.8 </w:t>
      </w:r>
      <w:r w:rsidRPr="00CA7636">
        <w:rPr>
          <w:rFonts w:asciiTheme="minorBidi" w:hAnsiTheme="minorBidi" w:cstheme="minorBidi"/>
          <w:sz w:val="32"/>
          <w:szCs w:val="32"/>
          <w:cs/>
        </w:rPr>
        <w:t>หน้าแจ้งชำระเงิน โดยจะมีช่องให้อัพโหลดหลักฐานการโอนเงิน</w:t>
      </w:r>
    </w:p>
    <w:p w14:paraId="3C3ECDEF" w14:textId="77777777" w:rsidR="005D17C1" w:rsidRPr="00CA7636" w:rsidRDefault="005D17C1" w:rsidP="005D17C1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4C395A95" w14:textId="648DDC7A" w:rsidR="005D17C1" w:rsidRPr="00CA7636" w:rsidRDefault="005D17C1" w:rsidP="005D17C1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>9.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หน้ารายการสั่งซื้อสินค้าทั้งหมดของลูกค้า โดยจะแสดงรายการสั่งซื้อทั้งหมดที่ลูกค้าสั่ง สามารถกดดูตามสถานะการสั่งซื้อได้ ดังภาพที่ </w:t>
      </w:r>
      <w:r w:rsidRPr="00CA7636">
        <w:rPr>
          <w:rFonts w:asciiTheme="minorBidi" w:hAnsiTheme="minorBidi" w:cstheme="minorBidi"/>
          <w:sz w:val="32"/>
          <w:szCs w:val="32"/>
        </w:rPr>
        <w:t>4.9</w:t>
      </w:r>
    </w:p>
    <w:p w14:paraId="592BD2BD" w14:textId="5C15CC9B" w:rsidR="003248D4" w:rsidRPr="00CA7636" w:rsidRDefault="00983BCC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983BCC">
        <w:rPr>
          <w:rFonts w:asciiTheme="minorBidi" w:hAnsiTheme="minorBidi" w:cstheme="minorBidi"/>
          <w:noProof/>
          <w:sz w:val="32"/>
          <w:szCs w:val="32"/>
        </w:rPr>
        <w:drawing>
          <wp:inline distT="0" distB="0" distL="0" distR="0" wp14:anchorId="4B5750D1" wp14:editId="3CA31690">
            <wp:extent cx="5238750" cy="2578735"/>
            <wp:effectExtent l="19050" t="19050" r="19050" b="12065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 rotWithShape="1">
                    <a:blip r:embed="rId66"/>
                    <a:srcRect t="8607" r="1351"/>
                    <a:stretch/>
                  </pic:blipFill>
                  <pic:spPr bwMode="auto">
                    <a:xfrm>
                      <a:off x="0" y="0"/>
                      <a:ext cx="5239394" cy="25790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A0E0B" w14:textId="23C6EB6E" w:rsidR="005D17C1" w:rsidRDefault="005D17C1" w:rsidP="00983BCC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ภาพที่ </w:t>
      </w:r>
      <w:r w:rsidRPr="00CA7636">
        <w:rPr>
          <w:rFonts w:asciiTheme="minorBidi" w:hAnsiTheme="minorBidi" w:cstheme="minorBidi"/>
          <w:sz w:val="32"/>
          <w:szCs w:val="32"/>
        </w:rPr>
        <w:t xml:space="preserve">4.9 </w:t>
      </w:r>
      <w:r w:rsidRPr="00CA7636">
        <w:rPr>
          <w:rFonts w:asciiTheme="minorBidi" w:hAnsiTheme="minorBidi" w:cstheme="minorBidi"/>
          <w:sz w:val="32"/>
          <w:szCs w:val="32"/>
          <w:cs/>
        </w:rPr>
        <w:t>หน้ารายการสั่งซื้อสินค้าทั้งหมดของลูกค้า</w:t>
      </w:r>
    </w:p>
    <w:p w14:paraId="2142AE35" w14:textId="1621F987" w:rsidR="00136236" w:rsidRDefault="00136236" w:rsidP="00983BCC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306E7474" w14:textId="187659C3" w:rsidR="00136236" w:rsidRDefault="00136236" w:rsidP="00983BCC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0F5E5C98" w14:textId="3212E306" w:rsidR="00136236" w:rsidRDefault="00136236" w:rsidP="00983BCC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199C32AD" w14:textId="77777777" w:rsidR="00136236" w:rsidRPr="00CA7636" w:rsidRDefault="00136236" w:rsidP="00983BCC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20E345A7" w14:textId="31502025" w:rsidR="005D17C1" w:rsidRPr="00CA7636" w:rsidRDefault="005D17C1" w:rsidP="005D17C1">
      <w:pPr>
        <w:tabs>
          <w:tab w:val="left" w:pos="1672"/>
          <w:tab w:val="left" w:pos="7650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lastRenderedPageBreak/>
        <w:t>10.</w:t>
      </w:r>
      <w:r w:rsidRPr="00CA7636">
        <w:rPr>
          <w:rFonts w:asciiTheme="minorBidi" w:hAnsiTheme="minorBidi" w:cstheme="minorBidi"/>
          <w:sz w:val="32"/>
          <w:szCs w:val="32"/>
          <w:cs/>
        </w:rPr>
        <w:t>หน้ารายละเอียดการสั่งซื้อ กรณีกดปุ่มรายละเอียด โดยจะแสดง ข้อมูลการสั่งซื้อนั้นๆ รวมทั้งหลักฐานการโอนเงินที่ลูกค้าอัพโหลดไฟล์เข้ามาในระบบ</w:t>
      </w:r>
      <w:r w:rsidR="00EF0DC2"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="00EF0DC2" w:rsidRPr="00CA7636">
        <w:rPr>
          <w:rFonts w:asciiTheme="minorBidi" w:hAnsiTheme="minorBidi" w:cstheme="minorBidi"/>
          <w:sz w:val="32"/>
          <w:szCs w:val="32"/>
          <w:cs/>
        </w:rPr>
        <w:t xml:space="preserve">ดังภาพที่ </w:t>
      </w:r>
      <w:r w:rsidR="00EF0DC2" w:rsidRPr="00CA7636">
        <w:rPr>
          <w:rFonts w:asciiTheme="minorBidi" w:hAnsiTheme="minorBidi" w:cstheme="minorBidi"/>
          <w:sz w:val="32"/>
          <w:szCs w:val="32"/>
        </w:rPr>
        <w:t>4.10</w:t>
      </w:r>
    </w:p>
    <w:p w14:paraId="6956C8F8" w14:textId="38E1B7B3" w:rsidR="003248D4" w:rsidRPr="00CA7636" w:rsidRDefault="00983BCC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983BCC">
        <w:rPr>
          <w:rFonts w:asciiTheme="minorBidi" w:hAnsiTheme="minorBidi" w:cstheme="minorBidi"/>
          <w:noProof/>
          <w:sz w:val="32"/>
          <w:szCs w:val="32"/>
        </w:rPr>
        <w:drawing>
          <wp:inline distT="0" distB="0" distL="0" distR="0" wp14:anchorId="465124B8" wp14:editId="45ADEE7D">
            <wp:extent cx="5248275" cy="2578735"/>
            <wp:effectExtent l="19050" t="19050" r="28575" b="1206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 rotWithShape="1">
                    <a:blip r:embed="rId67"/>
                    <a:srcRect t="8607" r="1172"/>
                    <a:stretch/>
                  </pic:blipFill>
                  <pic:spPr bwMode="auto">
                    <a:xfrm>
                      <a:off x="0" y="0"/>
                      <a:ext cx="5248920" cy="25790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09C10" w14:textId="5E93A24A" w:rsidR="00EF0DC2" w:rsidRDefault="005D17C1" w:rsidP="00983BCC">
      <w:pPr>
        <w:tabs>
          <w:tab w:val="left" w:pos="1672"/>
        </w:tabs>
        <w:jc w:val="center"/>
        <w:rPr>
          <w:rFonts w:asciiTheme="minorBidi" w:hAnsi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ภาพที่ </w:t>
      </w:r>
      <w:r w:rsidRPr="00CA7636">
        <w:rPr>
          <w:rFonts w:asciiTheme="minorBidi" w:hAnsiTheme="minorBidi" w:cstheme="minorBidi"/>
          <w:sz w:val="32"/>
          <w:szCs w:val="32"/>
        </w:rPr>
        <w:t xml:space="preserve">4.10 </w:t>
      </w:r>
      <w:r w:rsidR="00983BCC" w:rsidRPr="00983BCC">
        <w:rPr>
          <w:rFonts w:asciiTheme="minorBidi" w:hAnsiTheme="minorBidi"/>
          <w:sz w:val="32"/>
          <w:szCs w:val="32"/>
          <w:cs/>
        </w:rPr>
        <w:t>หน้ารายละเอียดการสั่งซื้อ กรณีกดปุ่มรายละเอียด</w:t>
      </w:r>
    </w:p>
    <w:p w14:paraId="60C5CD91" w14:textId="77777777" w:rsidR="00136236" w:rsidRPr="00CA7636" w:rsidRDefault="00136236" w:rsidP="00983BCC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11CD68FA" w14:textId="77777777" w:rsidR="000730B9" w:rsidRDefault="00EF0DC2" w:rsidP="00EF0DC2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t xml:space="preserve">11. </w:t>
      </w:r>
      <w:r w:rsidRPr="00CA7636">
        <w:rPr>
          <w:rFonts w:asciiTheme="minorBidi" w:hAnsiTheme="minorBidi" w:cstheme="minorBidi"/>
          <w:sz w:val="32"/>
          <w:szCs w:val="32"/>
          <w:cs/>
        </w:rPr>
        <w:t>หน้าตะกร้าสินค้า กรณีกดปุ่มสั่งซื้ออีกครั้ง โดยจะมีข้อมูลการสั่งซื้อเดิมของลูกค้า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</w:p>
    <w:p w14:paraId="47A356F3" w14:textId="143008C7" w:rsidR="00EF0DC2" w:rsidRPr="00CA7636" w:rsidRDefault="00EF0DC2" w:rsidP="00EF0DC2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ดังภาพที่ </w:t>
      </w:r>
      <w:r w:rsidRPr="00CA7636">
        <w:rPr>
          <w:rFonts w:asciiTheme="minorBidi" w:hAnsiTheme="minorBidi" w:cstheme="minorBidi"/>
          <w:sz w:val="32"/>
          <w:szCs w:val="32"/>
        </w:rPr>
        <w:t>4.11</w:t>
      </w:r>
    </w:p>
    <w:p w14:paraId="220C7D23" w14:textId="6565CCC9" w:rsidR="003248D4" w:rsidRPr="00CA7636" w:rsidRDefault="00983BCC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983BCC">
        <w:rPr>
          <w:rFonts w:asciiTheme="minorBidi" w:hAnsiTheme="minorBidi" w:cstheme="minorBidi"/>
          <w:noProof/>
          <w:sz w:val="32"/>
          <w:szCs w:val="32"/>
        </w:rPr>
        <w:drawing>
          <wp:inline distT="0" distB="0" distL="0" distR="0" wp14:anchorId="0D6E395A" wp14:editId="097AC395">
            <wp:extent cx="5248275" cy="2574290"/>
            <wp:effectExtent l="19050" t="19050" r="28575" b="16510"/>
            <wp:docPr id="25" name="Picture 2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Word&#10;&#10;Description automatically generated"/>
                    <pic:cNvPicPr/>
                  </pic:nvPicPr>
                  <pic:blipFill rotWithShape="1">
                    <a:blip r:embed="rId68"/>
                    <a:srcRect t="8776" r="1184"/>
                    <a:stretch/>
                  </pic:blipFill>
                  <pic:spPr bwMode="auto">
                    <a:xfrm>
                      <a:off x="0" y="0"/>
                      <a:ext cx="5248275" cy="2574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0790A" w14:textId="5BED75BD" w:rsidR="00EF0DC2" w:rsidRPr="00CA7636" w:rsidRDefault="00EF0DC2" w:rsidP="00EF0DC2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ภาพที่ </w:t>
      </w:r>
      <w:r w:rsidRPr="00CA7636">
        <w:rPr>
          <w:rFonts w:asciiTheme="minorBidi" w:hAnsiTheme="minorBidi" w:cstheme="minorBidi"/>
          <w:sz w:val="32"/>
          <w:szCs w:val="32"/>
        </w:rPr>
        <w:t xml:space="preserve">4.11 </w:t>
      </w:r>
      <w:r w:rsidRPr="00CA7636">
        <w:rPr>
          <w:rFonts w:asciiTheme="minorBidi" w:hAnsiTheme="minorBidi" w:cstheme="minorBidi"/>
          <w:sz w:val="32"/>
          <w:szCs w:val="32"/>
          <w:cs/>
        </w:rPr>
        <w:t>หน้าตะกร้าสินค้า กรณีกดปุ่มสั่งซื้ออีกครั้ง</w:t>
      </w:r>
    </w:p>
    <w:p w14:paraId="57330480" w14:textId="3D8FF192" w:rsidR="00EF0DC2" w:rsidRPr="00CA7636" w:rsidRDefault="00EF0DC2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56334D1F" w14:textId="51C60EE1" w:rsidR="00EF0DC2" w:rsidRDefault="00EF0DC2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36359C7D" w14:textId="41C13D94" w:rsidR="00983BCC" w:rsidRDefault="00983BCC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67206EB5" w14:textId="77777777" w:rsidR="00983BCC" w:rsidRPr="00CA7636" w:rsidRDefault="00983BCC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3B1F57EA" w14:textId="77777777" w:rsidR="000730B9" w:rsidRDefault="00EF0DC2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</w:rPr>
        <w:lastRenderedPageBreak/>
        <w:t>12.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หน้ารายละเอียดสินค้า กรณีกดปุ่มแก้ไขการยื่นการชำระเงิน จะแสดงข้อมูลการสั่งซื้อนั้นๆ </w:t>
      </w:r>
    </w:p>
    <w:p w14:paraId="4E90A6C7" w14:textId="0F3D3B79" w:rsidR="00EF0DC2" w:rsidRPr="00CA7636" w:rsidRDefault="00EF0DC2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ดังภาพที่ </w:t>
      </w:r>
      <w:r w:rsidRPr="00CA7636">
        <w:rPr>
          <w:rFonts w:asciiTheme="minorBidi" w:hAnsiTheme="minorBidi" w:cstheme="minorBidi"/>
          <w:sz w:val="32"/>
          <w:szCs w:val="32"/>
        </w:rPr>
        <w:t xml:space="preserve">4.12 </w:t>
      </w:r>
    </w:p>
    <w:p w14:paraId="2A3B80B7" w14:textId="732DE802" w:rsidR="003248D4" w:rsidRPr="00CA7636" w:rsidRDefault="00983BCC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983BCC">
        <w:rPr>
          <w:rFonts w:asciiTheme="minorBidi" w:hAnsiTheme="minorBidi" w:cstheme="minorBidi"/>
          <w:noProof/>
          <w:sz w:val="32"/>
          <w:szCs w:val="32"/>
        </w:rPr>
        <w:drawing>
          <wp:inline distT="0" distB="0" distL="0" distR="0" wp14:anchorId="432A7F6D" wp14:editId="5FACF689">
            <wp:extent cx="5243513" cy="2578735"/>
            <wp:effectExtent l="19050" t="19050" r="14605" b="12065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 rotWithShape="1">
                    <a:blip r:embed="rId69"/>
                    <a:srcRect t="8607" r="1261"/>
                    <a:stretch/>
                  </pic:blipFill>
                  <pic:spPr bwMode="auto">
                    <a:xfrm>
                      <a:off x="0" y="0"/>
                      <a:ext cx="5244158" cy="25790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6E448" w14:textId="297AAC24" w:rsidR="003248D4" w:rsidRPr="00CA7636" w:rsidRDefault="00EF0DC2" w:rsidP="00EF0DC2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ภาพที่ </w:t>
      </w:r>
      <w:r w:rsidRPr="00CA7636">
        <w:rPr>
          <w:rFonts w:asciiTheme="minorBidi" w:hAnsiTheme="minorBidi" w:cstheme="minorBidi"/>
          <w:sz w:val="32"/>
          <w:szCs w:val="32"/>
        </w:rPr>
        <w:t xml:space="preserve">4.12 </w:t>
      </w:r>
      <w:r w:rsidRPr="00CA7636">
        <w:rPr>
          <w:rFonts w:asciiTheme="minorBidi" w:hAnsiTheme="minorBidi" w:cstheme="minorBidi"/>
          <w:sz w:val="32"/>
          <w:szCs w:val="32"/>
          <w:cs/>
        </w:rPr>
        <w:t>หน้ารายละเอียดสินค้า กรณีกดปุ่มแก้ไขการยื่นการชำระเงิน</w:t>
      </w:r>
    </w:p>
    <w:p w14:paraId="622AA689" w14:textId="77777777" w:rsidR="00EF0DC2" w:rsidRPr="00CA7636" w:rsidRDefault="00EF0DC2" w:rsidP="00EF0DC2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43ACD6CB" w14:textId="39FC2678" w:rsidR="00EF0DC2" w:rsidRPr="00983BCC" w:rsidRDefault="00EF0DC2" w:rsidP="00983BCC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cs/>
        </w:rPr>
      </w:pPr>
      <w:r w:rsidRPr="00CA7636">
        <w:rPr>
          <w:rFonts w:asciiTheme="minorBidi" w:hAnsiTheme="minorBidi" w:cstheme="minorBidi"/>
          <w:sz w:val="32"/>
          <w:szCs w:val="32"/>
        </w:rPr>
        <w:t xml:space="preserve">13. </w:t>
      </w:r>
      <w:r w:rsidRPr="00CA7636">
        <w:rPr>
          <w:rFonts w:asciiTheme="minorBidi" w:hAnsiTheme="minorBidi" w:cstheme="minorBidi"/>
          <w:sz w:val="32"/>
          <w:szCs w:val="32"/>
          <w:cs/>
        </w:rPr>
        <w:t>หน้าแจ้งชำระเงิน กรณ</w:t>
      </w:r>
      <w:r w:rsidR="00983BCC">
        <w:rPr>
          <w:rFonts w:asciiTheme="minorBidi" w:hAnsiTheme="minorBidi" w:cstheme="minorBidi" w:hint="cs"/>
          <w:sz w:val="32"/>
          <w:szCs w:val="32"/>
          <w:cs/>
        </w:rPr>
        <w:t>ี</w:t>
      </w:r>
      <w:r w:rsidRPr="00CA7636">
        <w:rPr>
          <w:rFonts w:asciiTheme="minorBidi" w:hAnsiTheme="minorBidi" w:cstheme="minorBidi"/>
          <w:sz w:val="32"/>
          <w:szCs w:val="32"/>
          <w:cs/>
        </w:rPr>
        <w:t>กดปุ่มแก้ไขการยื่นการชำระเงิน โดยจะมีรูปหลักฐานการชำระเงินเดิม ลูกค้าสามารถเพิ่มหลักฐานการชำระเงินได้</w:t>
      </w:r>
      <w:r w:rsidR="00983BCC">
        <w:rPr>
          <w:rFonts w:asciiTheme="minorBidi" w:hAnsiTheme="minorBidi" w:cstheme="minorBidi" w:hint="cs"/>
          <w:sz w:val="32"/>
          <w:szCs w:val="32"/>
          <w:cs/>
        </w:rPr>
        <w:t xml:space="preserve"> </w:t>
      </w:r>
      <w:r w:rsidR="00C768BE">
        <w:rPr>
          <w:rFonts w:asciiTheme="minorBidi" w:hAnsiTheme="minorBidi" w:cstheme="minorBidi" w:hint="cs"/>
          <w:sz w:val="32"/>
          <w:szCs w:val="32"/>
          <w:cs/>
        </w:rPr>
        <w:t>ดัง</w:t>
      </w:r>
      <w:r w:rsidR="00983BCC" w:rsidRPr="00CA7636">
        <w:rPr>
          <w:rFonts w:asciiTheme="minorBidi" w:hAnsiTheme="minorBidi" w:cstheme="minorBidi"/>
          <w:sz w:val="32"/>
          <w:szCs w:val="32"/>
          <w:cs/>
        </w:rPr>
        <w:t xml:space="preserve">ภาพที่ </w:t>
      </w:r>
      <w:r w:rsidR="00983BCC" w:rsidRPr="00CA7636">
        <w:rPr>
          <w:rFonts w:asciiTheme="minorBidi" w:hAnsiTheme="minorBidi" w:cstheme="minorBidi"/>
          <w:sz w:val="32"/>
          <w:szCs w:val="32"/>
        </w:rPr>
        <w:t>4.1</w:t>
      </w:r>
      <w:r w:rsidR="00983BCC">
        <w:rPr>
          <w:rFonts w:asciiTheme="minorBidi" w:hAnsiTheme="minorBidi" w:cstheme="minorBidi"/>
          <w:sz w:val="32"/>
          <w:szCs w:val="32"/>
        </w:rPr>
        <w:t>3</w:t>
      </w:r>
    </w:p>
    <w:p w14:paraId="24BCFAB1" w14:textId="48846DD0" w:rsidR="003248D4" w:rsidRPr="00CA7636" w:rsidRDefault="00983BCC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983BCC">
        <w:rPr>
          <w:rFonts w:asciiTheme="minorBidi" w:hAnsiTheme="minorBidi" w:cstheme="minorBidi"/>
          <w:noProof/>
          <w:sz w:val="32"/>
          <w:szCs w:val="32"/>
        </w:rPr>
        <w:drawing>
          <wp:inline distT="0" distB="0" distL="0" distR="0" wp14:anchorId="1B759C15" wp14:editId="14FD9795">
            <wp:extent cx="5243195" cy="2597785"/>
            <wp:effectExtent l="19050" t="19050" r="14605" b="12065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 rotWithShape="1">
                    <a:blip r:embed="rId70"/>
                    <a:srcRect t="7932" r="1268"/>
                    <a:stretch/>
                  </pic:blipFill>
                  <pic:spPr bwMode="auto">
                    <a:xfrm>
                      <a:off x="0" y="0"/>
                      <a:ext cx="5243835" cy="25981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30BED" w14:textId="13898DEC" w:rsidR="003248D4" w:rsidRPr="00CA7636" w:rsidRDefault="00EF0DC2" w:rsidP="00EF0DC2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ภาพที่ </w:t>
      </w:r>
      <w:r w:rsidRPr="00CA7636">
        <w:rPr>
          <w:rFonts w:asciiTheme="minorBidi" w:hAnsiTheme="minorBidi" w:cstheme="minorBidi"/>
          <w:sz w:val="32"/>
          <w:szCs w:val="32"/>
        </w:rPr>
        <w:t xml:space="preserve">4.13 </w:t>
      </w:r>
      <w:r w:rsidRPr="00CA7636">
        <w:rPr>
          <w:rFonts w:asciiTheme="minorBidi" w:hAnsiTheme="minorBidi" w:cstheme="minorBidi"/>
          <w:sz w:val="32"/>
          <w:szCs w:val="32"/>
          <w:cs/>
        </w:rPr>
        <w:t>หน้าแจ้งชำระเงิน กรณ</w:t>
      </w:r>
      <w:r w:rsidR="00983BCC">
        <w:rPr>
          <w:rFonts w:asciiTheme="minorBidi" w:hAnsiTheme="minorBidi" w:cstheme="minorBidi" w:hint="cs"/>
          <w:sz w:val="32"/>
          <w:szCs w:val="32"/>
          <w:cs/>
        </w:rPr>
        <w:t>ี</w:t>
      </w:r>
      <w:r w:rsidRPr="00CA7636">
        <w:rPr>
          <w:rFonts w:asciiTheme="minorBidi" w:hAnsiTheme="minorBidi" w:cstheme="minorBidi"/>
          <w:sz w:val="32"/>
          <w:szCs w:val="32"/>
          <w:cs/>
        </w:rPr>
        <w:t>กดปุ่มแก้ไขการยื่นการชำระเงิน</w:t>
      </w:r>
    </w:p>
    <w:p w14:paraId="7F87AF39" w14:textId="277CEFC8" w:rsidR="003248D4" w:rsidRDefault="003248D4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7F078559" w14:textId="77777777" w:rsidR="00136236" w:rsidRPr="00CA7636" w:rsidRDefault="0013623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01AAB74C" w14:textId="3C7C865F" w:rsidR="003248D4" w:rsidRDefault="003248D4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103BC69A" w14:textId="77777777" w:rsidR="000730B9" w:rsidRPr="00CA7636" w:rsidRDefault="000730B9" w:rsidP="00C274B5">
      <w:pPr>
        <w:tabs>
          <w:tab w:val="left" w:pos="1672"/>
        </w:tabs>
        <w:jc w:val="thaiDistribute"/>
        <w:rPr>
          <w:rFonts w:asciiTheme="minorBidi" w:hAnsiTheme="minorBidi" w:cstheme="minorBidi" w:hint="cs"/>
          <w:sz w:val="32"/>
          <w:szCs w:val="32"/>
        </w:rPr>
      </w:pPr>
    </w:p>
    <w:p w14:paraId="278AB48D" w14:textId="77777777" w:rsidR="000730B9" w:rsidRDefault="00983BCC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lastRenderedPageBreak/>
        <w:t>14.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หน้าแก้ไขข้อมูลลูกค้า โดยจะมีช่องให้กรอกรายละเอียดตามที่ลูกค้าอยากแก้ไขข้อมูล </w:t>
      </w:r>
      <w:r>
        <w:rPr>
          <w:rFonts w:asciiTheme="minorBidi" w:hAnsiTheme="minorBidi" w:cstheme="minorBidi"/>
          <w:sz w:val="32"/>
          <w:szCs w:val="32"/>
        </w:rPr>
        <w:t xml:space="preserve"> </w:t>
      </w:r>
    </w:p>
    <w:p w14:paraId="66E94CF7" w14:textId="1040F885" w:rsidR="003248D4" w:rsidRPr="00983BCC" w:rsidRDefault="00C768B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cs/>
        </w:rPr>
      </w:pPr>
      <w:r>
        <w:rPr>
          <w:rFonts w:asciiTheme="minorBidi" w:hAnsiTheme="minorBidi" w:cstheme="minorBidi" w:hint="cs"/>
          <w:sz w:val="32"/>
          <w:szCs w:val="32"/>
          <w:cs/>
        </w:rPr>
        <w:t>ดัง</w:t>
      </w:r>
      <w:r w:rsidR="00983BCC" w:rsidRPr="00CA7636">
        <w:rPr>
          <w:rFonts w:asciiTheme="minorBidi" w:hAnsiTheme="minorBidi" w:cstheme="minorBidi"/>
          <w:sz w:val="32"/>
          <w:szCs w:val="32"/>
          <w:cs/>
        </w:rPr>
        <w:t xml:space="preserve">ภาพที่ </w:t>
      </w:r>
      <w:r w:rsidR="00983BCC" w:rsidRPr="00CA7636">
        <w:rPr>
          <w:rFonts w:asciiTheme="minorBidi" w:hAnsiTheme="minorBidi" w:cstheme="minorBidi"/>
          <w:sz w:val="32"/>
          <w:szCs w:val="32"/>
        </w:rPr>
        <w:t>4.1</w:t>
      </w:r>
      <w:r w:rsidR="00983BCC">
        <w:rPr>
          <w:rFonts w:asciiTheme="minorBidi" w:hAnsiTheme="minorBidi" w:cstheme="minorBidi"/>
          <w:sz w:val="32"/>
          <w:szCs w:val="32"/>
        </w:rPr>
        <w:t>4</w:t>
      </w:r>
    </w:p>
    <w:p w14:paraId="270A8A01" w14:textId="4282F983" w:rsidR="003248D4" w:rsidRPr="00CA7636" w:rsidRDefault="00EF0DC2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noProof/>
          <w:sz w:val="32"/>
          <w:szCs w:val="32"/>
        </w:rPr>
        <w:drawing>
          <wp:inline distT="0" distB="0" distL="0" distR="0" wp14:anchorId="35AAF6A6" wp14:editId="13BEACF3">
            <wp:extent cx="5256106" cy="2584450"/>
            <wp:effectExtent l="19050" t="19050" r="20955" b="2540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 rotWithShape="1">
                    <a:blip r:embed="rId71"/>
                    <a:srcRect t="8401" r="1019"/>
                    <a:stretch/>
                  </pic:blipFill>
                  <pic:spPr bwMode="auto">
                    <a:xfrm>
                      <a:off x="0" y="0"/>
                      <a:ext cx="5256968" cy="25848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CE0B9" w14:textId="74A4979B" w:rsidR="003248D4" w:rsidRDefault="00983BCC" w:rsidP="00983BCC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 xml:space="preserve">ภาพที่ </w:t>
      </w:r>
      <w:r w:rsidRPr="00CA7636">
        <w:rPr>
          <w:rFonts w:asciiTheme="minorBidi" w:hAnsiTheme="minorBidi" w:cstheme="minorBidi"/>
          <w:sz w:val="32"/>
          <w:szCs w:val="32"/>
        </w:rPr>
        <w:t>4.1</w:t>
      </w:r>
      <w:r>
        <w:rPr>
          <w:rFonts w:asciiTheme="minorBidi" w:hAnsiTheme="minorBidi" w:cstheme="minorBidi"/>
          <w:sz w:val="32"/>
          <w:szCs w:val="32"/>
        </w:rPr>
        <w:t>4</w:t>
      </w:r>
      <w:r w:rsidRPr="00CA7636">
        <w:rPr>
          <w:rFonts w:asciiTheme="minorBidi" w:hAnsiTheme="minorBidi" w:cstheme="minorBidi"/>
          <w:sz w:val="32"/>
          <w:szCs w:val="32"/>
        </w:rPr>
        <w:t xml:space="preserve"> </w:t>
      </w:r>
      <w:r w:rsidRPr="00983BCC">
        <w:rPr>
          <w:rFonts w:asciiTheme="minorBidi" w:hAnsiTheme="minorBidi"/>
          <w:sz w:val="32"/>
          <w:szCs w:val="32"/>
          <w:cs/>
        </w:rPr>
        <w:t xml:space="preserve">หน้าแก้ไขข้อมูลลูกค้า โดยจะมีช่องให้กรอกรายละเอียดตามที่ลูกค้าอยากแก้ไขข้อมูล  </w:t>
      </w:r>
    </w:p>
    <w:p w14:paraId="231C2B95" w14:textId="47380A7B" w:rsidR="00983BCC" w:rsidRDefault="00983BCC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4BF6EB32" w14:textId="10AE58C0" w:rsidR="00136236" w:rsidRPr="00136236" w:rsidRDefault="0013623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cs/>
        </w:rPr>
      </w:pPr>
      <w:r>
        <w:rPr>
          <w:rFonts w:asciiTheme="minorBidi" w:hAnsiTheme="minorBidi" w:cstheme="minorBidi"/>
          <w:sz w:val="32"/>
          <w:szCs w:val="32"/>
        </w:rPr>
        <w:t>15.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หน้าลืมรหัสผ่านของลูกค้า กรณีลูกค้ากด </w:t>
      </w:r>
      <w:r>
        <w:rPr>
          <w:rFonts w:asciiTheme="minorBidi" w:hAnsiTheme="minorBidi" w:cstheme="minorBidi"/>
          <w:sz w:val="32"/>
          <w:szCs w:val="32"/>
        </w:rPr>
        <w:t xml:space="preserve">Reset 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รหัส </w:t>
      </w:r>
      <w:r w:rsidR="00C768BE">
        <w:rPr>
          <w:rFonts w:asciiTheme="minorBidi" w:hAnsiTheme="minorBidi" w:cstheme="minorBidi" w:hint="cs"/>
          <w:sz w:val="32"/>
          <w:szCs w:val="32"/>
          <w:cs/>
        </w:rPr>
        <w:t>ดัง</w:t>
      </w:r>
      <w:r w:rsidRPr="00CA7636">
        <w:rPr>
          <w:rFonts w:asciiTheme="minorBidi" w:hAnsiTheme="minorBidi" w:cstheme="minorBidi"/>
          <w:sz w:val="32"/>
          <w:szCs w:val="32"/>
          <w:cs/>
        </w:rPr>
        <w:t xml:space="preserve">ภาพที่ </w:t>
      </w:r>
      <w:r w:rsidRPr="00CA7636">
        <w:rPr>
          <w:rFonts w:asciiTheme="minorBidi" w:hAnsiTheme="minorBidi" w:cstheme="minorBidi"/>
          <w:sz w:val="32"/>
          <w:szCs w:val="32"/>
        </w:rPr>
        <w:t>4.1</w:t>
      </w:r>
      <w:r>
        <w:rPr>
          <w:rFonts w:asciiTheme="minorBidi" w:hAnsiTheme="minorBidi" w:cstheme="minorBidi"/>
          <w:sz w:val="32"/>
          <w:szCs w:val="32"/>
        </w:rPr>
        <w:t>5</w:t>
      </w:r>
    </w:p>
    <w:p w14:paraId="7B418412" w14:textId="5EBDE182" w:rsidR="00136236" w:rsidRDefault="0013623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136236">
        <w:rPr>
          <w:rFonts w:asciiTheme="minorBidi" w:hAnsiTheme="minorBidi" w:cstheme="minorBidi"/>
          <w:noProof/>
          <w:sz w:val="32"/>
          <w:szCs w:val="32"/>
        </w:rPr>
        <w:drawing>
          <wp:inline distT="0" distB="0" distL="0" distR="0" wp14:anchorId="3581197C" wp14:editId="4E43A285">
            <wp:extent cx="5232400" cy="2574290"/>
            <wp:effectExtent l="19050" t="19050" r="25400" b="1651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 rotWithShape="1">
                    <a:blip r:embed="rId72"/>
                    <a:srcRect t="8776" r="1482"/>
                    <a:stretch/>
                  </pic:blipFill>
                  <pic:spPr bwMode="auto">
                    <a:xfrm>
                      <a:off x="0" y="0"/>
                      <a:ext cx="5232400" cy="2574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95464" w14:textId="6328CCB2" w:rsidR="00136236" w:rsidRDefault="00136236" w:rsidP="00136236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>
        <w:rPr>
          <w:rFonts w:asciiTheme="minorBidi" w:hAnsiTheme="minorBidi" w:cstheme="minorBidi"/>
          <w:sz w:val="32"/>
          <w:szCs w:val="32"/>
        </w:rPr>
        <w:t xml:space="preserve">4.15  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หน้าลืมรหัสผ่านของลูกค้า กรณีลูกค้ากด </w:t>
      </w:r>
      <w:r>
        <w:rPr>
          <w:rFonts w:asciiTheme="minorBidi" w:hAnsiTheme="minorBidi" w:cstheme="minorBidi"/>
          <w:sz w:val="32"/>
          <w:szCs w:val="32"/>
        </w:rPr>
        <w:t xml:space="preserve">Reset </w:t>
      </w:r>
      <w:r>
        <w:rPr>
          <w:rFonts w:asciiTheme="minorBidi" w:hAnsiTheme="minorBidi" w:cstheme="minorBidi" w:hint="cs"/>
          <w:sz w:val="32"/>
          <w:szCs w:val="32"/>
          <w:cs/>
        </w:rPr>
        <w:t>รหัส</w:t>
      </w:r>
    </w:p>
    <w:p w14:paraId="766105E6" w14:textId="032C50A1" w:rsidR="00136236" w:rsidRDefault="0013623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561DDE91" w14:textId="52F055B7" w:rsidR="00136236" w:rsidRDefault="0013623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691533AE" w14:textId="6D6C911F" w:rsidR="00136236" w:rsidRDefault="0013623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08B4B310" w14:textId="1DA12586" w:rsidR="00136236" w:rsidRDefault="0013623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4A2935B5" w14:textId="77777777" w:rsidR="004A09D5" w:rsidRPr="00CA7636" w:rsidRDefault="004A09D5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300A16EB" w14:textId="77777777" w:rsidR="000730B9" w:rsidRPr="000730B9" w:rsidRDefault="000730B9" w:rsidP="00C274B5">
      <w:pPr>
        <w:tabs>
          <w:tab w:val="left" w:pos="1672"/>
        </w:tabs>
        <w:jc w:val="thaiDistribute"/>
        <w:rPr>
          <w:rFonts w:asciiTheme="minorBidi" w:hAnsiTheme="minorBidi"/>
          <w:b/>
          <w:bCs/>
          <w:sz w:val="32"/>
          <w:szCs w:val="32"/>
        </w:rPr>
      </w:pPr>
      <w:r w:rsidRPr="000730B9">
        <w:rPr>
          <w:rFonts w:asciiTheme="minorBidi" w:hAnsiTheme="minorBidi"/>
          <w:b/>
          <w:bCs/>
          <w:sz w:val="32"/>
          <w:szCs w:val="32"/>
          <w:cs/>
        </w:rPr>
        <w:lastRenderedPageBreak/>
        <w:t xml:space="preserve">ส่วนของผู้ดูแลระบบ </w:t>
      </w:r>
    </w:p>
    <w:p w14:paraId="30DF005E" w14:textId="34B8C92A" w:rsidR="00136236" w:rsidRDefault="0013623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>16.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หน้าเข้าสู่ระบบของผู้ดูแลระบบ </w:t>
      </w:r>
      <w:r>
        <w:rPr>
          <w:rFonts w:asciiTheme="minorBidi" w:hAnsiTheme="minorBidi" w:cstheme="minorBidi"/>
          <w:sz w:val="32"/>
          <w:szCs w:val="32"/>
        </w:rPr>
        <w:t xml:space="preserve">(Admin) </w:t>
      </w:r>
      <w:r>
        <w:rPr>
          <w:rFonts w:asciiTheme="minorBidi" w:hAnsiTheme="minorBidi" w:cstheme="minorBidi" w:hint="cs"/>
          <w:sz w:val="32"/>
          <w:szCs w:val="32"/>
          <w:cs/>
        </w:rPr>
        <w:t>โดยจะมีช่องให้กรอกรายละเอียด</w:t>
      </w:r>
      <w:r w:rsidR="00C768BE">
        <w:rPr>
          <w:rFonts w:asciiTheme="minorBidi" w:hAnsiTheme="minorBidi" w:cstheme="minorBidi" w:hint="cs"/>
          <w:sz w:val="32"/>
          <w:szCs w:val="32"/>
          <w:cs/>
        </w:rPr>
        <w:t xml:space="preserve"> 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ดังภาพที่ </w:t>
      </w:r>
      <w:r>
        <w:rPr>
          <w:rFonts w:asciiTheme="minorBidi" w:hAnsiTheme="minorBidi" w:cstheme="minorBidi"/>
          <w:sz w:val="32"/>
          <w:szCs w:val="32"/>
        </w:rPr>
        <w:t>4.16</w:t>
      </w:r>
    </w:p>
    <w:p w14:paraId="1B040EB4" w14:textId="361351D2" w:rsidR="00136236" w:rsidRPr="00CA7636" w:rsidRDefault="0013623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136236">
        <w:rPr>
          <w:rFonts w:asciiTheme="minorBidi" w:hAnsiTheme="minorBidi" w:cstheme="minorBidi"/>
          <w:noProof/>
          <w:sz w:val="32"/>
          <w:szCs w:val="32"/>
        </w:rPr>
        <w:drawing>
          <wp:inline distT="0" distB="0" distL="0" distR="0" wp14:anchorId="1E36BA43" wp14:editId="5A0D60B3">
            <wp:extent cx="5238750" cy="2580640"/>
            <wp:effectExtent l="19050" t="19050" r="19050" b="1016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8551" r="1363"/>
                    <a:stretch/>
                  </pic:blipFill>
                  <pic:spPr bwMode="auto">
                    <a:xfrm>
                      <a:off x="0" y="0"/>
                      <a:ext cx="5238750" cy="2580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19BA6" w14:textId="7111B0FF" w:rsidR="003248D4" w:rsidRDefault="00136236" w:rsidP="00136236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>
        <w:rPr>
          <w:rFonts w:asciiTheme="minorBidi" w:hAnsiTheme="minorBidi" w:cstheme="minorBidi"/>
          <w:sz w:val="32"/>
          <w:szCs w:val="32"/>
        </w:rPr>
        <w:t xml:space="preserve">4.16  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หน้าเข้าสู่ระบบของผู้ดูแลระบบ </w:t>
      </w:r>
      <w:r>
        <w:rPr>
          <w:rFonts w:asciiTheme="minorBidi" w:hAnsiTheme="minorBidi" w:cstheme="minorBidi"/>
          <w:sz w:val="32"/>
          <w:szCs w:val="32"/>
        </w:rPr>
        <w:t xml:space="preserve">(Admin) </w:t>
      </w:r>
      <w:r>
        <w:rPr>
          <w:rFonts w:asciiTheme="minorBidi" w:hAnsiTheme="minorBidi" w:cstheme="minorBidi" w:hint="cs"/>
          <w:sz w:val="32"/>
          <w:szCs w:val="32"/>
          <w:cs/>
        </w:rPr>
        <w:t>โดยจะมีช่องให้กรอกรายละเอียด</w:t>
      </w:r>
    </w:p>
    <w:p w14:paraId="4EC023B1" w14:textId="77777777" w:rsidR="00136236" w:rsidRDefault="00136236" w:rsidP="00136236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34444660" w14:textId="55F9D83A" w:rsidR="00136236" w:rsidRDefault="0013623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>17.</w:t>
      </w:r>
      <w:r>
        <w:rPr>
          <w:rFonts w:asciiTheme="minorBidi" w:hAnsiTheme="minorBidi" w:cstheme="minorBidi" w:hint="cs"/>
          <w:sz w:val="32"/>
          <w:szCs w:val="32"/>
          <w:cs/>
        </w:rPr>
        <w:t>หน้าลืมรหัสผ่านของผู้ดูแลระบบ</w:t>
      </w:r>
      <w:r>
        <w:rPr>
          <w:rFonts w:asciiTheme="minorBidi" w:hAnsiTheme="minorBidi" w:cstheme="minorBidi"/>
          <w:sz w:val="32"/>
          <w:szCs w:val="32"/>
        </w:rPr>
        <w:t>(Admin)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 กรณีที่กด </w:t>
      </w:r>
      <w:r>
        <w:rPr>
          <w:rFonts w:asciiTheme="minorBidi" w:hAnsiTheme="minorBidi" w:cstheme="minorBidi"/>
          <w:sz w:val="32"/>
          <w:szCs w:val="32"/>
        </w:rPr>
        <w:t xml:space="preserve">Reset </w:t>
      </w:r>
      <w:r>
        <w:rPr>
          <w:rFonts w:asciiTheme="minorBidi" w:hAnsiTheme="minorBidi" w:cstheme="minorBidi" w:hint="cs"/>
          <w:sz w:val="32"/>
          <w:szCs w:val="32"/>
          <w:cs/>
        </w:rPr>
        <w:t>รหัส</w:t>
      </w:r>
      <w:r w:rsidR="00C768BE">
        <w:rPr>
          <w:rFonts w:asciiTheme="minorBidi" w:hAnsiTheme="minorBidi" w:cstheme="minorBidi" w:hint="cs"/>
          <w:sz w:val="32"/>
          <w:szCs w:val="32"/>
          <w:cs/>
        </w:rPr>
        <w:t xml:space="preserve"> ดังภาพที่ </w:t>
      </w:r>
      <w:r w:rsidR="00C768BE">
        <w:rPr>
          <w:rFonts w:asciiTheme="minorBidi" w:hAnsiTheme="minorBidi" w:cstheme="minorBidi"/>
          <w:sz w:val="32"/>
          <w:szCs w:val="32"/>
        </w:rPr>
        <w:t>4.17</w:t>
      </w:r>
    </w:p>
    <w:p w14:paraId="725C782B" w14:textId="3C261D49" w:rsidR="00136236" w:rsidRDefault="0013623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136236">
        <w:rPr>
          <w:rFonts w:asciiTheme="minorBidi" w:hAnsiTheme="minorBidi"/>
          <w:noProof/>
          <w:sz w:val="32"/>
          <w:szCs w:val="32"/>
          <w:cs/>
        </w:rPr>
        <w:drawing>
          <wp:inline distT="0" distB="0" distL="0" distR="0" wp14:anchorId="46359881" wp14:editId="467D9015">
            <wp:extent cx="5238750" cy="2580640"/>
            <wp:effectExtent l="19050" t="19050" r="19050" b="1016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 rotWithShape="1">
                    <a:blip r:embed="rId74"/>
                    <a:srcRect t="8551" r="1363"/>
                    <a:stretch/>
                  </pic:blipFill>
                  <pic:spPr bwMode="auto">
                    <a:xfrm>
                      <a:off x="0" y="0"/>
                      <a:ext cx="5238750" cy="2580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E4726" w14:textId="733726BA" w:rsidR="00136236" w:rsidRDefault="00136236" w:rsidP="00C768BE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>
        <w:rPr>
          <w:rFonts w:asciiTheme="minorBidi" w:hAnsiTheme="minorBidi" w:cstheme="minorBidi"/>
          <w:sz w:val="32"/>
          <w:szCs w:val="32"/>
        </w:rPr>
        <w:t>4.17</w:t>
      </w:r>
      <w:r w:rsidR="00C768BE">
        <w:rPr>
          <w:rFonts w:asciiTheme="minorBidi" w:hAnsiTheme="minorBidi" w:cstheme="minorBidi"/>
          <w:sz w:val="32"/>
          <w:szCs w:val="32"/>
        </w:rPr>
        <w:t xml:space="preserve"> </w:t>
      </w:r>
      <w:r w:rsidR="00C768BE" w:rsidRPr="00C768BE">
        <w:rPr>
          <w:rFonts w:asciiTheme="minorBidi" w:hAnsiTheme="minorBidi"/>
          <w:sz w:val="32"/>
          <w:szCs w:val="32"/>
          <w:cs/>
        </w:rPr>
        <w:t>หน้าลืมรหัสผ่านของผู้ดูแลระบบ(</w:t>
      </w:r>
      <w:r w:rsidR="00C768BE" w:rsidRPr="00C768BE">
        <w:rPr>
          <w:rFonts w:asciiTheme="minorBidi" w:hAnsiTheme="minorBidi" w:cstheme="minorBidi"/>
          <w:sz w:val="32"/>
          <w:szCs w:val="32"/>
        </w:rPr>
        <w:t xml:space="preserve">Admin) </w:t>
      </w:r>
      <w:r w:rsidR="00C768BE" w:rsidRPr="00C768BE">
        <w:rPr>
          <w:rFonts w:asciiTheme="minorBidi" w:hAnsiTheme="minorBidi"/>
          <w:sz w:val="32"/>
          <w:szCs w:val="32"/>
          <w:cs/>
        </w:rPr>
        <w:t xml:space="preserve">กรณีที่กด </w:t>
      </w:r>
      <w:r w:rsidR="00C768BE" w:rsidRPr="00C768BE">
        <w:rPr>
          <w:rFonts w:asciiTheme="minorBidi" w:hAnsiTheme="minorBidi" w:cstheme="minorBidi"/>
          <w:sz w:val="32"/>
          <w:szCs w:val="32"/>
        </w:rPr>
        <w:t xml:space="preserve">Reset </w:t>
      </w:r>
      <w:r w:rsidR="00C768BE" w:rsidRPr="00C768BE">
        <w:rPr>
          <w:rFonts w:asciiTheme="minorBidi" w:hAnsiTheme="minorBidi"/>
          <w:sz w:val="32"/>
          <w:szCs w:val="32"/>
          <w:cs/>
        </w:rPr>
        <w:t>รหัส</w:t>
      </w:r>
    </w:p>
    <w:p w14:paraId="161D7FEF" w14:textId="04C1AB80" w:rsidR="00136236" w:rsidRDefault="0013623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14DCFF68" w14:textId="311B718A" w:rsidR="00136236" w:rsidRDefault="0013623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04DF8671" w14:textId="0E353F39" w:rsidR="004A09D5" w:rsidRDefault="004A09D5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2BC71A97" w14:textId="77777777" w:rsidR="004A09D5" w:rsidRDefault="004A09D5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5C8CDB1B" w14:textId="77777777" w:rsidR="00C768BE" w:rsidRDefault="00C768B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71D23375" w14:textId="26EAB2CB" w:rsidR="00136236" w:rsidRDefault="00C768B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lastRenderedPageBreak/>
        <w:t>18.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หน้าจัดการข้อมูลสินค้า กรณีเมื่อเข้าสู่ระบบจะพบหน้านี้เป็นหน้าแรก ดังภาพที่ </w:t>
      </w:r>
      <w:r>
        <w:rPr>
          <w:rFonts w:asciiTheme="minorBidi" w:hAnsiTheme="minorBidi" w:cstheme="minorBidi"/>
          <w:sz w:val="32"/>
          <w:szCs w:val="32"/>
        </w:rPr>
        <w:t>4.18</w:t>
      </w:r>
    </w:p>
    <w:p w14:paraId="15350621" w14:textId="2B902177" w:rsidR="00136236" w:rsidRDefault="00C768B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768BE">
        <w:rPr>
          <w:rFonts w:asciiTheme="minorBidi" w:hAnsiTheme="minorBidi" w:cstheme="minorBidi"/>
          <w:noProof/>
          <w:sz w:val="32"/>
          <w:szCs w:val="32"/>
        </w:rPr>
        <w:drawing>
          <wp:inline distT="0" distB="0" distL="0" distR="0" wp14:anchorId="5360899A" wp14:editId="3739FBCC">
            <wp:extent cx="5245100" cy="2580640"/>
            <wp:effectExtent l="19050" t="19050" r="12700" b="10160"/>
            <wp:docPr id="82" name="Picture 82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Word, email&#10;&#10;Description automatically generated"/>
                    <pic:cNvPicPr/>
                  </pic:nvPicPr>
                  <pic:blipFill rotWithShape="1">
                    <a:blip r:embed="rId75"/>
                    <a:srcRect t="8551" r="1244"/>
                    <a:stretch/>
                  </pic:blipFill>
                  <pic:spPr bwMode="auto">
                    <a:xfrm>
                      <a:off x="0" y="0"/>
                      <a:ext cx="5245100" cy="2580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7E74E" w14:textId="5A6DEA7B" w:rsidR="00136236" w:rsidRDefault="004E1B96" w:rsidP="004E1B96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>
        <w:rPr>
          <w:rFonts w:asciiTheme="minorBidi" w:hAnsiTheme="minorBidi" w:cstheme="minorBidi"/>
          <w:sz w:val="32"/>
          <w:szCs w:val="32"/>
        </w:rPr>
        <w:t>4.18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 </w:t>
      </w:r>
      <w:r w:rsidR="00F4477B">
        <w:rPr>
          <w:rFonts w:asciiTheme="minorBidi" w:hAnsiTheme="minorBidi" w:cstheme="minorBidi" w:hint="cs"/>
          <w:sz w:val="32"/>
          <w:szCs w:val="32"/>
          <w:cs/>
        </w:rPr>
        <w:t>หน้าจัดการข้อมูลสินค้า กรณีเมื่อเข้าสู่ระบบจะพบหน้านี้เป็นหน้าแรก</w:t>
      </w:r>
    </w:p>
    <w:p w14:paraId="6182BF6E" w14:textId="77777777" w:rsidR="00F4477B" w:rsidRDefault="00F447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6102FF2A" w14:textId="4952012D" w:rsidR="004A09D5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>19.</w:t>
      </w:r>
      <w:r w:rsidR="00F4477B">
        <w:rPr>
          <w:rFonts w:asciiTheme="minorBidi" w:hAnsiTheme="minorBidi" w:cstheme="minorBidi" w:hint="cs"/>
          <w:sz w:val="32"/>
          <w:szCs w:val="32"/>
          <w:cs/>
        </w:rPr>
        <w:t xml:space="preserve">หน้าเพิ่มข้อมูลสินค้า โดยจะมีช่องให้กรอกรายละเอียด ดังภาพที่ </w:t>
      </w:r>
      <w:r>
        <w:rPr>
          <w:rFonts w:asciiTheme="minorBidi" w:hAnsiTheme="minorBidi" w:cstheme="minorBidi"/>
          <w:sz w:val="32"/>
          <w:szCs w:val="32"/>
        </w:rPr>
        <w:t>4.19</w:t>
      </w:r>
    </w:p>
    <w:p w14:paraId="05A13800" w14:textId="1EE35684" w:rsidR="00C768BE" w:rsidRDefault="00C768B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768BE">
        <w:rPr>
          <w:rFonts w:asciiTheme="minorBidi" w:hAnsiTheme="minorBidi" w:cstheme="minorBidi"/>
          <w:noProof/>
          <w:sz w:val="32"/>
          <w:szCs w:val="32"/>
        </w:rPr>
        <w:drawing>
          <wp:inline distT="0" distB="0" distL="0" distR="0" wp14:anchorId="44E8391D" wp14:editId="42F11EDE">
            <wp:extent cx="5245100" cy="2580640"/>
            <wp:effectExtent l="19050" t="19050" r="12700" b="10160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 rotWithShape="1">
                    <a:blip r:embed="rId76"/>
                    <a:srcRect t="8551" r="1244"/>
                    <a:stretch/>
                  </pic:blipFill>
                  <pic:spPr bwMode="auto">
                    <a:xfrm>
                      <a:off x="0" y="0"/>
                      <a:ext cx="5245100" cy="2580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AC113" w14:textId="39CC6A10" w:rsidR="00F4477B" w:rsidRDefault="00F4477B" w:rsidP="004E1B96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>ภาพที่</w:t>
      </w:r>
      <w:r w:rsidR="004E1B96">
        <w:rPr>
          <w:rFonts w:asciiTheme="minorBidi" w:hAnsiTheme="minorBidi" w:cstheme="minorBidi"/>
          <w:sz w:val="32"/>
          <w:szCs w:val="32"/>
        </w:rPr>
        <w:t xml:space="preserve"> </w:t>
      </w:r>
      <w:r w:rsidR="004E1B96">
        <w:rPr>
          <w:rFonts w:asciiTheme="minorBidi" w:hAnsiTheme="minorBidi" w:cstheme="minorBidi"/>
          <w:sz w:val="32"/>
          <w:szCs w:val="32"/>
        </w:rPr>
        <w:t>4.19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 หน้าเพิ่มข้อมูลสินค้า โดยจะมีช่องให้กรอกรายละเอียด</w:t>
      </w:r>
    </w:p>
    <w:p w14:paraId="68A9104C" w14:textId="38E313BE" w:rsidR="00F4477B" w:rsidRDefault="00F447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7A793B95" w14:textId="17EFC1FC" w:rsidR="00F4477B" w:rsidRDefault="00F447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63F1A7F4" w14:textId="48C51973" w:rsidR="00F4477B" w:rsidRDefault="00F447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4C6E3A80" w14:textId="3BC725A7" w:rsidR="00F4477B" w:rsidRDefault="00F447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61FC59BF" w14:textId="290BEBAD" w:rsidR="00F4477B" w:rsidRDefault="00F447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495D05EB" w14:textId="10B8D972" w:rsidR="00F4477B" w:rsidRDefault="00F447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1E7AB26C" w14:textId="787ECD3D" w:rsidR="00F4477B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lastRenderedPageBreak/>
        <w:t>20.</w:t>
      </w:r>
      <w:r w:rsidR="00F4477B">
        <w:rPr>
          <w:rFonts w:asciiTheme="minorBidi" w:hAnsiTheme="minorBidi" w:cstheme="minorBidi" w:hint="cs"/>
          <w:sz w:val="32"/>
          <w:szCs w:val="32"/>
          <w:cs/>
        </w:rPr>
        <w:t xml:space="preserve">หน้าจัดการสินค้า กรณีที่เพิ่มข้อมูลสินค้าเรียบร้อยแล้ว ดังภาพที่ </w:t>
      </w:r>
      <w:r>
        <w:rPr>
          <w:rFonts w:asciiTheme="minorBidi" w:hAnsiTheme="minorBidi" w:cstheme="minorBidi"/>
          <w:sz w:val="32"/>
          <w:szCs w:val="32"/>
        </w:rPr>
        <w:t>4.20</w:t>
      </w:r>
    </w:p>
    <w:p w14:paraId="6200F9CB" w14:textId="43D60CC2" w:rsidR="00C768BE" w:rsidRDefault="00C768B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768BE">
        <w:rPr>
          <w:rFonts w:asciiTheme="minorBidi" w:hAnsiTheme="minorBidi"/>
          <w:noProof/>
          <w:sz w:val="32"/>
          <w:szCs w:val="32"/>
          <w:cs/>
        </w:rPr>
        <w:drawing>
          <wp:inline distT="0" distB="0" distL="0" distR="0" wp14:anchorId="5A1CD474" wp14:editId="370E842A">
            <wp:extent cx="5245100" cy="2574290"/>
            <wp:effectExtent l="19050" t="19050" r="12700" b="16510"/>
            <wp:docPr id="84" name="Picture 84" descr="Graphical user interface, application, tabl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application, table, Word&#10;&#10;Description automatically generated"/>
                    <pic:cNvPicPr/>
                  </pic:nvPicPr>
                  <pic:blipFill rotWithShape="1">
                    <a:blip r:embed="rId77"/>
                    <a:srcRect t="8776" r="1244"/>
                    <a:stretch/>
                  </pic:blipFill>
                  <pic:spPr bwMode="auto">
                    <a:xfrm>
                      <a:off x="0" y="0"/>
                      <a:ext cx="5245100" cy="2574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4458C" w14:textId="10D84B30" w:rsidR="00C768BE" w:rsidRDefault="00F4477B" w:rsidP="004E1B96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 w:rsidR="004E1B96">
        <w:rPr>
          <w:rFonts w:asciiTheme="minorBidi" w:hAnsiTheme="minorBidi" w:cstheme="minorBidi"/>
          <w:sz w:val="32"/>
          <w:szCs w:val="32"/>
        </w:rPr>
        <w:t xml:space="preserve"> </w:t>
      </w:r>
      <w:r w:rsidR="004E1B96">
        <w:rPr>
          <w:rFonts w:asciiTheme="minorBidi" w:hAnsiTheme="minorBidi" w:cstheme="minorBidi"/>
          <w:sz w:val="32"/>
          <w:szCs w:val="32"/>
        </w:rPr>
        <w:t>4.20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 หน้าจัดการสินค้า กรณีที่เพิ่มข้อมูลสินค้าเรียบร้อยแล้ว</w:t>
      </w:r>
    </w:p>
    <w:p w14:paraId="5ABF20C2" w14:textId="77777777" w:rsidR="00F4477B" w:rsidRDefault="00F447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765F03F1" w14:textId="77777777" w:rsidR="004E1B96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>21.</w:t>
      </w:r>
      <w:r w:rsidR="00F4477B">
        <w:rPr>
          <w:rFonts w:asciiTheme="minorBidi" w:hAnsiTheme="minorBidi" w:cstheme="minorBidi" w:hint="cs"/>
          <w:sz w:val="32"/>
          <w:szCs w:val="32"/>
          <w:cs/>
        </w:rPr>
        <w:t xml:space="preserve">หน้าแก้ไขข้อมูลสินค้า โดยจะแสดงข้อมูลสินค้าเดิมอยู่ สามารถแก้ไขข้อมูลสินค้าได้ </w:t>
      </w:r>
    </w:p>
    <w:p w14:paraId="27DA443E" w14:textId="58E222D4" w:rsidR="00F4477B" w:rsidRDefault="00F447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ดังภาพที่ </w:t>
      </w:r>
      <w:r w:rsidR="004E1B96">
        <w:rPr>
          <w:rFonts w:asciiTheme="minorBidi" w:hAnsiTheme="minorBidi" w:cstheme="minorBidi"/>
          <w:sz w:val="32"/>
          <w:szCs w:val="32"/>
        </w:rPr>
        <w:t>4.21</w:t>
      </w:r>
    </w:p>
    <w:p w14:paraId="0306D385" w14:textId="19D712A1" w:rsidR="00C768BE" w:rsidRDefault="00C768B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768BE">
        <w:rPr>
          <w:rFonts w:asciiTheme="minorBidi" w:hAnsiTheme="minorBidi"/>
          <w:noProof/>
          <w:sz w:val="32"/>
          <w:szCs w:val="32"/>
          <w:cs/>
        </w:rPr>
        <w:drawing>
          <wp:inline distT="0" distB="0" distL="0" distR="0" wp14:anchorId="6AF27929" wp14:editId="660DB610">
            <wp:extent cx="5245100" cy="2586990"/>
            <wp:effectExtent l="19050" t="19050" r="12700" b="22860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 rotWithShape="1">
                    <a:blip r:embed="rId78"/>
                    <a:srcRect t="8326" r="1244"/>
                    <a:stretch/>
                  </pic:blipFill>
                  <pic:spPr bwMode="auto">
                    <a:xfrm>
                      <a:off x="0" y="0"/>
                      <a:ext cx="5245100" cy="2586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6E0EA" w14:textId="4799230A" w:rsidR="00C768BE" w:rsidRDefault="00F4477B" w:rsidP="004E1B96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>ภาพที่</w:t>
      </w:r>
      <w:r w:rsidR="004E1B96">
        <w:rPr>
          <w:rFonts w:asciiTheme="minorBidi" w:hAnsiTheme="minorBidi" w:cstheme="minorBidi"/>
          <w:sz w:val="32"/>
          <w:szCs w:val="32"/>
        </w:rPr>
        <w:t xml:space="preserve"> </w:t>
      </w:r>
      <w:r w:rsidR="004E1B96">
        <w:rPr>
          <w:rFonts w:asciiTheme="minorBidi" w:hAnsiTheme="minorBidi" w:cstheme="minorBidi"/>
          <w:sz w:val="32"/>
          <w:szCs w:val="32"/>
        </w:rPr>
        <w:t>4.21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 หน้าแก้ไขข้อมูลสินค้า โดยจะแสดงข้อมูลสินค้าเดิมอยู่ สามารถแก้ไขข้อมูลสินค้าได้</w:t>
      </w:r>
    </w:p>
    <w:p w14:paraId="482B6200" w14:textId="715890CF" w:rsidR="00C768BE" w:rsidRDefault="00C768B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6DB84956" w14:textId="51E2570F" w:rsidR="00F4477B" w:rsidRDefault="00F447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7332CD29" w14:textId="7EF5A19D" w:rsidR="00F4477B" w:rsidRDefault="00F447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304610D4" w14:textId="0B00542F" w:rsidR="00F4477B" w:rsidRDefault="00F447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26AA4746" w14:textId="6D7D04BF" w:rsidR="00F4477B" w:rsidRDefault="00F447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7028CBA2" w14:textId="54E2AACD" w:rsidR="00F4477B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lastRenderedPageBreak/>
        <w:t>22.</w:t>
      </w:r>
      <w:r w:rsidR="00F4477B">
        <w:rPr>
          <w:rFonts w:asciiTheme="minorBidi" w:hAnsiTheme="minorBidi" w:cstheme="minorBidi" w:hint="cs"/>
          <w:sz w:val="32"/>
          <w:szCs w:val="32"/>
          <w:cs/>
        </w:rPr>
        <w:t xml:space="preserve">หน้าข้อมูลลูกค้า โดยจะมีชื่อลูกค้า ที่อยู่ เบอร์โทร และอีเมลของลูกค้า ดังภาพที่ </w:t>
      </w:r>
      <w:r>
        <w:rPr>
          <w:rFonts w:asciiTheme="minorBidi" w:hAnsiTheme="minorBidi" w:cstheme="minorBidi"/>
          <w:sz w:val="32"/>
          <w:szCs w:val="32"/>
        </w:rPr>
        <w:t>4.22</w:t>
      </w:r>
    </w:p>
    <w:p w14:paraId="3F838502" w14:textId="05DBAC83" w:rsidR="00C768BE" w:rsidRDefault="00C768B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768BE">
        <w:rPr>
          <w:rFonts w:asciiTheme="minorBidi" w:hAnsiTheme="minorBidi" w:cstheme="minorBidi"/>
          <w:noProof/>
          <w:sz w:val="32"/>
          <w:szCs w:val="32"/>
        </w:rPr>
        <w:drawing>
          <wp:inline distT="0" distB="0" distL="0" distR="0" wp14:anchorId="5775C048" wp14:editId="221A4D21">
            <wp:extent cx="5238750" cy="2580640"/>
            <wp:effectExtent l="19050" t="19050" r="19050" b="10160"/>
            <wp:docPr id="86" name="Picture 8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Word&#10;&#10;Description automatically generated"/>
                    <pic:cNvPicPr/>
                  </pic:nvPicPr>
                  <pic:blipFill rotWithShape="1">
                    <a:blip r:embed="rId79"/>
                    <a:srcRect t="8551" r="1363"/>
                    <a:stretch/>
                  </pic:blipFill>
                  <pic:spPr bwMode="auto">
                    <a:xfrm>
                      <a:off x="0" y="0"/>
                      <a:ext cx="5238750" cy="2580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CBD1F" w14:textId="5D1779A3" w:rsidR="00C768BE" w:rsidRDefault="00F4477B" w:rsidP="004E1B96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 w:rsidR="004E1B96">
        <w:rPr>
          <w:rFonts w:asciiTheme="minorBidi" w:hAnsiTheme="minorBidi" w:cstheme="minorBidi"/>
          <w:sz w:val="32"/>
          <w:szCs w:val="32"/>
        </w:rPr>
        <w:t xml:space="preserve">4.22 </w:t>
      </w:r>
      <w:r>
        <w:rPr>
          <w:rFonts w:asciiTheme="minorBidi" w:hAnsiTheme="minorBidi" w:cstheme="minorBidi" w:hint="cs"/>
          <w:sz w:val="32"/>
          <w:szCs w:val="32"/>
          <w:cs/>
        </w:rPr>
        <w:t>หน้าข้อมูลลูกค้า โดยจะมีชื่อลูกค้า ที่อยู่ เบอร์โทร และอีเมลของลูกค้า</w:t>
      </w:r>
    </w:p>
    <w:p w14:paraId="7C426B4B" w14:textId="77777777" w:rsidR="00F4477B" w:rsidRDefault="00F447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4DF6D0EE" w14:textId="7382F6BA" w:rsidR="00F4477B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>23.</w:t>
      </w:r>
      <w:r w:rsidR="00F4477B">
        <w:rPr>
          <w:rFonts w:asciiTheme="minorBidi" w:hAnsiTheme="minorBidi" w:cstheme="minorBidi" w:hint="cs"/>
          <w:sz w:val="32"/>
          <w:szCs w:val="32"/>
          <w:cs/>
        </w:rPr>
        <w:t xml:space="preserve">หน้าจัดการข้อมูลผู้ดูแลระบบ โดยจะแสดงชื่อผู้ดูแลระบบ ที่อยู่ เบอร์โทร อีเมล ดังภาพที่ </w:t>
      </w:r>
      <w:r>
        <w:rPr>
          <w:rFonts w:asciiTheme="minorBidi" w:hAnsiTheme="minorBidi" w:cstheme="minorBidi"/>
          <w:sz w:val="32"/>
          <w:szCs w:val="32"/>
        </w:rPr>
        <w:t>4.23</w:t>
      </w:r>
    </w:p>
    <w:p w14:paraId="1CFB159F" w14:textId="7DA44003" w:rsidR="00C768BE" w:rsidRDefault="00C768B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768BE">
        <w:rPr>
          <w:rFonts w:asciiTheme="minorBidi" w:hAnsiTheme="minorBidi" w:cstheme="minorBidi"/>
          <w:noProof/>
          <w:sz w:val="32"/>
          <w:szCs w:val="32"/>
        </w:rPr>
        <w:drawing>
          <wp:inline distT="0" distB="0" distL="0" distR="0" wp14:anchorId="21389DA4" wp14:editId="180565AD">
            <wp:extent cx="5257800" cy="2574290"/>
            <wp:effectExtent l="19050" t="19050" r="19050" b="16510"/>
            <wp:docPr id="87" name="Picture 8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Word&#10;&#10;Description automatically generated"/>
                    <pic:cNvPicPr/>
                  </pic:nvPicPr>
                  <pic:blipFill rotWithShape="1">
                    <a:blip r:embed="rId80"/>
                    <a:srcRect t="8776" r="1004"/>
                    <a:stretch/>
                  </pic:blipFill>
                  <pic:spPr bwMode="auto">
                    <a:xfrm>
                      <a:off x="0" y="0"/>
                      <a:ext cx="5257800" cy="2574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1D0D4" w14:textId="40A626D7" w:rsidR="00C768BE" w:rsidRDefault="00F4477B" w:rsidP="004E1B96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>ภาพที่</w:t>
      </w:r>
      <w:r w:rsidR="004E1B96">
        <w:rPr>
          <w:rFonts w:asciiTheme="minorBidi" w:hAnsiTheme="minorBidi" w:cstheme="minorBidi"/>
          <w:sz w:val="32"/>
          <w:szCs w:val="32"/>
        </w:rPr>
        <w:t xml:space="preserve"> 4.23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 หน้าจัดการข้อมูลผู้ดูแลระบบ</w:t>
      </w:r>
    </w:p>
    <w:p w14:paraId="04FEB35C" w14:textId="1B1B230B" w:rsidR="00C768BE" w:rsidRDefault="00C768B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7B1C2E24" w14:textId="0323106B" w:rsidR="00F4477B" w:rsidRDefault="00F447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73399DBA" w14:textId="0464E602" w:rsidR="00F4477B" w:rsidRDefault="00F447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2DD88177" w14:textId="65EB888C" w:rsidR="00F4477B" w:rsidRDefault="00F447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17E2464B" w14:textId="5EAF6025" w:rsidR="00F4477B" w:rsidRDefault="00F447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09084E6D" w14:textId="1EB55D0D" w:rsidR="00F4477B" w:rsidRDefault="00F447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66CDC619" w14:textId="77777777" w:rsidR="004E1B96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lastRenderedPageBreak/>
        <w:t>24.</w:t>
      </w:r>
      <w:r w:rsidR="00F4477B">
        <w:rPr>
          <w:rFonts w:asciiTheme="minorBidi" w:hAnsiTheme="minorBidi" w:cstheme="minorBidi" w:hint="cs"/>
          <w:sz w:val="32"/>
          <w:szCs w:val="32"/>
          <w:cs/>
        </w:rPr>
        <w:t xml:space="preserve">หน้าลงทะเบียนหรือเพิ่มข้อมูลสำหรับผู้ดูแลระบบ โดยจะมีช่องให้กรอกรายละเอียด </w:t>
      </w:r>
    </w:p>
    <w:p w14:paraId="2EBF9111" w14:textId="7FB62E9C" w:rsidR="00F4477B" w:rsidRDefault="00F447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ดังภาพที่ </w:t>
      </w:r>
      <w:r w:rsidR="004E1B96">
        <w:rPr>
          <w:rFonts w:asciiTheme="minorBidi" w:hAnsiTheme="minorBidi" w:cstheme="minorBidi"/>
          <w:sz w:val="32"/>
          <w:szCs w:val="32"/>
        </w:rPr>
        <w:t>4.24</w:t>
      </w:r>
    </w:p>
    <w:p w14:paraId="638BF4EB" w14:textId="22BD960E" w:rsidR="00C768BE" w:rsidRDefault="00C768B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cs/>
        </w:rPr>
      </w:pPr>
      <w:r w:rsidRPr="00C768BE">
        <w:rPr>
          <w:rFonts w:asciiTheme="minorBidi" w:hAnsiTheme="minorBidi" w:cstheme="minorBidi"/>
          <w:noProof/>
          <w:sz w:val="32"/>
          <w:szCs w:val="32"/>
        </w:rPr>
        <w:drawing>
          <wp:inline distT="0" distB="0" distL="0" distR="0" wp14:anchorId="5E3261CA" wp14:editId="67789552">
            <wp:extent cx="5251450" cy="2574290"/>
            <wp:effectExtent l="19050" t="19050" r="25400" b="16510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 rotWithShape="1">
                    <a:blip r:embed="rId81"/>
                    <a:srcRect t="8776" r="1124"/>
                    <a:stretch/>
                  </pic:blipFill>
                  <pic:spPr bwMode="auto">
                    <a:xfrm>
                      <a:off x="0" y="0"/>
                      <a:ext cx="5251450" cy="2574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A5EA7" w14:textId="6212E559" w:rsidR="00C768BE" w:rsidRDefault="00F4477B" w:rsidP="004E1B96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>ภาพที่</w:t>
      </w:r>
      <w:r w:rsidR="004E1B96">
        <w:rPr>
          <w:rFonts w:asciiTheme="minorBidi" w:hAnsiTheme="minorBidi" w:cstheme="minorBidi"/>
          <w:sz w:val="32"/>
          <w:szCs w:val="32"/>
        </w:rPr>
        <w:t xml:space="preserve"> 4.24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 หน้าลงทะเบียนหรือเพิ่มข้อมูลสำหรับผู้ดูแลระบบ โดยจะมีช่องให้กรอกรายละเอียด</w:t>
      </w:r>
    </w:p>
    <w:p w14:paraId="760444E4" w14:textId="77777777" w:rsidR="00F4477B" w:rsidRDefault="00F447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5E9E8E11" w14:textId="077B061C" w:rsidR="00F4477B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>25.</w:t>
      </w:r>
      <w:r w:rsidR="00F4477B">
        <w:rPr>
          <w:rFonts w:asciiTheme="minorBidi" w:hAnsiTheme="minorBidi" w:cstheme="minorBidi" w:hint="cs"/>
          <w:sz w:val="32"/>
          <w:szCs w:val="32"/>
          <w:cs/>
        </w:rPr>
        <w:t xml:space="preserve">หน้าจัดการผู้ดูแลระบบ กรณีที่เพิ่มข้อมูลผู้ดูแลระบบแล้ว ดังภาพที่ </w:t>
      </w:r>
      <w:r>
        <w:rPr>
          <w:rFonts w:asciiTheme="minorBidi" w:hAnsiTheme="minorBidi" w:cstheme="minorBidi"/>
          <w:sz w:val="32"/>
          <w:szCs w:val="32"/>
        </w:rPr>
        <w:t>4.25</w:t>
      </w:r>
    </w:p>
    <w:p w14:paraId="43420031" w14:textId="7E1F926F" w:rsidR="00C768BE" w:rsidRDefault="00C768B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768BE">
        <w:rPr>
          <w:rFonts w:asciiTheme="minorBidi" w:hAnsiTheme="minorBidi"/>
          <w:noProof/>
          <w:sz w:val="32"/>
          <w:szCs w:val="32"/>
          <w:cs/>
        </w:rPr>
        <w:drawing>
          <wp:inline distT="0" distB="0" distL="0" distR="0" wp14:anchorId="1C419E98" wp14:editId="582A3D25">
            <wp:extent cx="5238750" cy="2580640"/>
            <wp:effectExtent l="19050" t="19050" r="19050" b="10160"/>
            <wp:docPr id="89" name="Picture 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email&#10;&#10;Description automatically generated"/>
                    <pic:cNvPicPr/>
                  </pic:nvPicPr>
                  <pic:blipFill rotWithShape="1">
                    <a:blip r:embed="rId82"/>
                    <a:srcRect t="8551" r="1363"/>
                    <a:stretch/>
                  </pic:blipFill>
                  <pic:spPr bwMode="auto">
                    <a:xfrm>
                      <a:off x="0" y="0"/>
                      <a:ext cx="5238750" cy="2580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427E7" w14:textId="0A74A955" w:rsidR="00C768BE" w:rsidRDefault="00F4477B" w:rsidP="004E1B96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 w:rsidR="004E1B96">
        <w:rPr>
          <w:rFonts w:asciiTheme="minorBidi" w:hAnsiTheme="minorBidi" w:cstheme="minorBidi"/>
          <w:sz w:val="32"/>
          <w:szCs w:val="32"/>
        </w:rPr>
        <w:t xml:space="preserve">4.25 </w:t>
      </w:r>
      <w:r>
        <w:rPr>
          <w:rFonts w:asciiTheme="minorBidi" w:hAnsiTheme="minorBidi" w:cstheme="minorBidi" w:hint="cs"/>
          <w:sz w:val="32"/>
          <w:szCs w:val="32"/>
          <w:cs/>
        </w:rPr>
        <w:t>หน้าจัดการผู้ดูแลระบบ กรณีที่เพิ่มข้อมูลผู้ดูแลระบบแล้ว</w:t>
      </w:r>
    </w:p>
    <w:p w14:paraId="6511E593" w14:textId="37F20CC2" w:rsidR="00C768BE" w:rsidRDefault="00C768B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5BE0379B" w14:textId="43C219F0" w:rsidR="00C768BE" w:rsidRDefault="00C768B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0869E3DB" w14:textId="61570FF7" w:rsidR="00C768BE" w:rsidRDefault="00C768B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640C548A" w14:textId="48141BDB" w:rsidR="00C768BE" w:rsidRDefault="00C768B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467D85B6" w14:textId="1CD3E208" w:rsidR="00C768BE" w:rsidRDefault="00C768B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1259C8C3" w14:textId="76BB504B" w:rsidR="00F4477B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lastRenderedPageBreak/>
        <w:t>26.</w:t>
      </w:r>
      <w:r w:rsidR="00F4477B">
        <w:rPr>
          <w:rFonts w:asciiTheme="minorBidi" w:hAnsiTheme="minorBidi" w:cstheme="minorBidi" w:hint="cs"/>
          <w:sz w:val="32"/>
          <w:szCs w:val="32"/>
          <w:cs/>
        </w:rPr>
        <w:t xml:space="preserve">หน้าจัดการข้อมูลการสั่งซื้อ โดยจะมีสถานะของการสั่งซื้อนั้นๆ </w:t>
      </w:r>
      <w:r w:rsidR="006A250E">
        <w:rPr>
          <w:rFonts w:asciiTheme="minorBidi" w:hAnsiTheme="minorBidi" w:cstheme="minorBidi" w:hint="cs"/>
          <w:sz w:val="32"/>
          <w:szCs w:val="32"/>
          <w:cs/>
        </w:rPr>
        <w:t xml:space="preserve">สามารถดูรายละเอียดของการสั่งซื้อนั้นๆได้ ดังภาพที่ </w:t>
      </w:r>
      <w:r>
        <w:rPr>
          <w:rFonts w:asciiTheme="minorBidi" w:hAnsiTheme="minorBidi" w:cstheme="minorBidi"/>
          <w:sz w:val="32"/>
          <w:szCs w:val="32"/>
        </w:rPr>
        <w:t>4.26</w:t>
      </w:r>
    </w:p>
    <w:p w14:paraId="2D596A74" w14:textId="3C866320" w:rsidR="00C768BE" w:rsidRDefault="00FC3E52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FC3E52">
        <w:rPr>
          <w:rFonts w:asciiTheme="minorBidi" w:hAnsiTheme="minorBidi"/>
          <w:sz w:val="32"/>
          <w:szCs w:val="32"/>
          <w:cs/>
        </w:rPr>
        <w:drawing>
          <wp:inline distT="0" distB="0" distL="0" distR="0" wp14:anchorId="0A958684" wp14:editId="4FAA6D26">
            <wp:extent cx="5238893" cy="2581275"/>
            <wp:effectExtent l="19050" t="19050" r="19050" b="9525"/>
            <wp:docPr id="18" name="Picture 1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able&#10;&#10;Description automatically generated"/>
                    <pic:cNvPicPr/>
                  </pic:nvPicPr>
                  <pic:blipFill rotWithShape="1">
                    <a:blip r:embed="rId83"/>
                    <a:srcRect t="8527" r="1359"/>
                    <a:stretch/>
                  </pic:blipFill>
                  <pic:spPr bwMode="auto">
                    <a:xfrm>
                      <a:off x="0" y="0"/>
                      <a:ext cx="5238962" cy="25813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34EB1" w14:textId="603EBE7C" w:rsidR="00C768BE" w:rsidRDefault="006A250E" w:rsidP="004E1B96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 w:rsidR="004E1B96">
        <w:rPr>
          <w:rFonts w:asciiTheme="minorBidi" w:hAnsiTheme="minorBidi" w:cstheme="minorBidi"/>
          <w:sz w:val="32"/>
          <w:szCs w:val="32"/>
        </w:rPr>
        <w:t>4.26</w:t>
      </w:r>
      <w:r w:rsidR="000730B9">
        <w:rPr>
          <w:rFonts w:asciiTheme="minorBidi" w:hAnsiTheme="minorBidi" w:cstheme="minorBidi" w:hint="cs"/>
          <w:sz w:val="32"/>
          <w:szCs w:val="32"/>
          <w:cs/>
        </w:rPr>
        <w:t xml:space="preserve"> </w:t>
      </w:r>
      <w:r>
        <w:rPr>
          <w:rFonts w:asciiTheme="minorBidi" w:hAnsiTheme="minorBidi" w:cstheme="minorBidi" w:hint="cs"/>
          <w:sz w:val="32"/>
          <w:szCs w:val="32"/>
          <w:cs/>
        </w:rPr>
        <w:t>หน้าจัดการข้อมูลการสั่งซื้อ โดยจะมีสถานะของการสั่งซื้อนั้นๆ</w:t>
      </w:r>
    </w:p>
    <w:p w14:paraId="68C291B5" w14:textId="77777777" w:rsidR="006A250E" w:rsidRDefault="006A250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294AACD6" w14:textId="2EF35642" w:rsidR="006A250E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>27.</w:t>
      </w:r>
      <w:r w:rsidR="006A250E">
        <w:rPr>
          <w:rFonts w:asciiTheme="minorBidi" w:hAnsiTheme="minorBidi" w:cstheme="minorBidi" w:hint="cs"/>
          <w:sz w:val="32"/>
          <w:szCs w:val="32"/>
          <w:cs/>
        </w:rPr>
        <w:t xml:space="preserve">หน้ารายละเอียดการสั่งซื้อสินค้า กรณีกดปุ่มรายละเอียด โดยจะแสดงรายละเอียดการชำระเงินทั้งหมด เพื่อให้ผู้ดูแลระบบตรวจสอบ และกดยืนยันการชำระเงิน ดังภาพที่ </w:t>
      </w:r>
      <w:r>
        <w:rPr>
          <w:rFonts w:asciiTheme="minorBidi" w:hAnsiTheme="minorBidi" w:cstheme="minorBidi"/>
          <w:sz w:val="32"/>
          <w:szCs w:val="32"/>
        </w:rPr>
        <w:t>4.27</w:t>
      </w:r>
    </w:p>
    <w:p w14:paraId="79C23387" w14:textId="0D431911" w:rsidR="00C768BE" w:rsidRDefault="00C768B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768BE">
        <w:rPr>
          <w:rFonts w:asciiTheme="minorBidi" w:hAnsiTheme="minorBidi"/>
          <w:noProof/>
          <w:sz w:val="32"/>
          <w:szCs w:val="32"/>
          <w:cs/>
        </w:rPr>
        <w:drawing>
          <wp:inline distT="0" distB="0" distL="0" distR="0" wp14:anchorId="62255ED7" wp14:editId="52191D58">
            <wp:extent cx="5257800" cy="2574290"/>
            <wp:effectExtent l="19050" t="19050" r="19050" b="16510"/>
            <wp:docPr id="90" name="Picture 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&#10;&#10;Description automatically generated"/>
                    <pic:cNvPicPr/>
                  </pic:nvPicPr>
                  <pic:blipFill rotWithShape="1">
                    <a:blip r:embed="rId84"/>
                    <a:srcRect t="8776" r="1004"/>
                    <a:stretch/>
                  </pic:blipFill>
                  <pic:spPr bwMode="auto">
                    <a:xfrm>
                      <a:off x="0" y="0"/>
                      <a:ext cx="5257800" cy="2574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87FEB" w14:textId="389E32EE" w:rsidR="00C768BE" w:rsidRDefault="006A250E" w:rsidP="004E1B96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 w:rsidR="004E1B96">
        <w:rPr>
          <w:rFonts w:asciiTheme="minorBidi" w:hAnsiTheme="minorBidi" w:cstheme="minorBidi"/>
          <w:sz w:val="32"/>
          <w:szCs w:val="32"/>
        </w:rPr>
        <w:t xml:space="preserve">4.27 </w:t>
      </w:r>
      <w:r>
        <w:rPr>
          <w:rFonts w:asciiTheme="minorBidi" w:hAnsiTheme="minorBidi" w:cstheme="minorBidi" w:hint="cs"/>
          <w:sz w:val="32"/>
          <w:szCs w:val="32"/>
          <w:cs/>
        </w:rPr>
        <w:t>หน้ายืนยันการชำระเงิน</w:t>
      </w:r>
    </w:p>
    <w:p w14:paraId="5AB13A6C" w14:textId="5C1B2B1B" w:rsidR="006A250E" w:rsidRDefault="006A250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19519DE7" w14:textId="6B235A64" w:rsidR="006A250E" w:rsidRDefault="006A250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464FA65D" w14:textId="78AE1752" w:rsidR="006A250E" w:rsidRDefault="006A250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1FBD30A8" w14:textId="3864EA2D" w:rsidR="006A250E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lastRenderedPageBreak/>
        <w:t>28.</w:t>
      </w:r>
      <w:r w:rsidR="006A250E">
        <w:rPr>
          <w:rFonts w:asciiTheme="minorBidi" w:hAnsiTheme="minorBidi" w:cstheme="minorBidi" w:hint="cs"/>
          <w:sz w:val="32"/>
          <w:szCs w:val="32"/>
          <w:cs/>
        </w:rPr>
        <w:t xml:space="preserve">หน้าจัดการสั่งซื้อสินค้า กรณีที่ผู้ดูแลระบบกดยืนยันการชำระเงิน สถานะจะเปลี่ยนเป็นเตรียมแพ็ค ดังภาพที่ </w:t>
      </w:r>
      <w:r>
        <w:rPr>
          <w:rFonts w:asciiTheme="minorBidi" w:hAnsiTheme="minorBidi" w:cstheme="minorBidi"/>
          <w:sz w:val="32"/>
          <w:szCs w:val="32"/>
        </w:rPr>
        <w:t>4.28</w:t>
      </w:r>
    </w:p>
    <w:p w14:paraId="52EF8292" w14:textId="4F3B1BBE" w:rsidR="00C768BE" w:rsidRDefault="00C768B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768BE">
        <w:rPr>
          <w:rFonts w:asciiTheme="minorBidi" w:hAnsiTheme="minorBidi"/>
          <w:noProof/>
          <w:sz w:val="32"/>
          <w:szCs w:val="32"/>
          <w:cs/>
        </w:rPr>
        <w:drawing>
          <wp:inline distT="0" distB="0" distL="0" distR="0" wp14:anchorId="29A41F9E" wp14:editId="51689CD1">
            <wp:extent cx="5254219" cy="2572385"/>
            <wp:effectExtent l="19050" t="19050" r="22860" b="18415"/>
            <wp:docPr id="92" name="Picture 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able&#10;&#10;Description automatically generated"/>
                    <pic:cNvPicPr/>
                  </pic:nvPicPr>
                  <pic:blipFill rotWithShape="1">
                    <a:blip r:embed="rId85"/>
                    <a:srcRect t="8827" r="1053"/>
                    <a:stretch/>
                  </pic:blipFill>
                  <pic:spPr bwMode="auto">
                    <a:xfrm>
                      <a:off x="0" y="0"/>
                      <a:ext cx="5255185" cy="25728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95D1E" w14:textId="7E05A4AC" w:rsidR="00C768BE" w:rsidRDefault="006A250E" w:rsidP="004E1B96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 w:rsidR="004E1B96">
        <w:rPr>
          <w:rFonts w:asciiTheme="minorBidi" w:hAnsiTheme="minorBidi" w:cstheme="minorBidi"/>
          <w:sz w:val="32"/>
          <w:szCs w:val="32"/>
        </w:rPr>
        <w:t xml:space="preserve">4.28 </w:t>
      </w:r>
      <w:r>
        <w:rPr>
          <w:rFonts w:asciiTheme="minorBidi" w:hAnsiTheme="minorBidi" w:cstheme="minorBidi" w:hint="cs"/>
          <w:sz w:val="32"/>
          <w:szCs w:val="32"/>
          <w:cs/>
        </w:rPr>
        <w:t>หน้าจัดการข้อมูลการสั่งซื้อ</w:t>
      </w:r>
    </w:p>
    <w:p w14:paraId="795F9CCC" w14:textId="77777777" w:rsidR="006A250E" w:rsidRDefault="006A250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4A69F886" w14:textId="0E5CB633" w:rsidR="006A250E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>29.</w:t>
      </w:r>
      <w:r w:rsidR="006A250E">
        <w:rPr>
          <w:rFonts w:asciiTheme="minorBidi" w:hAnsiTheme="minorBidi" w:cstheme="minorBidi" w:hint="cs"/>
          <w:sz w:val="32"/>
          <w:szCs w:val="32"/>
          <w:cs/>
        </w:rPr>
        <w:t xml:space="preserve">หน้าแก้ไขสถานะการสั่งซื้อ โดยจะสามารถแก้ไขสถานะได้ คือ กำลังจัดส่ง และจัดส่งสินค้าแล้ว ดังภาพที่ </w:t>
      </w:r>
      <w:r>
        <w:rPr>
          <w:rFonts w:asciiTheme="minorBidi" w:hAnsiTheme="minorBidi" w:cstheme="minorBidi"/>
          <w:sz w:val="32"/>
          <w:szCs w:val="32"/>
        </w:rPr>
        <w:t>4.29</w:t>
      </w:r>
    </w:p>
    <w:p w14:paraId="5FC06231" w14:textId="0DA225C0" w:rsidR="00C768BE" w:rsidRDefault="00C768B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768BE">
        <w:rPr>
          <w:rFonts w:asciiTheme="minorBidi" w:hAnsiTheme="minorBidi"/>
          <w:noProof/>
          <w:sz w:val="32"/>
          <w:szCs w:val="32"/>
          <w:cs/>
        </w:rPr>
        <w:drawing>
          <wp:inline distT="0" distB="0" distL="0" distR="0" wp14:anchorId="61D0CE4F" wp14:editId="59BAA539">
            <wp:extent cx="5253990" cy="2586355"/>
            <wp:effectExtent l="19050" t="19050" r="22860" b="23495"/>
            <wp:docPr id="93" name="Picture 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email&#10;&#10;Description automatically generated"/>
                    <pic:cNvPicPr/>
                  </pic:nvPicPr>
                  <pic:blipFill rotWithShape="1">
                    <a:blip r:embed="rId86"/>
                    <a:srcRect t="8339" r="1067"/>
                    <a:stretch/>
                  </pic:blipFill>
                  <pic:spPr bwMode="auto">
                    <a:xfrm>
                      <a:off x="0" y="0"/>
                      <a:ext cx="5254504" cy="25866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F0042" w14:textId="4E2EF115" w:rsidR="00C768BE" w:rsidRDefault="006A250E" w:rsidP="004E1B96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 w:rsidR="004E1B96">
        <w:rPr>
          <w:rFonts w:asciiTheme="minorBidi" w:hAnsiTheme="minorBidi" w:cstheme="minorBidi"/>
          <w:sz w:val="32"/>
          <w:szCs w:val="32"/>
        </w:rPr>
        <w:t xml:space="preserve">4.29 </w:t>
      </w:r>
      <w:r>
        <w:rPr>
          <w:rFonts w:asciiTheme="minorBidi" w:hAnsiTheme="minorBidi" w:cstheme="minorBidi" w:hint="cs"/>
          <w:sz w:val="32"/>
          <w:szCs w:val="32"/>
          <w:cs/>
        </w:rPr>
        <w:t>หน้าแก้ไขสถานะการสั่งซื้อ</w:t>
      </w:r>
    </w:p>
    <w:p w14:paraId="31D5028B" w14:textId="79E3A0D8" w:rsidR="00FC3E52" w:rsidRDefault="00FC3E52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2C9E8617" w14:textId="686167FA" w:rsidR="004E1B96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7BDECDB7" w14:textId="2D86D4E6" w:rsidR="00184B11" w:rsidRDefault="00184B11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28A2594B" w14:textId="77777777" w:rsidR="00184B11" w:rsidRDefault="00184B11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108E8704" w14:textId="448499D8" w:rsidR="00FC3E52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 w:hint="cs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lastRenderedPageBreak/>
        <w:t>30.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หน้าจัดการข้อมูลสถานะ กรณีที่แก้ไขสถานะการจัดส่งแล้ว ดังภาพที่ </w:t>
      </w:r>
      <w:r>
        <w:rPr>
          <w:rFonts w:asciiTheme="minorBidi" w:hAnsiTheme="minorBidi" w:cstheme="minorBidi"/>
          <w:sz w:val="32"/>
          <w:szCs w:val="32"/>
        </w:rPr>
        <w:t>4.30</w:t>
      </w:r>
    </w:p>
    <w:p w14:paraId="711AE244" w14:textId="6A0D8235" w:rsidR="00C768BE" w:rsidRDefault="00C768BE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C768BE">
        <w:rPr>
          <w:rFonts w:asciiTheme="minorBidi" w:hAnsiTheme="minorBidi"/>
          <w:noProof/>
          <w:sz w:val="32"/>
          <w:szCs w:val="32"/>
          <w:cs/>
        </w:rPr>
        <w:drawing>
          <wp:inline distT="0" distB="0" distL="0" distR="0" wp14:anchorId="4E86C245" wp14:editId="7D33F8BC">
            <wp:extent cx="5247344" cy="2565400"/>
            <wp:effectExtent l="19050" t="19050" r="10795" b="25400"/>
            <wp:docPr id="94" name="Picture 9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able&#10;&#10;Description automatically generated"/>
                    <pic:cNvPicPr/>
                  </pic:nvPicPr>
                  <pic:blipFill rotWithShape="1">
                    <a:blip r:embed="rId87"/>
                    <a:srcRect t="9071" r="1178"/>
                    <a:stretch/>
                  </pic:blipFill>
                  <pic:spPr bwMode="auto">
                    <a:xfrm>
                      <a:off x="0" y="0"/>
                      <a:ext cx="5248534" cy="25659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1D2BC" w14:textId="7BC9DDBA" w:rsidR="00FC3E52" w:rsidRDefault="004E1B96" w:rsidP="004E1B96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>
        <w:rPr>
          <w:rFonts w:asciiTheme="minorBidi" w:hAnsiTheme="minorBidi" w:cstheme="minorBidi"/>
          <w:sz w:val="32"/>
          <w:szCs w:val="32"/>
        </w:rPr>
        <w:t xml:space="preserve">4.30 </w:t>
      </w:r>
      <w:r>
        <w:rPr>
          <w:rFonts w:asciiTheme="minorBidi" w:hAnsiTheme="minorBidi" w:cstheme="minorBidi" w:hint="cs"/>
          <w:sz w:val="32"/>
          <w:szCs w:val="32"/>
          <w:cs/>
        </w:rPr>
        <w:t>หน้าจัดการข้อมูลสถานะ กรณีที่แก้ไขสถานะการจัดส่งแล้ว</w:t>
      </w:r>
    </w:p>
    <w:p w14:paraId="0A4C306B" w14:textId="27EA387D" w:rsidR="004E1B96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5F85CF0D" w14:textId="44B5F361" w:rsidR="004E1B96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 w:hint="cs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>31.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หน้าจัดการข้อมูลรายจ่ายรายเดือน ดังภาพที่ </w:t>
      </w:r>
      <w:r>
        <w:rPr>
          <w:rFonts w:asciiTheme="minorBidi" w:hAnsiTheme="minorBidi" w:cstheme="minorBidi"/>
          <w:sz w:val="32"/>
          <w:szCs w:val="32"/>
        </w:rPr>
        <w:t>4.31</w:t>
      </w:r>
    </w:p>
    <w:p w14:paraId="09E5BB54" w14:textId="3E1AC476" w:rsidR="00FD147B" w:rsidRDefault="00FC3E52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FC3E52">
        <w:rPr>
          <w:rFonts w:asciiTheme="minorBidi" w:hAnsiTheme="minorBidi"/>
          <w:sz w:val="32"/>
          <w:szCs w:val="32"/>
          <w:cs/>
        </w:rPr>
        <w:drawing>
          <wp:inline distT="0" distB="0" distL="0" distR="0" wp14:anchorId="23EFAFE5" wp14:editId="486BE0DE">
            <wp:extent cx="5218268" cy="2581275"/>
            <wp:effectExtent l="19050" t="19050" r="20955" b="9525"/>
            <wp:docPr id="26" name="Picture 2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Word&#10;&#10;Description automatically generated"/>
                    <pic:cNvPicPr/>
                  </pic:nvPicPr>
                  <pic:blipFill rotWithShape="1">
                    <a:blip r:embed="rId88"/>
                    <a:srcRect t="8527" r="1747"/>
                    <a:stretch/>
                  </pic:blipFill>
                  <pic:spPr bwMode="auto">
                    <a:xfrm>
                      <a:off x="0" y="0"/>
                      <a:ext cx="5218337" cy="25813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DD77E" w14:textId="13469780" w:rsidR="00FD147B" w:rsidRDefault="004E1B96" w:rsidP="004E1B96">
      <w:pPr>
        <w:tabs>
          <w:tab w:val="left" w:pos="1672"/>
        </w:tabs>
        <w:jc w:val="center"/>
        <w:rPr>
          <w:rFonts w:asciiTheme="minorBidi" w:hAnsiTheme="minorBidi" w:cstheme="minorBidi" w:hint="cs"/>
          <w:sz w:val="32"/>
          <w:szCs w:val="32"/>
          <w:cs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>
        <w:rPr>
          <w:rFonts w:asciiTheme="minorBidi" w:hAnsiTheme="minorBidi" w:cstheme="minorBidi"/>
          <w:sz w:val="32"/>
          <w:szCs w:val="32"/>
        </w:rPr>
        <w:t xml:space="preserve">4.31 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หน้าจัดการข้อมูลรายจ่ายรายเดือน </w:t>
      </w:r>
    </w:p>
    <w:p w14:paraId="06BC2B83" w14:textId="7BDE0166" w:rsidR="00FC3E52" w:rsidRDefault="00FC3E52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0EE8AAD5" w14:textId="0EEE5BC3" w:rsidR="00FC3E52" w:rsidRDefault="00FC3E52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69430C06" w14:textId="4C312742" w:rsidR="00FC3E52" w:rsidRDefault="00FC3E52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14BBEA18" w14:textId="6D9E75B8" w:rsidR="00FC3E52" w:rsidRDefault="00FC3E52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73170236" w14:textId="54BCC0E3" w:rsidR="00184B11" w:rsidRDefault="00184B11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68409443" w14:textId="77777777" w:rsidR="00184B11" w:rsidRDefault="00184B11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33B7C5AD" w14:textId="7265C14F" w:rsidR="00FC3E52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lastRenderedPageBreak/>
        <w:t xml:space="preserve">32. </w:t>
      </w:r>
      <w:r w:rsidR="00A2309A">
        <w:rPr>
          <w:rFonts w:asciiTheme="minorBidi" w:hAnsiTheme="minorBidi" w:cstheme="minorBidi" w:hint="cs"/>
          <w:sz w:val="32"/>
          <w:szCs w:val="32"/>
          <w:cs/>
        </w:rPr>
        <w:t>หน้า</w:t>
      </w:r>
      <w:r w:rsidR="00A2309A">
        <w:rPr>
          <w:rFonts w:asciiTheme="minorBidi" w:hAnsiTheme="minorBidi" w:cstheme="minorBidi" w:hint="cs"/>
          <w:sz w:val="32"/>
          <w:szCs w:val="32"/>
          <w:cs/>
        </w:rPr>
        <w:t>เพิ่ม</w:t>
      </w:r>
      <w:r w:rsidR="00A2309A">
        <w:rPr>
          <w:rFonts w:asciiTheme="minorBidi" w:hAnsiTheme="minorBidi" w:cstheme="minorBidi" w:hint="cs"/>
          <w:sz w:val="32"/>
          <w:szCs w:val="32"/>
          <w:cs/>
        </w:rPr>
        <w:t>ข้อมูลรายจ่ายรายเดือน โดยจะมีช่องให้กรอกรายละเอียดต่างๆ</w:t>
      </w:r>
      <w:r w:rsidR="00A2309A">
        <w:rPr>
          <w:rFonts w:asciiTheme="minorBidi" w:hAnsiTheme="minorBidi" w:cstheme="minorBidi" w:hint="cs"/>
          <w:sz w:val="32"/>
          <w:szCs w:val="32"/>
          <w:cs/>
        </w:rPr>
        <w:t xml:space="preserve"> </w:t>
      </w:r>
      <w:r w:rsidR="00A2309A">
        <w:rPr>
          <w:rFonts w:asciiTheme="minorBidi" w:hAnsiTheme="minorBidi" w:cstheme="minorBidi" w:hint="cs"/>
          <w:sz w:val="32"/>
          <w:szCs w:val="32"/>
          <w:cs/>
        </w:rPr>
        <w:t xml:space="preserve">ดังภาพที่ </w:t>
      </w:r>
      <w:r w:rsidR="00A2309A">
        <w:rPr>
          <w:rFonts w:asciiTheme="minorBidi" w:hAnsiTheme="minorBidi" w:cstheme="minorBidi"/>
          <w:sz w:val="32"/>
          <w:szCs w:val="32"/>
        </w:rPr>
        <w:t>4.3</w:t>
      </w:r>
      <w:r w:rsidR="00A2309A">
        <w:rPr>
          <w:rFonts w:asciiTheme="minorBidi" w:hAnsiTheme="minorBidi" w:cstheme="minorBidi"/>
          <w:sz w:val="32"/>
          <w:szCs w:val="32"/>
        </w:rPr>
        <w:t>2</w:t>
      </w:r>
    </w:p>
    <w:p w14:paraId="7A95A10A" w14:textId="75438018" w:rsidR="00FC3E52" w:rsidRDefault="00FC3E52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FC3E52">
        <w:rPr>
          <w:rFonts w:asciiTheme="minorBidi" w:hAnsiTheme="minorBidi"/>
          <w:sz w:val="32"/>
          <w:szCs w:val="32"/>
          <w:cs/>
        </w:rPr>
        <w:drawing>
          <wp:inline distT="0" distB="0" distL="0" distR="0" wp14:anchorId="6F415815" wp14:editId="3EBDDA92">
            <wp:extent cx="5245768" cy="2567305"/>
            <wp:effectExtent l="19050" t="19050" r="12065" b="23495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 rotWithShape="1">
                    <a:blip r:embed="rId89"/>
                    <a:srcRect t="9015" r="1221"/>
                    <a:stretch/>
                  </pic:blipFill>
                  <pic:spPr bwMode="auto">
                    <a:xfrm>
                      <a:off x="0" y="0"/>
                      <a:ext cx="5246285" cy="25675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61E04" w14:textId="357FE544" w:rsidR="004E1B96" w:rsidRDefault="00A2309A" w:rsidP="00A2309A">
      <w:pPr>
        <w:tabs>
          <w:tab w:val="left" w:pos="1672"/>
        </w:tabs>
        <w:jc w:val="center"/>
        <w:rPr>
          <w:rFonts w:asciiTheme="minorBidi" w:hAnsiTheme="minorBidi" w:cstheme="minorBidi" w:hint="cs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>
        <w:rPr>
          <w:rFonts w:asciiTheme="minorBidi" w:hAnsiTheme="minorBidi" w:cstheme="minorBidi"/>
          <w:sz w:val="32"/>
          <w:szCs w:val="32"/>
        </w:rPr>
        <w:t xml:space="preserve">4.32 </w:t>
      </w:r>
      <w:r>
        <w:rPr>
          <w:rFonts w:asciiTheme="minorBidi" w:hAnsiTheme="minorBidi" w:cstheme="minorBidi" w:hint="cs"/>
          <w:sz w:val="32"/>
          <w:szCs w:val="32"/>
          <w:cs/>
        </w:rPr>
        <w:t>หน้าเพิ่มข้อมูลรายจ่ายรายเดือน โดยจะมีช่องให้กรอกรายละเอียดต่างๆ</w:t>
      </w:r>
    </w:p>
    <w:p w14:paraId="79BE4E75" w14:textId="068B4057" w:rsidR="00FC3E52" w:rsidRDefault="00FC3E52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27300CE5" w14:textId="30A78FE7" w:rsidR="00A2309A" w:rsidRDefault="00A2309A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>33.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หน้ารายละเอียดรายจ่ายรายเดือน โดยจะมีรายละเอียดค่าใช้จ่ายต่างๆ ที่ได้กรอกข้อมูลเข้าไปยังระบบ ดังภาพที่ </w:t>
      </w:r>
      <w:r>
        <w:rPr>
          <w:rFonts w:asciiTheme="minorBidi" w:hAnsiTheme="minorBidi" w:cstheme="minorBidi"/>
          <w:sz w:val="32"/>
          <w:szCs w:val="32"/>
        </w:rPr>
        <w:t>4.33</w:t>
      </w:r>
    </w:p>
    <w:p w14:paraId="46C6A830" w14:textId="27486118" w:rsidR="00FC3E52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4E1B96">
        <w:rPr>
          <w:rFonts w:asciiTheme="minorBidi" w:hAnsiTheme="minorBidi" w:cstheme="minorBidi"/>
          <w:sz w:val="32"/>
          <w:szCs w:val="32"/>
        </w:rPr>
        <w:drawing>
          <wp:inline distT="0" distB="0" distL="0" distR="0" wp14:anchorId="730F1B6B" wp14:editId="402BA340">
            <wp:extent cx="5225143" cy="2581275"/>
            <wp:effectExtent l="19050" t="19050" r="13970" b="9525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 rotWithShape="1">
                    <a:blip r:embed="rId90"/>
                    <a:srcRect t="8527" r="1618"/>
                    <a:stretch/>
                  </pic:blipFill>
                  <pic:spPr bwMode="auto">
                    <a:xfrm>
                      <a:off x="0" y="0"/>
                      <a:ext cx="5225210" cy="25813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196D5" w14:textId="3E8057F1" w:rsidR="00A2309A" w:rsidRDefault="00A2309A" w:rsidP="00A2309A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>
        <w:rPr>
          <w:rFonts w:asciiTheme="minorBidi" w:hAnsiTheme="minorBidi" w:cstheme="minorBidi"/>
          <w:sz w:val="32"/>
          <w:szCs w:val="32"/>
        </w:rPr>
        <w:t xml:space="preserve">4.33 </w:t>
      </w:r>
      <w:r>
        <w:rPr>
          <w:rFonts w:asciiTheme="minorBidi" w:hAnsiTheme="minorBidi" w:cstheme="minorBidi" w:hint="cs"/>
          <w:sz w:val="32"/>
          <w:szCs w:val="32"/>
          <w:cs/>
        </w:rPr>
        <w:t>หน้ารายละเอียดรายจ่ายรายเดือน โดยจะมีรายละเอียดค่าใช้จ่ายต่างๆ</w:t>
      </w:r>
    </w:p>
    <w:p w14:paraId="5CBA84C0" w14:textId="7A83AF89" w:rsidR="00A2309A" w:rsidRDefault="00A2309A" w:rsidP="00A2309A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28F2094A" w14:textId="685B32B9" w:rsidR="00A2309A" w:rsidRDefault="00A2309A" w:rsidP="00A2309A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117C481B" w14:textId="65229A73" w:rsidR="00A2309A" w:rsidRDefault="00A2309A" w:rsidP="00A2309A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7B8C2390" w14:textId="4A3D39D5" w:rsidR="00184B11" w:rsidRDefault="00184B11" w:rsidP="00A2309A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29E07739" w14:textId="77777777" w:rsidR="00184B11" w:rsidRDefault="00184B11" w:rsidP="00A2309A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22041905" w14:textId="62542EEB" w:rsidR="00A2309A" w:rsidRDefault="00A2309A" w:rsidP="00A2309A">
      <w:pPr>
        <w:tabs>
          <w:tab w:val="left" w:pos="1672"/>
        </w:tabs>
        <w:rPr>
          <w:rFonts w:asciiTheme="minorBidi" w:hAnsiTheme="minorBidi" w:cstheme="minorBidi" w:hint="cs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lastRenderedPageBreak/>
        <w:t>34.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หน้าแก้ไขข้อมูลส่วนตัวของผู้ดูแลระบบ โดยจะมีช่องให้กรอกรายละเอียดต่างๆ ดังภาพที่ </w:t>
      </w:r>
      <w:r>
        <w:rPr>
          <w:rFonts w:asciiTheme="minorBidi" w:hAnsiTheme="minorBidi" w:cstheme="minorBidi"/>
          <w:sz w:val="32"/>
          <w:szCs w:val="32"/>
        </w:rPr>
        <w:t xml:space="preserve">4.34 </w:t>
      </w:r>
    </w:p>
    <w:p w14:paraId="2548BC6A" w14:textId="5298D585" w:rsidR="00FD147B" w:rsidRDefault="00FC3E52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FC3E52">
        <w:rPr>
          <w:rFonts w:asciiTheme="minorBidi" w:hAnsiTheme="minorBidi"/>
          <w:sz w:val="32"/>
          <w:szCs w:val="32"/>
          <w:cs/>
        </w:rPr>
        <w:drawing>
          <wp:inline distT="0" distB="0" distL="0" distR="0" wp14:anchorId="605FB5A1" wp14:editId="224DD99A">
            <wp:extent cx="5238893" cy="2567305"/>
            <wp:effectExtent l="19050" t="19050" r="19050" b="2349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 rotWithShape="1">
                    <a:blip r:embed="rId91"/>
                    <a:srcRect t="9015" r="1351"/>
                    <a:stretch/>
                  </pic:blipFill>
                  <pic:spPr bwMode="auto">
                    <a:xfrm>
                      <a:off x="0" y="0"/>
                      <a:ext cx="5239409" cy="25675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43B96" w14:textId="567B197F" w:rsidR="00A2309A" w:rsidRDefault="00A2309A" w:rsidP="00A2309A">
      <w:pPr>
        <w:tabs>
          <w:tab w:val="left" w:pos="1672"/>
        </w:tabs>
        <w:jc w:val="center"/>
        <w:rPr>
          <w:rFonts w:asciiTheme="minorBidi" w:hAnsiTheme="minorBidi" w:cstheme="minorBidi" w:hint="cs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>
        <w:rPr>
          <w:rFonts w:asciiTheme="minorBidi" w:hAnsiTheme="minorBidi" w:cstheme="minorBidi"/>
          <w:sz w:val="32"/>
          <w:szCs w:val="32"/>
        </w:rPr>
        <w:t xml:space="preserve">4.34 </w:t>
      </w:r>
      <w:r>
        <w:rPr>
          <w:rFonts w:asciiTheme="minorBidi" w:hAnsiTheme="minorBidi" w:cstheme="minorBidi" w:hint="cs"/>
          <w:sz w:val="32"/>
          <w:szCs w:val="32"/>
          <w:cs/>
        </w:rPr>
        <w:t>หน้าแก้ไขข้อมูลส่วนตัวของผู้ดูแลระบบ โดยจะมีช่องให้กรอกรายละเอียดต่างๆ</w:t>
      </w:r>
    </w:p>
    <w:p w14:paraId="17F634A0" w14:textId="05D0F480" w:rsidR="00FD147B" w:rsidRDefault="00FD14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4D69A97E" w14:textId="0A5ADAD3" w:rsidR="00FD147B" w:rsidRDefault="00A2309A" w:rsidP="00C274B5">
      <w:pPr>
        <w:tabs>
          <w:tab w:val="left" w:pos="1672"/>
        </w:tabs>
        <w:jc w:val="thaiDistribute"/>
        <w:rPr>
          <w:rFonts w:asciiTheme="minorBidi" w:hAnsiTheme="minorBidi" w:cstheme="minorBidi" w:hint="cs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>35.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หน้าจัดการข้อมูลธนาคาร โดยจะมาสามารถเพิ่มข้อมูลธนาคารลงไปในระบบได้ ดังภาพที่ </w:t>
      </w:r>
      <w:r>
        <w:rPr>
          <w:rFonts w:asciiTheme="minorBidi" w:hAnsiTheme="minorBidi" w:cstheme="minorBidi"/>
          <w:sz w:val="32"/>
          <w:szCs w:val="32"/>
        </w:rPr>
        <w:t>4.35</w:t>
      </w:r>
    </w:p>
    <w:p w14:paraId="0B2B0417" w14:textId="1733AF12" w:rsidR="00FD147B" w:rsidRDefault="00FC3E52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FC3E52">
        <w:rPr>
          <w:rFonts w:asciiTheme="minorBidi" w:hAnsiTheme="minorBidi"/>
          <w:sz w:val="32"/>
          <w:szCs w:val="32"/>
          <w:cs/>
        </w:rPr>
        <w:drawing>
          <wp:inline distT="0" distB="0" distL="0" distR="0" wp14:anchorId="34D012DE" wp14:editId="3EBC050B">
            <wp:extent cx="5257800" cy="2581275"/>
            <wp:effectExtent l="19050" t="19050" r="19050" b="28575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 rotWithShape="1">
                    <a:blip r:embed="rId92"/>
                    <a:srcRect t="8527" r="1003"/>
                    <a:stretch/>
                  </pic:blipFill>
                  <pic:spPr bwMode="auto">
                    <a:xfrm>
                      <a:off x="0" y="0"/>
                      <a:ext cx="5257869" cy="25813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5E798" w14:textId="4F03C1EE" w:rsidR="00FD147B" w:rsidRDefault="00A2309A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>
        <w:rPr>
          <w:rFonts w:asciiTheme="minorBidi" w:hAnsiTheme="minorBidi" w:cstheme="minorBidi"/>
          <w:sz w:val="32"/>
          <w:szCs w:val="32"/>
        </w:rPr>
        <w:t xml:space="preserve">4.35 </w:t>
      </w:r>
      <w:r>
        <w:rPr>
          <w:rFonts w:asciiTheme="minorBidi" w:hAnsiTheme="minorBidi" w:cstheme="minorBidi" w:hint="cs"/>
          <w:sz w:val="32"/>
          <w:szCs w:val="32"/>
          <w:cs/>
        </w:rPr>
        <w:t>หน้าจัดการข้อมูลธนาคาร โดยจะมาสามารถเพิ่มข้อมูลธนาคารลงไปในระบบได้</w:t>
      </w:r>
    </w:p>
    <w:p w14:paraId="5E33AAF7" w14:textId="7F32A7F5" w:rsidR="00A2309A" w:rsidRDefault="00A2309A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5562673A" w14:textId="3B1EF469" w:rsidR="00A2309A" w:rsidRDefault="00A2309A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2D933FE8" w14:textId="05076002" w:rsidR="00A2309A" w:rsidRDefault="00A2309A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29A3BE22" w14:textId="4E1A5F85" w:rsidR="00A2309A" w:rsidRDefault="00A2309A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64CF5A10" w14:textId="01BF1579" w:rsidR="00184B11" w:rsidRDefault="00184B11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1AA76786" w14:textId="77777777" w:rsidR="00184B11" w:rsidRDefault="00184B11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335AD122" w14:textId="42AD8EF3" w:rsidR="00FD147B" w:rsidRDefault="00A2309A" w:rsidP="00C274B5">
      <w:pPr>
        <w:tabs>
          <w:tab w:val="left" w:pos="1672"/>
        </w:tabs>
        <w:jc w:val="thaiDistribute"/>
        <w:rPr>
          <w:rFonts w:asciiTheme="minorBidi" w:hAnsiTheme="minorBidi" w:cstheme="minorBidi" w:hint="cs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lastRenderedPageBreak/>
        <w:t>36.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หน้าเพิ่มข้อมูลธนาคาร โดยจะมีช่องให้กรอกรายละเอียดต่างๆ ดังภาพที่ </w:t>
      </w:r>
      <w:r>
        <w:rPr>
          <w:rFonts w:asciiTheme="minorBidi" w:hAnsiTheme="minorBidi" w:cstheme="minorBidi"/>
          <w:sz w:val="32"/>
          <w:szCs w:val="32"/>
        </w:rPr>
        <w:t>4.36</w:t>
      </w:r>
    </w:p>
    <w:p w14:paraId="5ACBF4D2" w14:textId="73C66F6F" w:rsidR="00FD147B" w:rsidRDefault="00FC3E52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FC3E52">
        <w:rPr>
          <w:rFonts w:asciiTheme="minorBidi" w:hAnsiTheme="minorBidi" w:cstheme="minorBidi"/>
          <w:sz w:val="32"/>
          <w:szCs w:val="32"/>
        </w:rPr>
        <w:drawing>
          <wp:inline distT="0" distB="0" distL="0" distR="0" wp14:anchorId="1EADF514" wp14:editId="47D90616">
            <wp:extent cx="5245768" cy="2581275"/>
            <wp:effectExtent l="19050" t="19050" r="12065" b="9525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 rotWithShape="1">
                    <a:blip r:embed="rId93"/>
                    <a:srcRect t="8527" r="1229"/>
                    <a:stretch/>
                  </pic:blipFill>
                  <pic:spPr bwMode="auto">
                    <a:xfrm>
                      <a:off x="0" y="0"/>
                      <a:ext cx="5245835" cy="25813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47295" w14:textId="69EE5D0F" w:rsidR="00FD147B" w:rsidRDefault="00A2309A" w:rsidP="00A2309A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>
        <w:rPr>
          <w:rFonts w:asciiTheme="minorBidi" w:hAnsiTheme="minorBidi" w:cstheme="minorBidi"/>
          <w:sz w:val="32"/>
          <w:szCs w:val="32"/>
        </w:rPr>
        <w:t xml:space="preserve">4.36 </w:t>
      </w:r>
      <w:r>
        <w:rPr>
          <w:rFonts w:asciiTheme="minorBidi" w:hAnsiTheme="minorBidi" w:cstheme="minorBidi"/>
          <w:sz w:val="32"/>
          <w:szCs w:val="32"/>
        </w:rPr>
        <w:t>.</w:t>
      </w:r>
      <w:r>
        <w:rPr>
          <w:rFonts w:asciiTheme="minorBidi" w:hAnsiTheme="minorBidi" w:cstheme="minorBidi" w:hint="cs"/>
          <w:sz w:val="32"/>
          <w:szCs w:val="32"/>
          <w:cs/>
        </w:rPr>
        <w:t>หน้าเพิ่มข้อมูลธนาคาร โดยจะมีช่องให้กรอกรายละเอียดต่างๆ</w:t>
      </w:r>
    </w:p>
    <w:p w14:paraId="7874E5CF" w14:textId="77777777" w:rsidR="00A2309A" w:rsidRDefault="00A2309A" w:rsidP="00A2309A">
      <w:pPr>
        <w:tabs>
          <w:tab w:val="left" w:pos="1672"/>
        </w:tabs>
        <w:jc w:val="center"/>
        <w:rPr>
          <w:rFonts w:asciiTheme="minorBidi" w:hAnsiTheme="minorBidi" w:cstheme="minorBidi" w:hint="cs"/>
          <w:sz w:val="32"/>
          <w:szCs w:val="32"/>
        </w:rPr>
      </w:pPr>
    </w:p>
    <w:p w14:paraId="1B97DC21" w14:textId="0FC1DD95" w:rsidR="00FD147B" w:rsidRDefault="00A2309A" w:rsidP="00C274B5">
      <w:pPr>
        <w:tabs>
          <w:tab w:val="left" w:pos="1672"/>
        </w:tabs>
        <w:jc w:val="thaiDistribute"/>
        <w:rPr>
          <w:rFonts w:asciiTheme="minorBidi" w:hAnsiTheme="minorBidi" w:cstheme="minorBidi" w:hint="cs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>37.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หน้าจัดการข้อมูลธนาคาร กรณีที่ผู้ดูแลระบบเพิ่มข้อมูลเข้าในระบบแล้ว ดังภาพที่  </w:t>
      </w:r>
      <w:r>
        <w:rPr>
          <w:rFonts w:asciiTheme="minorBidi" w:hAnsiTheme="minorBidi" w:cstheme="minorBidi"/>
          <w:sz w:val="32"/>
          <w:szCs w:val="32"/>
        </w:rPr>
        <w:t>4.37</w:t>
      </w:r>
    </w:p>
    <w:p w14:paraId="7CFA9963" w14:textId="4F982928" w:rsidR="00FD147B" w:rsidRDefault="00FD14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FD147B">
        <w:rPr>
          <w:rFonts w:asciiTheme="minorBidi" w:hAnsiTheme="minorBidi" w:cstheme="minorBidi"/>
          <w:noProof/>
          <w:sz w:val="32"/>
          <w:szCs w:val="32"/>
        </w:rPr>
        <w:drawing>
          <wp:inline distT="0" distB="0" distL="0" distR="0" wp14:anchorId="7D86A5AE" wp14:editId="724E4975">
            <wp:extent cx="5245735" cy="2579370"/>
            <wp:effectExtent l="19050" t="19050" r="12065" b="1143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8583" r="1217"/>
                    <a:stretch/>
                  </pic:blipFill>
                  <pic:spPr bwMode="auto">
                    <a:xfrm>
                      <a:off x="0" y="0"/>
                      <a:ext cx="5246473" cy="25797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FB535" w14:textId="63635954" w:rsidR="00FD147B" w:rsidRDefault="00A2309A" w:rsidP="00A2309A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>
        <w:rPr>
          <w:rFonts w:asciiTheme="minorBidi" w:hAnsiTheme="minorBidi" w:cstheme="minorBidi"/>
          <w:sz w:val="32"/>
          <w:szCs w:val="32"/>
        </w:rPr>
        <w:t xml:space="preserve">4.37 </w:t>
      </w:r>
      <w:r>
        <w:rPr>
          <w:rFonts w:asciiTheme="minorBidi" w:hAnsiTheme="minorBidi" w:cstheme="minorBidi" w:hint="cs"/>
          <w:sz w:val="32"/>
          <w:szCs w:val="32"/>
          <w:cs/>
        </w:rPr>
        <w:t>หน้าจัดการข้อมูลธนาคาร กรณีที่ผู้ดูแลระบบเพิ่มข้อมูลเข้าในระบบแล้ว</w:t>
      </w:r>
    </w:p>
    <w:p w14:paraId="7566DE01" w14:textId="065FBB30" w:rsidR="00A2309A" w:rsidRDefault="00A2309A" w:rsidP="00A2309A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219CC66E" w14:textId="167520F6" w:rsidR="00A2309A" w:rsidRDefault="00A2309A" w:rsidP="00A2309A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267E3D48" w14:textId="5401CAAC" w:rsidR="00A2309A" w:rsidRDefault="00A2309A" w:rsidP="00A2309A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63C90851" w14:textId="4064F4D5" w:rsidR="00A2309A" w:rsidRDefault="00A2309A" w:rsidP="00A2309A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7C11556F" w14:textId="77777777" w:rsidR="00184B11" w:rsidRDefault="00184B11" w:rsidP="00A2309A">
      <w:pPr>
        <w:tabs>
          <w:tab w:val="left" w:pos="1672"/>
        </w:tabs>
        <w:jc w:val="center"/>
        <w:rPr>
          <w:rFonts w:asciiTheme="minorBidi" w:hAnsiTheme="minorBidi" w:cstheme="minorBidi" w:hint="cs"/>
          <w:sz w:val="32"/>
          <w:szCs w:val="32"/>
        </w:rPr>
      </w:pPr>
    </w:p>
    <w:p w14:paraId="464A8C1A" w14:textId="3DD87604" w:rsidR="00EF41F7" w:rsidRDefault="00A2309A" w:rsidP="00C274B5">
      <w:pPr>
        <w:tabs>
          <w:tab w:val="left" w:pos="1672"/>
        </w:tabs>
        <w:jc w:val="thaiDistribute"/>
        <w:rPr>
          <w:rFonts w:asciiTheme="minorBidi" w:hAnsiTheme="minorBidi" w:cstheme="minorBidi" w:hint="cs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lastRenderedPageBreak/>
        <w:t>38.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หน้าแก้ไขข้อมูลธนาคาร โดยจะมีข้อมูลเดิมของธนาคารอยู่ สามารถแก้ไขข้อมูลได้ รวมทั้งรูปภาพ ดังภาพที่ </w:t>
      </w:r>
      <w:r>
        <w:rPr>
          <w:rFonts w:asciiTheme="minorBidi" w:hAnsiTheme="minorBidi" w:cstheme="minorBidi"/>
          <w:sz w:val="32"/>
          <w:szCs w:val="32"/>
        </w:rPr>
        <w:t xml:space="preserve">4.38 </w:t>
      </w:r>
    </w:p>
    <w:p w14:paraId="607A44A4" w14:textId="27417BBF" w:rsidR="00FD147B" w:rsidRDefault="00FD14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FD147B">
        <w:rPr>
          <w:rFonts w:asciiTheme="minorBidi" w:hAnsiTheme="minorBidi" w:cstheme="minorBidi"/>
          <w:noProof/>
          <w:sz w:val="32"/>
          <w:szCs w:val="32"/>
        </w:rPr>
        <w:drawing>
          <wp:inline distT="0" distB="0" distL="0" distR="0" wp14:anchorId="1635037A" wp14:editId="2A16A943">
            <wp:extent cx="5261094" cy="2565400"/>
            <wp:effectExtent l="19050" t="19050" r="15875" b="2540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/>
                  </pic:nvPicPr>
                  <pic:blipFill rotWithShape="1">
                    <a:blip r:embed="rId95"/>
                    <a:srcRect t="9070" r="919"/>
                    <a:stretch/>
                  </pic:blipFill>
                  <pic:spPr bwMode="auto">
                    <a:xfrm>
                      <a:off x="0" y="0"/>
                      <a:ext cx="5262290" cy="25659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C6BC6" w14:textId="471993C0" w:rsidR="00FD147B" w:rsidRDefault="00A2309A" w:rsidP="00A2309A">
      <w:pPr>
        <w:tabs>
          <w:tab w:val="left" w:pos="1672"/>
        </w:tabs>
        <w:jc w:val="center"/>
        <w:rPr>
          <w:rFonts w:asciiTheme="minorBidi" w:hAnsiTheme="minorBidi" w:cstheme="minorBidi" w:hint="cs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>
        <w:rPr>
          <w:rFonts w:asciiTheme="minorBidi" w:hAnsiTheme="minorBidi" w:cstheme="minorBidi"/>
          <w:sz w:val="32"/>
          <w:szCs w:val="32"/>
        </w:rPr>
        <w:t xml:space="preserve">4.38 </w:t>
      </w:r>
      <w:r>
        <w:rPr>
          <w:rFonts w:asciiTheme="minorBidi" w:hAnsiTheme="minorBidi" w:cstheme="minorBidi" w:hint="cs"/>
          <w:sz w:val="32"/>
          <w:szCs w:val="32"/>
          <w:cs/>
        </w:rPr>
        <w:t>หน้าแก้ไขข้อมูลธนาคาร โดยจะมีข้อมูลเดิมของธนาคารอยู่ สามารถแก้ไขข้อมูลได้</w:t>
      </w:r>
    </w:p>
    <w:p w14:paraId="6FA7C453" w14:textId="3B45FCA0" w:rsidR="00FD147B" w:rsidRDefault="00FD147B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5623CB66" w14:textId="77777777" w:rsidR="00A2309A" w:rsidRDefault="00A2309A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>39.</w:t>
      </w:r>
      <w:r>
        <w:rPr>
          <w:rFonts w:asciiTheme="minorBidi" w:hAnsiTheme="minorBidi" w:cstheme="minorBidi" w:hint="cs"/>
          <w:sz w:val="32"/>
          <w:szCs w:val="32"/>
          <w:cs/>
        </w:rPr>
        <w:t>หน้าออกรายงานยอดขายรายวัน โดยจะแสดง รหัสคำสั่งซื้อ วันที่ และรายได้ต่อวัน</w:t>
      </w:r>
      <w:r>
        <w:rPr>
          <w:rFonts w:asciiTheme="minorBidi" w:hAnsiTheme="minorBidi" w:cstheme="minorBidi"/>
          <w:sz w:val="32"/>
          <w:szCs w:val="32"/>
        </w:rPr>
        <w:t xml:space="preserve"> </w:t>
      </w:r>
    </w:p>
    <w:p w14:paraId="06F951BB" w14:textId="5E50A055" w:rsidR="00A2309A" w:rsidRDefault="00A2309A" w:rsidP="00C274B5">
      <w:pPr>
        <w:tabs>
          <w:tab w:val="left" w:pos="1672"/>
        </w:tabs>
        <w:jc w:val="thaiDistribute"/>
        <w:rPr>
          <w:rFonts w:asciiTheme="minorBidi" w:hAnsiTheme="minorBidi" w:cstheme="minorBidi" w:hint="cs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 ดังภาพที่ </w:t>
      </w:r>
      <w:r>
        <w:rPr>
          <w:rFonts w:asciiTheme="minorBidi" w:hAnsiTheme="minorBidi" w:cstheme="minorBidi"/>
          <w:sz w:val="32"/>
          <w:szCs w:val="32"/>
        </w:rPr>
        <w:t>4.39</w:t>
      </w:r>
    </w:p>
    <w:p w14:paraId="7AD29AE8" w14:textId="4271216D" w:rsidR="00FD147B" w:rsidRDefault="00E96CD5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E96CD5">
        <w:rPr>
          <w:rFonts w:asciiTheme="minorBidi" w:hAnsiTheme="minorBidi" w:cstheme="minorBidi"/>
          <w:noProof/>
          <w:sz w:val="32"/>
          <w:szCs w:val="32"/>
        </w:rPr>
        <w:drawing>
          <wp:inline distT="0" distB="0" distL="0" distR="0" wp14:anchorId="091C17E9" wp14:editId="40B1EC11">
            <wp:extent cx="5260975" cy="2559050"/>
            <wp:effectExtent l="19050" t="19050" r="15875" b="12700"/>
            <wp:docPr id="100" name="Picture 10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able&#10;&#10;Description automatically generated"/>
                    <pic:cNvPicPr/>
                  </pic:nvPicPr>
                  <pic:blipFill rotWithShape="1">
                    <a:blip r:embed="rId96"/>
                    <a:srcRect t="9313" r="943"/>
                    <a:stretch/>
                  </pic:blipFill>
                  <pic:spPr bwMode="auto">
                    <a:xfrm>
                      <a:off x="0" y="0"/>
                      <a:ext cx="5261092" cy="25591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21707" w14:textId="124E388A" w:rsidR="00FD147B" w:rsidRDefault="00A2309A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>
        <w:rPr>
          <w:rFonts w:asciiTheme="minorBidi" w:hAnsiTheme="minorBidi" w:cstheme="minorBidi"/>
          <w:sz w:val="32"/>
          <w:szCs w:val="32"/>
        </w:rPr>
        <w:t xml:space="preserve">4.39 </w:t>
      </w:r>
      <w:r>
        <w:rPr>
          <w:rFonts w:asciiTheme="minorBidi" w:hAnsiTheme="minorBidi" w:cstheme="minorBidi" w:hint="cs"/>
          <w:sz w:val="32"/>
          <w:szCs w:val="32"/>
          <w:cs/>
        </w:rPr>
        <w:t>หน้าออกรายงานยอดขายรายวัน โดยจะแสดง รหัสคำสั่งซื้อ วันที่ และรายได้ต่อวัน</w:t>
      </w:r>
    </w:p>
    <w:p w14:paraId="5DDBCE4A" w14:textId="5485C3A6" w:rsidR="00A2309A" w:rsidRDefault="00A2309A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4D821342" w14:textId="04BA1EF2" w:rsidR="00A2309A" w:rsidRDefault="00A2309A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7341EA6D" w14:textId="77777777" w:rsidR="00184B11" w:rsidRDefault="00184B11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712BE55E" w14:textId="5478970A" w:rsidR="00FD147B" w:rsidRDefault="00A2309A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lastRenderedPageBreak/>
        <w:t>40.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หน้าออกรายงานยอดขายรายเดือน โดยจะแสดงข้อมูลยอดขายรายเดือน และรายได้ของเดือนนั้นๆ ดังภาพที่ </w:t>
      </w:r>
      <w:r>
        <w:rPr>
          <w:rFonts w:asciiTheme="minorBidi" w:hAnsiTheme="minorBidi" w:cstheme="minorBidi"/>
          <w:sz w:val="32"/>
          <w:szCs w:val="32"/>
        </w:rPr>
        <w:t>4.40</w:t>
      </w:r>
    </w:p>
    <w:p w14:paraId="162AAB8D" w14:textId="020FE982" w:rsidR="00FD147B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4E1B96">
        <w:rPr>
          <w:rFonts w:asciiTheme="minorBidi" w:hAnsiTheme="minorBidi" w:cstheme="minorBidi"/>
          <w:sz w:val="32"/>
          <w:szCs w:val="32"/>
        </w:rPr>
        <w:drawing>
          <wp:inline distT="0" distB="0" distL="0" distR="0" wp14:anchorId="5E98E0A5" wp14:editId="11BE4B3C">
            <wp:extent cx="5252644" cy="2581275"/>
            <wp:effectExtent l="19050" t="19050" r="24765" b="9525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 rotWithShape="1">
                    <a:blip r:embed="rId97"/>
                    <a:srcRect t="8527" r="1100"/>
                    <a:stretch/>
                  </pic:blipFill>
                  <pic:spPr bwMode="auto">
                    <a:xfrm>
                      <a:off x="0" y="0"/>
                      <a:ext cx="5252713" cy="25813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F14BD" w14:textId="50AEBCD3" w:rsidR="00A2309A" w:rsidRDefault="00A2309A" w:rsidP="00184B11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>
        <w:rPr>
          <w:rFonts w:asciiTheme="minorBidi" w:hAnsiTheme="minorBidi" w:cstheme="minorBidi"/>
          <w:sz w:val="32"/>
          <w:szCs w:val="32"/>
        </w:rPr>
        <w:t xml:space="preserve">4.40 </w:t>
      </w:r>
      <w:r>
        <w:rPr>
          <w:rFonts w:asciiTheme="minorBidi" w:hAnsiTheme="minorBidi" w:cstheme="minorBidi" w:hint="cs"/>
          <w:sz w:val="32"/>
          <w:szCs w:val="32"/>
          <w:cs/>
        </w:rPr>
        <w:t>หน้าออกรายงานรายเดือน โดยจะแสดงข้อมูลยอดขายรายเดือน และรายได้</w:t>
      </w:r>
    </w:p>
    <w:p w14:paraId="377DC8D7" w14:textId="01EB6AA9" w:rsidR="00A2309A" w:rsidRDefault="00A2309A" w:rsidP="00C274B5">
      <w:pPr>
        <w:tabs>
          <w:tab w:val="left" w:pos="1672"/>
        </w:tabs>
        <w:jc w:val="thaiDistribute"/>
        <w:rPr>
          <w:rFonts w:asciiTheme="minorBidi" w:hAnsiTheme="minorBidi" w:cstheme="minorBidi" w:hint="cs"/>
          <w:sz w:val="32"/>
          <w:szCs w:val="32"/>
        </w:rPr>
      </w:pPr>
    </w:p>
    <w:p w14:paraId="4ADDD283" w14:textId="77777777" w:rsidR="00A2309A" w:rsidRDefault="00A2309A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>41.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หน้าออกรายงยอดขายรายปี </w:t>
      </w:r>
      <w:r>
        <w:rPr>
          <w:rFonts w:asciiTheme="minorBidi" w:hAnsiTheme="minorBidi" w:cstheme="minorBidi" w:hint="cs"/>
          <w:sz w:val="32"/>
          <w:szCs w:val="32"/>
          <w:cs/>
        </w:rPr>
        <w:t>โดยจะแสดงข้อมูลยอดขายราย</w:t>
      </w:r>
      <w:r>
        <w:rPr>
          <w:rFonts w:asciiTheme="minorBidi" w:hAnsiTheme="minorBidi" w:cstheme="minorBidi" w:hint="cs"/>
          <w:sz w:val="32"/>
          <w:szCs w:val="32"/>
          <w:cs/>
        </w:rPr>
        <w:t>ปี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 และรายได้ของ</w:t>
      </w:r>
      <w:r>
        <w:rPr>
          <w:rFonts w:asciiTheme="minorBidi" w:hAnsiTheme="minorBidi" w:cstheme="minorBidi" w:hint="cs"/>
          <w:sz w:val="32"/>
          <w:szCs w:val="32"/>
          <w:cs/>
        </w:rPr>
        <w:t>ปี</w:t>
      </w:r>
      <w:r>
        <w:rPr>
          <w:rFonts w:asciiTheme="minorBidi" w:hAnsiTheme="minorBidi" w:cstheme="minorBidi" w:hint="cs"/>
          <w:sz w:val="32"/>
          <w:szCs w:val="32"/>
          <w:cs/>
        </w:rPr>
        <w:t>นั้นๆ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 </w:t>
      </w:r>
    </w:p>
    <w:p w14:paraId="5F7B84B2" w14:textId="3AE1D457" w:rsidR="004E1B96" w:rsidRPr="00A2309A" w:rsidRDefault="00A2309A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ดังภาพที่ </w:t>
      </w:r>
      <w:r>
        <w:rPr>
          <w:rFonts w:asciiTheme="minorBidi" w:hAnsiTheme="minorBidi" w:cstheme="minorBidi"/>
          <w:sz w:val="32"/>
          <w:szCs w:val="32"/>
        </w:rPr>
        <w:t>4.4</w:t>
      </w:r>
      <w:r>
        <w:rPr>
          <w:rFonts w:asciiTheme="minorBidi" w:hAnsiTheme="minorBidi" w:cstheme="minorBidi"/>
          <w:sz w:val="32"/>
          <w:szCs w:val="32"/>
        </w:rPr>
        <w:t>1</w:t>
      </w:r>
    </w:p>
    <w:p w14:paraId="291E5ED8" w14:textId="6C3E4F37" w:rsidR="004E1B96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4E1B96">
        <w:rPr>
          <w:rFonts w:asciiTheme="minorBidi" w:hAnsiTheme="minorBidi" w:cstheme="minorBidi"/>
          <w:sz w:val="32"/>
          <w:szCs w:val="32"/>
        </w:rPr>
        <w:drawing>
          <wp:inline distT="0" distB="0" distL="0" distR="0" wp14:anchorId="2D71EDD0" wp14:editId="75CF379B">
            <wp:extent cx="5232018" cy="2567305"/>
            <wp:effectExtent l="19050" t="19050" r="26035" b="23495"/>
            <wp:docPr id="79" name="Picture 7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Word&#10;&#10;Description automatically generated"/>
                    <pic:cNvPicPr/>
                  </pic:nvPicPr>
                  <pic:blipFill rotWithShape="1">
                    <a:blip r:embed="rId98"/>
                    <a:srcRect t="9015" r="1480"/>
                    <a:stretch/>
                  </pic:blipFill>
                  <pic:spPr bwMode="auto">
                    <a:xfrm>
                      <a:off x="0" y="0"/>
                      <a:ext cx="5232534" cy="25675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2611E" w14:textId="1117F2D7" w:rsidR="004E1B96" w:rsidRDefault="00A2309A" w:rsidP="00184B11">
      <w:pPr>
        <w:tabs>
          <w:tab w:val="left" w:pos="1672"/>
        </w:tabs>
        <w:jc w:val="center"/>
        <w:rPr>
          <w:rFonts w:asciiTheme="minorBidi" w:hAnsiTheme="minorBidi" w:cstheme="minorBidi" w:hint="cs"/>
          <w:sz w:val="32"/>
          <w:szCs w:val="32"/>
          <w:cs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>
        <w:rPr>
          <w:rFonts w:asciiTheme="minorBidi" w:hAnsiTheme="minorBidi" w:cstheme="minorBidi"/>
          <w:sz w:val="32"/>
          <w:szCs w:val="32"/>
        </w:rPr>
        <w:t xml:space="preserve">4.41 </w:t>
      </w:r>
      <w:r>
        <w:rPr>
          <w:rFonts w:asciiTheme="minorBidi" w:hAnsiTheme="minorBidi" w:cstheme="minorBidi" w:hint="cs"/>
          <w:sz w:val="32"/>
          <w:szCs w:val="32"/>
          <w:cs/>
        </w:rPr>
        <w:t>หน้าออกรายงยอดขายรายปี โดยจะแสดงข้อมูลยอดขายรายปี และรายได้ของปีนั้น</w:t>
      </w:r>
      <w:r>
        <w:rPr>
          <w:rFonts w:asciiTheme="minorBidi" w:hAnsiTheme="minorBidi" w:cstheme="minorBidi" w:hint="cs"/>
          <w:sz w:val="32"/>
          <w:szCs w:val="32"/>
          <w:cs/>
        </w:rPr>
        <w:t>ๆ</w:t>
      </w:r>
    </w:p>
    <w:p w14:paraId="71F9FFE6" w14:textId="1EDB06AE" w:rsidR="004E1B96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539BF8E2" w14:textId="29953909" w:rsidR="004E1B96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5CB9CE55" w14:textId="77777777" w:rsidR="00184B11" w:rsidRDefault="00184B11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1983A087" w14:textId="39C88C44" w:rsidR="004E1B96" w:rsidRDefault="00A2309A" w:rsidP="00C274B5">
      <w:pPr>
        <w:tabs>
          <w:tab w:val="left" w:pos="1672"/>
        </w:tabs>
        <w:jc w:val="thaiDistribute"/>
        <w:rPr>
          <w:rFonts w:asciiTheme="minorBidi" w:hAnsiTheme="minorBidi" w:cstheme="minorBidi" w:hint="cs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lastRenderedPageBreak/>
        <w:t>42.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หน้าออกรายงานการสั่งซื้อสินค้าแยกตามการชำระเงิน </w:t>
      </w:r>
      <w:r w:rsidR="00184B11">
        <w:rPr>
          <w:rFonts w:asciiTheme="minorBidi" w:hAnsiTheme="minorBidi" w:cstheme="minorBidi" w:hint="cs"/>
          <w:sz w:val="32"/>
          <w:szCs w:val="32"/>
          <w:cs/>
        </w:rPr>
        <w:t>เพื่อ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จะดูสถานะว่า รหัสคำสั่งซื้อนั้น </w:t>
      </w:r>
      <w:r w:rsidR="00184B11">
        <w:rPr>
          <w:rFonts w:asciiTheme="minorBidi" w:hAnsiTheme="minorBidi" w:cstheme="minorBidi" w:hint="cs"/>
          <w:sz w:val="32"/>
          <w:szCs w:val="32"/>
          <w:cs/>
        </w:rPr>
        <w:t xml:space="preserve">ได้ทำการชำระเงินเข้ามาในระบบ ดังภาพที่ </w:t>
      </w:r>
      <w:r w:rsidR="00184B11">
        <w:rPr>
          <w:rFonts w:asciiTheme="minorBidi" w:hAnsiTheme="minorBidi" w:cstheme="minorBidi"/>
          <w:sz w:val="32"/>
          <w:szCs w:val="32"/>
        </w:rPr>
        <w:t>4.42</w:t>
      </w:r>
    </w:p>
    <w:p w14:paraId="6F459197" w14:textId="5DB9D8E7" w:rsidR="004E1B96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4E1B96">
        <w:rPr>
          <w:rFonts w:asciiTheme="minorBidi" w:hAnsiTheme="minorBidi" w:cstheme="minorBidi"/>
          <w:sz w:val="32"/>
          <w:szCs w:val="32"/>
        </w:rPr>
        <w:drawing>
          <wp:inline distT="0" distB="0" distL="0" distR="0" wp14:anchorId="08354B40" wp14:editId="73B49394">
            <wp:extent cx="5245768" cy="2567305"/>
            <wp:effectExtent l="19050" t="19050" r="12065" b="23495"/>
            <wp:docPr id="101" name="Picture 1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&#10;&#10;Description automatically generated"/>
                    <pic:cNvPicPr/>
                  </pic:nvPicPr>
                  <pic:blipFill rotWithShape="1">
                    <a:blip r:embed="rId99"/>
                    <a:srcRect t="9015" r="1221"/>
                    <a:stretch/>
                  </pic:blipFill>
                  <pic:spPr bwMode="auto">
                    <a:xfrm>
                      <a:off x="0" y="0"/>
                      <a:ext cx="5246285" cy="25675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30BB5" w14:textId="2096B51C" w:rsidR="00184B11" w:rsidRDefault="00184B11" w:rsidP="00184B11">
      <w:pPr>
        <w:tabs>
          <w:tab w:val="left" w:pos="1672"/>
        </w:tabs>
        <w:jc w:val="center"/>
        <w:rPr>
          <w:rFonts w:asciiTheme="minorBidi" w:hAnsiTheme="minorBidi" w:cstheme="minorBidi" w:hint="cs"/>
          <w:sz w:val="32"/>
          <w:szCs w:val="32"/>
          <w:cs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>
        <w:rPr>
          <w:rFonts w:asciiTheme="minorBidi" w:hAnsiTheme="minorBidi" w:cstheme="minorBidi"/>
          <w:sz w:val="32"/>
          <w:szCs w:val="32"/>
        </w:rPr>
        <w:t xml:space="preserve">4.42 </w:t>
      </w:r>
      <w:r>
        <w:rPr>
          <w:rFonts w:asciiTheme="minorBidi" w:hAnsiTheme="minorBidi" w:cstheme="minorBidi" w:hint="cs"/>
          <w:sz w:val="32"/>
          <w:szCs w:val="32"/>
          <w:cs/>
        </w:rPr>
        <w:t>หน้าออกรายงานการสั่งซื้อสินค้าแยกตามการชำระเงิน</w:t>
      </w:r>
    </w:p>
    <w:p w14:paraId="25C1132B" w14:textId="5A8ED9B2" w:rsidR="004E1B96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354262D9" w14:textId="56D66224" w:rsidR="00184B11" w:rsidRDefault="00184B11" w:rsidP="00C274B5">
      <w:pPr>
        <w:tabs>
          <w:tab w:val="left" w:pos="1672"/>
        </w:tabs>
        <w:jc w:val="thaiDistribute"/>
        <w:rPr>
          <w:rFonts w:asciiTheme="minorBidi" w:hAnsiTheme="minorBidi" w:cstheme="minorBidi" w:hint="cs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>43.</w:t>
      </w:r>
      <w:r>
        <w:rPr>
          <w:rFonts w:asciiTheme="minorBidi" w:hAnsiTheme="minorBidi" w:cstheme="minorBidi" w:hint="cs"/>
          <w:sz w:val="32"/>
          <w:szCs w:val="32"/>
          <w:cs/>
        </w:rPr>
        <w:t>หน้าออกรายงานการจัดส่งสินค้า เพื่อดูว่ารหัสการสั่งซื้อนั้นๆ ได้ทำการจัดส่งสินค้า หรือยังไม่ได้ทำการจัดส่ง</w:t>
      </w:r>
      <w:r>
        <w:rPr>
          <w:rFonts w:asciiTheme="minorBidi" w:hAnsiTheme="minorBidi" w:cstheme="minorBidi"/>
          <w:sz w:val="32"/>
          <w:szCs w:val="32"/>
        </w:rPr>
        <w:t xml:space="preserve"> 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ดังภาพที่ </w:t>
      </w:r>
      <w:r>
        <w:rPr>
          <w:rFonts w:asciiTheme="minorBidi" w:hAnsiTheme="minorBidi" w:cstheme="minorBidi"/>
          <w:sz w:val="32"/>
          <w:szCs w:val="32"/>
        </w:rPr>
        <w:t>4.43</w:t>
      </w:r>
    </w:p>
    <w:p w14:paraId="42195933" w14:textId="2F88006A" w:rsidR="004E1B96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4E1B96">
        <w:rPr>
          <w:rFonts w:asciiTheme="minorBidi" w:hAnsiTheme="minorBidi" w:cstheme="minorBidi"/>
          <w:sz w:val="32"/>
          <w:szCs w:val="32"/>
        </w:rPr>
        <w:drawing>
          <wp:inline distT="0" distB="0" distL="0" distR="0" wp14:anchorId="161B7C2C" wp14:editId="7698CD09">
            <wp:extent cx="5264785" cy="2586990"/>
            <wp:effectExtent l="19050" t="19050" r="12065" b="22860"/>
            <wp:docPr id="102" name="Picture 10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&#10;&#10;Description automatically generated with medium confidence"/>
                    <pic:cNvPicPr/>
                  </pic:nvPicPr>
                  <pic:blipFill rotWithShape="1">
                    <a:blip r:embed="rId100"/>
                    <a:srcRect t="8284" r="827"/>
                    <a:stretch/>
                  </pic:blipFill>
                  <pic:spPr bwMode="auto">
                    <a:xfrm>
                      <a:off x="0" y="0"/>
                      <a:ext cx="5267215" cy="25881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4A306" w14:textId="694B6797" w:rsidR="004E1B96" w:rsidRDefault="00184B11" w:rsidP="00184B11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>
        <w:rPr>
          <w:rFonts w:asciiTheme="minorBidi" w:hAnsiTheme="minorBidi" w:cstheme="minorBidi"/>
          <w:sz w:val="32"/>
          <w:szCs w:val="32"/>
        </w:rPr>
        <w:t xml:space="preserve">4.43 </w:t>
      </w:r>
      <w:r>
        <w:rPr>
          <w:rFonts w:asciiTheme="minorBidi" w:hAnsiTheme="minorBidi" w:cstheme="minorBidi" w:hint="cs"/>
          <w:sz w:val="32"/>
          <w:szCs w:val="32"/>
          <w:cs/>
        </w:rPr>
        <w:t>หน้าออกรายงานการจัดส่งสินค้า</w:t>
      </w:r>
    </w:p>
    <w:p w14:paraId="2E8954B6" w14:textId="65838CE0" w:rsidR="004E1B96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02C06783" w14:textId="5EFEB8C5" w:rsidR="004E1B96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6D0349FC" w14:textId="77777777" w:rsidR="00184B11" w:rsidRDefault="00184B11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66673157" w14:textId="14C61CCC" w:rsidR="004E1B96" w:rsidRDefault="00184B11" w:rsidP="00C274B5">
      <w:pPr>
        <w:tabs>
          <w:tab w:val="left" w:pos="1672"/>
        </w:tabs>
        <w:jc w:val="thaiDistribute"/>
        <w:rPr>
          <w:rFonts w:asciiTheme="minorBidi" w:hAnsiTheme="minorBidi" w:cstheme="minorBidi" w:hint="cs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lastRenderedPageBreak/>
        <w:t>44.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หน้าออกรายงานการจัดส่งแยกตามพื้นที่ เพื่อดูว่าพื้นที่ไหนมีการสั่งซื้อเข้ามาในระบบมากที่สุด ดังภาพที่ </w:t>
      </w:r>
      <w:r>
        <w:rPr>
          <w:rFonts w:asciiTheme="minorBidi" w:hAnsiTheme="minorBidi" w:cstheme="minorBidi"/>
          <w:sz w:val="32"/>
          <w:szCs w:val="32"/>
        </w:rPr>
        <w:t>4.44</w:t>
      </w:r>
    </w:p>
    <w:p w14:paraId="729D3DBC" w14:textId="797FD28C" w:rsidR="004E1B96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4E1B96">
        <w:rPr>
          <w:rFonts w:asciiTheme="minorBidi" w:hAnsiTheme="minorBidi" w:cstheme="minorBidi"/>
          <w:sz w:val="32"/>
          <w:szCs w:val="32"/>
        </w:rPr>
        <w:drawing>
          <wp:inline distT="0" distB="0" distL="0" distR="0" wp14:anchorId="05341307" wp14:editId="77617FE7">
            <wp:extent cx="5240458" cy="2569210"/>
            <wp:effectExtent l="19050" t="19050" r="17780" b="21590"/>
            <wp:docPr id="103" name="Picture 10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able&#10;&#10;Description automatically generated"/>
                    <pic:cNvPicPr/>
                  </pic:nvPicPr>
                  <pic:blipFill rotWithShape="1">
                    <a:blip r:embed="rId101"/>
                    <a:srcRect t="8939" r="1313"/>
                    <a:stretch/>
                  </pic:blipFill>
                  <pic:spPr bwMode="auto">
                    <a:xfrm>
                      <a:off x="0" y="0"/>
                      <a:ext cx="5241441" cy="25696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D2C09" w14:textId="286414DD" w:rsidR="00184B11" w:rsidRDefault="00184B11" w:rsidP="00184B11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>
        <w:rPr>
          <w:rFonts w:asciiTheme="minorBidi" w:hAnsiTheme="minorBidi" w:cstheme="minorBidi"/>
          <w:sz w:val="32"/>
          <w:szCs w:val="32"/>
        </w:rPr>
        <w:t xml:space="preserve">4.44 </w:t>
      </w:r>
      <w:r>
        <w:rPr>
          <w:rFonts w:asciiTheme="minorBidi" w:hAnsiTheme="minorBidi" w:cstheme="minorBidi" w:hint="cs"/>
          <w:sz w:val="32"/>
          <w:szCs w:val="32"/>
          <w:cs/>
        </w:rPr>
        <w:t>หน้าออกรายงานการจัดส่งแยกตามพื้นที่</w:t>
      </w:r>
    </w:p>
    <w:p w14:paraId="2281341C" w14:textId="77777777" w:rsidR="00184B11" w:rsidRDefault="00184B11" w:rsidP="00184B11">
      <w:pPr>
        <w:tabs>
          <w:tab w:val="left" w:pos="1672"/>
        </w:tabs>
        <w:jc w:val="center"/>
        <w:rPr>
          <w:rFonts w:asciiTheme="minorBidi" w:hAnsiTheme="minorBidi" w:cstheme="minorBidi" w:hint="cs"/>
          <w:sz w:val="32"/>
          <w:szCs w:val="32"/>
        </w:rPr>
      </w:pPr>
    </w:p>
    <w:p w14:paraId="6D8A2029" w14:textId="311F777B" w:rsidR="004E1B96" w:rsidRDefault="00184B11" w:rsidP="00C274B5">
      <w:pPr>
        <w:tabs>
          <w:tab w:val="left" w:pos="1672"/>
        </w:tabs>
        <w:jc w:val="thaiDistribute"/>
        <w:rPr>
          <w:rFonts w:asciiTheme="minorBidi" w:hAnsiTheme="minorBidi" w:cstheme="minorBidi" w:hint="cs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>45.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หน้าออกรายงานต้นทุนกำไร โดยจะแสดง ต้นทุน รายได้ และกำไร ดังภาพที่ </w:t>
      </w:r>
      <w:r>
        <w:rPr>
          <w:rFonts w:asciiTheme="minorBidi" w:hAnsiTheme="minorBidi" w:cstheme="minorBidi"/>
          <w:sz w:val="32"/>
          <w:szCs w:val="32"/>
        </w:rPr>
        <w:t>4.45</w:t>
      </w:r>
    </w:p>
    <w:p w14:paraId="2BB925A5" w14:textId="0501C645" w:rsidR="004E1B96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4E1B96">
        <w:rPr>
          <w:rFonts w:asciiTheme="minorBidi" w:hAnsiTheme="minorBidi" w:cstheme="minorBidi"/>
          <w:sz w:val="32"/>
          <w:szCs w:val="32"/>
        </w:rPr>
        <w:drawing>
          <wp:inline distT="0" distB="0" distL="0" distR="0" wp14:anchorId="301FEA28" wp14:editId="008D7F29">
            <wp:extent cx="5259070" cy="2575560"/>
            <wp:effectExtent l="19050" t="19050" r="17780" b="15240"/>
            <wp:docPr id="104" name="Picture 104" descr="Graphical user interface, 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Word&#10;&#10;Description automatically generated with medium confidence"/>
                    <pic:cNvPicPr/>
                  </pic:nvPicPr>
                  <pic:blipFill rotWithShape="1">
                    <a:blip r:embed="rId102"/>
                    <a:srcRect t="8715" r="963"/>
                    <a:stretch/>
                  </pic:blipFill>
                  <pic:spPr bwMode="auto">
                    <a:xfrm>
                      <a:off x="0" y="0"/>
                      <a:ext cx="5259964" cy="25759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CAA19" w14:textId="2C204CBA" w:rsidR="004E1B96" w:rsidRDefault="00184B11" w:rsidP="00184B11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>
        <w:rPr>
          <w:rFonts w:asciiTheme="minorBidi" w:hAnsiTheme="minorBidi" w:cstheme="minorBidi"/>
          <w:sz w:val="32"/>
          <w:szCs w:val="32"/>
        </w:rPr>
        <w:t xml:space="preserve">4.45 </w:t>
      </w:r>
      <w:r>
        <w:rPr>
          <w:rFonts w:asciiTheme="minorBidi" w:hAnsiTheme="minorBidi" w:cstheme="minorBidi" w:hint="cs"/>
          <w:sz w:val="32"/>
          <w:szCs w:val="32"/>
          <w:cs/>
        </w:rPr>
        <w:t>หน้าออกรายงานต้นทุนกำไร โดยจะแสดง ต้นทุน รายได้ และกำไร</w:t>
      </w:r>
    </w:p>
    <w:p w14:paraId="6E2C4F56" w14:textId="34EC994B" w:rsidR="00184B11" w:rsidRDefault="00184B11" w:rsidP="00184B11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73C1A03E" w14:textId="4F5406D5" w:rsidR="00184B11" w:rsidRDefault="00184B11" w:rsidP="00184B11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65970965" w14:textId="77777777" w:rsidR="00184B11" w:rsidRDefault="00184B11" w:rsidP="00184B11">
      <w:pPr>
        <w:tabs>
          <w:tab w:val="left" w:pos="1672"/>
        </w:tabs>
        <w:jc w:val="center"/>
        <w:rPr>
          <w:rFonts w:asciiTheme="minorBidi" w:hAnsiTheme="minorBidi" w:cstheme="minorBidi"/>
          <w:sz w:val="32"/>
          <w:szCs w:val="32"/>
        </w:rPr>
      </w:pPr>
    </w:p>
    <w:p w14:paraId="77E58D6B" w14:textId="77777777" w:rsidR="00184B11" w:rsidRDefault="00184B11" w:rsidP="00184B11">
      <w:pPr>
        <w:tabs>
          <w:tab w:val="left" w:pos="1672"/>
        </w:tabs>
        <w:jc w:val="center"/>
        <w:rPr>
          <w:rFonts w:asciiTheme="minorBidi" w:hAnsiTheme="minorBidi" w:cstheme="minorBidi" w:hint="cs"/>
          <w:sz w:val="32"/>
          <w:szCs w:val="32"/>
          <w:cs/>
        </w:rPr>
      </w:pPr>
    </w:p>
    <w:p w14:paraId="0B21F0EE" w14:textId="6980736D" w:rsidR="004E1B96" w:rsidRDefault="00184B11" w:rsidP="00C274B5">
      <w:pPr>
        <w:tabs>
          <w:tab w:val="left" w:pos="1672"/>
        </w:tabs>
        <w:jc w:val="thaiDistribute"/>
        <w:rPr>
          <w:rFonts w:asciiTheme="minorBidi" w:hAnsiTheme="minorBidi" w:cstheme="minorBidi" w:hint="cs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lastRenderedPageBreak/>
        <w:t>46.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หน้าออกรายงานการจัดเตรียมสินค้าเพื่อนำส่ง โดยจะแสดงจำนวนรายการ ราคารวม วันที่ และสามารถคลิกดูรายละเอียดได้ ดังภาพที่ </w:t>
      </w:r>
      <w:r>
        <w:rPr>
          <w:rFonts w:asciiTheme="minorBidi" w:hAnsiTheme="minorBidi" w:cstheme="minorBidi"/>
          <w:sz w:val="32"/>
          <w:szCs w:val="32"/>
        </w:rPr>
        <w:t>4.46</w:t>
      </w:r>
    </w:p>
    <w:p w14:paraId="04B3C9E2" w14:textId="08DCB863" w:rsidR="004E1B96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4E1B96">
        <w:rPr>
          <w:rFonts w:asciiTheme="minorBidi" w:hAnsiTheme="minorBidi" w:cstheme="minorBidi"/>
          <w:sz w:val="32"/>
          <w:szCs w:val="32"/>
        </w:rPr>
        <w:drawing>
          <wp:inline distT="0" distB="0" distL="0" distR="0" wp14:anchorId="4F55D28E" wp14:editId="2D0EC420">
            <wp:extent cx="5253071" cy="2581910"/>
            <wp:effectExtent l="19050" t="19050" r="24130" b="27940"/>
            <wp:docPr id="105" name="Picture 10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able&#10;&#10;Description automatically generated"/>
                    <pic:cNvPicPr/>
                  </pic:nvPicPr>
                  <pic:blipFill rotWithShape="1">
                    <a:blip r:embed="rId103"/>
                    <a:srcRect t="8492" r="1078"/>
                    <a:stretch/>
                  </pic:blipFill>
                  <pic:spPr bwMode="auto">
                    <a:xfrm>
                      <a:off x="0" y="0"/>
                      <a:ext cx="5253875" cy="2582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A7021" w14:textId="1C307A35" w:rsidR="004E1B96" w:rsidRDefault="00184B11" w:rsidP="00184B11">
      <w:pPr>
        <w:tabs>
          <w:tab w:val="left" w:pos="1672"/>
        </w:tabs>
        <w:jc w:val="center"/>
        <w:rPr>
          <w:rFonts w:asciiTheme="minorBidi" w:hAnsiTheme="minorBidi" w:cstheme="minorBidi" w:hint="cs"/>
          <w:sz w:val="32"/>
          <w:szCs w:val="32"/>
          <w:cs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>
        <w:rPr>
          <w:rFonts w:asciiTheme="minorBidi" w:hAnsiTheme="minorBidi" w:cstheme="minorBidi"/>
          <w:sz w:val="32"/>
          <w:szCs w:val="32"/>
        </w:rPr>
        <w:t xml:space="preserve">4.46 </w:t>
      </w:r>
      <w:r>
        <w:rPr>
          <w:rFonts w:asciiTheme="minorBidi" w:hAnsiTheme="minorBidi" w:cstheme="minorBidi" w:hint="cs"/>
          <w:sz w:val="32"/>
          <w:szCs w:val="32"/>
          <w:cs/>
        </w:rPr>
        <w:t>หน้าออกรายงานการจัดเตรียมสินค้าเพื่อนำส่ง</w:t>
      </w:r>
    </w:p>
    <w:p w14:paraId="65338E2A" w14:textId="05E1D28E" w:rsidR="004E1B96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43573746" w14:textId="4F19E455" w:rsidR="004E1B96" w:rsidRDefault="00184B11" w:rsidP="00C274B5">
      <w:pPr>
        <w:tabs>
          <w:tab w:val="left" w:pos="1672"/>
        </w:tabs>
        <w:jc w:val="thaiDistribute"/>
        <w:rPr>
          <w:rFonts w:asciiTheme="minorBidi" w:hAnsiTheme="minorBidi" w:cstheme="minorBidi" w:hint="cs"/>
          <w:sz w:val="32"/>
          <w:szCs w:val="32"/>
          <w:cs/>
        </w:rPr>
      </w:pPr>
      <w:r>
        <w:rPr>
          <w:rFonts w:asciiTheme="minorBidi" w:hAnsiTheme="minorBidi" w:cstheme="minorBidi"/>
          <w:sz w:val="32"/>
          <w:szCs w:val="32"/>
        </w:rPr>
        <w:t>47.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หน้ารายละเอียดการจัดเตรียมสินค้าเพื่อนำส่ง โดยจะแสดงข้อมูลรายละเอียดต่างๆของการสั่งซื้อนั้น เพื่อให้ผู้จัดส่งเตรียมสินค้าตามรายการ ดังภาพที่ </w:t>
      </w:r>
      <w:r>
        <w:rPr>
          <w:rFonts w:asciiTheme="minorBidi" w:hAnsiTheme="minorBidi" w:cstheme="minorBidi"/>
          <w:sz w:val="32"/>
          <w:szCs w:val="32"/>
        </w:rPr>
        <w:t>4.47</w:t>
      </w:r>
    </w:p>
    <w:p w14:paraId="440C738D" w14:textId="03F06049" w:rsidR="004E1B96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4E1B96">
        <w:rPr>
          <w:rFonts w:asciiTheme="minorBidi" w:hAnsiTheme="minorBidi" w:cstheme="minorBidi"/>
          <w:sz w:val="32"/>
          <w:szCs w:val="32"/>
        </w:rPr>
        <w:drawing>
          <wp:inline distT="0" distB="0" distL="0" distR="0" wp14:anchorId="0063F76B" wp14:editId="4F7BDFDC">
            <wp:extent cx="5221540" cy="2575560"/>
            <wp:effectExtent l="19050" t="19050" r="17780" b="15240"/>
            <wp:docPr id="107" name="Picture 10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, email&#10;&#10;Description automatically generated"/>
                    <pic:cNvPicPr/>
                  </pic:nvPicPr>
                  <pic:blipFill rotWithShape="1">
                    <a:blip r:embed="rId104"/>
                    <a:srcRect t="8715" r="1670"/>
                    <a:stretch/>
                  </pic:blipFill>
                  <pic:spPr bwMode="auto">
                    <a:xfrm>
                      <a:off x="0" y="0"/>
                      <a:ext cx="5222428" cy="25759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A7A8E" w14:textId="6B2B7A5E" w:rsidR="004E1B96" w:rsidRDefault="00184B11" w:rsidP="00184B11">
      <w:pPr>
        <w:tabs>
          <w:tab w:val="left" w:pos="1672"/>
        </w:tabs>
        <w:jc w:val="center"/>
        <w:rPr>
          <w:rFonts w:asciiTheme="minorBidi" w:hAnsiTheme="minorBidi" w:cstheme="minorBidi" w:hint="cs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ภาพที่ </w:t>
      </w:r>
      <w:r>
        <w:rPr>
          <w:rFonts w:asciiTheme="minorBidi" w:hAnsiTheme="minorBidi" w:cstheme="minorBidi"/>
          <w:sz w:val="32"/>
          <w:szCs w:val="32"/>
        </w:rPr>
        <w:t xml:space="preserve">4.47 </w:t>
      </w:r>
      <w:r>
        <w:rPr>
          <w:rFonts w:asciiTheme="minorBidi" w:hAnsiTheme="minorBidi" w:cstheme="minorBidi" w:hint="cs"/>
          <w:sz w:val="32"/>
          <w:szCs w:val="32"/>
          <w:cs/>
        </w:rPr>
        <w:t>หน้ารายละเอียดการจัดเตรียมสินค้าเพื่อนำส่ง</w:t>
      </w:r>
    </w:p>
    <w:p w14:paraId="51DBAA63" w14:textId="7E025FCE" w:rsidR="004E1B96" w:rsidRPr="00CA7636" w:rsidRDefault="004E1B96" w:rsidP="00C274B5">
      <w:pPr>
        <w:tabs>
          <w:tab w:val="left" w:pos="1672"/>
        </w:tabs>
        <w:jc w:val="thaiDistribute"/>
        <w:rPr>
          <w:rFonts w:asciiTheme="minorBidi" w:hAnsiTheme="minorBidi" w:cstheme="minorBidi" w:hint="cs"/>
          <w:sz w:val="32"/>
          <w:szCs w:val="32"/>
          <w:cs/>
        </w:rPr>
      </w:pPr>
    </w:p>
    <w:p w14:paraId="53282046" w14:textId="77777777" w:rsidR="004E5F58" w:rsidRPr="00CA7636" w:rsidRDefault="004E5F58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68EB27D2" w14:textId="77777777" w:rsidR="00710F03" w:rsidRPr="00CA7636" w:rsidRDefault="00710F03" w:rsidP="00C274B5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cs/>
        </w:rPr>
        <w:sectPr w:rsidR="00710F03" w:rsidRPr="00CA7636" w:rsidSect="0043609E">
          <w:pgSz w:w="11906" w:h="16838" w:code="9"/>
          <w:pgMar w:top="2160" w:right="1411" w:bottom="1411" w:left="2131" w:header="1411" w:footer="706" w:gutter="0"/>
          <w:cols w:space="708"/>
          <w:titlePg/>
          <w:docGrid w:linePitch="360"/>
        </w:sectPr>
      </w:pPr>
    </w:p>
    <w:p w14:paraId="5FBE9F70" w14:textId="35230688" w:rsidR="00115353" w:rsidRPr="006C756F" w:rsidRDefault="006C756F" w:rsidP="00C13B52">
      <w:pPr>
        <w:tabs>
          <w:tab w:val="left" w:pos="1672"/>
        </w:tabs>
        <w:jc w:val="thaiDistribute"/>
        <w:rPr>
          <w:rFonts w:asciiTheme="minorBidi" w:hAnsiTheme="minorBidi" w:cstheme="minorBidi"/>
          <w:b/>
          <w:bCs/>
          <w:sz w:val="36"/>
          <w:szCs w:val="36"/>
        </w:rPr>
      </w:pPr>
      <w:r w:rsidRPr="006C756F">
        <w:rPr>
          <w:rFonts w:asciiTheme="minorBidi" w:hAnsiTheme="minorBidi" w:cstheme="minorBidi"/>
          <w:b/>
          <w:bCs/>
          <w:sz w:val="36"/>
          <w:szCs w:val="36"/>
        </w:rPr>
        <w:lastRenderedPageBreak/>
        <w:t>2.</w:t>
      </w:r>
      <w:r w:rsidR="00CA7636" w:rsidRPr="006C756F">
        <w:rPr>
          <w:rFonts w:asciiTheme="minorBidi" w:hAnsiTheme="minorBidi" w:cstheme="minorBidi"/>
          <w:b/>
          <w:bCs/>
          <w:sz w:val="36"/>
          <w:szCs w:val="36"/>
          <w:cs/>
        </w:rPr>
        <w:t>ผลการดำเนินการศึกษา</w:t>
      </w:r>
    </w:p>
    <w:p w14:paraId="3FE12587" w14:textId="3D17BFAC" w:rsidR="00CA7636" w:rsidRPr="006C756F" w:rsidRDefault="00CA7636" w:rsidP="00CA7636">
      <w:pPr>
        <w:tabs>
          <w:tab w:val="left" w:pos="720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sz w:val="32"/>
          <w:szCs w:val="32"/>
          <w:cs/>
        </w:rPr>
        <w:tab/>
        <w:t>งานวิจัยเป็นงานวิจัยเรื่อง ระบบสารสนเทศจำหน่ายน้ำดื่มบ้านเพชรไพรวัลย์ เพื่อในเข้าใช้งานระบบ การออกแบบ การนำไปใช้ของระบบและข้อมูลของผู้ใช้ เพื่อให้ระบบสารสนเทศมีความเหมาะสมและครบถ้วน ตรงตามความต้องการของผู้ใช้งาน</w:t>
      </w:r>
    </w:p>
    <w:p w14:paraId="70CFE198" w14:textId="44269F5A" w:rsidR="00CA7636" w:rsidRPr="006C756F" w:rsidRDefault="00CA7636" w:rsidP="00C13B52">
      <w:pPr>
        <w:tabs>
          <w:tab w:val="left" w:pos="1672"/>
        </w:tabs>
        <w:jc w:val="thaiDistribute"/>
        <w:rPr>
          <w:rFonts w:asciiTheme="minorBidi" w:hAnsiTheme="minorBidi" w:cstheme="minorBidi"/>
          <w:b/>
          <w:bCs/>
          <w:sz w:val="36"/>
          <w:szCs w:val="36"/>
        </w:rPr>
      </w:pPr>
      <w:r w:rsidRPr="006C756F">
        <w:rPr>
          <w:rFonts w:asciiTheme="minorBidi" w:hAnsiTheme="minorBidi" w:cstheme="minorBidi"/>
          <w:b/>
          <w:bCs/>
          <w:sz w:val="36"/>
          <w:szCs w:val="36"/>
          <w:cs/>
        </w:rPr>
        <w:t>ประชากรและกลุ่มตัวอย่าง</w:t>
      </w:r>
    </w:p>
    <w:p w14:paraId="18BC223B" w14:textId="6350D186" w:rsidR="00CA7636" w:rsidRPr="006C756F" w:rsidRDefault="00CA7636" w:rsidP="00CA7636">
      <w:pPr>
        <w:tabs>
          <w:tab w:val="left" w:pos="720"/>
          <w:tab w:val="left" w:pos="810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sz w:val="32"/>
          <w:szCs w:val="32"/>
          <w:cs/>
        </w:rPr>
        <w:tab/>
        <w:t xml:space="preserve">ประชากรในการศึกษาครั้งนี้ กลุ่มผู้ใช้งานจริงและผู้สนใจในระบบ จำนวน </w:t>
      </w:r>
      <w:r w:rsidRPr="006C756F">
        <w:rPr>
          <w:rFonts w:asciiTheme="minorBidi" w:hAnsiTheme="minorBidi" w:cstheme="minorBidi"/>
          <w:sz w:val="32"/>
          <w:szCs w:val="32"/>
        </w:rPr>
        <w:t xml:space="preserve">10 </w:t>
      </w:r>
      <w:r w:rsidRPr="006C756F">
        <w:rPr>
          <w:rFonts w:asciiTheme="minorBidi" w:hAnsiTheme="minorBidi" w:cstheme="minorBidi"/>
          <w:sz w:val="32"/>
          <w:szCs w:val="32"/>
          <w:cs/>
        </w:rPr>
        <w:t xml:space="preserve">คน โดยแบ่งผลการศึกษาออกเป็น </w:t>
      </w:r>
      <w:r w:rsidRPr="006C756F">
        <w:rPr>
          <w:rFonts w:asciiTheme="minorBidi" w:hAnsiTheme="minorBidi" w:cstheme="minorBidi"/>
          <w:sz w:val="32"/>
          <w:szCs w:val="32"/>
        </w:rPr>
        <w:t xml:space="preserve">3 </w:t>
      </w:r>
      <w:r w:rsidRPr="006C756F">
        <w:rPr>
          <w:rFonts w:asciiTheme="minorBidi" w:hAnsiTheme="minorBidi" w:cstheme="minorBidi"/>
          <w:sz w:val="32"/>
          <w:szCs w:val="32"/>
          <w:cs/>
        </w:rPr>
        <w:t>ตอน ดังต่อไปนี้</w:t>
      </w:r>
    </w:p>
    <w:p w14:paraId="28C945E0" w14:textId="2BDFCCA8" w:rsidR="00CA7636" w:rsidRPr="006C756F" w:rsidRDefault="00CA7636" w:rsidP="00CA7636">
      <w:pPr>
        <w:tabs>
          <w:tab w:val="left" w:pos="1672"/>
        </w:tabs>
        <w:ind w:left="720"/>
        <w:jc w:val="thaiDistribute"/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sz w:val="32"/>
          <w:szCs w:val="32"/>
          <w:cs/>
        </w:rPr>
        <w:t xml:space="preserve">ตอนที่ </w:t>
      </w:r>
      <w:r w:rsidRPr="006C756F">
        <w:rPr>
          <w:rFonts w:asciiTheme="minorBidi" w:hAnsiTheme="minorBidi" w:cstheme="minorBidi"/>
          <w:sz w:val="32"/>
          <w:szCs w:val="32"/>
        </w:rPr>
        <w:t xml:space="preserve">1 </w:t>
      </w:r>
      <w:r w:rsidRPr="006C756F">
        <w:rPr>
          <w:rFonts w:asciiTheme="minorBidi" w:hAnsiTheme="minorBidi" w:cstheme="minorBidi"/>
          <w:sz w:val="32"/>
          <w:szCs w:val="32"/>
          <w:cs/>
        </w:rPr>
        <w:t>ข้อมูลของผู้ตอบแบบสอบถาม</w:t>
      </w:r>
    </w:p>
    <w:p w14:paraId="43BB1515" w14:textId="7F9FEAFD" w:rsidR="00CA7636" w:rsidRPr="006C756F" w:rsidRDefault="00CA7636" w:rsidP="00CA7636">
      <w:pPr>
        <w:tabs>
          <w:tab w:val="left" w:pos="1672"/>
        </w:tabs>
        <w:ind w:left="720"/>
        <w:jc w:val="thaiDistribute"/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sz w:val="32"/>
          <w:szCs w:val="32"/>
          <w:cs/>
        </w:rPr>
        <w:t xml:space="preserve">ตอนที่ </w:t>
      </w:r>
      <w:r w:rsidRPr="006C756F">
        <w:rPr>
          <w:rFonts w:asciiTheme="minorBidi" w:hAnsiTheme="minorBidi" w:cstheme="minorBidi"/>
          <w:sz w:val="32"/>
          <w:szCs w:val="32"/>
        </w:rPr>
        <w:t xml:space="preserve">2 </w:t>
      </w:r>
      <w:r w:rsidRPr="006C756F">
        <w:rPr>
          <w:rFonts w:asciiTheme="minorBidi" w:hAnsiTheme="minorBidi" w:cstheme="minorBidi"/>
          <w:sz w:val="32"/>
          <w:szCs w:val="32"/>
          <w:cs/>
        </w:rPr>
        <w:t>ข้อมูลแสดงความคิดเห็นของผู้ใช้งานระบบ</w:t>
      </w:r>
    </w:p>
    <w:p w14:paraId="3BCD9DD2" w14:textId="3BB807B5" w:rsidR="00CA7636" w:rsidRPr="006C756F" w:rsidRDefault="00CA7636" w:rsidP="00CA7636">
      <w:pPr>
        <w:tabs>
          <w:tab w:val="left" w:pos="1672"/>
        </w:tabs>
        <w:ind w:left="720"/>
        <w:jc w:val="thaiDistribute"/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sz w:val="32"/>
          <w:szCs w:val="32"/>
          <w:cs/>
        </w:rPr>
        <w:t xml:space="preserve">ตอนที่ </w:t>
      </w:r>
      <w:r w:rsidRPr="006C756F">
        <w:rPr>
          <w:rFonts w:asciiTheme="minorBidi" w:hAnsiTheme="minorBidi" w:cstheme="minorBidi"/>
          <w:sz w:val="32"/>
          <w:szCs w:val="32"/>
        </w:rPr>
        <w:t xml:space="preserve">3 </w:t>
      </w:r>
      <w:r w:rsidRPr="006C756F">
        <w:rPr>
          <w:rFonts w:asciiTheme="minorBidi" w:hAnsiTheme="minorBidi" w:cstheme="minorBidi"/>
          <w:sz w:val="32"/>
          <w:szCs w:val="32"/>
          <w:cs/>
        </w:rPr>
        <w:t>ข้อเสนอแนะเพิ่มเติม</w:t>
      </w:r>
    </w:p>
    <w:p w14:paraId="7FD7283C" w14:textId="4F9C6403" w:rsidR="00CA7636" w:rsidRPr="006C756F" w:rsidRDefault="006C756F" w:rsidP="00CA763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b/>
          <w:bCs/>
          <w:sz w:val="32"/>
          <w:szCs w:val="32"/>
          <w:cs/>
        </w:rPr>
        <w:t>ตอนที่</w:t>
      </w:r>
      <w:r w:rsidR="00CA7636" w:rsidRPr="006C756F">
        <w:rPr>
          <w:rFonts w:asciiTheme="minorBidi" w:hAnsiTheme="minorBidi" w:cstheme="minorBidi"/>
          <w:b/>
          <w:bCs/>
          <w:sz w:val="32"/>
          <w:szCs w:val="32"/>
          <w:cs/>
        </w:rPr>
        <w:t xml:space="preserve"> </w:t>
      </w:r>
      <w:r w:rsidR="00CA7636" w:rsidRPr="006C756F">
        <w:rPr>
          <w:rFonts w:asciiTheme="minorBidi" w:hAnsiTheme="minorBidi" w:cstheme="minorBidi"/>
          <w:b/>
          <w:bCs/>
          <w:sz w:val="32"/>
          <w:szCs w:val="32"/>
        </w:rPr>
        <w:t xml:space="preserve">1 </w:t>
      </w:r>
      <w:r w:rsidR="00CA7636" w:rsidRPr="006C756F">
        <w:rPr>
          <w:rFonts w:asciiTheme="minorBidi" w:hAnsiTheme="minorBidi" w:cstheme="minorBidi"/>
          <w:sz w:val="32"/>
          <w:szCs w:val="32"/>
          <w:cs/>
        </w:rPr>
        <w:t>ข้อมูลของผู้ตอบแบบสอบถาม</w:t>
      </w:r>
    </w:p>
    <w:p w14:paraId="3613FFF1" w14:textId="32BAB8E9" w:rsidR="00CA7636" w:rsidRPr="006C756F" w:rsidRDefault="00CA7636" w:rsidP="00CA7636">
      <w:pPr>
        <w:tabs>
          <w:tab w:val="left" w:pos="810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sz w:val="32"/>
          <w:szCs w:val="32"/>
          <w:cs/>
        </w:rPr>
        <w:tab/>
        <w:t xml:space="preserve">ในส่วนนี้เป็นการนำเสนอข้อมูลพื้นฐานทั่วไปของผู้ใช้งานระบบ ซึ่งจะมีข้อมูลเกี่ยวกับ เพศ ซึ่งมีรายละเอียดดังนี้ </w:t>
      </w:r>
    </w:p>
    <w:p w14:paraId="4054972A" w14:textId="6D421A56" w:rsidR="006C756F" w:rsidRPr="006C756F" w:rsidRDefault="006C756F" w:rsidP="006C756F">
      <w:pPr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b/>
          <w:bCs/>
          <w:sz w:val="32"/>
          <w:szCs w:val="32"/>
          <w:cs/>
        </w:rPr>
        <w:t xml:space="preserve">ตาราง </w:t>
      </w:r>
      <w:r w:rsidRPr="006C756F">
        <w:rPr>
          <w:rFonts w:asciiTheme="minorBidi" w:hAnsiTheme="minorBidi" w:cstheme="minorBidi"/>
          <w:b/>
          <w:bCs/>
          <w:sz w:val="32"/>
          <w:szCs w:val="32"/>
        </w:rPr>
        <w:t xml:space="preserve">4-1 </w:t>
      </w:r>
      <w:r w:rsidRPr="006C756F">
        <w:rPr>
          <w:rFonts w:asciiTheme="minorBidi" w:hAnsiTheme="minorBidi" w:cstheme="minorBidi"/>
          <w:sz w:val="32"/>
          <w:szCs w:val="32"/>
          <w:cs/>
        </w:rPr>
        <w:t xml:space="preserve">แสดงจำนวนและร้อยละโดยจำแนกตามข้อมูลของผู้ตอบแบบสอบถาม </w:t>
      </w:r>
      <w:r w:rsidRPr="006C756F">
        <w:rPr>
          <w:rFonts w:asciiTheme="minorBidi" w:hAnsiTheme="minorBidi" w:cstheme="minorBidi"/>
          <w:sz w:val="32"/>
          <w:szCs w:val="32"/>
        </w:rPr>
        <w:t>(N=100)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74"/>
        <w:gridCol w:w="2639"/>
        <w:gridCol w:w="2639"/>
      </w:tblGrid>
      <w:tr w:rsidR="00CA7636" w:rsidRPr="006C756F" w14:paraId="06989827" w14:textId="4AE807EA" w:rsidTr="00CA7636">
        <w:tc>
          <w:tcPr>
            <w:tcW w:w="3074" w:type="dxa"/>
          </w:tcPr>
          <w:p w14:paraId="6F3914A8" w14:textId="0A2B4E46" w:rsidR="00CA7636" w:rsidRPr="006C756F" w:rsidRDefault="00CA7636" w:rsidP="00CA7636">
            <w:pPr>
              <w:tabs>
                <w:tab w:val="left" w:pos="1672"/>
              </w:tabs>
              <w:jc w:val="thaiDistribute"/>
              <w:rPr>
                <w:rFonts w:asciiTheme="minorBidi" w:hAnsiTheme="minorBidi" w:cstheme="minorBidi"/>
                <w:b/>
                <w:bCs/>
                <w:sz w:val="32"/>
                <w:szCs w:val="32"/>
              </w:rPr>
            </w:pPr>
            <w:r w:rsidRPr="006C756F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ข้อมูลของผู้ตอบแบบสอบถาม</w:t>
            </w:r>
          </w:p>
        </w:tc>
        <w:tc>
          <w:tcPr>
            <w:tcW w:w="2639" w:type="dxa"/>
          </w:tcPr>
          <w:p w14:paraId="7BDA73C7" w14:textId="4D599E18" w:rsidR="00CA7636" w:rsidRPr="006C756F" w:rsidRDefault="00CA7636" w:rsidP="00CA7636">
            <w:pPr>
              <w:tabs>
                <w:tab w:val="left" w:pos="1672"/>
              </w:tabs>
              <w:jc w:val="thaiDistribute"/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</w:pPr>
            <w:r w:rsidRPr="006C756F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จำนวน</w:t>
            </w:r>
            <w:r w:rsidRPr="006C756F">
              <w:rPr>
                <w:rFonts w:asciiTheme="minorBidi" w:hAnsiTheme="minorBidi" w:cstheme="minorBidi"/>
                <w:b/>
                <w:bCs/>
                <w:sz w:val="32"/>
                <w:szCs w:val="32"/>
              </w:rPr>
              <w:t>(</w:t>
            </w:r>
            <w:r w:rsidR="006C756F" w:rsidRPr="006C756F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คน</w:t>
            </w:r>
            <w:r w:rsidRPr="006C756F">
              <w:rPr>
                <w:rFonts w:asciiTheme="minorBidi" w:hAnsiTheme="minorBidi" w:cstheme="minorBidi"/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2639" w:type="dxa"/>
          </w:tcPr>
          <w:p w14:paraId="42847672" w14:textId="3FC78A97" w:rsidR="00CA7636" w:rsidRPr="006C756F" w:rsidRDefault="00CA7636" w:rsidP="00CA7636">
            <w:pPr>
              <w:tabs>
                <w:tab w:val="left" w:pos="1672"/>
              </w:tabs>
              <w:jc w:val="thaiDistribute"/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</w:pPr>
            <w:r w:rsidRPr="006C756F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จำนวนร้อยละ</w:t>
            </w:r>
          </w:p>
        </w:tc>
      </w:tr>
      <w:tr w:rsidR="00CA7636" w:rsidRPr="006C756F" w14:paraId="59A93952" w14:textId="6EC0D677" w:rsidTr="00CA7636">
        <w:tc>
          <w:tcPr>
            <w:tcW w:w="3074" w:type="dxa"/>
          </w:tcPr>
          <w:p w14:paraId="2711B137" w14:textId="727A04AB" w:rsidR="00CA7636" w:rsidRPr="006C756F" w:rsidRDefault="00CA7636" w:rsidP="00CA7636">
            <w:pPr>
              <w:tabs>
                <w:tab w:val="left" w:pos="1672"/>
              </w:tabs>
              <w:jc w:val="thaiDistribute"/>
              <w:rPr>
                <w:rFonts w:asciiTheme="minorBidi" w:hAnsiTheme="minorBidi" w:cstheme="minorBidi"/>
                <w:b/>
                <w:bCs/>
                <w:sz w:val="32"/>
                <w:szCs w:val="32"/>
              </w:rPr>
            </w:pPr>
            <w:r w:rsidRPr="006C756F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ข้อมูลเพศ</w:t>
            </w:r>
          </w:p>
        </w:tc>
        <w:tc>
          <w:tcPr>
            <w:tcW w:w="2639" w:type="dxa"/>
          </w:tcPr>
          <w:p w14:paraId="6CC8426D" w14:textId="77777777" w:rsidR="00CA7636" w:rsidRPr="006C756F" w:rsidRDefault="00CA7636" w:rsidP="00CA7636">
            <w:pPr>
              <w:tabs>
                <w:tab w:val="left" w:pos="1672"/>
              </w:tabs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2639" w:type="dxa"/>
          </w:tcPr>
          <w:p w14:paraId="76F09860" w14:textId="77777777" w:rsidR="00CA7636" w:rsidRPr="006C756F" w:rsidRDefault="00CA7636" w:rsidP="00CA7636">
            <w:pPr>
              <w:tabs>
                <w:tab w:val="left" w:pos="1672"/>
              </w:tabs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CA7636" w:rsidRPr="006C756F" w14:paraId="4FA35FAA" w14:textId="0712928A" w:rsidTr="00CA7636">
        <w:tc>
          <w:tcPr>
            <w:tcW w:w="3074" w:type="dxa"/>
          </w:tcPr>
          <w:p w14:paraId="4C08E404" w14:textId="5AB2C977" w:rsidR="00CA7636" w:rsidRPr="006C756F" w:rsidRDefault="00CA7636" w:rsidP="00CA7636">
            <w:pPr>
              <w:pStyle w:val="ListParagraph"/>
              <w:numPr>
                <w:ilvl w:val="0"/>
                <w:numId w:val="28"/>
              </w:numPr>
              <w:tabs>
                <w:tab w:val="left" w:pos="1672"/>
              </w:tabs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 w:rsidRPr="006C756F">
              <w:rPr>
                <w:rFonts w:asciiTheme="minorBidi" w:hAnsiTheme="minorBidi" w:cstheme="minorBidi"/>
                <w:sz w:val="32"/>
                <w:szCs w:val="32"/>
                <w:cs/>
              </w:rPr>
              <w:t>ชาย</w:t>
            </w:r>
          </w:p>
        </w:tc>
        <w:tc>
          <w:tcPr>
            <w:tcW w:w="2639" w:type="dxa"/>
          </w:tcPr>
          <w:p w14:paraId="0C205682" w14:textId="77777777" w:rsidR="00CA7636" w:rsidRPr="006C756F" w:rsidRDefault="00CA7636" w:rsidP="00CA7636">
            <w:pPr>
              <w:tabs>
                <w:tab w:val="left" w:pos="1672"/>
              </w:tabs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2639" w:type="dxa"/>
          </w:tcPr>
          <w:p w14:paraId="6E8C6EC1" w14:textId="77777777" w:rsidR="00CA7636" w:rsidRPr="006C756F" w:rsidRDefault="00CA7636" w:rsidP="00CA7636">
            <w:pPr>
              <w:tabs>
                <w:tab w:val="left" w:pos="1672"/>
              </w:tabs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CA7636" w:rsidRPr="006C756F" w14:paraId="5BC877D5" w14:textId="1C81CBEA" w:rsidTr="00CA7636">
        <w:tc>
          <w:tcPr>
            <w:tcW w:w="3074" w:type="dxa"/>
          </w:tcPr>
          <w:p w14:paraId="4999DD91" w14:textId="09E22668" w:rsidR="00CA7636" w:rsidRPr="006C756F" w:rsidRDefault="00CA7636" w:rsidP="00CA7636">
            <w:pPr>
              <w:pStyle w:val="ListParagraph"/>
              <w:numPr>
                <w:ilvl w:val="0"/>
                <w:numId w:val="28"/>
              </w:numPr>
              <w:tabs>
                <w:tab w:val="left" w:pos="1672"/>
              </w:tabs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 w:rsidRPr="006C756F">
              <w:rPr>
                <w:rFonts w:asciiTheme="minorBidi" w:hAnsiTheme="minorBidi" w:cstheme="minorBidi"/>
                <w:sz w:val="32"/>
                <w:szCs w:val="32"/>
                <w:cs/>
              </w:rPr>
              <w:t>หญิง</w:t>
            </w:r>
          </w:p>
        </w:tc>
        <w:tc>
          <w:tcPr>
            <w:tcW w:w="2639" w:type="dxa"/>
          </w:tcPr>
          <w:p w14:paraId="2ED5D13A" w14:textId="77777777" w:rsidR="00CA7636" w:rsidRPr="006C756F" w:rsidRDefault="00CA7636" w:rsidP="00CA7636">
            <w:pPr>
              <w:tabs>
                <w:tab w:val="left" w:pos="1672"/>
              </w:tabs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2639" w:type="dxa"/>
          </w:tcPr>
          <w:p w14:paraId="3A7895C4" w14:textId="77777777" w:rsidR="00CA7636" w:rsidRPr="006C756F" w:rsidRDefault="00CA7636" w:rsidP="00CA7636">
            <w:pPr>
              <w:tabs>
                <w:tab w:val="left" w:pos="1672"/>
              </w:tabs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</w:tbl>
    <w:p w14:paraId="0215E68F" w14:textId="1BF95692" w:rsidR="00CA7636" w:rsidRPr="006C756F" w:rsidRDefault="006C756F" w:rsidP="006C756F">
      <w:pPr>
        <w:jc w:val="thaiDistribute"/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sz w:val="32"/>
          <w:szCs w:val="32"/>
          <w:cs/>
        </w:rPr>
        <w:t xml:space="preserve">กลุ่มตัวอย่างส่วนใหญ่เป็นเพศ   จำนวน  คน คิดเป็นร้อยละ มีสถานะส่วนใหญ่เป็น จำนวน คน คิดเป็นร้อยละ </w:t>
      </w:r>
    </w:p>
    <w:p w14:paraId="0E546228" w14:textId="77777777" w:rsidR="006C756F" w:rsidRPr="006C756F" w:rsidRDefault="006C756F" w:rsidP="006C756F">
      <w:pPr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b/>
          <w:bCs/>
          <w:sz w:val="32"/>
          <w:szCs w:val="32"/>
          <w:cs/>
        </w:rPr>
        <w:t xml:space="preserve">ตอนที่ </w:t>
      </w:r>
      <w:r w:rsidRPr="006C756F">
        <w:rPr>
          <w:rFonts w:asciiTheme="minorBidi" w:hAnsiTheme="minorBidi" w:cstheme="minorBidi"/>
          <w:b/>
          <w:bCs/>
          <w:sz w:val="32"/>
          <w:szCs w:val="32"/>
        </w:rPr>
        <w:t>2</w:t>
      </w:r>
      <w:r w:rsidRPr="006C756F">
        <w:rPr>
          <w:rFonts w:asciiTheme="minorBidi" w:hAnsiTheme="minorBidi" w:cstheme="minorBidi"/>
          <w:sz w:val="32"/>
          <w:szCs w:val="32"/>
          <w:cs/>
        </w:rPr>
        <w:t xml:space="preserve"> ข้อมูลแสดงความคิดเห็นของผู้ใช้บริการ</w:t>
      </w:r>
    </w:p>
    <w:p w14:paraId="5646402B" w14:textId="77777777" w:rsidR="006C756F" w:rsidRPr="006C756F" w:rsidRDefault="006C756F" w:rsidP="006C756F">
      <w:pPr>
        <w:rPr>
          <w:rFonts w:asciiTheme="minorBidi" w:hAnsiTheme="minorBidi" w:cstheme="minorBidi"/>
          <w:sz w:val="32"/>
          <w:szCs w:val="32"/>
          <w:cs/>
        </w:rPr>
      </w:pPr>
      <w:r w:rsidRPr="006C756F">
        <w:rPr>
          <w:rFonts w:asciiTheme="minorBidi" w:hAnsiTheme="minorBidi" w:cstheme="minorBidi"/>
          <w:sz w:val="32"/>
          <w:szCs w:val="32"/>
        </w:rPr>
        <w:tab/>
      </w:r>
      <w:r w:rsidRPr="006C756F">
        <w:rPr>
          <w:rFonts w:asciiTheme="minorBidi" w:hAnsiTheme="minorBidi" w:cstheme="minorBidi"/>
          <w:sz w:val="32"/>
          <w:szCs w:val="32"/>
          <w:cs/>
        </w:rPr>
        <w:t xml:space="preserve">ในส่วนนี้เป็นการนำเสนอข้อมูลแสดงความคิดเห็นของผู้ใช้ระบบ ซึ่งจะมีข้อมูลเกี่ยวกับ ด้านสาระสำคัญของระบบสารสนเทศ ด้านความสามารถการออกแบบ จำนวน </w:t>
      </w:r>
      <w:r w:rsidRPr="006C756F">
        <w:rPr>
          <w:rFonts w:asciiTheme="minorBidi" w:hAnsiTheme="minorBidi" w:cstheme="minorBidi"/>
          <w:sz w:val="32"/>
          <w:szCs w:val="32"/>
        </w:rPr>
        <w:t xml:space="preserve">16 </w:t>
      </w:r>
      <w:r w:rsidRPr="006C756F">
        <w:rPr>
          <w:rFonts w:asciiTheme="minorBidi" w:hAnsiTheme="minorBidi" w:cstheme="minorBidi"/>
          <w:sz w:val="32"/>
          <w:szCs w:val="32"/>
          <w:cs/>
        </w:rPr>
        <w:t xml:space="preserve">ข้อ โดยแบ่งระดับความพึงพอใจออกเป็น </w:t>
      </w:r>
      <w:r w:rsidRPr="006C756F">
        <w:rPr>
          <w:rFonts w:asciiTheme="minorBidi" w:hAnsiTheme="minorBidi" w:cstheme="minorBidi"/>
          <w:sz w:val="32"/>
          <w:szCs w:val="32"/>
        </w:rPr>
        <w:t xml:space="preserve">5 </w:t>
      </w:r>
      <w:r w:rsidRPr="006C756F">
        <w:rPr>
          <w:rFonts w:asciiTheme="minorBidi" w:hAnsiTheme="minorBidi" w:cstheme="minorBidi"/>
          <w:sz w:val="32"/>
          <w:szCs w:val="32"/>
          <w:cs/>
        </w:rPr>
        <w:t>ระดับ ดังนี้</w:t>
      </w:r>
    </w:p>
    <w:p w14:paraId="60188ED5" w14:textId="77777777" w:rsidR="006C756F" w:rsidRPr="006C756F" w:rsidRDefault="006C756F" w:rsidP="006C756F">
      <w:pPr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sz w:val="32"/>
          <w:szCs w:val="32"/>
        </w:rPr>
        <w:tab/>
      </w:r>
      <w:r w:rsidRPr="006C756F">
        <w:rPr>
          <w:rFonts w:asciiTheme="minorBidi" w:hAnsiTheme="minorBidi" w:cstheme="minorBidi"/>
          <w:sz w:val="32"/>
          <w:szCs w:val="32"/>
        </w:rPr>
        <w:tab/>
        <w:t xml:space="preserve">5 = </w:t>
      </w:r>
      <w:r w:rsidRPr="006C756F">
        <w:rPr>
          <w:rFonts w:asciiTheme="minorBidi" w:hAnsiTheme="minorBidi" w:cstheme="minorBidi"/>
          <w:sz w:val="32"/>
          <w:szCs w:val="32"/>
          <w:cs/>
        </w:rPr>
        <w:t>มากที่สุด</w:t>
      </w:r>
    </w:p>
    <w:p w14:paraId="292C59B9" w14:textId="77777777" w:rsidR="006C756F" w:rsidRPr="006C756F" w:rsidRDefault="006C756F" w:rsidP="006C756F">
      <w:pPr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sz w:val="32"/>
          <w:szCs w:val="32"/>
          <w:cs/>
        </w:rPr>
        <w:tab/>
      </w:r>
      <w:r w:rsidRPr="006C756F">
        <w:rPr>
          <w:rFonts w:asciiTheme="minorBidi" w:hAnsiTheme="minorBidi" w:cstheme="minorBidi"/>
          <w:sz w:val="32"/>
          <w:szCs w:val="32"/>
          <w:cs/>
        </w:rPr>
        <w:tab/>
      </w:r>
      <w:r w:rsidRPr="006C756F">
        <w:rPr>
          <w:rFonts w:asciiTheme="minorBidi" w:hAnsiTheme="minorBidi" w:cstheme="minorBidi"/>
          <w:sz w:val="32"/>
          <w:szCs w:val="32"/>
        </w:rPr>
        <w:t xml:space="preserve">4 = </w:t>
      </w:r>
      <w:r w:rsidRPr="006C756F">
        <w:rPr>
          <w:rFonts w:asciiTheme="minorBidi" w:hAnsiTheme="minorBidi" w:cstheme="minorBidi"/>
          <w:sz w:val="32"/>
          <w:szCs w:val="32"/>
          <w:cs/>
        </w:rPr>
        <w:t>มาก</w:t>
      </w:r>
    </w:p>
    <w:p w14:paraId="257AC79B" w14:textId="77777777" w:rsidR="006C756F" w:rsidRPr="006C756F" w:rsidRDefault="006C756F" w:rsidP="006C756F">
      <w:pPr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sz w:val="32"/>
          <w:szCs w:val="32"/>
        </w:rPr>
        <w:tab/>
      </w:r>
      <w:r w:rsidRPr="006C756F">
        <w:rPr>
          <w:rFonts w:asciiTheme="minorBidi" w:hAnsiTheme="minorBidi" w:cstheme="minorBidi"/>
          <w:sz w:val="32"/>
          <w:szCs w:val="32"/>
        </w:rPr>
        <w:tab/>
        <w:t xml:space="preserve">3 = </w:t>
      </w:r>
      <w:r w:rsidRPr="006C756F">
        <w:rPr>
          <w:rFonts w:asciiTheme="minorBidi" w:hAnsiTheme="minorBidi" w:cstheme="minorBidi"/>
          <w:sz w:val="32"/>
          <w:szCs w:val="32"/>
          <w:cs/>
        </w:rPr>
        <w:t>ปานกลาง</w:t>
      </w:r>
    </w:p>
    <w:p w14:paraId="72483E07" w14:textId="77777777" w:rsidR="006C756F" w:rsidRPr="006C756F" w:rsidRDefault="006C756F" w:rsidP="000730B9">
      <w:pPr>
        <w:ind w:left="720" w:firstLine="720"/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sz w:val="32"/>
          <w:szCs w:val="32"/>
        </w:rPr>
        <w:t xml:space="preserve">2 = </w:t>
      </w:r>
      <w:r w:rsidRPr="006C756F">
        <w:rPr>
          <w:rFonts w:asciiTheme="minorBidi" w:hAnsiTheme="minorBidi" w:cstheme="minorBidi"/>
          <w:sz w:val="32"/>
          <w:szCs w:val="32"/>
          <w:cs/>
        </w:rPr>
        <w:t>น้อย</w:t>
      </w:r>
    </w:p>
    <w:p w14:paraId="58807FA3" w14:textId="77777777" w:rsidR="006C756F" w:rsidRPr="006C756F" w:rsidRDefault="006C756F" w:rsidP="000730B9">
      <w:pPr>
        <w:ind w:left="720" w:firstLine="720"/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sz w:val="32"/>
          <w:szCs w:val="32"/>
        </w:rPr>
        <w:t>1 =</w:t>
      </w:r>
      <w:r w:rsidRPr="006C756F">
        <w:rPr>
          <w:rFonts w:asciiTheme="minorBidi" w:hAnsiTheme="minorBidi" w:cstheme="minorBidi"/>
          <w:sz w:val="32"/>
          <w:szCs w:val="32"/>
          <w:cs/>
        </w:rPr>
        <w:t xml:space="preserve"> น้อยที่สุด</w:t>
      </w:r>
    </w:p>
    <w:p w14:paraId="54AD7C09" w14:textId="77777777" w:rsidR="006C756F" w:rsidRPr="006C756F" w:rsidRDefault="006C756F" w:rsidP="006C756F">
      <w:pPr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sz w:val="32"/>
          <w:szCs w:val="32"/>
          <w:cs/>
        </w:rPr>
        <w:lastRenderedPageBreak/>
        <w:tab/>
        <w:t>จากระดับคะแนนการประเมิน ได้มีเกณฑ์การแปลความหมายแบบประเมินความพึงพอใจในการใช้ระบบรักษาสสภาพและคืนสภาพนักศึกษา ของมหาวิทยาลัยราชภัฏกำแพงเพชรโดยแบ่งเป็น</w:t>
      </w:r>
      <w:r w:rsidRPr="006C756F">
        <w:rPr>
          <w:rFonts w:asciiTheme="minorBidi" w:hAnsiTheme="minorBidi" w:cstheme="minorBidi"/>
          <w:sz w:val="32"/>
          <w:szCs w:val="32"/>
          <w:cs/>
        </w:rPr>
        <w:br/>
        <w:t>5 ระดับ ดังนี้</w:t>
      </w:r>
    </w:p>
    <w:p w14:paraId="1E7C4DB9" w14:textId="77777777" w:rsidR="006C756F" w:rsidRPr="006C756F" w:rsidRDefault="006C756F" w:rsidP="006C756F">
      <w:pPr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sz w:val="32"/>
          <w:szCs w:val="32"/>
          <w:cs/>
        </w:rPr>
        <w:tab/>
        <w:t>ค่าเฉลี่ยระหว่าง 4.51 - 5.00 หมายถึง พึงพอใจในระดับดีมาก</w:t>
      </w:r>
    </w:p>
    <w:p w14:paraId="21BE6DA1" w14:textId="77777777" w:rsidR="006C756F" w:rsidRPr="006C756F" w:rsidRDefault="006C756F" w:rsidP="006C756F">
      <w:pPr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sz w:val="32"/>
          <w:szCs w:val="32"/>
          <w:cs/>
        </w:rPr>
        <w:t>ค่าเฉลี่ยระหว่าง 3.51 - 4.50 หมายถึง พึงพอใจในระดับดี</w:t>
      </w:r>
    </w:p>
    <w:p w14:paraId="21806E8A" w14:textId="77777777" w:rsidR="006C756F" w:rsidRPr="006C756F" w:rsidRDefault="006C756F" w:rsidP="006C756F">
      <w:pPr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sz w:val="32"/>
          <w:szCs w:val="32"/>
          <w:cs/>
        </w:rPr>
        <w:t>ค่าเฉลี่ยระหว่าง 2.51 - 3.50 หมายถึง พึงพอใจในระดับปานกลาง</w:t>
      </w:r>
    </w:p>
    <w:p w14:paraId="571D6EAF" w14:textId="77777777" w:rsidR="006C756F" w:rsidRPr="006C756F" w:rsidRDefault="006C756F" w:rsidP="006C756F">
      <w:pPr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sz w:val="32"/>
          <w:szCs w:val="32"/>
          <w:cs/>
        </w:rPr>
        <w:t>ค่าเฉลี่ยระหว่าง 1.51 - 2.50 หมายถึง พึงพอใจในระดับน้อย</w:t>
      </w:r>
    </w:p>
    <w:p w14:paraId="1F2C2584" w14:textId="77777777" w:rsidR="006C756F" w:rsidRPr="006C756F" w:rsidRDefault="006C756F" w:rsidP="006C756F">
      <w:pPr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sz w:val="32"/>
          <w:szCs w:val="32"/>
          <w:cs/>
        </w:rPr>
        <w:t>ค่าเฉลี่ยระหว่าง 1.00 - 1.50 หมายถึง พึงพอใจในระดับควรปรับปรุง</w:t>
      </w:r>
    </w:p>
    <w:p w14:paraId="7BA7E8AE" w14:textId="77777777" w:rsidR="006C756F" w:rsidRPr="006C756F" w:rsidRDefault="006C756F" w:rsidP="006C756F">
      <w:pPr>
        <w:rPr>
          <w:rFonts w:asciiTheme="minorBidi" w:hAnsiTheme="minorBidi" w:cstheme="minorBidi"/>
          <w:sz w:val="32"/>
          <w:szCs w:val="32"/>
        </w:rPr>
      </w:pPr>
    </w:p>
    <w:p w14:paraId="73965019" w14:textId="77777777" w:rsidR="006C756F" w:rsidRPr="006C756F" w:rsidRDefault="006C756F" w:rsidP="006C756F">
      <w:pPr>
        <w:rPr>
          <w:rFonts w:asciiTheme="minorBidi" w:hAnsiTheme="minorBidi" w:cstheme="minorBidi"/>
          <w:sz w:val="32"/>
          <w:szCs w:val="32"/>
        </w:rPr>
      </w:pPr>
    </w:p>
    <w:p w14:paraId="688BB6B5" w14:textId="77777777" w:rsidR="006C756F" w:rsidRPr="006C756F" w:rsidRDefault="006C756F" w:rsidP="006C756F">
      <w:pPr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b/>
          <w:bCs/>
          <w:sz w:val="32"/>
          <w:szCs w:val="32"/>
          <w:cs/>
        </w:rPr>
        <w:t xml:space="preserve">ตาราง </w:t>
      </w:r>
      <w:r w:rsidRPr="006C756F">
        <w:rPr>
          <w:rFonts w:asciiTheme="minorBidi" w:hAnsiTheme="minorBidi" w:cstheme="minorBidi"/>
          <w:b/>
          <w:bCs/>
          <w:sz w:val="32"/>
          <w:szCs w:val="32"/>
        </w:rPr>
        <w:t>4-2</w:t>
      </w:r>
      <w:r w:rsidRPr="006C756F">
        <w:rPr>
          <w:rFonts w:asciiTheme="minorBidi" w:hAnsiTheme="minorBidi" w:cstheme="minorBidi"/>
          <w:sz w:val="32"/>
          <w:szCs w:val="32"/>
        </w:rPr>
        <w:t xml:space="preserve"> </w:t>
      </w:r>
      <w:r w:rsidRPr="006C756F">
        <w:rPr>
          <w:rFonts w:asciiTheme="minorBidi" w:hAnsiTheme="minorBidi" w:cstheme="minorBidi"/>
          <w:sz w:val="32"/>
          <w:szCs w:val="32"/>
          <w:cs/>
        </w:rPr>
        <w:t>ด้านสาระสำคัญของระบบ แสดงค่าเฉลี่ย (</w:t>
      </w:r>
      <w:r w:rsidRPr="006C756F">
        <w:rPr>
          <w:rFonts w:asciiTheme="minorBidi" w:hAnsiTheme="minorBidi" w:cstheme="minorBidi"/>
          <w:sz w:val="32"/>
          <w:szCs w:val="32"/>
        </w:rPr>
        <w:t xml:space="preserve">Mean) </w:t>
      </w:r>
      <w:r w:rsidRPr="006C756F">
        <w:rPr>
          <w:rFonts w:asciiTheme="minorBidi" w:hAnsiTheme="minorBidi" w:cstheme="minorBidi"/>
          <w:sz w:val="32"/>
          <w:szCs w:val="32"/>
          <w:cs/>
        </w:rPr>
        <w:t>และส่วนเบี่ยงเบนมาตรฐาน</w:t>
      </w:r>
      <w:r w:rsidRPr="006C756F">
        <w:rPr>
          <w:rFonts w:asciiTheme="minorBidi" w:hAnsiTheme="minorBidi" w:cstheme="minorBidi"/>
          <w:sz w:val="32"/>
          <w:szCs w:val="32"/>
        </w:rPr>
        <w:t xml:space="preserve"> </w:t>
      </w:r>
      <w:r w:rsidRPr="006C756F">
        <w:rPr>
          <w:rFonts w:asciiTheme="minorBidi" w:hAnsiTheme="minorBidi" w:cstheme="minorBidi"/>
          <w:sz w:val="32"/>
          <w:szCs w:val="32"/>
          <w:cs/>
        </w:rPr>
        <w:t>(</w:t>
      </w:r>
      <w:r w:rsidRPr="006C756F">
        <w:rPr>
          <w:rFonts w:asciiTheme="minorBidi" w:hAnsiTheme="minorBidi" w:cstheme="minorBidi"/>
          <w:sz w:val="32"/>
          <w:szCs w:val="32"/>
        </w:rPr>
        <w:t xml:space="preserve">Standard Deviation </w:t>
      </w:r>
      <w:r w:rsidRPr="006C756F">
        <w:rPr>
          <w:rFonts w:asciiTheme="minorBidi" w:hAnsiTheme="minorBidi" w:cstheme="minorBidi"/>
          <w:sz w:val="32"/>
          <w:szCs w:val="32"/>
          <w:cs/>
        </w:rPr>
        <w:t xml:space="preserve">หรือตัวย่อ </w:t>
      </w:r>
      <w:r w:rsidRPr="006C756F">
        <w:rPr>
          <w:rFonts w:asciiTheme="minorBidi" w:hAnsiTheme="minorBidi" w:cstheme="minorBidi"/>
          <w:sz w:val="32"/>
          <w:szCs w:val="32"/>
        </w:rPr>
        <w:t xml:space="preserve">S.D.) </w:t>
      </w:r>
      <w:r w:rsidRPr="006C756F">
        <w:rPr>
          <w:rFonts w:asciiTheme="minorBidi" w:hAnsiTheme="minorBidi" w:cstheme="minorBidi"/>
          <w:sz w:val="32"/>
          <w:szCs w:val="32"/>
          <w:cs/>
        </w:rPr>
        <w:t>ของผู้ตอบแบบสอบถาม</w:t>
      </w:r>
    </w:p>
    <w:tbl>
      <w:tblPr>
        <w:tblStyle w:val="TableGrid"/>
        <w:tblW w:w="8635" w:type="dxa"/>
        <w:tblLook w:val="04A0" w:firstRow="1" w:lastRow="0" w:firstColumn="1" w:lastColumn="0" w:noHBand="0" w:noVBand="1"/>
      </w:tblPr>
      <w:tblGrid>
        <w:gridCol w:w="4796"/>
        <w:gridCol w:w="982"/>
        <w:gridCol w:w="895"/>
        <w:gridCol w:w="1962"/>
      </w:tblGrid>
      <w:tr w:rsidR="006C756F" w:rsidRPr="006C756F" w14:paraId="03407585" w14:textId="77777777" w:rsidTr="00693810">
        <w:tc>
          <w:tcPr>
            <w:tcW w:w="4855" w:type="dxa"/>
          </w:tcPr>
          <w:p w14:paraId="52ED1FAF" w14:textId="77777777" w:rsidR="006C756F" w:rsidRPr="006C756F" w:rsidRDefault="006C756F" w:rsidP="006C756F">
            <w:pPr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</w:pPr>
            <w:r w:rsidRPr="006C756F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หัวข้อแบบสอบถาม</w:t>
            </w:r>
          </w:p>
        </w:tc>
        <w:tc>
          <w:tcPr>
            <w:tcW w:w="900" w:type="dxa"/>
          </w:tcPr>
          <w:p w14:paraId="6DE565EC" w14:textId="77777777" w:rsidR="006C756F" w:rsidRPr="006C756F" w:rsidRDefault="006C756F" w:rsidP="006C756F">
            <w:pPr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</w:pPr>
            <w:r w:rsidRPr="006C756F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900" w:type="dxa"/>
          </w:tcPr>
          <w:p w14:paraId="1483F76A" w14:textId="77777777" w:rsidR="006C756F" w:rsidRPr="006C756F" w:rsidRDefault="006C756F" w:rsidP="006C756F">
            <w:pPr>
              <w:rPr>
                <w:rFonts w:asciiTheme="minorBidi" w:hAnsiTheme="minorBidi" w:cstheme="minorBidi"/>
                <w:b/>
                <w:bCs/>
                <w:sz w:val="32"/>
                <w:szCs w:val="32"/>
              </w:rPr>
            </w:pPr>
            <w:r w:rsidRPr="006C756F">
              <w:rPr>
                <w:rFonts w:asciiTheme="minorBidi" w:hAnsiTheme="minorBidi" w:cstheme="minorBidi"/>
                <w:b/>
                <w:bCs/>
                <w:sz w:val="32"/>
                <w:szCs w:val="32"/>
              </w:rPr>
              <w:t>S.D.</w:t>
            </w:r>
          </w:p>
        </w:tc>
        <w:tc>
          <w:tcPr>
            <w:tcW w:w="1980" w:type="dxa"/>
          </w:tcPr>
          <w:p w14:paraId="25B7478B" w14:textId="77777777" w:rsidR="006C756F" w:rsidRPr="006C756F" w:rsidRDefault="006C756F" w:rsidP="006C756F">
            <w:pPr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</w:pPr>
            <w:r w:rsidRPr="006C756F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ระดับคะแนน</w:t>
            </w:r>
          </w:p>
        </w:tc>
      </w:tr>
      <w:tr w:rsidR="006C756F" w:rsidRPr="006C756F" w14:paraId="3A2B36FA" w14:textId="77777777" w:rsidTr="00693810">
        <w:tc>
          <w:tcPr>
            <w:tcW w:w="8635" w:type="dxa"/>
            <w:gridSpan w:val="4"/>
          </w:tcPr>
          <w:p w14:paraId="5AE91082" w14:textId="77777777" w:rsidR="006C756F" w:rsidRPr="006C756F" w:rsidRDefault="006C756F" w:rsidP="006C756F">
            <w:pPr>
              <w:rPr>
                <w:rFonts w:asciiTheme="minorBidi" w:hAnsiTheme="minorBidi" w:cstheme="minorBidi"/>
                <w:b/>
                <w:bCs/>
                <w:sz w:val="32"/>
                <w:szCs w:val="32"/>
              </w:rPr>
            </w:pPr>
            <w:r w:rsidRPr="006C756F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ด้านสาระสำคัญของระบบสารสนเทศ</w:t>
            </w:r>
          </w:p>
        </w:tc>
      </w:tr>
      <w:tr w:rsidR="006C756F" w:rsidRPr="006C756F" w14:paraId="736E7EA9" w14:textId="77777777" w:rsidTr="00693810">
        <w:tc>
          <w:tcPr>
            <w:tcW w:w="4855" w:type="dxa"/>
          </w:tcPr>
          <w:p w14:paraId="26E8E6F2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6C756F">
              <w:rPr>
                <w:rFonts w:asciiTheme="minorBidi" w:hAnsiTheme="minorBidi" w:cstheme="minorBidi"/>
                <w:sz w:val="32"/>
                <w:szCs w:val="32"/>
              </w:rPr>
              <w:t>1.</w:t>
            </w:r>
            <w:r w:rsidRPr="006C756F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ระบบสามารถจัดการเนื้อหาได้ครบถ้วนตามความต้องการของผู้ใช้งาน</w:t>
            </w:r>
          </w:p>
        </w:tc>
        <w:tc>
          <w:tcPr>
            <w:tcW w:w="900" w:type="dxa"/>
          </w:tcPr>
          <w:p w14:paraId="4FF08863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900" w:type="dxa"/>
          </w:tcPr>
          <w:p w14:paraId="59AD19D3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1980" w:type="dxa"/>
          </w:tcPr>
          <w:p w14:paraId="60C4A804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6C756F" w:rsidRPr="006C756F" w14:paraId="60B5AA52" w14:textId="77777777" w:rsidTr="00693810">
        <w:tc>
          <w:tcPr>
            <w:tcW w:w="4855" w:type="dxa"/>
          </w:tcPr>
          <w:p w14:paraId="70FE1818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6C756F">
              <w:rPr>
                <w:rFonts w:asciiTheme="minorBidi" w:hAnsiTheme="minorBidi" w:cstheme="minorBidi"/>
                <w:sz w:val="32"/>
                <w:szCs w:val="32"/>
              </w:rPr>
              <w:t xml:space="preserve">2. </w:t>
            </w:r>
            <w:r w:rsidRPr="006C756F">
              <w:rPr>
                <w:rFonts w:asciiTheme="minorBidi" w:hAnsiTheme="minorBidi" w:cstheme="minorBidi"/>
                <w:sz w:val="32"/>
                <w:szCs w:val="32"/>
                <w:cs/>
              </w:rPr>
              <w:t>ระบบมีการจำแนกประเภทของผู้ใช้ตามสิทธิและหน้าที่ของผู้ใช้งาน</w:t>
            </w:r>
          </w:p>
        </w:tc>
        <w:tc>
          <w:tcPr>
            <w:tcW w:w="900" w:type="dxa"/>
          </w:tcPr>
          <w:p w14:paraId="5EEF56EA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900" w:type="dxa"/>
          </w:tcPr>
          <w:p w14:paraId="1EE63523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1980" w:type="dxa"/>
          </w:tcPr>
          <w:p w14:paraId="0091494C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6C756F" w:rsidRPr="006C756F" w14:paraId="2593349F" w14:textId="77777777" w:rsidTr="00693810">
        <w:tc>
          <w:tcPr>
            <w:tcW w:w="4855" w:type="dxa"/>
          </w:tcPr>
          <w:p w14:paraId="3453F118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6C756F">
              <w:rPr>
                <w:rFonts w:asciiTheme="minorBidi" w:hAnsiTheme="minorBidi" w:cstheme="minorBidi"/>
                <w:sz w:val="32"/>
                <w:szCs w:val="32"/>
              </w:rPr>
              <w:t xml:space="preserve">3. </w:t>
            </w:r>
            <w:r w:rsidRPr="006C756F">
              <w:rPr>
                <w:rFonts w:asciiTheme="minorBidi" w:hAnsiTheme="minorBidi" w:cstheme="minorBidi"/>
                <w:sz w:val="32"/>
                <w:szCs w:val="32"/>
                <w:cs/>
              </w:rPr>
              <w:t>ความสะดวกในการจัดการข้อมูล</w:t>
            </w:r>
          </w:p>
        </w:tc>
        <w:tc>
          <w:tcPr>
            <w:tcW w:w="900" w:type="dxa"/>
          </w:tcPr>
          <w:p w14:paraId="1354FAD7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900" w:type="dxa"/>
          </w:tcPr>
          <w:p w14:paraId="3E27CAC5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1980" w:type="dxa"/>
          </w:tcPr>
          <w:p w14:paraId="179AB80B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6C756F" w:rsidRPr="006C756F" w14:paraId="78FA9817" w14:textId="77777777" w:rsidTr="00693810">
        <w:tc>
          <w:tcPr>
            <w:tcW w:w="4855" w:type="dxa"/>
          </w:tcPr>
          <w:p w14:paraId="1B567B33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6C756F">
              <w:rPr>
                <w:rFonts w:asciiTheme="minorBidi" w:hAnsiTheme="minorBidi" w:cstheme="minorBidi"/>
                <w:sz w:val="32"/>
                <w:szCs w:val="32"/>
              </w:rPr>
              <w:t xml:space="preserve">4. </w:t>
            </w:r>
            <w:r w:rsidRPr="006C756F">
              <w:rPr>
                <w:rFonts w:asciiTheme="minorBidi" w:hAnsiTheme="minorBidi" w:cstheme="minorBidi"/>
                <w:sz w:val="32"/>
                <w:szCs w:val="32"/>
                <w:cs/>
              </w:rPr>
              <w:t>ข้อมูลที่นำเสนอครบถ้วนตามความต้องการ</w:t>
            </w:r>
          </w:p>
        </w:tc>
        <w:tc>
          <w:tcPr>
            <w:tcW w:w="900" w:type="dxa"/>
          </w:tcPr>
          <w:p w14:paraId="5FC11949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900" w:type="dxa"/>
          </w:tcPr>
          <w:p w14:paraId="0DF3E37C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1980" w:type="dxa"/>
          </w:tcPr>
          <w:p w14:paraId="606AB6FB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6C756F" w:rsidRPr="006C756F" w14:paraId="4E895AED" w14:textId="77777777" w:rsidTr="00693810">
        <w:tc>
          <w:tcPr>
            <w:tcW w:w="4855" w:type="dxa"/>
          </w:tcPr>
          <w:p w14:paraId="40A9B38D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6C756F">
              <w:rPr>
                <w:rFonts w:asciiTheme="minorBidi" w:hAnsiTheme="minorBidi" w:cstheme="minorBidi"/>
                <w:sz w:val="32"/>
                <w:szCs w:val="32"/>
                <w:cs/>
              </w:rPr>
              <w:t>รวม</w:t>
            </w:r>
          </w:p>
        </w:tc>
        <w:tc>
          <w:tcPr>
            <w:tcW w:w="900" w:type="dxa"/>
          </w:tcPr>
          <w:p w14:paraId="4959F22D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900" w:type="dxa"/>
          </w:tcPr>
          <w:p w14:paraId="1AAC8CE7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1980" w:type="dxa"/>
          </w:tcPr>
          <w:p w14:paraId="68A64A9D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</w:tbl>
    <w:p w14:paraId="06721389" w14:textId="77777777" w:rsidR="006C756F" w:rsidRPr="006C756F" w:rsidRDefault="006C756F" w:rsidP="006C756F">
      <w:pPr>
        <w:rPr>
          <w:rFonts w:asciiTheme="minorBidi" w:hAnsiTheme="minorBidi" w:cstheme="minorBidi"/>
          <w:sz w:val="32"/>
          <w:szCs w:val="32"/>
        </w:rPr>
      </w:pPr>
    </w:p>
    <w:p w14:paraId="616435A6" w14:textId="77777777" w:rsidR="006C756F" w:rsidRPr="006C756F" w:rsidRDefault="006C756F" w:rsidP="006C756F">
      <w:pPr>
        <w:rPr>
          <w:rFonts w:asciiTheme="minorBidi" w:eastAsiaTheme="minorEastAsia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sz w:val="32"/>
          <w:szCs w:val="32"/>
          <w:cs/>
        </w:rPr>
        <w:t xml:space="preserve">ด้านสาระสำคัญของระบบ โดยภาพรวมอยู่ในระดับมากที่สุด </w:t>
      </w:r>
      <w:r w:rsidRPr="006C756F">
        <w:rPr>
          <w:rFonts w:asciiTheme="minorBidi" w:hAnsiTheme="minorBidi" w:cstheme="minorBidi"/>
          <w:sz w:val="32"/>
          <w:szCs w:val="32"/>
        </w:rPr>
        <w:t xml:space="preserve">( </w:t>
      </w:r>
      <m:oMath>
        <m:acc>
          <m:accPr>
            <m:chr m:val="̅"/>
            <m:ctrlPr>
              <w:rPr>
                <w:rFonts w:ascii="Cambria Math" w:hAnsi="Cambria Math" w:cstheme="minorBidi"/>
                <w:sz w:val="32"/>
                <w:szCs w:val="32"/>
              </w:rPr>
            </m:ctrlPr>
          </m:accPr>
          <m:e>
            <m:r>
              <w:rPr>
                <w:rFonts w:ascii="Cambria Math" w:hAnsi="Cambria Math" w:cstheme="minorBidi"/>
                <w:sz w:val="32"/>
                <w:szCs w:val="32"/>
              </w:rPr>
              <m:t>x</m:t>
            </m:r>
          </m:e>
        </m:acc>
        <m:r>
          <w:rPr>
            <w:rFonts w:ascii="Cambria Math" w:hAnsi="Cambria Math" w:cstheme="minorBidi"/>
            <w:sz w:val="32"/>
            <w:szCs w:val="32"/>
          </w:rPr>
          <m:t xml:space="preserve"> </m:t>
        </m:r>
      </m:oMath>
      <w:r w:rsidRPr="006C756F">
        <w:rPr>
          <w:rFonts w:asciiTheme="minorBidi" w:eastAsiaTheme="minorEastAsia" w:hAnsiTheme="minorBidi" w:cstheme="minorBidi"/>
          <w:sz w:val="32"/>
          <w:szCs w:val="32"/>
        </w:rPr>
        <w:t xml:space="preserve"> = ) </w:t>
      </w:r>
      <w:r w:rsidRPr="006C756F">
        <w:rPr>
          <w:rFonts w:asciiTheme="minorBidi" w:eastAsiaTheme="minorEastAsia" w:hAnsiTheme="minorBidi" w:cstheme="minorBidi"/>
          <w:sz w:val="32"/>
          <w:szCs w:val="32"/>
          <w:cs/>
        </w:rPr>
        <w:t xml:space="preserve">ผู้ตอบแบบสอบถามมีความพึงพอใจระดับมาก ในประเด็น </w:t>
      </w:r>
      <w:r w:rsidRPr="006C756F">
        <w:rPr>
          <w:rFonts w:asciiTheme="minorBidi" w:hAnsiTheme="minorBidi" w:cstheme="minorBidi"/>
          <w:sz w:val="32"/>
          <w:szCs w:val="32"/>
        </w:rPr>
        <w:t xml:space="preserve">( </w:t>
      </w:r>
      <m:oMath>
        <m:acc>
          <m:accPr>
            <m:chr m:val="̅"/>
            <m:ctrlPr>
              <w:rPr>
                <w:rFonts w:ascii="Cambria Math" w:hAnsi="Cambria Math" w:cstheme="minorBidi"/>
                <w:sz w:val="32"/>
                <w:szCs w:val="32"/>
              </w:rPr>
            </m:ctrlPr>
          </m:accPr>
          <m:e>
            <m:r>
              <w:rPr>
                <w:rFonts w:ascii="Cambria Math" w:hAnsi="Cambria Math" w:cstheme="minorBidi"/>
                <w:sz w:val="32"/>
                <w:szCs w:val="32"/>
              </w:rPr>
              <m:t>x</m:t>
            </m:r>
          </m:e>
        </m:acc>
        <m:r>
          <w:rPr>
            <w:rFonts w:ascii="Cambria Math" w:hAnsi="Cambria Math" w:cstheme="minorBidi"/>
            <w:sz w:val="32"/>
            <w:szCs w:val="32"/>
          </w:rPr>
          <m:t xml:space="preserve"> </m:t>
        </m:r>
      </m:oMath>
      <w:r w:rsidRPr="006C756F">
        <w:rPr>
          <w:rFonts w:asciiTheme="minorBidi" w:eastAsiaTheme="minorEastAsia" w:hAnsiTheme="minorBidi" w:cstheme="minorBidi"/>
          <w:sz w:val="32"/>
          <w:szCs w:val="32"/>
        </w:rPr>
        <w:t xml:space="preserve"> = )</w:t>
      </w:r>
    </w:p>
    <w:p w14:paraId="5C6B1B10" w14:textId="3DB5A679" w:rsidR="006C756F" w:rsidRDefault="006C756F" w:rsidP="006C756F">
      <w:pPr>
        <w:rPr>
          <w:rFonts w:asciiTheme="minorBidi" w:eastAsiaTheme="minorEastAsia" w:hAnsiTheme="minorBidi" w:cstheme="minorBidi"/>
          <w:sz w:val="32"/>
          <w:szCs w:val="32"/>
        </w:rPr>
      </w:pPr>
    </w:p>
    <w:p w14:paraId="7CC0528F" w14:textId="792C39A6" w:rsidR="006C756F" w:rsidRDefault="006C756F" w:rsidP="006C756F">
      <w:pPr>
        <w:rPr>
          <w:rFonts w:asciiTheme="minorBidi" w:eastAsiaTheme="minorEastAsia" w:hAnsiTheme="minorBidi" w:cstheme="minorBidi"/>
          <w:sz w:val="32"/>
          <w:szCs w:val="32"/>
        </w:rPr>
      </w:pPr>
    </w:p>
    <w:p w14:paraId="30AC7F54" w14:textId="649D9440" w:rsidR="006C756F" w:rsidRDefault="006C756F" w:rsidP="006C756F">
      <w:pPr>
        <w:rPr>
          <w:rFonts w:asciiTheme="minorBidi" w:eastAsiaTheme="minorEastAsia" w:hAnsiTheme="minorBidi" w:cstheme="minorBidi"/>
          <w:sz w:val="32"/>
          <w:szCs w:val="32"/>
        </w:rPr>
      </w:pPr>
    </w:p>
    <w:p w14:paraId="0C4D5A2F" w14:textId="77777777" w:rsidR="006C756F" w:rsidRPr="006C756F" w:rsidRDefault="006C756F" w:rsidP="006C756F">
      <w:pPr>
        <w:rPr>
          <w:rFonts w:asciiTheme="minorBidi" w:eastAsiaTheme="minorEastAsia" w:hAnsiTheme="minorBidi" w:cstheme="minorBidi"/>
          <w:sz w:val="32"/>
          <w:szCs w:val="32"/>
        </w:rPr>
      </w:pPr>
    </w:p>
    <w:p w14:paraId="13FA1506" w14:textId="77777777" w:rsidR="006C756F" w:rsidRPr="006C756F" w:rsidRDefault="006C756F" w:rsidP="006C756F">
      <w:pPr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b/>
          <w:bCs/>
          <w:sz w:val="32"/>
          <w:szCs w:val="32"/>
          <w:cs/>
        </w:rPr>
        <w:lastRenderedPageBreak/>
        <w:t xml:space="preserve">ตาราง </w:t>
      </w:r>
      <w:r w:rsidRPr="006C756F">
        <w:rPr>
          <w:rFonts w:asciiTheme="minorBidi" w:hAnsiTheme="minorBidi" w:cstheme="minorBidi"/>
          <w:b/>
          <w:bCs/>
          <w:sz w:val="32"/>
          <w:szCs w:val="32"/>
        </w:rPr>
        <w:t>4-3</w:t>
      </w:r>
      <w:r w:rsidRPr="006C756F">
        <w:rPr>
          <w:rFonts w:asciiTheme="minorBidi" w:hAnsiTheme="minorBidi" w:cstheme="minorBidi"/>
          <w:sz w:val="32"/>
          <w:szCs w:val="32"/>
        </w:rPr>
        <w:t xml:space="preserve"> </w:t>
      </w:r>
      <w:r w:rsidRPr="006C756F">
        <w:rPr>
          <w:rFonts w:asciiTheme="minorBidi" w:hAnsiTheme="minorBidi" w:cstheme="minorBidi"/>
          <w:sz w:val="32"/>
          <w:szCs w:val="32"/>
          <w:cs/>
        </w:rPr>
        <w:t>ด้านความสามารถของระบบ แสดงค่าเฉลี่ย (</w:t>
      </w:r>
      <w:r w:rsidRPr="006C756F">
        <w:rPr>
          <w:rFonts w:asciiTheme="minorBidi" w:hAnsiTheme="minorBidi" w:cstheme="minorBidi"/>
          <w:sz w:val="32"/>
          <w:szCs w:val="32"/>
        </w:rPr>
        <w:t xml:space="preserve">Mean) </w:t>
      </w:r>
      <w:r w:rsidRPr="006C756F">
        <w:rPr>
          <w:rFonts w:asciiTheme="minorBidi" w:hAnsiTheme="minorBidi" w:cstheme="minorBidi"/>
          <w:sz w:val="32"/>
          <w:szCs w:val="32"/>
          <w:cs/>
        </w:rPr>
        <w:t>และส่วนเบี่ยงเบนมาตรฐาน</w:t>
      </w:r>
      <w:r w:rsidRPr="006C756F">
        <w:rPr>
          <w:rFonts w:asciiTheme="minorBidi" w:hAnsiTheme="minorBidi" w:cstheme="minorBidi"/>
          <w:sz w:val="32"/>
          <w:szCs w:val="32"/>
        </w:rPr>
        <w:t xml:space="preserve"> </w:t>
      </w:r>
      <w:r w:rsidRPr="006C756F">
        <w:rPr>
          <w:rFonts w:asciiTheme="minorBidi" w:hAnsiTheme="minorBidi" w:cstheme="minorBidi"/>
          <w:sz w:val="32"/>
          <w:szCs w:val="32"/>
          <w:cs/>
        </w:rPr>
        <w:t>(</w:t>
      </w:r>
      <w:r w:rsidRPr="006C756F">
        <w:rPr>
          <w:rFonts w:asciiTheme="minorBidi" w:hAnsiTheme="minorBidi" w:cstheme="minorBidi"/>
          <w:sz w:val="32"/>
          <w:szCs w:val="32"/>
        </w:rPr>
        <w:t xml:space="preserve">Standard Deviation </w:t>
      </w:r>
      <w:r w:rsidRPr="006C756F">
        <w:rPr>
          <w:rFonts w:asciiTheme="minorBidi" w:hAnsiTheme="minorBidi" w:cstheme="minorBidi"/>
          <w:sz w:val="32"/>
          <w:szCs w:val="32"/>
          <w:cs/>
        </w:rPr>
        <w:t xml:space="preserve">หรือตัวย่อ </w:t>
      </w:r>
      <w:r w:rsidRPr="006C756F">
        <w:rPr>
          <w:rFonts w:asciiTheme="minorBidi" w:hAnsiTheme="minorBidi" w:cstheme="minorBidi"/>
          <w:sz w:val="32"/>
          <w:szCs w:val="32"/>
        </w:rPr>
        <w:t xml:space="preserve">S.D.) </w:t>
      </w:r>
      <w:r w:rsidRPr="006C756F">
        <w:rPr>
          <w:rFonts w:asciiTheme="minorBidi" w:hAnsiTheme="minorBidi" w:cstheme="minorBidi"/>
          <w:sz w:val="32"/>
          <w:szCs w:val="32"/>
          <w:cs/>
        </w:rPr>
        <w:t>ของผู้ตอบแบบสอบถาม</w:t>
      </w:r>
    </w:p>
    <w:tbl>
      <w:tblPr>
        <w:tblStyle w:val="TableGrid"/>
        <w:tblW w:w="8635" w:type="dxa"/>
        <w:tblLook w:val="04A0" w:firstRow="1" w:lastRow="0" w:firstColumn="1" w:lastColumn="0" w:noHBand="0" w:noVBand="1"/>
      </w:tblPr>
      <w:tblGrid>
        <w:gridCol w:w="4796"/>
        <w:gridCol w:w="982"/>
        <w:gridCol w:w="895"/>
        <w:gridCol w:w="1962"/>
      </w:tblGrid>
      <w:tr w:rsidR="006C756F" w:rsidRPr="006C756F" w14:paraId="41A4144F" w14:textId="77777777" w:rsidTr="00693810">
        <w:tc>
          <w:tcPr>
            <w:tcW w:w="4855" w:type="dxa"/>
          </w:tcPr>
          <w:p w14:paraId="7C054358" w14:textId="77777777" w:rsidR="006C756F" w:rsidRPr="006C756F" w:rsidRDefault="006C756F" w:rsidP="006C756F">
            <w:pPr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</w:pPr>
            <w:r w:rsidRPr="006C756F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หัวข้อแบบสอบถาม</w:t>
            </w:r>
          </w:p>
        </w:tc>
        <w:tc>
          <w:tcPr>
            <w:tcW w:w="900" w:type="dxa"/>
          </w:tcPr>
          <w:p w14:paraId="70F581B3" w14:textId="77777777" w:rsidR="006C756F" w:rsidRPr="006C756F" w:rsidRDefault="006C756F" w:rsidP="006C756F">
            <w:pPr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</w:pPr>
            <w:r w:rsidRPr="006C756F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900" w:type="dxa"/>
          </w:tcPr>
          <w:p w14:paraId="157D9E40" w14:textId="77777777" w:rsidR="006C756F" w:rsidRPr="006C756F" w:rsidRDefault="006C756F" w:rsidP="006C756F">
            <w:pPr>
              <w:rPr>
                <w:rFonts w:asciiTheme="minorBidi" w:hAnsiTheme="minorBidi" w:cstheme="minorBidi"/>
                <w:b/>
                <w:bCs/>
                <w:sz w:val="32"/>
                <w:szCs w:val="32"/>
              </w:rPr>
            </w:pPr>
            <w:r w:rsidRPr="006C756F">
              <w:rPr>
                <w:rFonts w:asciiTheme="minorBidi" w:hAnsiTheme="minorBidi" w:cstheme="minorBidi"/>
                <w:b/>
                <w:bCs/>
                <w:sz w:val="32"/>
                <w:szCs w:val="32"/>
              </w:rPr>
              <w:t>S.D.</w:t>
            </w:r>
          </w:p>
        </w:tc>
        <w:tc>
          <w:tcPr>
            <w:tcW w:w="1980" w:type="dxa"/>
          </w:tcPr>
          <w:p w14:paraId="0F2CB839" w14:textId="77777777" w:rsidR="006C756F" w:rsidRPr="006C756F" w:rsidRDefault="006C756F" w:rsidP="006C756F">
            <w:pPr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</w:pPr>
            <w:r w:rsidRPr="006C756F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ระดับคะแนน</w:t>
            </w:r>
          </w:p>
        </w:tc>
      </w:tr>
      <w:tr w:rsidR="006C756F" w:rsidRPr="006C756F" w14:paraId="373B5383" w14:textId="77777777" w:rsidTr="00693810">
        <w:tc>
          <w:tcPr>
            <w:tcW w:w="8635" w:type="dxa"/>
            <w:gridSpan w:val="4"/>
          </w:tcPr>
          <w:p w14:paraId="4EABFDFB" w14:textId="77777777" w:rsidR="006C756F" w:rsidRPr="006C756F" w:rsidRDefault="006C756F" w:rsidP="006C756F">
            <w:pPr>
              <w:rPr>
                <w:rFonts w:asciiTheme="minorBidi" w:hAnsiTheme="minorBidi" w:cstheme="minorBidi"/>
                <w:b/>
                <w:bCs/>
                <w:sz w:val="32"/>
                <w:szCs w:val="32"/>
              </w:rPr>
            </w:pPr>
            <w:r w:rsidRPr="006C756F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ด้านความสามารถของระบบ</w:t>
            </w:r>
          </w:p>
        </w:tc>
      </w:tr>
      <w:tr w:rsidR="006C756F" w:rsidRPr="006C756F" w14:paraId="05C370F8" w14:textId="77777777" w:rsidTr="00693810">
        <w:tc>
          <w:tcPr>
            <w:tcW w:w="4855" w:type="dxa"/>
          </w:tcPr>
          <w:p w14:paraId="79FF8D72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6C756F">
              <w:rPr>
                <w:rFonts w:asciiTheme="minorBidi" w:hAnsiTheme="minorBidi" w:cstheme="minorBidi"/>
                <w:sz w:val="32"/>
                <w:szCs w:val="32"/>
              </w:rPr>
              <w:t>5.</w:t>
            </w:r>
            <w:r w:rsidRPr="006C756F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ระบบสามารถประมวลผลได้ตรงตามความต้องการของผู้ใช้</w:t>
            </w:r>
          </w:p>
        </w:tc>
        <w:tc>
          <w:tcPr>
            <w:tcW w:w="900" w:type="dxa"/>
          </w:tcPr>
          <w:p w14:paraId="5BE24BD8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900" w:type="dxa"/>
          </w:tcPr>
          <w:p w14:paraId="13847A02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1980" w:type="dxa"/>
          </w:tcPr>
          <w:p w14:paraId="5C495EB7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6C756F" w:rsidRPr="006C756F" w14:paraId="3153A91F" w14:textId="77777777" w:rsidTr="00693810">
        <w:tc>
          <w:tcPr>
            <w:tcW w:w="4855" w:type="dxa"/>
          </w:tcPr>
          <w:p w14:paraId="35D18F72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6C756F">
              <w:rPr>
                <w:rFonts w:asciiTheme="minorBidi" w:hAnsiTheme="minorBidi" w:cstheme="minorBidi"/>
                <w:sz w:val="32"/>
                <w:szCs w:val="32"/>
              </w:rPr>
              <w:t xml:space="preserve">6. </w:t>
            </w:r>
            <w:r w:rsidRPr="006C756F">
              <w:rPr>
                <w:rFonts w:asciiTheme="minorBidi" w:hAnsiTheme="minorBidi" w:cstheme="minorBidi"/>
                <w:sz w:val="32"/>
                <w:szCs w:val="32"/>
                <w:cs/>
              </w:rPr>
              <w:t>ระบบมีการรักษาความปลอดภัยของข้อมูล</w:t>
            </w:r>
          </w:p>
        </w:tc>
        <w:tc>
          <w:tcPr>
            <w:tcW w:w="900" w:type="dxa"/>
          </w:tcPr>
          <w:p w14:paraId="4378C87A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900" w:type="dxa"/>
          </w:tcPr>
          <w:p w14:paraId="0BAFD5C7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1980" w:type="dxa"/>
          </w:tcPr>
          <w:p w14:paraId="73A8E485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6C756F" w:rsidRPr="006C756F" w14:paraId="0348F0C9" w14:textId="77777777" w:rsidTr="00693810">
        <w:tc>
          <w:tcPr>
            <w:tcW w:w="4855" w:type="dxa"/>
          </w:tcPr>
          <w:p w14:paraId="718BC5D4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6C756F">
              <w:rPr>
                <w:rFonts w:asciiTheme="minorBidi" w:hAnsiTheme="minorBidi" w:cstheme="minorBidi"/>
                <w:sz w:val="32"/>
                <w:szCs w:val="32"/>
              </w:rPr>
              <w:t xml:space="preserve">7. </w:t>
            </w:r>
            <w:r w:rsidRPr="006C756F">
              <w:rPr>
                <w:rFonts w:asciiTheme="minorBidi" w:hAnsiTheme="minorBidi" w:cstheme="minorBidi"/>
                <w:sz w:val="32"/>
                <w:szCs w:val="32"/>
                <w:cs/>
              </w:rPr>
              <w:t>รูปแบบรายงานมีความเหมาะสม</w:t>
            </w:r>
          </w:p>
        </w:tc>
        <w:tc>
          <w:tcPr>
            <w:tcW w:w="900" w:type="dxa"/>
          </w:tcPr>
          <w:p w14:paraId="1A313F5E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900" w:type="dxa"/>
          </w:tcPr>
          <w:p w14:paraId="6E58BB9B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1980" w:type="dxa"/>
          </w:tcPr>
          <w:p w14:paraId="5D222DEE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6C756F" w:rsidRPr="006C756F" w14:paraId="27F85166" w14:textId="77777777" w:rsidTr="00693810">
        <w:tc>
          <w:tcPr>
            <w:tcW w:w="4855" w:type="dxa"/>
          </w:tcPr>
          <w:p w14:paraId="204A0306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6C756F">
              <w:rPr>
                <w:rFonts w:asciiTheme="minorBidi" w:hAnsiTheme="minorBidi" w:cstheme="minorBidi"/>
                <w:sz w:val="32"/>
                <w:szCs w:val="32"/>
              </w:rPr>
              <w:t xml:space="preserve">8. </w:t>
            </w:r>
            <w:r w:rsidRPr="006C756F">
              <w:rPr>
                <w:rFonts w:asciiTheme="minorBidi" w:hAnsiTheme="minorBidi" w:cstheme="minorBidi"/>
                <w:sz w:val="32"/>
                <w:szCs w:val="32"/>
                <w:cs/>
              </w:rPr>
              <w:t>สามารถค้นหาหรือเข้าถึงข้อมูลที่ต้องการได้ง่าย</w:t>
            </w:r>
          </w:p>
        </w:tc>
        <w:tc>
          <w:tcPr>
            <w:tcW w:w="900" w:type="dxa"/>
          </w:tcPr>
          <w:p w14:paraId="5262B2E8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900" w:type="dxa"/>
          </w:tcPr>
          <w:p w14:paraId="2F7641D4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1980" w:type="dxa"/>
          </w:tcPr>
          <w:p w14:paraId="66C829CB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6C756F" w:rsidRPr="006C756F" w14:paraId="1287554D" w14:textId="77777777" w:rsidTr="00693810">
        <w:tc>
          <w:tcPr>
            <w:tcW w:w="4855" w:type="dxa"/>
          </w:tcPr>
          <w:p w14:paraId="7C578B2B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6C756F">
              <w:rPr>
                <w:rFonts w:asciiTheme="minorBidi" w:hAnsiTheme="minorBidi" w:cstheme="minorBidi"/>
                <w:sz w:val="32"/>
                <w:szCs w:val="32"/>
              </w:rPr>
              <w:t xml:space="preserve">9. </w:t>
            </w:r>
            <w:r w:rsidRPr="006C756F">
              <w:rPr>
                <w:rFonts w:asciiTheme="minorBidi" w:hAnsiTheme="minorBidi" w:cstheme="minorBidi"/>
                <w:sz w:val="32"/>
                <w:szCs w:val="32"/>
                <w:cs/>
              </w:rPr>
              <w:t>สามารถนำระบบฯไปประยุกต์ใช้กับระบบงานเดิมได้</w:t>
            </w:r>
          </w:p>
        </w:tc>
        <w:tc>
          <w:tcPr>
            <w:tcW w:w="900" w:type="dxa"/>
          </w:tcPr>
          <w:p w14:paraId="4582FE03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900" w:type="dxa"/>
          </w:tcPr>
          <w:p w14:paraId="4D5789A3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1980" w:type="dxa"/>
          </w:tcPr>
          <w:p w14:paraId="3248162C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6C756F" w:rsidRPr="006C756F" w14:paraId="6028343A" w14:textId="77777777" w:rsidTr="00693810">
        <w:tc>
          <w:tcPr>
            <w:tcW w:w="4855" w:type="dxa"/>
          </w:tcPr>
          <w:p w14:paraId="6CE0311A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 w:rsidRPr="006C756F">
              <w:rPr>
                <w:rFonts w:asciiTheme="minorBidi" w:hAnsiTheme="minorBidi" w:cstheme="minorBidi"/>
                <w:sz w:val="32"/>
                <w:szCs w:val="32"/>
              </w:rPr>
              <w:t xml:space="preserve">10. </w:t>
            </w:r>
            <w:r w:rsidRPr="006C756F">
              <w:rPr>
                <w:rFonts w:asciiTheme="minorBidi" w:hAnsiTheme="minorBidi" w:cstheme="minorBidi"/>
                <w:sz w:val="32"/>
                <w:szCs w:val="32"/>
                <w:cs/>
              </w:rPr>
              <w:t>โดยรวมท่านพึงพอใจในคุณภาพของระบบอยู่ในระดับใด</w:t>
            </w:r>
          </w:p>
        </w:tc>
        <w:tc>
          <w:tcPr>
            <w:tcW w:w="900" w:type="dxa"/>
          </w:tcPr>
          <w:p w14:paraId="6FC8B33F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900" w:type="dxa"/>
          </w:tcPr>
          <w:p w14:paraId="01915B05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1980" w:type="dxa"/>
          </w:tcPr>
          <w:p w14:paraId="405D8E48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6C756F" w:rsidRPr="006C756F" w14:paraId="489ABDED" w14:textId="77777777" w:rsidTr="00693810">
        <w:tc>
          <w:tcPr>
            <w:tcW w:w="4855" w:type="dxa"/>
          </w:tcPr>
          <w:p w14:paraId="016872BC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6C756F">
              <w:rPr>
                <w:rFonts w:asciiTheme="minorBidi" w:hAnsiTheme="minorBidi" w:cstheme="minorBidi"/>
                <w:sz w:val="32"/>
                <w:szCs w:val="32"/>
                <w:cs/>
              </w:rPr>
              <w:t>รวม</w:t>
            </w:r>
          </w:p>
        </w:tc>
        <w:tc>
          <w:tcPr>
            <w:tcW w:w="900" w:type="dxa"/>
          </w:tcPr>
          <w:p w14:paraId="1F064BB9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900" w:type="dxa"/>
          </w:tcPr>
          <w:p w14:paraId="4F93BF3D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1980" w:type="dxa"/>
          </w:tcPr>
          <w:p w14:paraId="721C73FE" w14:textId="77777777" w:rsidR="006C756F" w:rsidRPr="006C756F" w:rsidRDefault="006C756F" w:rsidP="006C756F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</w:tbl>
    <w:p w14:paraId="7375013D" w14:textId="77777777" w:rsidR="006C756F" w:rsidRPr="006C756F" w:rsidRDefault="006C756F" w:rsidP="006C756F">
      <w:pPr>
        <w:rPr>
          <w:rFonts w:asciiTheme="minorBidi" w:hAnsiTheme="minorBidi" w:cstheme="minorBidi"/>
          <w:sz w:val="32"/>
          <w:szCs w:val="32"/>
        </w:rPr>
      </w:pPr>
    </w:p>
    <w:p w14:paraId="6ABD80B0" w14:textId="77777777" w:rsidR="006C756F" w:rsidRPr="006C756F" w:rsidRDefault="006C756F" w:rsidP="006C756F">
      <w:pPr>
        <w:rPr>
          <w:rFonts w:asciiTheme="minorBidi" w:eastAsiaTheme="minorEastAsia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sz w:val="32"/>
          <w:szCs w:val="32"/>
          <w:cs/>
        </w:rPr>
        <w:t xml:space="preserve">ด้านสาระสำคัญของระบบ โดยภาพรวมอยู่ในระดับมากที่สุด </w:t>
      </w:r>
      <w:r w:rsidRPr="006C756F">
        <w:rPr>
          <w:rFonts w:asciiTheme="minorBidi" w:hAnsiTheme="minorBidi" w:cstheme="minorBidi"/>
          <w:sz w:val="32"/>
          <w:szCs w:val="32"/>
        </w:rPr>
        <w:t xml:space="preserve">( </w:t>
      </w:r>
      <m:oMath>
        <m:acc>
          <m:accPr>
            <m:chr m:val="̅"/>
            <m:ctrlPr>
              <w:rPr>
                <w:rFonts w:ascii="Cambria Math" w:hAnsi="Cambria Math" w:cstheme="minorBidi"/>
                <w:sz w:val="32"/>
                <w:szCs w:val="32"/>
              </w:rPr>
            </m:ctrlPr>
          </m:accPr>
          <m:e>
            <m:r>
              <w:rPr>
                <w:rFonts w:ascii="Cambria Math" w:hAnsi="Cambria Math" w:cstheme="minorBidi"/>
                <w:sz w:val="32"/>
                <w:szCs w:val="32"/>
              </w:rPr>
              <m:t>x</m:t>
            </m:r>
          </m:e>
        </m:acc>
        <m:r>
          <w:rPr>
            <w:rFonts w:ascii="Cambria Math" w:hAnsi="Cambria Math" w:cstheme="minorBidi"/>
            <w:sz w:val="32"/>
            <w:szCs w:val="32"/>
          </w:rPr>
          <m:t xml:space="preserve"> </m:t>
        </m:r>
      </m:oMath>
      <w:r w:rsidRPr="006C756F">
        <w:rPr>
          <w:rFonts w:asciiTheme="minorBidi" w:eastAsiaTheme="minorEastAsia" w:hAnsiTheme="minorBidi" w:cstheme="minorBidi"/>
          <w:sz w:val="32"/>
          <w:szCs w:val="32"/>
        </w:rPr>
        <w:t xml:space="preserve"> = ) </w:t>
      </w:r>
      <w:r w:rsidRPr="006C756F">
        <w:rPr>
          <w:rFonts w:asciiTheme="minorBidi" w:eastAsiaTheme="minorEastAsia" w:hAnsiTheme="minorBidi" w:cstheme="minorBidi"/>
          <w:sz w:val="32"/>
          <w:szCs w:val="32"/>
          <w:cs/>
        </w:rPr>
        <w:t xml:space="preserve">ผู้ตอบแบบสอบถามมีความพึงพอใจระดับมาก ในประเด็น </w:t>
      </w:r>
      <w:r w:rsidRPr="006C756F">
        <w:rPr>
          <w:rFonts w:asciiTheme="minorBidi" w:hAnsiTheme="minorBidi" w:cstheme="minorBidi"/>
          <w:sz w:val="32"/>
          <w:szCs w:val="32"/>
        </w:rPr>
        <w:t xml:space="preserve">( </w:t>
      </w:r>
      <m:oMath>
        <m:acc>
          <m:accPr>
            <m:chr m:val="̅"/>
            <m:ctrlPr>
              <w:rPr>
                <w:rFonts w:ascii="Cambria Math" w:hAnsi="Cambria Math" w:cstheme="minorBidi"/>
                <w:sz w:val="32"/>
                <w:szCs w:val="32"/>
              </w:rPr>
            </m:ctrlPr>
          </m:accPr>
          <m:e>
            <m:r>
              <w:rPr>
                <w:rFonts w:ascii="Cambria Math" w:hAnsi="Cambria Math" w:cstheme="minorBidi"/>
                <w:sz w:val="32"/>
                <w:szCs w:val="32"/>
              </w:rPr>
              <m:t>x</m:t>
            </m:r>
          </m:e>
        </m:acc>
        <m:r>
          <w:rPr>
            <w:rFonts w:ascii="Cambria Math" w:hAnsi="Cambria Math" w:cstheme="minorBidi"/>
            <w:sz w:val="32"/>
            <w:szCs w:val="32"/>
          </w:rPr>
          <m:t xml:space="preserve"> </m:t>
        </m:r>
      </m:oMath>
      <w:r w:rsidRPr="006C756F">
        <w:rPr>
          <w:rFonts w:asciiTheme="minorBidi" w:eastAsiaTheme="minorEastAsia" w:hAnsiTheme="minorBidi" w:cstheme="minorBidi"/>
          <w:sz w:val="32"/>
          <w:szCs w:val="32"/>
        </w:rPr>
        <w:t xml:space="preserve"> = )</w:t>
      </w:r>
    </w:p>
    <w:p w14:paraId="02FEBFC6" w14:textId="77777777" w:rsidR="006C756F" w:rsidRPr="006C756F" w:rsidRDefault="006C756F" w:rsidP="006C756F">
      <w:pPr>
        <w:rPr>
          <w:rFonts w:asciiTheme="minorBidi" w:eastAsiaTheme="minorEastAsia" w:hAnsiTheme="minorBidi" w:cstheme="minorBidi"/>
          <w:sz w:val="32"/>
          <w:szCs w:val="32"/>
        </w:rPr>
      </w:pPr>
    </w:p>
    <w:p w14:paraId="020FCE9F" w14:textId="77777777" w:rsidR="006C756F" w:rsidRPr="006C756F" w:rsidRDefault="006C756F" w:rsidP="006C756F">
      <w:pPr>
        <w:rPr>
          <w:rFonts w:asciiTheme="minorBidi" w:eastAsiaTheme="minorEastAsia" w:hAnsiTheme="minorBidi" w:cstheme="minorBidi"/>
          <w:sz w:val="32"/>
          <w:szCs w:val="32"/>
        </w:rPr>
      </w:pPr>
    </w:p>
    <w:p w14:paraId="33766C60" w14:textId="77777777" w:rsidR="006C756F" w:rsidRPr="006C756F" w:rsidRDefault="006C756F" w:rsidP="006C756F">
      <w:pPr>
        <w:rPr>
          <w:rFonts w:asciiTheme="minorBidi" w:eastAsiaTheme="minorEastAsia" w:hAnsiTheme="minorBidi" w:cstheme="minorBidi"/>
          <w:sz w:val="32"/>
          <w:szCs w:val="32"/>
        </w:rPr>
      </w:pPr>
    </w:p>
    <w:p w14:paraId="61287BB4" w14:textId="77777777" w:rsidR="006C756F" w:rsidRPr="006C756F" w:rsidRDefault="006C756F" w:rsidP="006C756F">
      <w:pPr>
        <w:rPr>
          <w:rFonts w:asciiTheme="minorBidi" w:eastAsiaTheme="minorEastAsia" w:hAnsiTheme="minorBidi" w:cstheme="minorBidi"/>
          <w:sz w:val="32"/>
          <w:szCs w:val="32"/>
        </w:rPr>
      </w:pPr>
    </w:p>
    <w:p w14:paraId="691EA2F9" w14:textId="77777777" w:rsidR="006C756F" w:rsidRPr="006C756F" w:rsidRDefault="006C756F" w:rsidP="006C756F">
      <w:pPr>
        <w:jc w:val="thaiDistribute"/>
        <w:rPr>
          <w:rFonts w:asciiTheme="minorBidi" w:eastAsiaTheme="minorEastAsia" w:hAnsiTheme="minorBidi" w:cstheme="minorBidi"/>
          <w:sz w:val="32"/>
          <w:szCs w:val="32"/>
        </w:rPr>
      </w:pPr>
    </w:p>
    <w:p w14:paraId="575F0A97" w14:textId="77777777" w:rsidR="006C756F" w:rsidRPr="006C756F" w:rsidRDefault="006C756F" w:rsidP="006C756F">
      <w:pPr>
        <w:jc w:val="thaiDistribute"/>
        <w:rPr>
          <w:rFonts w:asciiTheme="minorBidi" w:eastAsiaTheme="minorEastAsia" w:hAnsiTheme="minorBidi" w:cstheme="minorBidi"/>
          <w:sz w:val="32"/>
          <w:szCs w:val="32"/>
        </w:rPr>
      </w:pPr>
    </w:p>
    <w:p w14:paraId="74261E6A" w14:textId="77777777" w:rsidR="006C756F" w:rsidRPr="006C756F" w:rsidRDefault="006C756F" w:rsidP="006C756F">
      <w:pPr>
        <w:jc w:val="thaiDistribute"/>
        <w:rPr>
          <w:rFonts w:asciiTheme="minorBidi" w:eastAsiaTheme="minorEastAsia" w:hAnsiTheme="minorBidi" w:cstheme="minorBidi"/>
          <w:sz w:val="32"/>
          <w:szCs w:val="32"/>
        </w:rPr>
      </w:pPr>
    </w:p>
    <w:p w14:paraId="7569C75C" w14:textId="77777777" w:rsidR="006C756F" w:rsidRPr="006C756F" w:rsidRDefault="006C756F" w:rsidP="006C756F">
      <w:pPr>
        <w:jc w:val="thaiDistribute"/>
        <w:rPr>
          <w:rFonts w:asciiTheme="minorBidi" w:eastAsiaTheme="minorEastAsia" w:hAnsiTheme="minorBidi" w:cstheme="minorBidi"/>
          <w:sz w:val="32"/>
          <w:szCs w:val="32"/>
        </w:rPr>
      </w:pPr>
    </w:p>
    <w:p w14:paraId="76120230" w14:textId="77777777" w:rsidR="006C756F" w:rsidRPr="006C756F" w:rsidRDefault="006C756F" w:rsidP="006C756F">
      <w:pPr>
        <w:jc w:val="thaiDistribute"/>
        <w:rPr>
          <w:rFonts w:asciiTheme="minorBidi" w:eastAsiaTheme="minorEastAsia" w:hAnsiTheme="minorBidi" w:cstheme="minorBidi"/>
          <w:sz w:val="32"/>
          <w:szCs w:val="32"/>
        </w:rPr>
      </w:pPr>
    </w:p>
    <w:p w14:paraId="2BEAEFB0" w14:textId="77777777" w:rsidR="006C756F" w:rsidRPr="006C756F" w:rsidRDefault="006C756F" w:rsidP="006C756F">
      <w:pPr>
        <w:jc w:val="thaiDistribute"/>
        <w:rPr>
          <w:rFonts w:asciiTheme="minorBidi" w:eastAsiaTheme="minorEastAsia" w:hAnsiTheme="minorBidi" w:cstheme="minorBidi"/>
          <w:sz w:val="32"/>
          <w:szCs w:val="32"/>
        </w:rPr>
      </w:pPr>
    </w:p>
    <w:p w14:paraId="6EF9FD57" w14:textId="77777777" w:rsidR="006C756F" w:rsidRPr="006C756F" w:rsidRDefault="006C756F" w:rsidP="006C756F">
      <w:pPr>
        <w:jc w:val="thaiDistribute"/>
        <w:rPr>
          <w:rFonts w:asciiTheme="minorBidi" w:eastAsiaTheme="minorEastAsia" w:hAnsiTheme="minorBidi" w:cstheme="minorBidi"/>
          <w:sz w:val="32"/>
          <w:szCs w:val="32"/>
        </w:rPr>
      </w:pPr>
    </w:p>
    <w:p w14:paraId="42674AA5" w14:textId="77777777" w:rsidR="006C756F" w:rsidRPr="006C756F" w:rsidRDefault="006C756F" w:rsidP="006C756F">
      <w:pPr>
        <w:jc w:val="thaiDistribute"/>
        <w:rPr>
          <w:rFonts w:asciiTheme="minorBidi" w:eastAsiaTheme="minorEastAsia" w:hAnsiTheme="minorBidi" w:cstheme="minorBidi"/>
          <w:sz w:val="32"/>
          <w:szCs w:val="32"/>
        </w:rPr>
      </w:pPr>
    </w:p>
    <w:p w14:paraId="0FA769B8" w14:textId="77777777" w:rsidR="006C756F" w:rsidRPr="006C756F" w:rsidRDefault="006C756F" w:rsidP="006C756F">
      <w:pPr>
        <w:jc w:val="thaiDistribute"/>
        <w:rPr>
          <w:rFonts w:asciiTheme="minorBidi" w:hAnsiTheme="minorBidi" w:cstheme="minorBidi"/>
          <w:sz w:val="32"/>
          <w:szCs w:val="32"/>
        </w:rPr>
      </w:pPr>
      <w:r w:rsidRPr="006C756F">
        <w:rPr>
          <w:rFonts w:asciiTheme="minorBidi" w:hAnsiTheme="minorBidi" w:cstheme="minorBidi"/>
          <w:b/>
          <w:bCs/>
          <w:sz w:val="32"/>
          <w:szCs w:val="32"/>
          <w:cs/>
        </w:rPr>
        <w:lastRenderedPageBreak/>
        <w:t xml:space="preserve">ตาราง </w:t>
      </w:r>
      <w:r w:rsidRPr="006C756F">
        <w:rPr>
          <w:rFonts w:asciiTheme="minorBidi" w:hAnsiTheme="minorBidi" w:cstheme="minorBidi"/>
          <w:b/>
          <w:bCs/>
          <w:sz w:val="32"/>
          <w:szCs w:val="32"/>
        </w:rPr>
        <w:t xml:space="preserve">4-4 </w:t>
      </w:r>
      <w:r w:rsidRPr="006C756F">
        <w:rPr>
          <w:rFonts w:asciiTheme="minorBidi" w:hAnsiTheme="minorBidi" w:cstheme="minorBidi"/>
          <w:sz w:val="32"/>
          <w:szCs w:val="32"/>
          <w:cs/>
        </w:rPr>
        <w:t>ด้านการออกแบบ แสดงค่าเฉลี่ย (</w:t>
      </w:r>
      <w:r w:rsidRPr="006C756F">
        <w:rPr>
          <w:rFonts w:asciiTheme="minorBidi" w:hAnsiTheme="minorBidi" w:cstheme="minorBidi"/>
          <w:sz w:val="32"/>
          <w:szCs w:val="32"/>
        </w:rPr>
        <w:t xml:space="preserve">Mean) </w:t>
      </w:r>
      <w:r w:rsidRPr="006C756F">
        <w:rPr>
          <w:rFonts w:asciiTheme="minorBidi" w:hAnsiTheme="minorBidi" w:cstheme="minorBidi"/>
          <w:sz w:val="32"/>
          <w:szCs w:val="32"/>
          <w:cs/>
        </w:rPr>
        <w:t>และส่วนเบี่ยงเบนมาตรฐาน</w:t>
      </w:r>
      <w:r w:rsidRPr="006C756F">
        <w:rPr>
          <w:rFonts w:asciiTheme="minorBidi" w:hAnsiTheme="minorBidi" w:cstheme="minorBidi"/>
          <w:sz w:val="32"/>
          <w:szCs w:val="32"/>
        </w:rPr>
        <w:t xml:space="preserve"> </w:t>
      </w:r>
      <w:r w:rsidRPr="006C756F">
        <w:rPr>
          <w:rFonts w:asciiTheme="minorBidi" w:hAnsiTheme="minorBidi" w:cstheme="minorBidi"/>
          <w:sz w:val="32"/>
          <w:szCs w:val="32"/>
          <w:cs/>
        </w:rPr>
        <w:t>(</w:t>
      </w:r>
      <w:r w:rsidRPr="006C756F">
        <w:rPr>
          <w:rFonts w:asciiTheme="minorBidi" w:hAnsiTheme="minorBidi" w:cstheme="minorBidi"/>
          <w:sz w:val="32"/>
          <w:szCs w:val="32"/>
        </w:rPr>
        <w:t xml:space="preserve">Standard Deviation </w:t>
      </w:r>
      <w:r w:rsidRPr="006C756F">
        <w:rPr>
          <w:rFonts w:asciiTheme="minorBidi" w:hAnsiTheme="minorBidi" w:cstheme="minorBidi"/>
          <w:sz w:val="32"/>
          <w:szCs w:val="32"/>
          <w:cs/>
        </w:rPr>
        <w:t xml:space="preserve">หรือตัวย่อ </w:t>
      </w:r>
      <w:r w:rsidRPr="006C756F">
        <w:rPr>
          <w:rFonts w:asciiTheme="minorBidi" w:hAnsiTheme="minorBidi" w:cstheme="minorBidi"/>
          <w:sz w:val="32"/>
          <w:szCs w:val="32"/>
        </w:rPr>
        <w:t xml:space="preserve">S.D.) </w:t>
      </w:r>
      <w:r w:rsidRPr="006C756F">
        <w:rPr>
          <w:rFonts w:asciiTheme="minorBidi" w:hAnsiTheme="minorBidi" w:cstheme="minorBidi"/>
          <w:sz w:val="32"/>
          <w:szCs w:val="32"/>
          <w:cs/>
        </w:rPr>
        <w:t>ของผู้ตอบแบบสอบถาม</w:t>
      </w:r>
    </w:p>
    <w:tbl>
      <w:tblPr>
        <w:tblStyle w:val="TableGrid"/>
        <w:tblW w:w="8635" w:type="dxa"/>
        <w:tblLook w:val="04A0" w:firstRow="1" w:lastRow="0" w:firstColumn="1" w:lastColumn="0" w:noHBand="0" w:noVBand="1"/>
      </w:tblPr>
      <w:tblGrid>
        <w:gridCol w:w="4796"/>
        <w:gridCol w:w="982"/>
        <w:gridCol w:w="895"/>
        <w:gridCol w:w="1962"/>
      </w:tblGrid>
      <w:tr w:rsidR="006C756F" w:rsidRPr="006C756F" w14:paraId="2382CB3A" w14:textId="77777777" w:rsidTr="00693810">
        <w:tc>
          <w:tcPr>
            <w:tcW w:w="4855" w:type="dxa"/>
          </w:tcPr>
          <w:p w14:paraId="248F8027" w14:textId="77777777" w:rsidR="006C756F" w:rsidRPr="006C756F" w:rsidRDefault="006C756F" w:rsidP="00693810">
            <w:pPr>
              <w:jc w:val="center"/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</w:pPr>
            <w:r w:rsidRPr="006C756F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หัวข้อแบบสอบถาม</w:t>
            </w:r>
          </w:p>
        </w:tc>
        <w:tc>
          <w:tcPr>
            <w:tcW w:w="900" w:type="dxa"/>
          </w:tcPr>
          <w:p w14:paraId="30341682" w14:textId="77777777" w:rsidR="006C756F" w:rsidRPr="006C756F" w:rsidRDefault="006C756F" w:rsidP="00693810">
            <w:pPr>
              <w:jc w:val="thaiDistribute"/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</w:pPr>
            <w:r w:rsidRPr="006C756F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900" w:type="dxa"/>
          </w:tcPr>
          <w:p w14:paraId="595057DC" w14:textId="77777777" w:rsidR="006C756F" w:rsidRPr="006C756F" w:rsidRDefault="006C756F" w:rsidP="00693810">
            <w:pPr>
              <w:jc w:val="center"/>
              <w:rPr>
                <w:rFonts w:asciiTheme="minorBidi" w:hAnsiTheme="minorBidi" w:cstheme="minorBidi"/>
                <w:b/>
                <w:bCs/>
                <w:sz w:val="32"/>
                <w:szCs w:val="32"/>
              </w:rPr>
            </w:pPr>
            <w:r w:rsidRPr="006C756F">
              <w:rPr>
                <w:rFonts w:asciiTheme="minorBidi" w:hAnsiTheme="minorBidi" w:cstheme="minorBidi"/>
                <w:b/>
                <w:bCs/>
                <w:sz w:val="32"/>
                <w:szCs w:val="32"/>
              </w:rPr>
              <w:t>S.D.</w:t>
            </w:r>
          </w:p>
        </w:tc>
        <w:tc>
          <w:tcPr>
            <w:tcW w:w="1980" w:type="dxa"/>
          </w:tcPr>
          <w:p w14:paraId="7A477C91" w14:textId="77777777" w:rsidR="006C756F" w:rsidRPr="006C756F" w:rsidRDefault="006C756F" w:rsidP="00693810">
            <w:pPr>
              <w:jc w:val="center"/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</w:pPr>
            <w:r w:rsidRPr="006C756F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ระดับคะแนน</w:t>
            </w:r>
          </w:p>
        </w:tc>
      </w:tr>
      <w:tr w:rsidR="006C756F" w:rsidRPr="006C756F" w14:paraId="072CAE11" w14:textId="77777777" w:rsidTr="00693810">
        <w:tc>
          <w:tcPr>
            <w:tcW w:w="8635" w:type="dxa"/>
            <w:gridSpan w:val="4"/>
          </w:tcPr>
          <w:p w14:paraId="6BBB2FFB" w14:textId="77777777" w:rsidR="006C756F" w:rsidRPr="006C756F" w:rsidRDefault="006C756F" w:rsidP="00693810">
            <w:pPr>
              <w:jc w:val="thaiDistribute"/>
              <w:rPr>
                <w:rFonts w:asciiTheme="minorBidi" w:hAnsiTheme="minorBidi" w:cstheme="minorBidi"/>
                <w:b/>
                <w:bCs/>
                <w:sz w:val="32"/>
                <w:szCs w:val="32"/>
              </w:rPr>
            </w:pPr>
            <w:r w:rsidRPr="006C756F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ด้านความสามารถของระบบ</w:t>
            </w:r>
          </w:p>
        </w:tc>
      </w:tr>
      <w:tr w:rsidR="006C756F" w:rsidRPr="006C756F" w14:paraId="152BDA90" w14:textId="77777777" w:rsidTr="00693810">
        <w:tc>
          <w:tcPr>
            <w:tcW w:w="4855" w:type="dxa"/>
          </w:tcPr>
          <w:p w14:paraId="581E7BA5" w14:textId="77777777" w:rsidR="006C756F" w:rsidRPr="006C756F" w:rsidRDefault="006C756F" w:rsidP="00693810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 w:rsidRPr="006C756F">
              <w:rPr>
                <w:rFonts w:asciiTheme="minorBidi" w:hAnsiTheme="minorBidi" w:cstheme="minorBidi"/>
                <w:sz w:val="32"/>
                <w:szCs w:val="32"/>
              </w:rPr>
              <w:t>11.</w:t>
            </w:r>
            <w:r w:rsidRPr="006C756F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ระบบใช้งานสะดวก ไม่ซับซ้อน</w:t>
            </w:r>
          </w:p>
        </w:tc>
        <w:tc>
          <w:tcPr>
            <w:tcW w:w="900" w:type="dxa"/>
          </w:tcPr>
          <w:p w14:paraId="247A4EFF" w14:textId="77777777" w:rsidR="006C756F" w:rsidRPr="006C756F" w:rsidRDefault="006C756F" w:rsidP="00693810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900" w:type="dxa"/>
          </w:tcPr>
          <w:p w14:paraId="03354F41" w14:textId="77777777" w:rsidR="006C756F" w:rsidRPr="006C756F" w:rsidRDefault="006C756F" w:rsidP="00693810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1980" w:type="dxa"/>
          </w:tcPr>
          <w:p w14:paraId="2F2E1016" w14:textId="77777777" w:rsidR="006C756F" w:rsidRPr="006C756F" w:rsidRDefault="006C756F" w:rsidP="00693810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6C756F" w:rsidRPr="006C756F" w14:paraId="6CD81B88" w14:textId="77777777" w:rsidTr="00693810">
        <w:tc>
          <w:tcPr>
            <w:tcW w:w="4855" w:type="dxa"/>
          </w:tcPr>
          <w:p w14:paraId="4E6C8421" w14:textId="77777777" w:rsidR="006C756F" w:rsidRPr="006C756F" w:rsidRDefault="006C756F" w:rsidP="00693810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  <w:r w:rsidRPr="006C756F">
              <w:rPr>
                <w:rFonts w:asciiTheme="minorBidi" w:hAnsiTheme="minorBidi" w:cstheme="minorBidi"/>
                <w:sz w:val="32"/>
                <w:szCs w:val="32"/>
              </w:rPr>
              <w:t xml:space="preserve">12. </w:t>
            </w:r>
            <w:r w:rsidRPr="006C756F">
              <w:rPr>
                <w:rFonts w:asciiTheme="minorBidi" w:hAnsiTheme="minorBidi" w:cstheme="minorBidi"/>
                <w:sz w:val="32"/>
                <w:szCs w:val="32"/>
                <w:cs/>
              </w:rPr>
              <w:t>ขนาดตัวอักษร และรูปแบบตัวอักษร อ่านได้ง่ายและสวยงาม</w:t>
            </w:r>
          </w:p>
        </w:tc>
        <w:tc>
          <w:tcPr>
            <w:tcW w:w="900" w:type="dxa"/>
          </w:tcPr>
          <w:p w14:paraId="3415BA35" w14:textId="77777777" w:rsidR="006C756F" w:rsidRPr="006C756F" w:rsidRDefault="006C756F" w:rsidP="00693810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900" w:type="dxa"/>
          </w:tcPr>
          <w:p w14:paraId="40956363" w14:textId="77777777" w:rsidR="006C756F" w:rsidRPr="006C756F" w:rsidRDefault="006C756F" w:rsidP="00693810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  <w:tc>
          <w:tcPr>
            <w:tcW w:w="1980" w:type="dxa"/>
          </w:tcPr>
          <w:p w14:paraId="3E12A887" w14:textId="77777777" w:rsidR="006C756F" w:rsidRPr="006C756F" w:rsidRDefault="006C756F" w:rsidP="00693810">
            <w:pPr>
              <w:jc w:val="thaiDistribute"/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6C756F" w:rsidRPr="006C756F" w14:paraId="430FF5FE" w14:textId="77777777" w:rsidTr="00693810">
        <w:tc>
          <w:tcPr>
            <w:tcW w:w="4855" w:type="dxa"/>
          </w:tcPr>
          <w:p w14:paraId="39A51E1A" w14:textId="77777777" w:rsidR="006C756F" w:rsidRPr="006C756F" w:rsidRDefault="006C756F" w:rsidP="00693810">
            <w:pPr>
              <w:jc w:val="thaiDistribute"/>
              <w:rPr>
                <w:sz w:val="32"/>
                <w:szCs w:val="32"/>
                <w:cs/>
              </w:rPr>
            </w:pPr>
            <w:r w:rsidRPr="006C756F">
              <w:rPr>
                <w:sz w:val="32"/>
                <w:szCs w:val="32"/>
              </w:rPr>
              <w:t xml:space="preserve">13. </w:t>
            </w:r>
            <w:r w:rsidRPr="006C756F">
              <w:rPr>
                <w:rFonts w:hint="cs"/>
                <w:sz w:val="32"/>
                <w:szCs w:val="32"/>
                <w:cs/>
              </w:rPr>
              <w:t>ภาษาเข้าใจง่าย กระชับ อธิบายชี้แจงข้อมูลได้ชัดเจน</w:t>
            </w:r>
          </w:p>
        </w:tc>
        <w:tc>
          <w:tcPr>
            <w:tcW w:w="900" w:type="dxa"/>
          </w:tcPr>
          <w:p w14:paraId="0E80A24A" w14:textId="77777777" w:rsidR="006C756F" w:rsidRPr="006C756F" w:rsidRDefault="006C756F" w:rsidP="00693810">
            <w:pPr>
              <w:jc w:val="thaiDistribute"/>
              <w:rPr>
                <w:sz w:val="32"/>
                <w:szCs w:val="32"/>
              </w:rPr>
            </w:pPr>
          </w:p>
        </w:tc>
        <w:tc>
          <w:tcPr>
            <w:tcW w:w="900" w:type="dxa"/>
          </w:tcPr>
          <w:p w14:paraId="77DEB85C" w14:textId="77777777" w:rsidR="006C756F" w:rsidRPr="006C756F" w:rsidRDefault="006C756F" w:rsidP="00693810">
            <w:pPr>
              <w:jc w:val="thaiDistribute"/>
              <w:rPr>
                <w:sz w:val="32"/>
                <w:szCs w:val="32"/>
              </w:rPr>
            </w:pPr>
          </w:p>
        </w:tc>
        <w:tc>
          <w:tcPr>
            <w:tcW w:w="1980" w:type="dxa"/>
          </w:tcPr>
          <w:p w14:paraId="3653AC91" w14:textId="77777777" w:rsidR="006C756F" w:rsidRPr="006C756F" w:rsidRDefault="006C756F" w:rsidP="00693810">
            <w:pPr>
              <w:jc w:val="thaiDistribute"/>
              <w:rPr>
                <w:sz w:val="32"/>
                <w:szCs w:val="32"/>
              </w:rPr>
            </w:pPr>
          </w:p>
        </w:tc>
      </w:tr>
      <w:tr w:rsidR="006C756F" w:rsidRPr="006C756F" w14:paraId="5FABAA67" w14:textId="77777777" w:rsidTr="00693810">
        <w:tc>
          <w:tcPr>
            <w:tcW w:w="4855" w:type="dxa"/>
          </w:tcPr>
          <w:p w14:paraId="565CD768" w14:textId="77777777" w:rsidR="006C756F" w:rsidRPr="006C756F" w:rsidRDefault="006C756F" w:rsidP="00693810">
            <w:pPr>
              <w:jc w:val="thaiDistribute"/>
              <w:rPr>
                <w:sz w:val="32"/>
                <w:szCs w:val="32"/>
                <w:cs/>
              </w:rPr>
            </w:pPr>
            <w:r w:rsidRPr="006C756F">
              <w:rPr>
                <w:sz w:val="32"/>
                <w:szCs w:val="32"/>
              </w:rPr>
              <w:t xml:space="preserve">14. </w:t>
            </w:r>
            <w:r w:rsidRPr="006C756F">
              <w:rPr>
                <w:rFonts w:hint="cs"/>
                <w:sz w:val="32"/>
                <w:szCs w:val="32"/>
                <w:cs/>
              </w:rPr>
              <w:t>ความสวยงาม ความทันสมัย น่าสนใจ</w:t>
            </w:r>
          </w:p>
        </w:tc>
        <w:tc>
          <w:tcPr>
            <w:tcW w:w="900" w:type="dxa"/>
          </w:tcPr>
          <w:p w14:paraId="42C08B38" w14:textId="77777777" w:rsidR="006C756F" w:rsidRPr="006C756F" w:rsidRDefault="006C756F" w:rsidP="00693810">
            <w:pPr>
              <w:jc w:val="thaiDistribute"/>
              <w:rPr>
                <w:sz w:val="32"/>
                <w:szCs w:val="32"/>
              </w:rPr>
            </w:pPr>
          </w:p>
        </w:tc>
        <w:tc>
          <w:tcPr>
            <w:tcW w:w="900" w:type="dxa"/>
          </w:tcPr>
          <w:p w14:paraId="6FA9C665" w14:textId="77777777" w:rsidR="006C756F" w:rsidRPr="006C756F" w:rsidRDefault="006C756F" w:rsidP="00693810">
            <w:pPr>
              <w:jc w:val="thaiDistribute"/>
              <w:rPr>
                <w:sz w:val="32"/>
                <w:szCs w:val="32"/>
              </w:rPr>
            </w:pPr>
          </w:p>
        </w:tc>
        <w:tc>
          <w:tcPr>
            <w:tcW w:w="1980" w:type="dxa"/>
          </w:tcPr>
          <w:p w14:paraId="5F2D15D6" w14:textId="77777777" w:rsidR="006C756F" w:rsidRPr="006C756F" w:rsidRDefault="006C756F" w:rsidP="00693810">
            <w:pPr>
              <w:jc w:val="thaiDistribute"/>
              <w:rPr>
                <w:sz w:val="32"/>
                <w:szCs w:val="32"/>
              </w:rPr>
            </w:pPr>
          </w:p>
        </w:tc>
      </w:tr>
      <w:tr w:rsidR="006C756F" w:rsidRPr="006C756F" w14:paraId="5BAC8BB5" w14:textId="77777777" w:rsidTr="00693810">
        <w:tc>
          <w:tcPr>
            <w:tcW w:w="4855" w:type="dxa"/>
          </w:tcPr>
          <w:p w14:paraId="57B50E54" w14:textId="77777777" w:rsidR="006C756F" w:rsidRPr="006C756F" w:rsidRDefault="006C756F" w:rsidP="00693810">
            <w:pPr>
              <w:jc w:val="thaiDistribute"/>
              <w:rPr>
                <w:sz w:val="32"/>
                <w:szCs w:val="32"/>
              </w:rPr>
            </w:pPr>
            <w:r w:rsidRPr="006C756F">
              <w:rPr>
                <w:sz w:val="32"/>
                <w:szCs w:val="32"/>
              </w:rPr>
              <w:t xml:space="preserve">15. </w:t>
            </w:r>
            <w:r w:rsidRPr="006C756F">
              <w:rPr>
                <w:rFonts w:hint="cs"/>
                <w:sz w:val="32"/>
                <w:szCs w:val="32"/>
                <w:cs/>
              </w:rPr>
              <w:t>ความเร็วในการแสดงภาพ ตัวอักษร และข้อมูลต่างๆ</w:t>
            </w:r>
          </w:p>
        </w:tc>
        <w:tc>
          <w:tcPr>
            <w:tcW w:w="900" w:type="dxa"/>
          </w:tcPr>
          <w:p w14:paraId="57F38F58" w14:textId="77777777" w:rsidR="006C756F" w:rsidRPr="006C756F" w:rsidRDefault="006C756F" w:rsidP="00693810">
            <w:pPr>
              <w:jc w:val="thaiDistribute"/>
              <w:rPr>
                <w:sz w:val="32"/>
                <w:szCs w:val="32"/>
              </w:rPr>
            </w:pPr>
          </w:p>
        </w:tc>
        <w:tc>
          <w:tcPr>
            <w:tcW w:w="900" w:type="dxa"/>
          </w:tcPr>
          <w:p w14:paraId="35CF1336" w14:textId="77777777" w:rsidR="006C756F" w:rsidRPr="006C756F" w:rsidRDefault="006C756F" w:rsidP="00693810">
            <w:pPr>
              <w:jc w:val="thaiDistribute"/>
              <w:rPr>
                <w:sz w:val="32"/>
                <w:szCs w:val="32"/>
              </w:rPr>
            </w:pPr>
          </w:p>
        </w:tc>
        <w:tc>
          <w:tcPr>
            <w:tcW w:w="1980" w:type="dxa"/>
          </w:tcPr>
          <w:p w14:paraId="6420DC33" w14:textId="77777777" w:rsidR="006C756F" w:rsidRPr="006C756F" w:rsidRDefault="006C756F" w:rsidP="00693810">
            <w:pPr>
              <w:jc w:val="thaiDistribute"/>
              <w:rPr>
                <w:sz w:val="32"/>
                <w:szCs w:val="32"/>
              </w:rPr>
            </w:pPr>
          </w:p>
        </w:tc>
      </w:tr>
      <w:tr w:rsidR="006C756F" w:rsidRPr="006C756F" w14:paraId="5DC0A343" w14:textId="77777777" w:rsidTr="00693810">
        <w:tc>
          <w:tcPr>
            <w:tcW w:w="4855" w:type="dxa"/>
          </w:tcPr>
          <w:p w14:paraId="05789046" w14:textId="77777777" w:rsidR="006C756F" w:rsidRPr="006C756F" w:rsidRDefault="006C756F" w:rsidP="00693810">
            <w:pPr>
              <w:jc w:val="center"/>
              <w:rPr>
                <w:sz w:val="32"/>
                <w:szCs w:val="32"/>
              </w:rPr>
            </w:pPr>
            <w:r w:rsidRPr="006C756F">
              <w:rPr>
                <w:rFonts w:hint="cs"/>
                <w:sz w:val="32"/>
                <w:szCs w:val="32"/>
                <w:cs/>
              </w:rPr>
              <w:t>รวม</w:t>
            </w:r>
          </w:p>
        </w:tc>
        <w:tc>
          <w:tcPr>
            <w:tcW w:w="900" w:type="dxa"/>
          </w:tcPr>
          <w:p w14:paraId="7D438805" w14:textId="77777777" w:rsidR="006C756F" w:rsidRPr="006C756F" w:rsidRDefault="006C756F" w:rsidP="00693810">
            <w:pPr>
              <w:jc w:val="thaiDistribute"/>
              <w:rPr>
                <w:sz w:val="32"/>
                <w:szCs w:val="32"/>
              </w:rPr>
            </w:pPr>
          </w:p>
        </w:tc>
        <w:tc>
          <w:tcPr>
            <w:tcW w:w="900" w:type="dxa"/>
          </w:tcPr>
          <w:p w14:paraId="22C629AB" w14:textId="77777777" w:rsidR="006C756F" w:rsidRPr="006C756F" w:rsidRDefault="006C756F" w:rsidP="00693810">
            <w:pPr>
              <w:jc w:val="thaiDistribute"/>
              <w:rPr>
                <w:sz w:val="32"/>
                <w:szCs w:val="32"/>
              </w:rPr>
            </w:pPr>
          </w:p>
        </w:tc>
        <w:tc>
          <w:tcPr>
            <w:tcW w:w="1980" w:type="dxa"/>
          </w:tcPr>
          <w:p w14:paraId="273956B8" w14:textId="77777777" w:rsidR="006C756F" w:rsidRPr="006C756F" w:rsidRDefault="006C756F" w:rsidP="00693810">
            <w:pPr>
              <w:jc w:val="thaiDistribute"/>
              <w:rPr>
                <w:sz w:val="32"/>
                <w:szCs w:val="32"/>
              </w:rPr>
            </w:pPr>
          </w:p>
        </w:tc>
      </w:tr>
    </w:tbl>
    <w:p w14:paraId="42443A0D" w14:textId="77777777" w:rsidR="006C756F" w:rsidRPr="006C756F" w:rsidRDefault="006C756F" w:rsidP="006C756F">
      <w:pPr>
        <w:jc w:val="thaiDistribute"/>
        <w:rPr>
          <w:rFonts w:eastAsiaTheme="minorEastAsia"/>
          <w:sz w:val="32"/>
          <w:szCs w:val="32"/>
        </w:rPr>
      </w:pPr>
    </w:p>
    <w:p w14:paraId="4E73D01A" w14:textId="77777777" w:rsidR="006C756F" w:rsidRPr="006C756F" w:rsidRDefault="006C756F" w:rsidP="006C756F">
      <w:pPr>
        <w:jc w:val="thaiDistribute"/>
        <w:rPr>
          <w:rFonts w:eastAsiaTheme="minorEastAsia"/>
          <w:sz w:val="32"/>
          <w:szCs w:val="32"/>
        </w:rPr>
      </w:pPr>
      <w:r w:rsidRPr="006C756F">
        <w:rPr>
          <w:rFonts w:hint="cs"/>
          <w:sz w:val="32"/>
          <w:szCs w:val="32"/>
          <w:cs/>
        </w:rPr>
        <w:t xml:space="preserve">ด้านสาระสำคัญของระบบ โดยภาพรวมอยู่ในระดับมากที่สุด </w:t>
      </w:r>
      <w:r w:rsidRPr="006C756F">
        <w:rPr>
          <w:sz w:val="32"/>
          <w:szCs w:val="32"/>
        </w:rPr>
        <w:t xml:space="preserve">( 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</w:rPr>
              <m:t>x</m:t>
            </m:r>
          </m:e>
        </m:acc>
        <m:r>
          <w:rPr>
            <w:rFonts w:ascii="Cambria Math" w:hAnsi="Cambria Math"/>
            <w:sz w:val="32"/>
            <w:szCs w:val="32"/>
          </w:rPr>
          <m:t xml:space="preserve"> </m:t>
        </m:r>
      </m:oMath>
      <w:r w:rsidRPr="006C756F">
        <w:rPr>
          <w:rFonts w:eastAsiaTheme="minorEastAsia"/>
          <w:sz w:val="32"/>
          <w:szCs w:val="32"/>
        </w:rPr>
        <w:t xml:space="preserve"> = ) </w:t>
      </w:r>
      <w:r w:rsidRPr="006C756F">
        <w:rPr>
          <w:rFonts w:eastAsiaTheme="minorEastAsia" w:hint="cs"/>
          <w:sz w:val="32"/>
          <w:szCs w:val="32"/>
          <w:cs/>
        </w:rPr>
        <w:t xml:space="preserve">ผู้ตอบแบบสอบถามมีความพึงพอใจระดับมาก ในประเด็น </w:t>
      </w:r>
      <w:r w:rsidRPr="006C756F">
        <w:rPr>
          <w:sz w:val="32"/>
          <w:szCs w:val="32"/>
        </w:rPr>
        <w:t xml:space="preserve">( 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</w:rPr>
              <m:t>x</m:t>
            </m:r>
          </m:e>
        </m:acc>
        <m:r>
          <w:rPr>
            <w:rFonts w:ascii="Cambria Math" w:hAnsi="Cambria Math"/>
            <w:sz w:val="32"/>
            <w:szCs w:val="32"/>
          </w:rPr>
          <m:t xml:space="preserve"> </m:t>
        </m:r>
      </m:oMath>
      <w:r w:rsidRPr="006C756F">
        <w:rPr>
          <w:rFonts w:eastAsiaTheme="minorEastAsia"/>
          <w:sz w:val="32"/>
          <w:szCs w:val="32"/>
        </w:rPr>
        <w:t xml:space="preserve"> = )</w:t>
      </w:r>
    </w:p>
    <w:p w14:paraId="4C0344F2" w14:textId="77777777" w:rsidR="006C756F" w:rsidRPr="006C756F" w:rsidRDefault="006C756F" w:rsidP="006C756F">
      <w:pPr>
        <w:rPr>
          <w:sz w:val="32"/>
          <w:szCs w:val="32"/>
        </w:rPr>
      </w:pPr>
    </w:p>
    <w:p w14:paraId="2F2FAADE" w14:textId="77777777" w:rsidR="00CA7636" w:rsidRPr="006C756F" w:rsidRDefault="00CA7636" w:rsidP="00CA763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31A1A6F4" w14:textId="77777777" w:rsidR="00CA7636" w:rsidRPr="006C756F" w:rsidRDefault="00CA7636" w:rsidP="00CA763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1E0C6E44" w14:textId="7C2F7D01" w:rsidR="00CA7636" w:rsidRPr="00CA7636" w:rsidRDefault="00CA7636" w:rsidP="00C13B52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cs/>
        </w:rPr>
      </w:pPr>
    </w:p>
    <w:p w14:paraId="2EF76E4B" w14:textId="77777777" w:rsidR="00917084" w:rsidRPr="00CA7636" w:rsidRDefault="00917084" w:rsidP="00C13B52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654F0E95" w14:textId="77777777" w:rsidR="00917084" w:rsidRPr="00CA7636" w:rsidRDefault="00917084" w:rsidP="00C13B52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24EF5414" w14:textId="77777777" w:rsidR="00917084" w:rsidRPr="00CA7636" w:rsidRDefault="00917084" w:rsidP="00C13B52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0C7956F7" w14:textId="77777777" w:rsidR="00917084" w:rsidRPr="00CA7636" w:rsidRDefault="00917084" w:rsidP="00C13B52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47F4F6CF" w14:textId="77777777" w:rsidR="006C756F" w:rsidRDefault="006C756F" w:rsidP="00C13B52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cs/>
        </w:rPr>
        <w:sectPr w:rsidR="006C756F" w:rsidSect="001E7346">
          <w:pgSz w:w="11906" w:h="16838" w:code="9"/>
          <w:pgMar w:top="2126" w:right="1418" w:bottom="1418" w:left="2126" w:header="1418" w:footer="709" w:gutter="0"/>
          <w:cols w:space="708"/>
          <w:titlePg/>
          <w:docGrid w:linePitch="360"/>
        </w:sectPr>
      </w:pPr>
    </w:p>
    <w:p w14:paraId="1EA01E3E" w14:textId="77777777" w:rsidR="00854BF0" w:rsidRPr="00CA7636" w:rsidRDefault="00854BF0" w:rsidP="00854BF0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  <w:r w:rsidRPr="00CA7636">
        <w:rPr>
          <w:rFonts w:asciiTheme="minorBidi" w:hAnsiTheme="minorBidi" w:cstheme="minorBidi"/>
          <w:b/>
          <w:bCs/>
          <w:sz w:val="40"/>
          <w:szCs w:val="40"/>
          <w:cs/>
        </w:rPr>
        <w:lastRenderedPageBreak/>
        <w:t>บทที่  5</w:t>
      </w:r>
    </w:p>
    <w:p w14:paraId="7FB4F993" w14:textId="77777777" w:rsidR="00854BF0" w:rsidRPr="00CA7636" w:rsidRDefault="00854BF0" w:rsidP="00854BF0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  <w:cs/>
        </w:rPr>
      </w:pPr>
    </w:p>
    <w:p w14:paraId="5266B189" w14:textId="6A84D3D6" w:rsidR="00854BF0" w:rsidRPr="00CA7636" w:rsidRDefault="00DC6BEF" w:rsidP="00DC6BEF">
      <w:pPr>
        <w:tabs>
          <w:tab w:val="left" w:pos="1672"/>
        </w:tabs>
        <w:jc w:val="center"/>
        <w:rPr>
          <w:rFonts w:asciiTheme="minorBidi" w:hAnsiTheme="minorBidi" w:cstheme="minorBidi"/>
          <w:sz w:val="36"/>
          <w:szCs w:val="36"/>
        </w:rPr>
      </w:pPr>
      <w:r w:rsidRPr="00DC6BEF">
        <w:rPr>
          <w:rFonts w:asciiTheme="minorBidi" w:hAnsiTheme="minorBidi"/>
          <w:b/>
          <w:bCs/>
          <w:sz w:val="40"/>
          <w:szCs w:val="40"/>
          <w:cs/>
        </w:rPr>
        <w:t>สรุปผล อภิปรายผลและข้อเสนอแนะ</w:t>
      </w:r>
    </w:p>
    <w:p w14:paraId="655A5401" w14:textId="415825B2" w:rsidR="00E402AC" w:rsidRDefault="00E402AC" w:rsidP="00AC18F8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งานวิจัยนี้เป็นงานวิจัยเรื่อง ระบบสารสนเทศจำหน่ายน้ำดื่มบ้านเพชรไพรวัลย์ </w:t>
      </w:r>
      <w:r w:rsidRPr="00E402AC">
        <w:rPr>
          <w:rFonts w:asciiTheme="minorBidi" w:hAnsiTheme="minorBidi"/>
          <w:sz w:val="32"/>
          <w:szCs w:val="32"/>
          <w:cs/>
        </w:rPr>
        <w:t>เพื่อประเมินประสิทธิภาพของ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ระบบสารสนเทศจำหน่ายน้ำดื่มบ้านเพชรไพรวัลย์ </w:t>
      </w:r>
      <w:r>
        <w:rPr>
          <w:rFonts w:asciiTheme="minorBidi" w:hAnsiTheme="minorBidi" w:hint="cs"/>
          <w:sz w:val="32"/>
          <w:szCs w:val="32"/>
          <w:cs/>
        </w:rPr>
        <w:t>และ</w:t>
      </w:r>
      <w:r w:rsidRPr="00E402AC">
        <w:rPr>
          <w:rFonts w:asciiTheme="minorBidi" w:hAnsiTheme="minorBidi"/>
          <w:sz w:val="32"/>
          <w:szCs w:val="32"/>
          <w:cs/>
        </w:rPr>
        <w:t>เพื่อประเมินความพอใจของผู้ใช้งาน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ระบบสารสนเทศจำหน่ายน้ำดื่มบ้านเพชรไพรวัลย์ ในการนำเสนอข้อมูลแสดงความคิดเห็นของผู้ใช้งานระบบ ซึ่งจะมีข้อมูลเกี่ยวกับด้านสาระสำคัญของระบบสารสนเทศ ด้านความสามารถของระบบ ด้านการออกแบบ เพื่อให้ระบบสารสนเทศมีความเหมาะสมและครบถ้วน ตรงตามความต้องการของผู้ใช้งาน โดยเก็บข้อมูลสถิติที่ใช้ในการวิเคราะห์ ใช้ในการอธิบายลักษณะข้อมูลทั่วไปของผู้ตอบแบบสอบถาม และการใช้งานระบบสารสนเทศจำหน่ายน้ำดื่มบ้านเพชรไพรวัลย์ จากผู้ใช้งานระบบ จำนวน </w:t>
      </w:r>
      <w:r>
        <w:rPr>
          <w:rFonts w:asciiTheme="minorBidi" w:hAnsiTheme="minorBidi" w:cstheme="minorBidi"/>
          <w:sz w:val="32"/>
          <w:szCs w:val="32"/>
        </w:rPr>
        <w:t xml:space="preserve">10 </w:t>
      </w:r>
      <w:r>
        <w:rPr>
          <w:rFonts w:asciiTheme="minorBidi" w:hAnsiTheme="minorBidi" w:cstheme="minorBidi" w:hint="cs"/>
          <w:sz w:val="32"/>
          <w:szCs w:val="32"/>
          <w:cs/>
        </w:rPr>
        <w:t>คน ผู้ศึกษาได้สรุปในประเด็นต่างๆ ดังต่อไปนี้</w:t>
      </w:r>
    </w:p>
    <w:p w14:paraId="6DAAEA17" w14:textId="2B63243D" w:rsidR="00E402AC" w:rsidRDefault="00E402AC" w:rsidP="00AC18F8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ab/>
        <w:t xml:space="preserve">1. </w:t>
      </w:r>
      <w:r>
        <w:rPr>
          <w:rFonts w:asciiTheme="minorBidi" w:hAnsiTheme="minorBidi" w:cstheme="minorBidi" w:hint="cs"/>
          <w:sz w:val="32"/>
          <w:szCs w:val="32"/>
          <w:cs/>
        </w:rPr>
        <w:t>สรุปผลการดำเนินการศึกษา</w:t>
      </w:r>
    </w:p>
    <w:p w14:paraId="2BFE34DC" w14:textId="4D2D7542" w:rsidR="00E402AC" w:rsidRDefault="00E402AC" w:rsidP="00AC18F8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  <w:cs/>
        </w:rPr>
        <w:tab/>
      </w:r>
      <w:r>
        <w:rPr>
          <w:rFonts w:asciiTheme="minorBidi" w:hAnsiTheme="minorBidi" w:cstheme="minorBidi"/>
          <w:sz w:val="32"/>
          <w:szCs w:val="32"/>
        </w:rPr>
        <w:t xml:space="preserve">2. </w:t>
      </w:r>
      <w:r>
        <w:rPr>
          <w:rFonts w:asciiTheme="minorBidi" w:hAnsiTheme="minorBidi" w:cstheme="minorBidi" w:hint="cs"/>
          <w:sz w:val="32"/>
          <w:szCs w:val="32"/>
          <w:cs/>
        </w:rPr>
        <w:t>อภิปรายผลการวิจัย</w:t>
      </w:r>
    </w:p>
    <w:p w14:paraId="63F83BD1" w14:textId="6C3EB94D" w:rsidR="00E402AC" w:rsidRDefault="00E402AC" w:rsidP="00AC18F8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  <w:cs/>
        </w:rPr>
        <w:tab/>
      </w:r>
      <w:r>
        <w:rPr>
          <w:rFonts w:asciiTheme="minorBidi" w:hAnsiTheme="minorBidi" w:cstheme="minorBidi"/>
          <w:sz w:val="32"/>
          <w:szCs w:val="32"/>
        </w:rPr>
        <w:t xml:space="preserve">3. </w:t>
      </w:r>
      <w:r>
        <w:rPr>
          <w:rFonts w:asciiTheme="minorBidi" w:hAnsiTheme="minorBidi" w:cstheme="minorBidi" w:hint="cs"/>
          <w:sz w:val="32"/>
          <w:szCs w:val="32"/>
          <w:cs/>
        </w:rPr>
        <w:t>ข้อเสนอแนะ</w:t>
      </w:r>
    </w:p>
    <w:p w14:paraId="3D57B549" w14:textId="7A340F7E" w:rsidR="00E402AC" w:rsidRDefault="00E402AC" w:rsidP="00AC18F8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 xml:space="preserve">1. </w:t>
      </w:r>
      <w:r>
        <w:rPr>
          <w:rFonts w:asciiTheme="minorBidi" w:hAnsiTheme="minorBidi" w:cstheme="minorBidi" w:hint="cs"/>
          <w:sz w:val="32"/>
          <w:szCs w:val="32"/>
          <w:cs/>
        </w:rPr>
        <w:t>สรุปผลการดำเนินการศึกษา</w:t>
      </w:r>
    </w:p>
    <w:p w14:paraId="3A434EE8" w14:textId="2AACCC13" w:rsidR="00E402AC" w:rsidRDefault="00E402AC" w:rsidP="00AC18F8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  <w:cs/>
        </w:rPr>
        <w:tab/>
      </w:r>
      <w:r>
        <w:rPr>
          <w:rFonts w:asciiTheme="minorBidi" w:hAnsiTheme="minorBidi" w:cstheme="minorBidi" w:hint="cs"/>
          <w:sz w:val="32"/>
          <w:szCs w:val="32"/>
          <w:cs/>
        </w:rPr>
        <w:t>ผู้จัดทำได้พัฒนาระบบสารสนเทศจำหน่ายน้ำดื่มบ้านเพชรไพรวัลย์ จนสำเร็จตรงตามขอบเขตที่ได้กำหนดไว้และนำไปทดลองใช้จริง ระบบที่พัฒนาขึ้น</w:t>
      </w:r>
      <w:r w:rsidR="00E95272">
        <w:rPr>
          <w:rFonts w:asciiTheme="minorBidi" w:hAnsiTheme="minorBidi" w:cstheme="minorBidi" w:hint="cs"/>
          <w:sz w:val="32"/>
          <w:szCs w:val="32"/>
          <w:cs/>
        </w:rPr>
        <w:t>ลูกค้าหรือสมาชิก สามารถจัดการข้อมูลสมาชิก เพิ่มข้อมูลการชำระเงิน ส่วน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ผู้ดูแลระบบสามารถจัดการข้อมูลสินค้า จัดการข้อมูลการสั่งซื้อสินค้า จัดการข้อมูลผู้ดูและระบบ จัดการข้อมูลรายจ่ายรายเดือน จัดการข้อมูลธนาคาร และออกรายงาน </w:t>
      </w:r>
      <w:r w:rsidR="00E95272">
        <w:rPr>
          <w:rFonts w:asciiTheme="minorBidi" w:hAnsiTheme="minorBidi" w:cstheme="minorBidi" w:hint="cs"/>
          <w:sz w:val="32"/>
          <w:szCs w:val="32"/>
          <w:cs/>
        </w:rPr>
        <w:t>และได้ศึกษาความพึงพอใจของการใช้งานระบบได้ผล ดังนี้</w:t>
      </w:r>
    </w:p>
    <w:p w14:paraId="421DBFC2" w14:textId="22ACF5D6" w:rsidR="00E95272" w:rsidRDefault="00E95272" w:rsidP="00AC18F8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 xml:space="preserve">1.1 </w:t>
      </w:r>
      <w:r>
        <w:rPr>
          <w:rFonts w:asciiTheme="minorBidi" w:hAnsiTheme="minorBidi" w:cstheme="minorBidi" w:hint="cs"/>
          <w:sz w:val="32"/>
          <w:szCs w:val="32"/>
          <w:cs/>
        </w:rPr>
        <w:t>ข้อมูลผู้ตอบแบบสอบถาม</w:t>
      </w:r>
    </w:p>
    <w:p w14:paraId="1EED5FDC" w14:textId="223ADECA" w:rsidR="00854BF0" w:rsidRDefault="00E95272" w:rsidP="00854BF0">
      <w:pPr>
        <w:tabs>
          <w:tab w:val="left" w:pos="1672"/>
        </w:tabs>
        <w:jc w:val="thaiDistribute"/>
        <w:rPr>
          <w:rFonts w:asciiTheme="minorBidi" w:hAnsiTheme="minorBidi"/>
          <w:sz w:val="32"/>
          <w:szCs w:val="32"/>
        </w:rPr>
      </w:pPr>
      <w:r w:rsidRPr="000B2800">
        <w:rPr>
          <w:rFonts w:asciiTheme="minorBidi" w:hAnsiTheme="minorBidi"/>
          <w:sz w:val="32"/>
          <w:szCs w:val="32"/>
          <w:highlight w:val="yellow"/>
          <w:cs/>
        </w:rPr>
        <w:t>กลุ่มตัวอย่างส่วนใหญ่เป็นเพศ   จำนวน  คน คิดเป็นร้อยละ มีสถานะส่วนใหญ่เป็น จำนวน คน คิด</w:t>
      </w:r>
      <w:r w:rsidRPr="00E95272">
        <w:rPr>
          <w:rFonts w:asciiTheme="minorBidi" w:hAnsiTheme="minorBidi"/>
          <w:sz w:val="32"/>
          <w:szCs w:val="32"/>
          <w:cs/>
        </w:rPr>
        <w:t>เป็นร้อยละ</w:t>
      </w:r>
    </w:p>
    <w:p w14:paraId="4781BE1A" w14:textId="453FD1DE" w:rsidR="00E95272" w:rsidRDefault="00E95272" w:rsidP="00854BF0">
      <w:pPr>
        <w:tabs>
          <w:tab w:val="left" w:pos="1672"/>
        </w:tabs>
        <w:jc w:val="thaiDistribute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1.2 </w:t>
      </w:r>
      <w:r>
        <w:rPr>
          <w:rFonts w:asciiTheme="minorBidi" w:hAnsiTheme="minorBidi" w:hint="cs"/>
          <w:sz w:val="32"/>
          <w:szCs w:val="32"/>
          <w:cs/>
        </w:rPr>
        <w:t>ข้อมูลแสดงความคิดเห็นของผู้ใช้งานระบบ</w:t>
      </w:r>
    </w:p>
    <w:p w14:paraId="3C6305B8" w14:textId="67270AE4" w:rsidR="00E95272" w:rsidRPr="000B2800" w:rsidRDefault="00E95272" w:rsidP="00854BF0">
      <w:pPr>
        <w:tabs>
          <w:tab w:val="left" w:pos="1672"/>
        </w:tabs>
        <w:jc w:val="thaiDistribute"/>
        <w:rPr>
          <w:rFonts w:asciiTheme="minorBidi" w:hAnsiTheme="minorBidi"/>
          <w:sz w:val="32"/>
          <w:szCs w:val="32"/>
          <w:highlight w:val="yellow"/>
        </w:rPr>
      </w:pPr>
      <w:r>
        <w:rPr>
          <w:rFonts w:asciiTheme="minorBidi" w:hAnsiTheme="minorBidi"/>
          <w:sz w:val="32"/>
          <w:szCs w:val="32"/>
          <w:cs/>
        </w:rPr>
        <w:tab/>
      </w:r>
      <w:r w:rsidRPr="000B2800">
        <w:rPr>
          <w:rFonts w:asciiTheme="minorBidi" w:hAnsiTheme="minorBidi" w:hint="cs"/>
          <w:sz w:val="32"/>
          <w:szCs w:val="32"/>
          <w:highlight w:val="yellow"/>
          <w:cs/>
        </w:rPr>
        <w:t>ด้านสาระสำคัญของระบบ โดยภาพรวมอยู่ในระดับ</w:t>
      </w:r>
    </w:p>
    <w:p w14:paraId="5FD9BD38" w14:textId="3FFCE8B9" w:rsidR="00E95272" w:rsidRPr="000B2800" w:rsidRDefault="00E95272" w:rsidP="00854BF0">
      <w:pPr>
        <w:tabs>
          <w:tab w:val="left" w:pos="1672"/>
        </w:tabs>
        <w:jc w:val="thaiDistribute"/>
        <w:rPr>
          <w:rFonts w:asciiTheme="minorBidi" w:hAnsiTheme="minorBidi"/>
          <w:sz w:val="32"/>
          <w:szCs w:val="32"/>
          <w:highlight w:val="yellow"/>
        </w:rPr>
      </w:pPr>
      <w:r w:rsidRPr="000B2800">
        <w:rPr>
          <w:rFonts w:asciiTheme="minorBidi" w:hAnsiTheme="minorBidi"/>
          <w:sz w:val="32"/>
          <w:szCs w:val="32"/>
          <w:highlight w:val="yellow"/>
          <w:cs/>
        </w:rPr>
        <w:tab/>
      </w:r>
      <w:r w:rsidRPr="000B2800">
        <w:rPr>
          <w:rFonts w:asciiTheme="minorBidi" w:hAnsiTheme="minorBidi" w:hint="cs"/>
          <w:sz w:val="32"/>
          <w:szCs w:val="32"/>
          <w:highlight w:val="yellow"/>
          <w:cs/>
        </w:rPr>
        <w:t>ด้านความสามารถของระบบ</w:t>
      </w:r>
    </w:p>
    <w:p w14:paraId="6478C9BC" w14:textId="2FDEC734" w:rsidR="00E95272" w:rsidRDefault="00E95272" w:rsidP="00854BF0">
      <w:pPr>
        <w:tabs>
          <w:tab w:val="left" w:pos="1672"/>
        </w:tabs>
        <w:jc w:val="thaiDistribute"/>
        <w:rPr>
          <w:rFonts w:asciiTheme="minorBidi" w:hAnsiTheme="minorBidi"/>
          <w:sz w:val="32"/>
          <w:szCs w:val="32"/>
        </w:rPr>
      </w:pPr>
      <w:r w:rsidRPr="000B2800">
        <w:rPr>
          <w:rFonts w:asciiTheme="minorBidi" w:hAnsiTheme="minorBidi"/>
          <w:sz w:val="32"/>
          <w:szCs w:val="32"/>
          <w:highlight w:val="yellow"/>
          <w:cs/>
        </w:rPr>
        <w:tab/>
      </w:r>
      <w:r w:rsidRPr="000B2800">
        <w:rPr>
          <w:rFonts w:asciiTheme="minorBidi" w:hAnsiTheme="minorBidi" w:hint="cs"/>
          <w:sz w:val="32"/>
          <w:szCs w:val="32"/>
          <w:highlight w:val="yellow"/>
          <w:cs/>
        </w:rPr>
        <w:t>ด้านการออกแบบ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</w:p>
    <w:p w14:paraId="108CD462" w14:textId="2753ECD4" w:rsidR="00E95272" w:rsidRDefault="00E95272" w:rsidP="00854BF0">
      <w:pPr>
        <w:tabs>
          <w:tab w:val="left" w:pos="1672"/>
        </w:tabs>
        <w:jc w:val="thaiDistribute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2.</w:t>
      </w:r>
      <w:r>
        <w:rPr>
          <w:rFonts w:asciiTheme="minorBidi" w:hAnsiTheme="minorBidi" w:hint="cs"/>
          <w:sz w:val="32"/>
          <w:szCs w:val="32"/>
          <w:cs/>
        </w:rPr>
        <w:t>อภิปรายผลการวิจัย</w:t>
      </w:r>
    </w:p>
    <w:p w14:paraId="59B13DC8" w14:textId="51A08976" w:rsidR="00E95272" w:rsidRDefault="00E95272" w:rsidP="00854BF0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 xml:space="preserve">จากการวิจัยเรื่อง 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ระบบสารสนเทศจำหน่ายน้ำดื่มบ้านเพชรไพรวัลย์ สามารถอภิปรายผลการวิจัยได้ดังนี้ ระบบสารสนเทศจำหน่ายน้ำดื่มบ้านเพชรไพรวัลย์ที่พัฒนาสามารถประมวลผลได้ตรงตามความต้องการของผู้ใช้งาน จากผลการประเมินกลุ่มตัวอย่าง </w:t>
      </w:r>
      <w:r>
        <w:rPr>
          <w:rFonts w:asciiTheme="minorBidi" w:hAnsiTheme="minorBidi" w:cstheme="minorBidi"/>
          <w:sz w:val="32"/>
          <w:szCs w:val="32"/>
        </w:rPr>
        <w:t xml:space="preserve">2 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สถานะ คือ ลูกค้าหรือสมาชิก และผู้ดูแลระบบ พบว่าระบบมีประสิทธิภาพ และมีความพึงพอใจในระดับปานกลาง โดยสามารถนำระบบสารสนเทศจำหน่ายน้ำดื่มบ้านเพชรไพรวัลย์ไปใช้งานได้จริง สามารถใช้ในการจำหน่าย </w:t>
      </w:r>
      <w:r w:rsidR="000B2800">
        <w:rPr>
          <w:rFonts w:asciiTheme="minorBidi" w:hAnsiTheme="minorBidi" w:cstheme="minorBidi" w:hint="cs"/>
          <w:sz w:val="32"/>
          <w:szCs w:val="32"/>
          <w:cs/>
        </w:rPr>
        <w:t>โดย</w:t>
      </w:r>
    </w:p>
    <w:p w14:paraId="3BB017C7" w14:textId="7EC48F81" w:rsidR="000B2800" w:rsidRPr="000B2800" w:rsidRDefault="000B2800" w:rsidP="00854BF0">
      <w:pPr>
        <w:tabs>
          <w:tab w:val="left" w:pos="1672"/>
        </w:tabs>
        <w:jc w:val="thaiDistribute"/>
        <w:rPr>
          <w:rFonts w:asciiTheme="minorBidi" w:hAnsiTheme="minorBidi"/>
          <w:sz w:val="32"/>
          <w:szCs w:val="32"/>
          <w:highlight w:val="yellow"/>
        </w:rPr>
      </w:pPr>
      <w:r>
        <w:rPr>
          <w:rFonts w:asciiTheme="minorBidi" w:hAnsiTheme="minorBidi" w:cstheme="minorBidi" w:hint="cs"/>
          <w:sz w:val="32"/>
          <w:szCs w:val="32"/>
          <w:cs/>
        </w:rPr>
        <w:t>ผู้ดูแลระบบได้ให้ความเห็นเพิ่มเติมว่า การจัดเก็บข้อมูลสินค้า ข้อมูลผู้ดูแลระบบ ข้อมูลการสั่งซื้อสินค้า ข้อมูลรายจ่ายราย</w:t>
      </w:r>
      <w:r w:rsidRPr="000B2800">
        <w:rPr>
          <w:rFonts w:asciiTheme="minorBidi" w:hAnsiTheme="minorBidi" w:cstheme="minorBidi" w:hint="cs"/>
          <w:sz w:val="32"/>
          <w:szCs w:val="32"/>
          <w:highlight w:val="yellow"/>
          <w:cs/>
        </w:rPr>
        <w:t xml:space="preserve">เดือน ข้อมูลธนาคาร ข้อมูลการชำระเงิน แทนการจัดเก็บข้อมูลข้อมูลทั้งหมดในรูปแบบเอกสาร ทำให้สะดวกรวดเร็วและเพิ่มประสิทธิภาพในการจำหน่ายน้ำดื่ม ในการจัดเก็บข้อมูลต่างๆ สอดคล้องกับงานวิจัยของ </w:t>
      </w:r>
      <w:r w:rsidRPr="000B2800">
        <w:rPr>
          <w:rFonts w:asciiTheme="minorBidi" w:hAnsiTheme="minorBidi"/>
          <w:sz w:val="32"/>
          <w:szCs w:val="32"/>
          <w:highlight w:val="yellow"/>
          <w:cs/>
        </w:rPr>
        <w:t xml:space="preserve">พิรภพ จันทร์แสนตอ </w:t>
      </w:r>
      <w:r w:rsidRPr="000B2800">
        <w:rPr>
          <w:rFonts w:asciiTheme="minorBidi" w:hAnsiTheme="minorBidi"/>
          <w:sz w:val="32"/>
          <w:szCs w:val="32"/>
          <w:highlight w:val="yellow"/>
        </w:rPr>
        <w:t>, 2555</w:t>
      </w:r>
      <w:r w:rsidRPr="000B2800">
        <w:rPr>
          <w:rFonts w:asciiTheme="minorBidi" w:hAnsiTheme="minorBidi" w:hint="cs"/>
          <w:sz w:val="32"/>
          <w:szCs w:val="32"/>
          <w:highlight w:val="yellow"/>
          <w:cs/>
        </w:rPr>
        <w:t xml:space="preserve"> </w:t>
      </w:r>
    </w:p>
    <w:p w14:paraId="55C250E8" w14:textId="087BE444" w:rsidR="000B2800" w:rsidRDefault="000B2800" w:rsidP="00854BF0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0B2800">
        <w:rPr>
          <w:rFonts w:asciiTheme="minorBidi" w:hAnsiTheme="minorBidi"/>
          <w:sz w:val="32"/>
          <w:szCs w:val="32"/>
          <w:highlight w:val="yellow"/>
          <w:cs/>
        </w:rPr>
        <w:t xml:space="preserve">ทวีศักดิ์ คงตุก </w:t>
      </w:r>
      <w:r w:rsidRPr="000B2800">
        <w:rPr>
          <w:rFonts w:asciiTheme="minorBidi" w:hAnsiTheme="minorBidi" w:hint="cs"/>
          <w:sz w:val="32"/>
          <w:szCs w:val="32"/>
          <w:highlight w:val="yellow"/>
          <w:cs/>
        </w:rPr>
        <w:t xml:space="preserve">และ </w:t>
      </w:r>
      <w:r w:rsidRPr="000B2800">
        <w:rPr>
          <w:rFonts w:asciiTheme="minorBidi" w:hAnsiTheme="minorBidi"/>
          <w:sz w:val="32"/>
          <w:szCs w:val="32"/>
          <w:highlight w:val="yellow"/>
          <w:cs/>
        </w:rPr>
        <w:t>อนุทิตา เล็กเพชร</w:t>
      </w:r>
      <w:r w:rsidRPr="000B2800">
        <w:rPr>
          <w:rFonts w:asciiTheme="minorBidi" w:hAnsiTheme="minorBidi"/>
          <w:sz w:val="32"/>
          <w:szCs w:val="32"/>
          <w:highlight w:val="yellow"/>
        </w:rPr>
        <w:t>, 2561</w:t>
      </w:r>
    </w:p>
    <w:p w14:paraId="53101AC9" w14:textId="1B318ABE" w:rsidR="000B2800" w:rsidRDefault="000B2800" w:rsidP="00854BF0">
      <w:pPr>
        <w:tabs>
          <w:tab w:val="left" w:pos="1672"/>
        </w:tabs>
        <w:jc w:val="thaiDistribute"/>
        <w:rPr>
          <w:rFonts w:asciiTheme="minorBidi" w:hAnsiTheme="minorBidi"/>
          <w:sz w:val="32"/>
          <w:szCs w:val="32"/>
          <w:cs/>
        </w:rPr>
      </w:pPr>
      <w:r w:rsidRPr="008B5AAB">
        <w:rPr>
          <w:rFonts w:asciiTheme="minorBidi" w:hAnsiTheme="minorBidi"/>
          <w:sz w:val="32"/>
          <w:szCs w:val="32"/>
          <w:cs/>
        </w:rPr>
        <w:t>นายสมนึก เหง้าสุวรรณ</w:t>
      </w:r>
      <w:r w:rsidRPr="008B5AAB">
        <w:rPr>
          <w:rFonts w:asciiTheme="minorBidi" w:hAnsiTheme="minorBidi"/>
          <w:sz w:val="32"/>
          <w:szCs w:val="32"/>
        </w:rPr>
        <w:t>,2557</w:t>
      </w:r>
      <w:r>
        <w:rPr>
          <w:rFonts w:asciiTheme="minorBidi" w:hAnsiTheme="minorBidi" w:hint="cs"/>
          <w:sz w:val="32"/>
          <w:szCs w:val="32"/>
          <w:cs/>
        </w:rPr>
        <w:t xml:space="preserve"> จึงทำให้ระบบที่ได้มีประสิทธิภาพ สามารถนำไปใช้งานจจริงได้</w:t>
      </w:r>
    </w:p>
    <w:p w14:paraId="29D589B7" w14:textId="56A46E91" w:rsidR="00E95272" w:rsidRDefault="00E95272" w:rsidP="00854BF0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 xml:space="preserve">3. </w:t>
      </w:r>
      <w:r>
        <w:rPr>
          <w:rFonts w:asciiTheme="minorBidi" w:hAnsiTheme="minorBidi" w:cstheme="minorBidi" w:hint="cs"/>
          <w:sz w:val="32"/>
          <w:szCs w:val="32"/>
          <w:cs/>
        </w:rPr>
        <w:t>ข้อเสนอแนะ</w:t>
      </w:r>
    </w:p>
    <w:p w14:paraId="7D329ED1" w14:textId="01151340" w:rsidR="000B2800" w:rsidRDefault="000B2800" w:rsidP="00854BF0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 xml:space="preserve">3.1 </w:t>
      </w:r>
      <w:r>
        <w:rPr>
          <w:rFonts w:asciiTheme="minorBidi" w:hAnsiTheme="minorBidi" w:cstheme="minorBidi" w:hint="cs"/>
          <w:sz w:val="32"/>
          <w:szCs w:val="32"/>
          <w:cs/>
        </w:rPr>
        <w:t>ข้อเสนอแนะในการนำผลการวิจัยไปใช้</w:t>
      </w:r>
    </w:p>
    <w:p w14:paraId="209041EA" w14:textId="248A702B" w:rsidR="000B2800" w:rsidRDefault="000B2800" w:rsidP="00854BF0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 w:rsidRPr="000B2800">
        <w:rPr>
          <w:rFonts w:asciiTheme="minorBidi" w:hAnsiTheme="minorBidi" w:cstheme="minorBidi" w:hint="cs"/>
          <w:sz w:val="32"/>
          <w:szCs w:val="32"/>
          <w:highlight w:val="yellow"/>
          <w:cs/>
        </w:rPr>
        <w:t>ในการ</w:t>
      </w:r>
    </w:p>
    <w:p w14:paraId="6DFDD8B1" w14:textId="5A61EDE4" w:rsidR="000B2800" w:rsidRDefault="000B2800" w:rsidP="00854BF0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/>
          <w:sz w:val="32"/>
          <w:szCs w:val="32"/>
        </w:rPr>
        <w:t xml:space="preserve">3.2 </w:t>
      </w:r>
      <w:r>
        <w:rPr>
          <w:rFonts w:asciiTheme="minorBidi" w:hAnsiTheme="minorBidi" w:cstheme="minorBidi" w:hint="cs"/>
          <w:sz w:val="32"/>
          <w:szCs w:val="32"/>
          <w:cs/>
        </w:rPr>
        <w:t>ข้อเสนอในการวิจัยครั้งต่อไป</w:t>
      </w:r>
    </w:p>
    <w:p w14:paraId="13832C87" w14:textId="7B53B687" w:rsidR="00854BF0" w:rsidRPr="00CA7636" w:rsidRDefault="000B2800" w:rsidP="000B2800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 xml:space="preserve">ในการต่อยอดงานวิจัย เพื่อให้การพัฒนาระบบสารสนเทศจำหน่ายน้ำดื่มบ้านเพชรไพรวัลย์ มีความสมบูรณ์มากยิ่งขึ้น </w:t>
      </w:r>
      <w:r w:rsidRPr="000B2800">
        <w:rPr>
          <w:rFonts w:asciiTheme="minorBidi" w:hAnsiTheme="minorBidi" w:cstheme="minorBidi" w:hint="cs"/>
          <w:sz w:val="32"/>
          <w:szCs w:val="32"/>
          <w:highlight w:val="yellow"/>
          <w:cs/>
        </w:rPr>
        <w:t>ควรมีการเพิ่ม</w:t>
      </w:r>
    </w:p>
    <w:p w14:paraId="2A4FF3F6" w14:textId="77777777" w:rsidR="00854BF0" w:rsidRPr="00CA7636" w:rsidRDefault="00854BF0" w:rsidP="00E95272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</w:rPr>
      </w:pPr>
    </w:p>
    <w:p w14:paraId="584EF1B1" w14:textId="77777777" w:rsidR="00854BF0" w:rsidRPr="00CA7636" w:rsidRDefault="00854BF0" w:rsidP="00854BF0">
      <w:pPr>
        <w:tabs>
          <w:tab w:val="left" w:pos="1672"/>
        </w:tabs>
        <w:ind w:firstLine="22"/>
        <w:jc w:val="thaiDistribute"/>
        <w:rPr>
          <w:rFonts w:asciiTheme="minorBidi" w:hAnsiTheme="minorBidi" w:cstheme="minorBidi"/>
          <w:sz w:val="32"/>
          <w:szCs w:val="32"/>
        </w:rPr>
      </w:pPr>
    </w:p>
    <w:p w14:paraId="679AFE85" w14:textId="77777777" w:rsidR="000C626A" w:rsidRPr="00CA7636" w:rsidRDefault="000C626A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402331BF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213848C7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074CAC59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237C92B3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7D1491A0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19239499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05087399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30476908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3E953771" w14:textId="77777777" w:rsidR="0077702D" w:rsidRPr="00CA7636" w:rsidRDefault="0077702D" w:rsidP="0077702D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7D7CB43A" w14:textId="77777777" w:rsidR="004E5F58" w:rsidRPr="00CA7636" w:rsidRDefault="004E5F58" w:rsidP="0077702D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341B0E88" w14:textId="77777777" w:rsidR="004E5F58" w:rsidRPr="00CA7636" w:rsidRDefault="004E5F58" w:rsidP="0077702D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0D093BD2" w14:textId="77777777" w:rsidR="0077702D" w:rsidRPr="00CA7636" w:rsidRDefault="0077702D" w:rsidP="0077702D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3648948C" w14:textId="77777777" w:rsidR="0077702D" w:rsidRPr="00CA7636" w:rsidRDefault="0077702D" w:rsidP="0077702D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19778D9D" w14:textId="77777777" w:rsidR="0077702D" w:rsidRPr="00CA7636" w:rsidRDefault="0077702D" w:rsidP="0077702D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1A806FD8" w14:textId="77777777" w:rsidR="0077702D" w:rsidRPr="00CA7636" w:rsidRDefault="0077702D" w:rsidP="0077702D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4C4F6099" w14:textId="77777777" w:rsidR="0077702D" w:rsidRPr="00CA7636" w:rsidRDefault="0077702D" w:rsidP="0077702D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1C39B117" w14:textId="77777777" w:rsidR="0077702D" w:rsidRPr="00CA7636" w:rsidRDefault="0077702D" w:rsidP="0077702D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6C4B7B39" w14:textId="77777777" w:rsidR="0077702D" w:rsidRPr="00CA7636" w:rsidRDefault="0077702D" w:rsidP="0077702D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26C31891" w14:textId="0801B4C5" w:rsidR="0077702D" w:rsidRPr="00CA7636" w:rsidRDefault="0077702D" w:rsidP="0077702D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  <w:r w:rsidRPr="00CA7636">
        <w:rPr>
          <w:rFonts w:asciiTheme="minorBidi" w:hAnsiTheme="minorBidi" w:cstheme="minorBidi"/>
          <w:b/>
          <w:bCs/>
          <w:sz w:val="40"/>
          <w:szCs w:val="40"/>
          <w:cs/>
        </w:rPr>
        <w:t>บรรณานุกรม</w:t>
      </w:r>
    </w:p>
    <w:p w14:paraId="4480AE80" w14:textId="3389A177" w:rsidR="00BC07BC" w:rsidRPr="00CA7636" w:rsidRDefault="00BC07BC" w:rsidP="0077702D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  <w:r w:rsidRPr="00CA7636">
        <w:rPr>
          <w:rFonts w:asciiTheme="minorBidi" w:hAnsiTheme="minorBidi" w:cstheme="minorBidi"/>
          <w:b/>
          <w:bCs/>
          <w:sz w:val="40"/>
          <w:szCs w:val="40"/>
        </w:rPr>
        <w:t>(</w:t>
      </w:r>
      <w:r w:rsidRPr="00CA7636">
        <w:rPr>
          <w:rFonts w:asciiTheme="minorBidi" w:hAnsiTheme="minorBidi" w:cstheme="minorBidi"/>
          <w:b/>
          <w:bCs/>
          <w:sz w:val="40"/>
          <w:szCs w:val="40"/>
          <w:cs/>
        </w:rPr>
        <w:t xml:space="preserve">อ้างอิงรูปแบบจาก </w:t>
      </w:r>
      <w:r w:rsidRPr="00CA7636">
        <w:rPr>
          <w:rFonts w:asciiTheme="minorBidi" w:hAnsiTheme="minorBidi" w:cstheme="minorBidi"/>
          <w:b/>
          <w:bCs/>
          <w:sz w:val="40"/>
          <w:szCs w:val="40"/>
        </w:rPr>
        <w:t>APA version 6 )</w:t>
      </w:r>
    </w:p>
    <w:p w14:paraId="25924B05" w14:textId="77777777" w:rsidR="0077702D" w:rsidRPr="00CA7636" w:rsidRDefault="0077702D" w:rsidP="0077702D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7854B835" w14:textId="77777777" w:rsidR="0077702D" w:rsidRPr="00CA7636" w:rsidRDefault="0077702D" w:rsidP="0077702D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652BCEB3" w14:textId="77777777" w:rsidR="0077702D" w:rsidRPr="00CA7636" w:rsidRDefault="0077702D" w:rsidP="0077702D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5CA59632" w14:textId="77777777" w:rsidR="0077702D" w:rsidRPr="00CA7636" w:rsidRDefault="0077702D" w:rsidP="0077702D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577FEEF4" w14:textId="77777777" w:rsidR="0077702D" w:rsidRPr="00CA7636" w:rsidRDefault="0077702D" w:rsidP="0077702D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61FEEAF8" w14:textId="77777777" w:rsidR="0077702D" w:rsidRPr="00CA7636" w:rsidRDefault="0077702D" w:rsidP="0077702D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0B890E41" w14:textId="77777777" w:rsidR="0077702D" w:rsidRPr="00CA7636" w:rsidRDefault="0077702D" w:rsidP="0077702D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23F48525" w14:textId="77777777" w:rsidR="0077702D" w:rsidRPr="00CA7636" w:rsidRDefault="0077702D" w:rsidP="0077702D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76A49263" w14:textId="77777777" w:rsidR="004E5F58" w:rsidRPr="00CA7636" w:rsidRDefault="004E5F58" w:rsidP="0077702D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2290D7C7" w14:textId="77777777" w:rsidR="004E5F58" w:rsidRPr="00CA7636" w:rsidRDefault="004E5F58" w:rsidP="0077702D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29B2B1DB" w14:textId="77777777" w:rsidR="004E5F58" w:rsidRPr="00CA7636" w:rsidRDefault="004E5F58" w:rsidP="0077702D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475DD9C0" w14:textId="77777777" w:rsidR="004E5F58" w:rsidRPr="00CA7636" w:rsidRDefault="004E5F58" w:rsidP="0077702D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7677879E" w14:textId="77777777" w:rsidR="004E5F58" w:rsidRPr="00CA7636" w:rsidRDefault="004E5F58" w:rsidP="0077702D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629AB5AD" w14:textId="77777777" w:rsidR="004E5F58" w:rsidRPr="00CA7636" w:rsidRDefault="004E5F58" w:rsidP="0077702D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6438A2A9" w14:textId="77777777" w:rsidR="004E5F58" w:rsidRPr="00CA7636" w:rsidRDefault="004E5F58" w:rsidP="0077702D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6BC50E0D" w14:textId="77777777" w:rsidR="0077702D" w:rsidRPr="00CA7636" w:rsidRDefault="0077702D" w:rsidP="0077702D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01B8EEB4" w14:textId="77777777" w:rsidR="00A74D48" w:rsidRPr="00CA7636" w:rsidRDefault="00A74D48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  <w:r w:rsidRPr="00CA7636">
        <w:rPr>
          <w:rFonts w:asciiTheme="minorBidi" w:hAnsiTheme="minorBidi" w:cstheme="minorBidi"/>
          <w:b/>
          <w:bCs/>
          <w:sz w:val="36"/>
          <w:szCs w:val="36"/>
          <w:cs/>
        </w:rPr>
        <w:lastRenderedPageBreak/>
        <w:t>บรรณานุกรม</w:t>
      </w:r>
    </w:p>
    <w:p w14:paraId="2EAA2B1C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5144A219" w14:textId="77777777" w:rsidR="00A74D48" w:rsidRPr="00CA7636" w:rsidRDefault="00E07353" w:rsidP="00E07353">
      <w:pPr>
        <w:tabs>
          <w:tab w:val="left" w:pos="1672"/>
        </w:tabs>
        <w:ind w:left="851" w:hanging="851"/>
        <w:rPr>
          <w:rFonts w:asciiTheme="minorBidi" w:hAnsiTheme="minorBidi" w:cstheme="minorBidi"/>
          <w:sz w:val="32"/>
          <w:szCs w:val="32"/>
          <w:highlight w:val="yellow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fldChar w:fldCharType="begin">
          <w:ffData>
            <w:name w:val=""/>
            <w:enabled/>
            <w:calcOnExit w:val="0"/>
            <w:textInput>
              <w:default w:val="คลิกที่นี่ เพื่อเริ่มพิมพ์แหล่งอ้างอิง..............................................................................................................................."/>
            </w:textInput>
          </w:ffData>
        </w:fldChar>
      </w:r>
      <w:r w:rsidRPr="00CA7636">
        <w:rPr>
          <w:rFonts w:asciiTheme="minorBidi" w:hAnsiTheme="minorBidi" w:cstheme="minorBidi"/>
          <w:sz w:val="32"/>
          <w:szCs w:val="32"/>
          <w:cs/>
        </w:rPr>
        <w:instrText xml:space="preserve"> </w:instrText>
      </w:r>
      <w:r w:rsidRPr="00CA7636">
        <w:rPr>
          <w:rFonts w:asciiTheme="minorBidi" w:hAnsiTheme="minorBidi" w:cstheme="minorBidi"/>
          <w:sz w:val="32"/>
          <w:szCs w:val="32"/>
        </w:rPr>
        <w:instrText>FORMTEXT</w:instrText>
      </w:r>
      <w:r w:rsidRPr="00CA7636">
        <w:rPr>
          <w:rFonts w:asciiTheme="minorBidi" w:hAnsiTheme="minorBidi" w:cstheme="minorBidi"/>
          <w:sz w:val="32"/>
          <w:szCs w:val="32"/>
          <w:cs/>
        </w:rPr>
        <w:instrText xml:space="preserve"> </w:instrText>
      </w:r>
      <w:r w:rsidRPr="00CA7636">
        <w:rPr>
          <w:rFonts w:asciiTheme="minorBidi" w:hAnsiTheme="minorBidi" w:cstheme="minorBidi"/>
          <w:sz w:val="32"/>
          <w:szCs w:val="32"/>
          <w:cs/>
        </w:rPr>
      </w:r>
      <w:r w:rsidRPr="00CA7636">
        <w:rPr>
          <w:rFonts w:asciiTheme="minorBidi" w:hAnsiTheme="minorBidi" w:cstheme="minorBidi"/>
          <w:sz w:val="32"/>
          <w:szCs w:val="32"/>
          <w:cs/>
        </w:rPr>
        <w:fldChar w:fldCharType="separate"/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>คลิกที่นี่ เพื่อเริ่มพิมพ์แหล่งอ้างอิง...............................................................................................................................</w:t>
      </w:r>
      <w:r w:rsidRPr="00CA7636">
        <w:rPr>
          <w:rFonts w:asciiTheme="minorBidi" w:hAnsiTheme="minorBidi" w:cstheme="minorBidi"/>
          <w:sz w:val="32"/>
          <w:szCs w:val="32"/>
          <w:cs/>
        </w:rPr>
        <w:fldChar w:fldCharType="end"/>
      </w:r>
    </w:p>
    <w:p w14:paraId="510B6A27" w14:textId="77777777" w:rsidR="00E07353" w:rsidRPr="00CA7636" w:rsidRDefault="00E07353" w:rsidP="00E07353">
      <w:pPr>
        <w:tabs>
          <w:tab w:val="left" w:pos="1672"/>
        </w:tabs>
        <w:ind w:left="851" w:hanging="851"/>
        <w:rPr>
          <w:rFonts w:asciiTheme="minorBidi" w:hAnsiTheme="minorBidi" w:cstheme="minorBidi"/>
          <w:sz w:val="32"/>
          <w:szCs w:val="32"/>
          <w:highlight w:val="yellow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fldChar w:fldCharType="begin">
          <w:ffData>
            <w:name w:val=""/>
            <w:enabled/>
            <w:calcOnExit w:val="0"/>
            <w:textInput>
              <w:default w:val="คลิกที่นี่ เพื่อเริ่มพิมพ์แหล่งอ้างอิง..............................................................................................................................."/>
            </w:textInput>
          </w:ffData>
        </w:fldChar>
      </w:r>
      <w:r w:rsidRPr="00CA7636">
        <w:rPr>
          <w:rFonts w:asciiTheme="minorBidi" w:hAnsiTheme="minorBidi" w:cstheme="minorBidi"/>
          <w:sz w:val="32"/>
          <w:szCs w:val="32"/>
          <w:cs/>
        </w:rPr>
        <w:instrText xml:space="preserve"> </w:instrText>
      </w:r>
      <w:r w:rsidRPr="00CA7636">
        <w:rPr>
          <w:rFonts w:asciiTheme="minorBidi" w:hAnsiTheme="minorBidi" w:cstheme="minorBidi"/>
          <w:sz w:val="32"/>
          <w:szCs w:val="32"/>
        </w:rPr>
        <w:instrText>FORMTEXT</w:instrText>
      </w:r>
      <w:r w:rsidRPr="00CA7636">
        <w:rPr>
          <w:rFonts w:asciiTheme="minorBidi" w:hAnsiTheme="minorBidi" w:cstheme="minorBidi"/>
          <w:sz w:val="32"/>
          <w:szCs w:val="32"/>
          <w:cs/>
        </w:rPr>
        <w:instrText xml:space="preserve"> </w:instrText>
      </w:r>
      <w:r w:rsidRPr="00CA7636">
        <w:rPr>
          <w:rFonts w:asciiTheme="minorBidi" w:hAnsiTheme="minorBidi" w:cstheme="minorBidi"/>
          <w:sz w:val="32"/>
          <w:szCs w:val="32"/>
          <w:cs/>
        </w:rPr>
      </w:r>
      <w:r w:rsidRPr="00CA7636">
        <w:rPr>
          <w:rFonts w:asciiTheme="minorBidi" w:hAnsiTheme="minorBidi" w:cstheme="minorBidi"/>
          <w:sz w:val="32"/>
          <w:szCs w:val="32"/>
          <w:cs/>
        </w:rPr>
        <w:fldChar w:fldCharType="separate"/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>คลิกที่นี่ เพื่อเริ่มพิมพ์แหล่งอ้างอิง...............................................................................................................................</w:t>
      </w:r>
      <w:r w:rsidRPr="00CA7636">
        <w:rPr>
          <w:rFonts w:asciiTheme="minorBidi" w:hAnsiTheme="minorBidi" w:cstheme="minorBidi"/>
          <w:sz w:val="32"/>
          <w:szCs w:val="32"/>
          <w:cs/>
        </w:rPr>
        <w:fldChar w:fldCharType="end"/>
      </w:r>
    </w:p>
    <w:p w14:paraId="3DF4488A" w14:textId="77777777" w:rsidR="00E07353" w:rsidRPr="00CA7636" w:rsidRDefault="00E07353" w:rsidP="00E07353">
      <w:pPr>
        <w:tabs>
          <w:tab w:val="left" w:pos="1672"/>
        </w:tabs>
        <w:ind w:left="851" w:hanging="851"/>
        <w:rPr>
          <w:rFonts w:asciiTheme="minorBidi" w:hAnsiTheme="minorBidi" w:cstheme="minorBidi"/>
          <w:sz w:val="32"/>
          <w:szCs w:val="32"/>
          <w:highlight w:val="yellow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fldChar w:fldCharType="begin">
          <w:ffData>
            <w:name w:val=""/>
            <w:enabled/>
            <w:calcOnExit w:val="0"/>
            <w:textInput>
              <w:default w:val="คลิกที่นี่ เพื่อเริ่มพิมพ์แหล่งอ้างอิง..............................................................................................................................."/>
            </w:textInput>
          </w:ffData>
        </w:fldChar>
      </w:r>
      <w:r w:rsidRPr="00CA7636">
        <w:rPr>
          <w:rFonts w:asciiTheme="minorBidi" w:hAnsiTheme="minorBidi" w:cstheme="minorBidi"/>
          <w:sz w:val="32"/>
          <w:szCs w:val="32"/>
          <w:cs/>
        </w:rPr>
        <w:instrText xml:space="preserve"> </w:instrText>
      </w:r>
      <w:r w:rsidRPr="00CA7636">
        <w:rPr>
          <w:rFonts w:asciiTheme="minorBidi" w:hAnsiTheme="minorBidi" w:cstheme="minorBidi"/>
          <w:sz w:val="32"/>
          <w:szCs w:val="32"/>
        </w:rPr>
        <w:instrText>FORMTEXT</w:instrText>
      </w:r>
      <w:r w:rsidRPr="00CA7636">
        <w:rPr>
          <w:rFonts w:asciiTheme="minorBidi" w:hAnsiTheme="minorBidi" w:cstheme="minorBidi"/>
          <w:sz w:val="32"/>
          <w:szCs w:val="32"/>
          <w:cs/>
        </w:rPr>
        <w:instrText xml:space="preserve"> </w:instrText>
      </w:r>
      <w:r w:rsidRPr="00CA7636">
        <w:rPr>
          <w:rFonts w:asciiTheme="minorBidi" w:hAnsiTheme="minorBidi" w:cstheme="minorBidi"/>
          <w:sz w:val="32"/>
          <w:szCs w:val="32"/>
          <w:cs/>
        </w:rPr>
      </w:r>
      <w:r w:rsidRPr="00CA7636">
        <w:rPr>
          <w:rFonts w:asciiTheme="minorBidi" w:hAnsiTheme="minorBidi" w:cstheme="minorBidi"/>
          <w:sz w:val="32"/>
          <w:szCs w:val="32"/>
          <w:cs/>
        </w:rPr>
        <w:fldChar w:fldCharType="separate"/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>คลิกที่นี่ เพื่อเริ่มพิมพ์แหล่งอ้างอิง...............................................................................................................................</w:t>
      </w:r>
      <w:r w:rsidRPr="00CA7636">
        <w:rPr>
          <w:rFonts w:asciiTheme="minorBidi" w:hAnsiTheme="minorBidi" w:cstheme="minorBidi"/>
          <w:sz w:val="32"/>
          <w:szCs w:val="32"/>
          <w:cs/>
        </w:rPr>
        <w:fldChar w:fldCharType="end"/>
      </w:r>
    </w:p>
    <w:p w14:paraId="5F8F9EF6" w14:textId="77777777" w:rsidR="00E07353" w:rsidRPr="00CA7636" w:rsidRDefault="00E07353" w:rsidP="00E07353">
      <w:pPr>
        <w:tabs>
          <w:tab w:val="left" w:pos="1672"/>
        </w:tabs>
        <w:ind w:left="851" w:hanging="851"/>
        <w:rPr>
          <w:rFonts w:asciiTheme="minorBidi" w:hAnsiTheme="minorBidi" w:cstheme="minorBidi"/>
          <w:sz w:val="32"/>
          <w:szCs w:val="32"/>
          <w:highlight w:val="yellow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fldChar w:fldCharType="begin">
          <w:ffData>
            <w:name w:val=""/>
            <w:enabled/>
            <w:calcOnExit w:val="0"/>
            <w:textInput>
              <w:default w:val="คลิกที่นี่ เพื่อเริ่มพิมพ์แหล่งอ้างอิง..............................................................................................................................."/>
            </w:textInput>
          </w:ffData>
        </w:fldChar>
      </w:r>
      <w:r w:rsidRPr="00CA7636">
        <w:rPr>
          <w:rFonts w:asciiTheme="minorBidi" w:hAnsiTheme="minorBidi" w:cstheme="minorBidi"/>
          <w:sz w:val="32"/>
          <w:szCs w:val="32"/>
          <w:cs/>
        </w:rPr>
        <w:instrText xml:space="preserve"> </w:instrText>
      </w:r>
      <w:r w:rsidRPr="00CA7636">
        <w:rPr>
          <w:rFonts w:asciiTheme="minorBidi" w:hAnsiTheme="minorBidi" w:cstheme="minorBidi"/>
          <w:sz w:val="32"/>
          <w:szCs w:val="32"/>
        </w:rPr>
        <w:instrText>FORMTEXT</w:instrText>
      </w:r>
      <w:r w:rsidRPr="00CA7636">
        <w:rPr>
          <w:rFonts w:asciiTheme="minorBidi" w:hAnsiTheme="minorBidi" w:cstheme="minorBidi"/>
          <w:sz w:val="32"/>
          <w:szCs w:val="32"/>
          <w:cs/>
        </w:rPr>
        <w:instrText xml:space="preserve"> </w:instrText>
      </w:r>
      <w:r w:rsidRPr="00CA7636">
        <w:rPr>
          <w:rFonts w:asciiTheme="minorBidi" w:hAnsiTheme="minorBidi" w:cstheme="minorBidi"/>
          <w:sz w:val="32"/>
          <w:szCs w:val="32"/>
          <w:cs/>
        </w:rPr>
      </w:r>
      <w:r w:rsidRPr="00CA7636">
        <w:rPr>
          <w:rFonts w:asciiTheme="minorBidi" w:hAnsiTheme="minorBidi" w:cstheme="minorBidi"/>
          <w:sz w:val="32"/>
          <w:szCs w:val="32"/>
          <w:cs/>
        </w:rPr>
        <w:fldChar w:fldCharType="separate"/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>คลิกที่นี่ เพื่อเริ่มพิมพ์แหล่งอ้างอิง...............................................................................................................................</w:t>
      </w:r>
      <w:r w:rsidRPr="00CA7636">
        <w:rPr>
          <w:rFonts w:asciiTheme="minorBidi" w:hAnsiTheme="minorBidi" w:cstheme="minorBidi"/>
          <w:sz w:val="32"/>
          <w:szCs w:val="32"/>
          <w:cs/>
        </w:rPr>
        <w:fldChar w:fldCharType="end"/>
      </w:r>
    </w:p>
    <w:p w14:paraId="23D2327D" w14:textId="77777777" w:rsidR="00E07353" w:rsidRPr="00CA7636" w:rsidRDefault="00E07353" w:rsidP="00E07353">
      <w:pPr>
        <w:tabs>
          <w:tab w:val="left" w:pos="1672"/>
        </w:tabs>
        <w:ind w:left="851" w:hanging="851"/>
        <w:rPr>
          <w:rFonts w:asciiTheme="minorBidi" w:hAnsiTheme="minorBidi" w:cstheme="minorBidi"/>
          <w:sz w:val="32"/>
          <w:szCs w:val="32"/>
          <w:highlight w:val="yellow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fldChar w:fldCharType="begin">
          <w:ffData>
            <w:name w:val=""/>
            <w:enabled/>
            <w:calcOnExit w:val="0"/>
            <w:textInput>
              <w:default w:val="คลิกที่นี่ เพื่อเริ่มพิมพ์แหล่งอ้างอิง..............................................................................................................................."/>
            </w:textInput>
          </w:ffData>
        </w:fldChar>
      </w:r>
      <w:r w:rsidRPr="00CA7636">
        <w:rPr>
          <w:rFonts w:asciiTheme="minorBidi" w:hAnsiTheme="minorBidi" w:cstheme="minorBidi"/>
          <w:sz w:val="32"/>
          <w:szCs w:val="32"/>
          <w:cs/>
        </w:rPr>
        <w:instrText xml:space="preserve"> </w:instrText>
      </w:r>
      <w:r w:rsidRPr="00CA7636">
        <w:rPr>
          <w:rFonts w:asciiTheme="minorBidi" w:hAnsiTheme="minorBidi" w:cstheme="minorBidi"/>
          <w:sz w:val="32"/>
          <w:szCs w:val="32"/>
        </w:rPr>
        <w:instrText>FORMTEXT</w:instrText>
      </w:r>
      <w:r w:rsidRPr="00CA7636">
        <w:rPr>
          <w:rFonts w:asciiTheme="minorBidi" w:hAnsiTheme="minorBidi" w:cstheme="minorBidi"/>
          <w:sz w:val="32"/>
          <w:szCs w:val="32"/>
          <w:cs/>
        </w:rPr>
        <w:instrText xml:space="preserve"> </w:instrText>
      </w:r>
      <w:r w:rsidRPr="00CA7636">
        <w:rPr>
          <w:rFonts w:asciiTheme="minorBidi" w:hAnsiTheme="minorBidi" w:cstheme="minorBidi"/>
          <w:sz w:val="32"/>
          <w:szCs w:val="32"/>
          <w:cs/>
        </w:rPr>
      </w:r>
      <w:r w:rsidRPr="00CA7636">
        <w:rPr>
          <w:rFonts w:asciiTheme="minorBidi" w:hAnsiTheme="minorBidi" w:cstheme="minorBidi"/>
          <w:sz w:val="32"/>
          <w:szCs w:val="32"/>
          <w:cs/>
        </w:rPr>
        <w:fldChar w:fldCharType="separate"/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>คลิกที่นี่ เพื่อเริ่มพิมพ์แหล่งอ้างอิง...............................................................................................................................</w:t>
      </w:r>
      <w:r w:rsidRPr="00CA7636">
        <w:rPr>
          <w:rFonts w:asciiTheme="minorBidi" w:hAnsiTheme="minorBidi" w:cstheme="minorBidi"/>
          <w:sz w:val="32"/>
          <w:szCs w:val="32"/>
          <w:cs/>
        </w:rPr>
        <w:fldChar w:fldCharType="end"/>
      </w:r>
    </w:p>
    <w:p w14:paraId="51E7A732" w14:textId="77777777" w:rsidR="00E07353" w:rsidRPr="00CA7636" w:rsidRDefault="00E07353" w:rsidP="00E07353">
      <w:pPr>
        <w:tabs>
          <w:tab w:val="left" w:pos="1672"/>
        </w:tabs>
        <w:ind w:left="851" w:hanging="851"/>
        <w:rPr>
          <w:rFonts w:asciiTheme="minorBidi" w:hAnsiTheme="minorBidi" w:cstheme="minorBidi"/>
          <w:sz w:val="32"/>
          <w:szCs w:val="32"/>
          <w:highlight w:val="yellow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fldChar w:fldCharType="begin">
          <w:ffData>
            <w:name w:val=""/>
            <w:enabled/>
            <w:calcOnExit w:val="0"/>
            <w:textInput>
              <w:default w:val="คลิกที่นี่ เพื่อเริ่มพิมพ์แหล่งอ้างอิง..............................................................................................................................."/>
            </w:textInput>
          </w:ffData>
        </w:fldChar>
      </w:r>
      <w:r w:rsidRPr="00CA7636">
        <w:rPr>
          <w:rFonts w:asciiTheme="minorBidi" w:hAnsiTheme="minorBidi" w:cstheme="minorBidi"/>
          <w:sz w:val="32"/>
          <w:szCs w:val="32"/>
          <w:cs/>
        </w:rPr>
        <w:instrText xml:space="preserve"> </w:instrText>
      </w:r>
      <w:r w:rsidRPr="00CA7636">
        <w:rPr>
          <w:rFonts w:asciiTheme="minorBidi" w:hAnsiTheme="minorBidi" w:cstheme="minorBidi"/>
          <w:sz w:val="32"/>
          <w:szCs w:val="32"/>
        </w:rPr>
        <w:instrText>FORMTEXT</w:instrText>
      </w:r>
      <w:r w:rsidRPr="00CA7636">
        <w:rPr>
          <w:rFonts w:asciiTheme="minorBidi" w:hAnsiTheme="minorBidi" w:cstheme="minorBidi"/>
          <w:sz w:val="32"/>
          <w:szCs w:val="32"/>
          <w:cs/>
        </w:rPr>
        <w:instrText xml:space="preserve"> </w:instrText>
      </w:r>
      <w:r w:rsidRPr="00CA7636">
        <w:rPr>
          <w:rFonts w:asciiTheme="minorBidi" w:hAnsiTheme="minorBidi" w:cstheme="minorBidi"/>
          <w:sz w:val="32"/>
          <w:szCs w:val="32"/>
          <w:cs/>
        </w:rPr>
      </w:r>
      <w:r w:rsidRPr="00CA7636">
        <w:rPr>
          <w:rFonts w:asciiTheme="minorBidi" w:hAnsiTheme="minorBidi" w:cstheme="minorBidi"/>
          <w:sz w:val="32"/>
          <w:szCs w:val="32"/>
          <w:cs/>
        </w:rPr>
        <w:fldChar w:fldCharType="separate"/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>คลิกที่นี่ เพื่อเริ่มพิมพ์แหล่งอ้างอิง...............................................................................................................................</w:t>
      </w:r>
      <w:r w:rsidRPr="00CA7636">
        <w:rPr>
          <w:rFonts w:asciiTheme="minorBidi" w:hAnsiTheme="minorBidi" w:cstheme="minorBidi"/>
          <w:sz w:val="32"/>
          <w:szCs w:val="32"/>
          <w:cs/>
        </w:rPr>
        <w:fldChar w:fldCharType="end"/>
      </w:r>
    </w:p>
    <w:p w14:paraId="3F061570" w14:textId="77777777" w:rsidR="00E07353" w:rsidRPr="00CA7636" w:rsidRDefault="00E07353" w:rsidP="00E07353">
      <w:pPr>
        <w:tabs>
          <w:tab w:val="left" w:pos="1672"/>
        </w:tabs>
        <w:ind w:left="851" w:hanging="851"/>
        <w:rPr>
          <w:rFonts w:asciiTheme="minorBidi" w:hAnsiTheme="minorBidi" w:cstheme="minorBidi"/>
          <w:sz w:val="32"/>
          <w:szCs w:val="32"/>
          <w:highlight w:val="yellow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fldChar w:fldCharType="begin">
          <w:ffData>
            <w:name w:val=""/>
            <w:enabled/>
            <w:calcOnExit w:val="0"/>
            <w:textInput>
              <w:default w:val="คลิกที่นี่ เพื่อเริ่มพิมพ์แหล่งอ้างอิง..............................................................................................................................."/>
            </w:textInput>
          </w:ffData>
        </w:fldChar>
      </w:r>
      <w:r w:rsidRPr="00CA7636">
        <w:rPr>
          <w:rFonts w:asciiTheme="minorBidi" w:hAnsiTheme="minorBidi" w:cstheme="minorBidi"/>
          <w:sz w:val="32"/>
          <w:szCs w:val="32"/>
          <w:cs/>
        </w:rPr>
        <w:instrText xml:space="preserve"> </w:instrText>
      </w:r>
      <w:r w:rsidRPr="00CA7636">
        <w:rPr>
          <w:rFonts w:asciiTheme="minorBidi" w:hAnsiTheme="minorBidi" w:cstheme="minorBidi"/>
          <w:sz w:val="32"/>
          <w:szCs w:val="32"/>
        </w:rPr>
        <w:instrText>FORMTEXT</w:instrText>
      </w:r>
      <w:r w:rsidRPr="00CA7636">
        <w:rPr>
          <w:rFonts w:asciiTheme="minorBidi" w:hAnsiTheme="minorBidi" w:cstheme="minorBidi"/>
          <w:sz w:val="32"/>
          <w:szCs w:val="32"/>
          <w:cs/>
        </w:rPr>
        <w:instrText xml:space="preserve"> </w:instrText>
      </w:r>
      <w:r w:rsidRPr="00CA7636">
        <w:rPr>
          <w:rFonts w:asciiTheme="minorBidi" w:hAnsiTheme="minorBidi" w:cstheme="minorBidi"/>
          <w:sz w:val="32"/>
          <w:szCs w:val="32"/>
          <w:cs/>
        </w:rPr>
      </w:r>
      <w:r w:rsidRPr="00CA7636">
        <w:rPr>
          <w:rFonts w:asciiTheme="minorBidi" w:hAnsiTheme="minorBidi" w:cstheme="minorBidi"/>
          <w:sz w:val="32"/>
          <w:szCs w:val="32"/>
          <w:cs/>
        </w:rPr>
        <w:fldChar w:fldCharType="separate"/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>คลิกที่นี่ เพื่อเริ่มพิมพ์แหล่งอ้างอิง...............................................................................................................................</w:t>
      </w:r>
      <w:r w:rsidRPr="00CA7636">
        <w:rPr>
          <w:rFonts w:asciiTheme="minorBidi" w:hAnsiTheme="minorBidi" w:cstheme="minorBidi"/>
          <w:sz w:val="32"/>
          <w:szCs w:val="32"/>
          <w:cs/>
        </w:rPr>
        <w:fldChar w:fldCharType="end"/>
      </w:r>
    </w:p>
    <w:p w14:paraId="67712F38" w14:textId="77777777" w:rsidR="00E07353" w:rsidRPr="00CA7636" w:rsidRDefault="00E07353" w:rsidP="00E07353">
      <w:pPr>
        <w:tabs>
          <w:tab w:val="left" w:pos="1672"/>
        </w:tabs>
        <w:ind w:left="851" w:hanging="851"/>
        <w:rPr>
          <w:rFonts w:asciiTheme="minorBidi" w:hAnsiTheme="minorBidi" w:cstheme="minorBidi"/>
          <w:sz w:val="32"/>
          <w:szCs w:val="32"/>
          <w:highlight w:val="yellow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fldChar w:fldCharType="begin">
          <w:ffData>
            <w:name w:val=""/>
            <w:enabled/>
            <w:calcOnExit w:val="0"/>
            <w:textInput>
              <w:default w:val="คลิกที่นี่ เพื่อเริ่มพิมพ์แหล่งอ้างอิง..............................................................................................................................."/>
            </w:textInput>
          </w:ffData>
        </w:fldChar>
      </w:r>
      <w:r w:rsidRPr="00CA7636">
        <w:rPr>
          <w:rFonts w:asciiTheme="minorBidi" w:hAnsiTheme="minorBidi" w:cstheme="minorBidi"/>
          <w:sz w:val="32"/>
          <w:szCs w:val="32"/>
          <w:cs/>
        </w:rPr>
        <w:instrText xml:space="preserve"> </w:instrText>
      </w:r>
      <w:r w:rsidRPr="00CA7636">
        <w:rPr>
          <w:rFonts w:asciiTheme="minorBidi" w:hAnsiTheme="minorBidi" w:cstheme="minorBidi"/>
          <w:sz w:val="32"/>
          <w:szCs w:val="32"/>
        </w:rPr>
        <w:instrText>FORMTEXT</w:instrText>
      </w:r>
      <w:r w:rsidRPr="00CA7636">
        <w:rPr>
          <w:rFonts w:asciiTheme="minorBidi" w:hAnsiTheme="minorBidi" w:cstheme="minorBidi"/>
          <w:sz w:val="32"/>
          <w:szCs w:val="32"/>
          <w:cs/>
        </w:rPr>
        <w:instrText xml:space="preserve"> </w:instrText>
      </w:r>
      <w:r w:rsidRPr="00CA7636">
        <w:rPr>
          <w:rFonts w:asciiTheme="minorBidi" w:hAnsiTheme="minorBidi" w:cstheme="minorBidi"/>
          <w:sz w:val="32"/>
          <w:szCs w:val="32"/>
          <w:cs/>
        </w:rPr>
      </w:r>
      <w:r w:rsidRPr="00CA7636">
        <w:rPr>
          <w:rFonts w:asciiTheme="minorBidi" w:hAnsiTheme="minorBidi" w:cstheme="minorBidi"/>
          <w:sz w:val="32"/>
          <w:szCs w:val="32"/>
          <w:cs/>
        </w:rPr>
        <w:fldChar w:fldCharType="separate"/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>คลิกที่นี่ เพื่อเริ่มพิมพ์แหล่งอ้างอิง...............................................................................................................................</w:t>
      </w:r>
      <w:r w:rsidRPr="00CA7636">
        <w:rPr>
          <w:rFonts w:asciiTheme="minorBidi" w:hAnsiTheme="minorBidi" w:cstheme="minorBidi"/>
          <w:sz w:val="32"/>
          <w:szCs w:val="32"/>
          <w:cs/>
        </w:rPr>
        <w:fldChar w:fldCharType="end"/>
      </w:r>
    </w:p>
    <w:p w14:paraId="7C2D66C2" w14:textId="77777777" w:rsidR="00E07353" w:rsidRPr="00CA7636" w:rsidRDefault="00E07353" w:rsidP="00E07353">
      <w:pPr>
        <w:tabs>
          <w:tab w:val="left" w:pos="1672"/>
        </w:tabs>
        <w:ind w:left="851" w:hanging="851"/>
        <w:rPr>
          <w:rFonts w:asciiTheme="minorBidi" w:hAnsiTheme="minorBidi" w:cstheme="minorBidi"/>
          <w:sz w:val="32"/>
          <w:szCs w:val="32"/>
          <w:highlight w:val="yellow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fldChar w:fldCharType="begin">
          <w:ffData>
            <w:name w:val=""/>
            <w:enabled/>
            <w:calcOnExit w:val="0"/>
            <w:textInput>
              <w:default w:val="คลิกที่นี่ เพื่อเริ่มพิมพ์แหล่งอ้างอิง..............................................................................................................................."/>
            </w:textInput>
          </w:ffData>
        </w:fldChar>
      </w:r>
      <w:r w:rsidRPr="00CA7636">
        <w:rPr>
          <w:rFonts w:asciiTheme="minorBidi" w:hAnsiTheme="minorBidi" w:cstheme="minorBidi"/>
          <w:sz w:val="32"/>
          <w:szCs w:val="32"/>
          <w:cs/>
        </w:rPr>
        <w:instrText xml:space="preserve"> </w:instrText>
      </w:r>
      <w:r w:rsidRPr="00CA7636">
        <w:rPr>
          <w:rFonts w:asciiTheme="minorBidi" w:hAnsiTheme="minorBidi" w:cstheme="minorBidi"/>
          <w:sz w:val="32"/>
          <w:szCs w:val="32"/>
        </w:rPr>
        <w:instrText>FORMTEXT</w:instrText>
      </w:r>
      <w:r w:rsidRPr="00CA7636">
        <w:rPr>
          <w:rFonts w:asciiTheme="minorBidi" w:hAnsiTheme="minorBidi" w:cstheme="minorBidi"/>
          <w:sz w:val="32"/>
          <w:szCs w:val="32"/>
          <w:cs/>
        </w:rPr>
        <w:instrText xml:space="preserve"> </w:instrText>
      </w:r>
      <w:r w:rsidRPr="00CA7636">
        <w:rPr>
          <w:rFonts w:asciiTheme="minorBidi" w:hAnsiTheme="minorBidi" w:cstheme="minorBidi"/>
          <w:sz w:val="32"/>
          <w:szCs w:val="32"/>
          <w:cs/>
        </w:rPr>
      </w:r>
      <w:r w:rsidRPr="00CA7636">
        <w:rPr>
          <w:rFonts w:asciiTheme="minorBidi" w:hAnsiTheme="minorBidi" w:cstheme="minorBidi"/>
          <w:sz w:val="32"/>
          <w:szCs w:val="32"/>
          <w:cs/>
        </w:rPr>
        <w:fldChar w:fldCharType="separate"/>
      </w:r>
      <w:r w:rsidRPr="00CA7636">
        <w:rPr>
          <w:rFonts w:asciiTheme="minorBidi" w:hAnsiTheme="minorBidi" w:cstheme="minorBidi"/>
          <w:noProof/>
          <w:sz w:val="32"/>
          <w:szCs w:val="32"/>
          <w:cs/>
        </w:rPr>
        <w:t>คลิกที่นี่ เพื่อเริ่มพิมพ์แหล่งอ้างอิง...............................................................................................................................</w:t>
      </w:r>
      <w:r w:rsidRPr="00CA7636">
        <w:rPr>
          <w:rFonts w:asciiTheme="minorBidi" w:hAnsiTheme="minorBidi" w:cstheme="minorBidi"/>
          <w:sz w:val="32"/>
          <w:szCs w:val="32"/>
          <w:cs/>
        </w:rPr>
        <w:fldChar w:fldCharType="end"/>
      </w:r>
    </w:p>
    <w:p w14:paraId="74CC247F" w14:textId="77777777" w:rsidR="00E07353" w:rsidRPr="00CA7636" w:rsidRDefault="00E07353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56A11E70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7E1983BA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33DF7CFE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1FCAF105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478D1100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09D21215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5B0C6461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0573B249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428B5437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762A9692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5ADF6203" w14:textId="77777777" w:rsidR="0074186A" w:rsidRPr="00CA7636" w:rsidRDefault="0074186A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  <w:cs/>
        </w:rPr>
        <w:sectPr w:rsidR="0074186A" w:rsidRPr="00CA7636" w:rsidSect="001E7346">
          <w:pgSz w:w="11906" w:h="16838" w:code="9"/>
          <w:pgMar w:top="2126" w:right="1418" w:bottom="1418" w:left="2126" w:header="1418" w:footer="709" w:gutter="0"/>
          <w:cols w:space="708"/>
          <w:titlePg/>
          <w:docGrid w:linePitch="360"/>
        </w:sectPr>
      </w:pPr>
    </w:p>
    <w:p w14:paraId="46BFFA69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4DF66882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01141F51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7C0222F7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790454F0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363B86A1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24A8A9AE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75822DDB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1E262CDC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3993C8F7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75918BC9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6BAC98F9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57758B81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5375C83A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688F3647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5922407F" w14:textId="77777777" w:rsidR="00A74D48" w:rsidRPr="00CA7636" w:rsidRDefault="00A74D48" w:rsidP="00B75956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121127E6" w14:textId="77777777" w:rsidR="00A74D48" w:rsidRPr="00CA7636" w:rsidRDefault="00A74D48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  <w:cs/>
        </w:rPr>
      </w:pPr>
      <w:r w:rsidRPr="00CA7636">
        <w:rPr>
          <w:rFonts w:asciiTheme="minorBidi" w:hAnsiTheme="minorBidi" w:cstheme="minorBidi"/>
          <w:b/>
          <w:bCs/>
          <w:sz w:val="40"/>
          <w:szCs w:val="40"/>
          <w:cs/>
        </w:rPr>
        <w:t>ภาคผนวก</w:t>
      </w:r>
      <w:r w:rsidR="004E5F58" w:rsidRPr="00CA7636">
        <w:rPr>
          <w:rFonts w:asciiTheme="minorBidi" w:hAnsiTheme="minorBidi" w:cstheme="minorBidi"/>
          <w:b/>
          <w:bCs/>
          <w:sz w:val="40"/>
          <w:szCs w:val="40"/>
        </w:rPr>
        <w:t xml:space="preserve"> (</w:t>
      </w:r>
      <w:r w:rsidR="004E5F58" w:rsidRPr="00CA7636">
        <w:rPr>
          <w:rFonts w:asciiTheme="minorBidi" w:hAnsiTheme="minorBidi" w:cstheme="minorBidi"/>
          <w:b/>
          <w:bCs/>
          <w:sz w:val="40"/>
          <w:szCs w:val="40"/>
          <w:cs/>
        </w:rPr>
        <w:t>ถ้ามี)</w:t>
      </w:r>
    </w:p>
    <w:p w14:paraId="37345B47" w14:textId="77777777" w:rsidR="00A74D48" w:rsidRPr="00CA7636" w:rsidRDefault="00A74D48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6E9E7986" w14:textId="77777777" w:rsidR="00A74D48" w:rsidRPr="00CA7636" w:rsidRDefault="00A74D48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50A8F580" w14:textId="77777777" w:rsidR="00A74D48" w:rsidRPr="00CA7636" w:rsidRDefault="00A74D48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7CDF1806" w14:textId="77777777" w:rsidR="00A74D48" w:rsidRPr="00CA7636" w:rsidRDefault="00A74D48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15A986EF" w14:textId="77777777" w:rsidR="00A74D48" w:rsidRPr="00CA7636" w:rsidRDefault="00A74D48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23AA2FE8" w14:textId="77777777" w:rsidR="00A74D48" w:rsidRPr="00CA7636" w:rsidRDefault="00A74D48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52FC89C8" w14:textId="77777777" w:rsidR="00A74D48" w:rsidRPr="00CA7636" w:rsidRDefault="00A74D48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3D3EA7D5" w14:textId="77777777" w:rsidR="00A74D48" w:rsidRPr="00CA7636" w:rsidRDefault="00A74D48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27B9589E" w14:textId="77777777" w:rsidR="00A74D48" w:rsidRPr="00CA7636" w:rsidRDefault="00A74D48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0C896EC2" w14:textId="77777777" w:rsidR="00A74D48" w:rsidRPr="00CA7636" w:rsidRDefault="00A74D48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0F6AB549" w14:textId="77777777" w:rsidR="00A74D48" w:rsidRPr="00CA7636" w:rsidRDefault="00A74D48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0BB97CD3" w14:textId="77777777" w:rsidR="00115353" w:rsidRPr="00CA7636" w:rsidRDefault="00115353" w:rsidP="00115353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  <w:highlight w:val="yellow"/>
        </w:rPr>
      </w:pPr>
      <w:r w:rsidRPr="00CA7636">
        <w:rPr>
          <w:rFonts w:asciiTheme="minorBidi" w:hAnsiTheme="minorBidi" w:cstheme="minorBidi"/>
          <w:b/>
          <w:bCs/>
          <w:sz w:val="36"/>
          <w:szCs w:val="36"/>
          <w:cs/>
        </w:rPr>
        <w:lastRenderedPageBreak/>
        <w:fldChar w:fldCharType="begin">
          <w:ffData>
            <w:name w:val=""/>
            <w:enabled/>
            <w:calcOnExit w:val="0"/>
            <w:textInput>
              <w:default w:val="คลิกที่นี่ เพื่อเริ่มพิมพ์หัวข้อ"/>
            </w:textInput>
          </w:ffData>
        </w:fldChar>
      </w:r>
      <w:r w:rsidRPr="00CA7636">
        <w:rPr>
          <w:rFonts w:asciiTheme="minorBidi" w:hAnsiTheme="minorBidi" w:cstheme="minorBidi"/>
          <w:b/>
          <w:bCs/>
          <w:sz w:val="36"/>
          <w:szCs w:val="36"/>
          <w:cs/>
        </w:rPr>
        <w:instrText xml:space="preserve"> </w:instrText>
      </w:r>
      <w:r w:rsidRPr="00CA7636">
        <w:rPr>
          <w:rFonts w:asciiTheme="minorBidi" w:hAnsiTheme="minorBidi" w:cstheme="minorBidi"/>
          <w:b/>
          <w:bCs/>
          <w:sz w:val="36"/>
          <w:szCs w:val="36"/>
        </w:rPr>
        <w:instrText>FORMTEXT</w:instrText>
      </w:r>
      <w:r w:rsidRPr="00CA7636">
        <w:rPr>
          <w:rFonts w:asciiTheme="minorBidi" w:hAnsiTheme="minorBidi" w:cstheme="minorBidi"/>
          <w:b/>
          <w:bCs/>
          <w:sz w:val="36"/>
          <w:szCs w:val="36"/>
          <w:cs/>
        </w:rPr>
        <w:instrText xml:space="preserve"> </w:instrText>
      </w:r>
      <w:r w:rsidRPr="00CA7636">
        <w:rPr>
          <w:rFonts w:asciiTheme="minorBidi" w:hAnsiTheme="minorBidi" w:cstheme="minorBidi"/>
          <w:b/>
          <w:bCs/>
          <w:sz w:val="36"/>
          <w:szCs w:val="36"/>
          <w:cs/>
        </w:rPr>
      </w:r>
      <w:r w:rsidRPr="00CA7636">
        <w:rPr>
          <w:rFonts w:asciiTheme="minorBidi" w:hAnsiTheme="minorBidi" w:cstheme="minorBidi"/>
          <w:b/>
          <w:bCs/>
          <w:sz w:val="36"/>
          <w:szCs w:val="36"/>
          <w:cs/>
        </w:rPr>
        <w:fldChar w:fldCharType="separate"/>
      </w:r>
      <w:r w:rsidRPr="00CA7636">
        <w:rPr>
          <w:rFonts w:asciiTheme="minorBidi" w:hAnsiTheme="minorBidi" w:cstheme="minorBidi"/>
          <w:b/>
          <w:bCs/>
          <w:noProof/>
          <w:sz w:val="36"/>
          <w:szCs w:val="36"/>
          <w:cs/>
        </w:rPr>
        <w:t>คลิกที่นี่ เพื่อเริ่มพิมพ์หัวข้อ</w:t>
      </w:r>
      <w:r w:rsidRPr="00CA7636">
        <w:rPr>
          <w:rFonts w:asciiTheme="minorBidi" w:hAnsiTheme="minorBidi" w:cstheme="minorBidi"/>
          <w:b/>
          <w:bCs/>
          <w:sz w:val="36"/>
          <w:szCs w:val="36"/>
          <w:cs/>
        </w:rPr>
        <w:fldChar w:fldCharType="end"/>
      </w:r>
    </w:p>
    <w:p w14:paraId="65F6732E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3AADA552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32AC0D10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0D7DE33A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3182D554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033EC645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1A48F4E0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7BE6E481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63D9235F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1C2ECCC1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4A71C867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0A21EB6B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52510CBC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0A62703A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7D781212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025A34CE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59A8647A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2C238B85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6AAC26B6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6955F333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215FD8A0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75063795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0A8F3795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33540AB3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3A2B3804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2710B3C4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46CD3687" w14:textId="77777777" w:rsidR="004D31A1" w:rsidRPr="00CA7636" w:rsidRDefault="004D31A1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49B1A818" w14:textId="77777777" w:rsidR="0010047E" w:rsidRPr="00CA7636" w:rsidRDefault="0010047E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  <w:cs/>
        </w:rPr>
        <w:sectPr w:rsidR="0010047E" w:rsidRPr="00CA7636" w:rsidSect="0010047E">
          <w:headerReference w:type="default" r:id="rId105"/>
          <w:pgSz w:w="11906" w:h="16838" w:code="9"/>
          <w:pgMar w:top="2126" w:right="1418" w:bottom="1418" w:left="2126" w:header="1418" w:footer="709" w:gutter="0"/>
          <w:cols w:space="708"/>
          <w:titlePg/>
          <w:docGrid w:linePitch="360"/>
        </w:sectPr>
      </w:pPr>
    </w:p>
    <w:p w14:paraId="3F8A6C66" w14:textId="77777777" w:rsidR="00607083" w:rsidRPr="00CA7636" w:rsidRDefault="00607083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3C6D4A10" w14:textId="77777777" w:rsidR="00607083" w:rsidRPr="00CA7636" w:rsidRDefault="00607083" w:rsidP="00607083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47BF2CD1" w14:textId="77777777" w:rsidR="00607083" w:rsidRPr="00CA7636" w:rsidRDefault="00607083" w:rsidP="00607083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0C272213" w14:textId="77777777" w:rsidR="00607083" w:rsidRPr="00CA7636" w:rsidRDefault="00607083" w:rsidP="00607083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5452E5B4" w14:textId="77777777" w:rsidR="00607083" w:rsidRPr="00CA7636" w:rsidRDefault="00607083" w:rsidP="00607083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0B430A14" w14:textId="77777777" w:rsidR="00607083" w:rsidRPr="00CA7636" w:rsidRDefault="00607083" w:rsidP="00607083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25E65305" w14:textId="77777777" w:rsidR="00607083" w:rsidRPr="00CA7636" w:rsidRDefault="00607083" w:rsidP="00607083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100BB1AC" w14:textId="77777777" w:rsidR="00607083" w:rsidRPr="00CA7636" w:rsidRDefault="00607083" w:rsidP="00607083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2BABD892" w14:textId="77777777" w:rsidR="00607083" w:rsidRPr="00CA7636" w:rsidRDefault="00607083" w:rsidP="00607083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7AA01EA5" w14:textId="77777777" w:rsidR="00607083" w:rsidRPr="00CA7636" w:rsidRDefault="00607083" w:rsidP="00607083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6BC49653" w14:textId="77777777" w:rsidR="00607083" w:rsidRPr="00CA7636" w:rsidRDefault="00607083" w:rsidP="00607083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6FC7EE0D" w14:textId="77777777" w:rsidR="00607083" w:rsidRPr="00CA7636" w:rsidRDefault="00607083" w:rsidP="00607083">
      <w:pPr>
        <w:tabs>
          <w:tab w:val="left" w:pos="1672"/>
        </w:tabs>
        <w:jc w:val="thaiDistribute"/>
        <w:rPr>
          <w:rFonts w:asciiTheme="minorBidi" w:hAnsiTheme="minorBidi" w:cstheme="minorBidi"/>
          <w:sz w:val="32"/>
          <w:szCs w:val="32"/>
          <w:highlight w:val="yellow"/>
        </w:rPr>
      </w:pPr>
    </w:p>
    <w:p w14:paraId="189619B5" w14:textId="45DD433B" w:rsidR="00607083" w:rsidRPr="00CA7636" w:rsidRDefault="009169F0" w:rsidP="00607083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  <w:r w:rsidRPr="00CA7636">
        <w:rPr>
          <w:rFonts w:asciiTheme="minorBidi" w:hAnsiTheme="minorBidi" w:cstheme="minorBidi"/>
          <w:b/>
          <w:bCs/>
          <w:sz w:val="40"/>
          <w:szCs w:val="40"/>
          <w:cs/>
        </w:rPr>
        <w:t>ประวัตย่อของผู้จัดทำโครงการ</w:t>
      </w:r>
    </w:p>
    <w:p w14:paraId="51650454" w14:textId="77777777" w:rsidR="00607083" w:rsidRPr="00CA7636" w:rsidRDefault="00607083" w:rsidP="00607083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2B63E09C" w14:textId="77777777" w:rsidR="00607083" w:rsidRPr="00CA7636" w:rsidRDefault="00607083" w:rsidP="00607083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31AC8F33" w14:textId="77777777" w:rsidR="00607083" w:rsidRPr="00CA7636" w:rsidRDefault="00607083" w:rsidP="00607083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43FE58CA" w14:textId="77777777" w:rsidR="00607083" w:rsidRPr="00CA7636" w:rsidRDefault="00607083" w:rsidP="00607083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0FA11F3E" w14:textId="77777777" w:rsidR="00917084" w:rsidRPr="00CA7636" w:rsidRDefault="00917084" w:rsidP="00607083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3338498B" w14:textId="77777777" w:rsidR="00607083" w:rsidRPr="00CA7636" w:rsidRDefault="00607083" w:rsidP="00607083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116A1FEF" w14:textId="77777777" w:rsidR="00607083" w:rsidRPr="00CA7636" w:rsidRDefault="00607083" w:rsidP="00607083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2F57BD69" w14:textId="77777777" w:rsidR="00607083" w:rsidRPr="00CA7636" w:rsidRDefault="00607083" w:rsidP="00607083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540A37B7" w14:textId="77777777" w:rsidR="00607083" w:rsidRPr="00CA7636" w:rsidRDefault="00607083" w:rsidP="00607083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270847C4" w14:textId="77777777" w:rsidR="00607083" w:rsidRPr="00CA7636" w:rsidRDefault="00607083" w:rsidP="00607083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40"/>
          <w:szCs w:val="40"/>
        </w:rPr>
      </w:pPr>
    </w:p>
    <w:p w14:paraId="03B5ED58" w14:textId="77777777" w:rsidR="00607083" w:rsidRPr="00CA7636" w:rsidRDefault="00607083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755EF2DA" w14:textId="77777777" w:rsidR="00607083" w:rsidRPr="00CA7636" w:rsidRDefault="00607083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569783A3" w14:textId="5AD42998" w:rsidR="004E5F58" w:rsidRPr="00CA7636" w:rsidRDefault="004E5F58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184C9379" w14:textId="77777777" w:rsidR="009169F0" w:rsidRPr="00CA7636" w:rsidRDefault="009169F0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0DA1FA88" w14:textId="77777777" w:rsidR="00607083" w:rsidRPr="00CA7636" w:rsidRDefault="00607083" w:rsidP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6"/>
          <w:szCs w:val="36"/>
        </w:rPr>
      </w:pPr>
    </w:p>
    <w:p w14:paraId="1A14DF9E" w14:textId="62480E13" w:rsidR="00A74D48" w:rsidRPr="00CA7636" w:rsidRDefault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F00CAE" wp14:editId="17FD5B7A">
                <wp:simplePos x="0" y="0"/>
                <wp:positionH relativeFrom="column">
                  <wp:posOffset>2110105</wp:posOffset>
                </wp:positionH>
                <wp:positionV relativeFrom="paragraph">
                  <wp:posOffset>201930</wp:posOffset>
                </wp:positionV>
                <wp:extent cx="1080000" cy="1440000"/>
                <wp:effectExtent l="0" t="0" r="25400" b="2730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000" cy="144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65F2E6" w14:textId="77777777" w:rsidR="00DB6A0B" w:rsidRPr="00A74D48" w:rsidRDefault="00DB6A0B" w:rsidP="00A74D4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A74D4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รูปถ่าย 2 นิ้ว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F00CAE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166.15pt;margin-top:15.9pt;width:85.05pt;height:113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" fillcolor="white [3201]" strokeweight=".5pt">
                <v:textbox>
                  <w:txbxContent>
                    <w:p w14:paraId="5265F2E6" w14:textId="77777777" w:rsidR="00DB6A0B" w:rsidRPr="00A74D48" w:rsidRDefault="00DB6A0B" w:rsidP="00A74D4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A74D48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รูปถ่าย 2 นิ้ว</w:t>
                      </w:r>
                    </w:p>
                  </w:txbxContent>
                </v:textbox>
              </v:shape>
            </w:pict>
          </mc:Fallback>
        </mc:AlternateContent>
      </w:r>
    </w:p>
    <w:p w14:paraId="2DD36A52" w14:textId="0150E8BD" w:rsidR="00A74D48" w:rsidRPr="00CA7636" w:rsidRDefault="009169F0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noProof/>
          <w:sz w:val="32"/>
          <w:szCs w:val="32"/>
        </w:rPr>
        <w:drawing>
          <wp:anchor distT="0" distB="0" distL="114300" distR="114300" simplePos="0" relativeHeight="251714560" behindDoc="0" locked="0" layoutInCell="1" allowOverlap="1" wp14:anchorId="29B8DFF0" wp14:editId="2C0E5E67">
            <wp:simplePos x="0" y="0"/>
            <wp:positionH relativeFrom="column">
              <wp:posOffset>2141220</wp:posOffset>
            </wp:positionH>
            <wp:positionV relativeFrom="paragraph">
              <wp:posOffset>20053</wp:posOffset>
            </wp:positionV>
            <wp:extent cx="1028065" cy="1240155"/>
            <wp:effectExtent l="0" t="0" r="635" b="0"/>
            <wp:wrapNone/>
            <wp:docPr id="58" name="Picture 58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erson in a white shirt&#10;&#10;Description automatically generated with low confidence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1" t="4395" r="8751" b="18848"/>
                    <a:stretch/>
                  </pic:blipFill>
                  <pic:spPr bwMode="auto">
                    <a:xfrm>
                      <a:off x="0" y="0"/>
                      <a:ext cx="1028065" cy="124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A28EED" w14:textId="014ECF50" w:rsidR="00A74D48" w:rsidRPr="00CA7636" w:rsidRDefault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2"/>
          <w:szCs w:val="32"/>
        </w:rPr>
      </w:pPr>
    </w:p>
    <w:p w14:paraId="5151EA58" w14:textId="0F7C6425" w:rsidR="00A74D48" w:rsidRPr="00CA7636" w:rsidRDefault="00A74D48">
      <w:pPr>
        <w:tabs>
          <w:tab w:val="left" w:pos="1672"/>
        </w:tabs>
        <w:jc w:val="center"/>
        <w:rPr>
          <w:rFonts w:asciiTheme="minorBidi" w:hAnsiTheme="minorBidi" w:cstheme="minorBidi"/>
          <w:b/>
          <w:bCs/>
          <w:sz w:val="32"/>
          <w:szCs w:val="32"/>
        </w:rPr>
      </w:pPr>
    </w:p>
    <w:p w14:paraId="4E98206A" w14:textId="5AA9CFC1" w:rsidR="00A74D48" w:rsidRPr="00CA7636" w:rsidRDefault="00A74D48" w:rsidP="00A74D48">
      <w:pPr>
        <w:tabs>
          <w:tab w:val="left" w:pos="1672"/>
        </w:tabs>
        <w:rPr>
          <w:rFonts w:asciiTheme="minorBidi" w:hAnsiTheme="minorBidi" w:cstheme="minorBidi"/>
          <w:b/>
          <w:bCs/>
          <w:sz w:val="32"/>
          <w:szCs w:val="32"/>
        </w:rPr>
      </w:pPr>
    </w:p>
    <w:p w14:paraId="3D20524F" w14:textId="77777777" w:rsidR="00A74D48" w:rsidRPr="00CA7636" w:rsidRDefault="00A74D48" w:rsidP="00A74D48">
      <w:pPr>
        <w:tabs>
          <w:tab w:val="left" w:pos="1672"/>
        </w:tabs>
        <w:rPr>
          <w:rFonts w:asciiTheme="minorBidi" w:hAnsiTheme="minorBidi" w:cstheme="minorBidi"/>
          <w:b/>
          <w:bCs/>
          <w:sz w:val="32"/>
          <w:szCs w:val="32"/>
        </w:rPr>
      </w:pPr>
    </w:p>
    <w:p w14:paraId="1C026556" w14:textId="77777777" w:rsidR="006A0CCE" w:rsidRPr="00CA7636" w:rsidRDefault="006A0CCE" w:rsidP="00A74D48">
      <w:pPr>
        <w:tabs>
          <w:tab w:val="left" w:pos="1672"/>
        </w:tabs>
        <w:rPr>
          <w:rFonts w:asciiTheme="minorBidi" w:hAnsiTheme="minorBidi" w:cstheme="minorBidi"/>
          <w:b/>
          <w:bCs/>
          <w:sz w:val="32"/>
          <w:szCs w:val="32"/>
        </w:rPr>
      </w:pPr>
    </w:p>
    <w:p w14:paraId="5F5D962B" w14:textId="17EC1E48" w:rsidR="006A0CCE" w:rsidRPr="00CA7636" w:rsidRDefault="006A0CCE" w:rsidP="00A74D48">
      <w:pPr>
        <w:tabs>
          <w:tab w:val="left" w:pos="1672"/>
        </w:tabs>
        <w:rPr>
          <w:rFonts w:asciiTheme="minorBidi" w:hAnsiTheme="minorBidi" w:cstheme="minorBidi"/>
          <w:b/>
          <w:bCs/>
          <w:sz w:val="32"/>
          <w:szCs w:val="32"/>
        </w:rPr>
      </w:pPr>
    </w:p>
    <w:p w14:paraId="2456C6EA" w14:textId="242883F8" w:rsidR="006A0CCE" w:rsidRPr="00CA7636" w:rsidRDefault="006A0CCE" w:rsidP="00A74D48">
      <w:pPr>
        <w:tabs>
          <w:tab w:val="left" w:pos="1672"/>
        </w:tabs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ชื่อ – นามสกุล</w:t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="00A8689F" w:rsidRPr="00CA7636">
        <w:rPr>
          <w:rFonts w:asciiTheme="minorBidi" w:hAnsiTheme="minorBidi" w:cstheme="minorBidi"/>
          <w:sz w:val="32"/>
          <w:szCs w:val="32"/>
          <w:cs/>
        </w:rPr>
        <w:t>นางสาวอนันตพร อรุณฉาย</w:t>
      </w:r>
    </w:p>
    <w:p w14:paraId="3019C9F0" w14:textId="30524F5F" w:rsidR="006A0CCE" w:rsidRPr="00CA7636" w:rsidRDefault="006A0CCE" w:rsidP="00A74D48">
      <w:pPr>
        <w:tabs>
          <w:tab w:val="left" w:pos="1672"/>
        </w:tabs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วัน  เดือน ปีเกิด</w:t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="00A8689F" w:rsidRPr="00CA7636">
        <w:rPr>
          <w:rFonts w:asciiTheme="minorBidi" w:hAnsiTheme="minorBidi" w:cstheme="minorBidi"/>
          <w:sz w:val="32"/>
          <w:szCs w:val="32"/>
        </w:rPr>
        <w:t xml:space="preserve">09 </w:t>
      </w:r>
      <w:r w:rsidR="00A8689F" w:rsidRPr="00CA7636">
        <w:rPr>
          <w:rFonts w:asciiTheme="minorBidi" w:hAnsiTheme="minorBidi" w:cstheme="minorBidi"/>
          <w:sz w:val="32"/>
          <w:szCs w:val="32"/>
          <w:cs/>
        </w:rPr>
        <w:t xml:space="preserve">พฤศจิกายน </w:t>
      </w:r>
      <w:r w:rsidR="00A8689F" w:rsidRPr="00CA7636">
        <w:rPr>
          <w:rFonts w:asciiTheme="minorBidi" w:hAnsiTheme="minorBidi" w:cstheme="minorBidi"/>
          <w:sz w:val="32"/>
          <w:szCs w:val="32"/>
        </w:rPr>
        <w:t>2543</w:t>
      </w:r>
    </w:p>
    <w:p w14:paraId="6864C83D" w14:textId="364B2A61" w:rsidR="006A0CCE" w:rsidRPr="00CA7636" w:rsidRDefault="006A0CCE" w:rsidP="00A74D48">
      <w:pPr>
        <w:tabs>
          <w:tab w:val="left" w:pos="1672"/>
        </w:tabs>
        <w:rPr>
          <w:rFonts w:asciiTheme="minorBidi" w:hAnsiTheme="minorBidi" w:cstheme="minorBidi"/>
          <w:sz w:val="32"/>
          <w:szCs w:val="32"/>
          <w:cs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ที่อยู่ตามทะเบียนบ้าน</w:t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="00A8689F" w:rsidRPr="00CA7636">
        <w:rPr>
          <w:rFonts w:asciiTheme="minorBidi" w:hAnsiTheme="minorBidi" w:cstheme="minorBidi"/>
          <w:sz w:val="32"/>
          <w:szCs w:val="32"/>
          <w:cs/>
        </w:rPr>
        <w:t xml:space="preserve">เลขที่ </w:t>
      </w:r>
      <w:r w:rsidR="00A8689F" w:rsidRPr="00CA7636">
        <w:rPr>
          <w:rFonts w:asciiTheme="minorBidi" w:hAnsiTheme="minorBidi" w:cstheme="minorBidi"/>
          <w:sz w:val="32"/>
          <w:szCs w:val="32"/>
        </w:rPr>
        <w:t xml:space="preserve">61 </w:t>
      </w:r>
      <w:r w:rsidR="009169F0" w:rsidRPr="00CA7636">
        <w:rPr>
          <w:rFonts w:asciiTheme="minorBidi" w:hAnsiTheme="minorBidi" w:cstheme="minorBidi"/>
          <w:sz w:val="32"/>
          <w:szCs w:val="32"/>
          <w:cs/>
        </w:rPr>
        <w:t xml:space="preserve">หมู่ที่ </w:t>
      </w:r>
      <w:r w:rsidR="009169F0" w:rsidRPr="00CA7636">
        <w:rPr>
          <w:rFonts w:asciiTheme="minorBidi" w:hAnsiTheme="minorBidi" w:cstheme="minorBidi"/>
          <w:sz w:val="32"/>
          <w:szCs w:val="32"/>
        </w:rPr>
        <w:t xml:space="preserve">2 </w:t>
      </w:r>
      <w:r w:rsidR="009169F0" w:rsidRPr="00CA7636">
        <w:rPr>
          <w:rFonts w:asciiTheme="minorBidi" w:hAnsiTheme="minorBidi" w:cstheme="minorBidi"/>
          <w:sz w:val="32"/>
          <w:szCs w:val="32"/>
          <w:cs/>
        </w:rPr>
        <w:t>ตำบลจันทิมา อำเภอลานกระบือ จังหวัดกำแพงเพชร</w:t>
      </w:r>
    </w:p>
    <w:p w14:paraId="7D62B402" w14:textId="2547FD13" w:rsidR="006A0CCE" w:rsidRPr="00CA7636" w:rsidRDefault="006A0CCE" w:rsidP="00A74D48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เบอร์โทรศัพท์</w:t>
      </w:r>
      <w:r w:rsidRPr="00CA7636">
        <w:rPr>
          <w:rFonts w:asciiTheme="minorBidi" w:hAnsiTheme="minorBidi" w:cstheme="minorBidi"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ab/>
      </w:r>
      <w:r w:rsidR="009169F0" w:rsidRPr="00CA7636">
        <w:rPr>
          <w:rFonts w:asciiTheme="minorBidi" w:hAnsiTheme="minorBidi" w:cstheme="minorBidi"/>
          <w:sz w:val="32"/>
          <w:szCs w:val="32"/>
        </w:rPr>
        <w:t>0806547324</w:t>
      </w:r>
    </w:p>
    <w:p w14:paraId="4EA0A77D" w14:textId="7553EB79" w:rsidR="006A0CCE" w:rsidRPr="00CA7636" w:rsidRDefault="006A0CCE" w:rsidP="00A74D48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อีเมล</w:t>
      </w:r>
      <w:r w:rsidRPr="00CA7636">
        <w:rPr>
          <w:rFonts w:asciiTheme="minorBidi" w:hAnsiTheme="minorBidi" w:cstheme="minorBidi"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ab/>
      </w:r>
      <w:r w:rsidR="009169F0" w:rsidRPr="00CA7636">
        <w:rPr>
          <w:rFonts w:asciiTheme="minorBidi" w:hAnsiTheme="minorBidi" w:cstheme="minorBidi"/>
          <w:sz w:val="32"/>
          <w:szCs w:val="32"/>
        </w:rPr>
        <w:t>faii.anantaphon.2466@gmail.com</w:t>
      </w:r>
    </w:p>
    <w:p w14:paraId="04463C82" w14:textId="4BC4B5C8" w:rsidR="006A0CCE" w:rsidRPr="00CA7636" w:rsidRDefault="006A0CCE" w:rsidP="00A74D48">
      <w:pPr>
        <w:tabs>
          <w:tab w:val="left" w:pos="1672"/>
        </w:tabs>
        <w:rPr>
          <w:rFonts w:asciiTheme="minorBidi" w:hAnsiTheme="minorBidi" w:cstheme="minorBidi"/>
          <w:b/>
          <w:bCs/>
          <w:sz w:val="32"/>
          <w:szCs w:val="32"/>
          <w:cs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>ประวัติการศึกษา</w:t>
      </w:r>
      <w:r w:rsidRPr="00CA7636">
        <w:rPr>
          <w:rFonts w:asciiTheme="minorBidi" w:hAnsiTheme="minorBidi" w:cstheme="minorBidi"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ab/>
        <w:t>พ.ศ.</w:t>
      </w:r>
      <w:r w:rsidR="009169F0" w:rsidRPr="00CA7636">
        <w:rPr>
          <w:rFonts w:asciiTheme="minorBidi" w:hAnsiTheme="minorBidi" w:cstheme="minorBidi"/>
          <w:sz w:val="32"/>
          <w:szCs w:val="32"/>
        </w:rPr>
        <w:t>2557</w:t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 xml:space="preserve">  </w:t>
      </w:r>
      <w:r w:rsidR="00B81F4F" w:rsidRPr="00CA7636">
        <w:rPr>
          <w:rFonts w:asciiTheme="minorBidi" w:hAnsiTheme="minorBidi" w:cstheme="minorBidi"/>
          <w:sz w:val="32"/>
          <w:szCs w:val="32"/>
          <w:cs/>
        </w:rPr>
        <w:t>จบ</w:t>
      </w:r>
      <w:r w:rsidR="00917084" w:rsidRPr="00CA7636">
        <w:rPr>
          <w:rFonts w:asciiTheme="minorBidi" w:hAnsiTheme="minorBidi" w:cstheme="minorBidi"/>
          <w:sz w:val="32"/>
          <w:szCs w:val="32"/>
          <w:cs/>
        </w:rPr>
        <w:t>ชั้น</w:t>
      </w:r>
      <w:r w:rsidR="009169F0" w:rsidRPr="00CA7636">
        <w:rPr>
          <w:rFonts w:asciiTheme="minorBidi" w:hAnsiTheme="minorBidi" w:cstheme="minorBidi"/>
          <w:sz w:val="32"/>
          <w:szCs w:val="32"/>
          <w:cs/>
        </w:rPr>
        <w:t xml:space="preserve">มัธยมศึกษาปีที่ </w:t>
      </w:r>
      <w:r w:rsidR="009169F0" w:rsidRPr="00CA7636">
        <w:rPr>
          <w:rFonts w:asciiTheme="minorBidi" w:hAnsiTheme="minorBidi" w:cstheme="minorBidi"/>
          <w:sz w:val="32"/>
          <w:szCs w:val="32"/>
        </w:rPr>
        <w:t>3</w:t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 xml:space="preserve">  </w:t>
      </w:r>
      <w:r w:rsidR="00917084" w:rsidRPr="00CA7636">
        <w:rPr>
          <w:rFonts w:asciiTheme="minorBidi" w:hAnsiTheme="minorBidi" w:cstheme="minorBidi"/>
          <w:sz w:val="32"/>
          <w:szCs w:val="32"/>
          <w:cs/>
        </w:rPr>
        <w:t>จาก</w:t>
      </w:r>
      <w:r w:rsidR="009169F0" w:rsidRPr="00CA7636">
        <w:rPr>
          <w:rFonts w:asciiTheme="minorBidi" w:hAnsiTheme="minorBidi" w:cstheme="minorBidi"/>
          <w:sz w:val="32"/>
          <w:szCs w:val="32"/>
          <w:cs/>
        </w:rPr>
        <w:t>โรงเรียนลานกระบือวิทยา</w:t>
      </w:r>
    </w:p>
    <w:p w14:paraId="158BEF64" w14:textId="770DAD49" w:rsidR="00917084" w:rsidRPr="00CA7636" w:rsidRDefault="006A0CCE" w:rsidP="00917084">
      <w:pPr>
        <w:tabs>
          <w:tab w:val="left" w:pos="1672"/>
        </w:tabs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b/>
          <w:bCs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>พ.ศ.</w:t>
      </w:r>
      <w:r w:rsidR="009169F0" w:rsidRPr="00CA7636">
        <w:rPr>
          <w:rFonts w:asciiTheme="minorBidi" w:hAnsiTheme="minorBidi" w:cstheme="minorBidi"/>
          <w:sz w:val="32"/>
          <w:szCs w:val="32"/>
        </w:rPr>
        <w:t>2561</w:t>
      </w:r>
      <w:r w:rsidR="00917084" w:rsidRPr="00CA7636">
        <w:rPr>
          <w:rFonts w:asciiTheme="minorBidi" w:hAnsiTheme="minorBidi" w:cstheme="minorBidi"/>
          <w:b/>
          <w:bCs/>
          <w:sz w:val="32"/>
          <w:szCs w:val="32"/>
          <w:cs/>
        </w:rPr>
        <w:t xml:space="preserve">  </w:t>
      </w:r>
      <w:r w:rsidR="00917084" w:rsidRPr="00CA7636">
        <w:rPr>
          <w:rFonts w:asciiTheme="minorBidi" w:hAnsiTheme="minorBidi" w:cstheme="minorBidi"/>
          <w:sz w:val="32"/>
          <w:szCs w:val="32"/>
          <w:cs/>
        </w:rPr>
        <w:t>จบชั้น</w:t>
      </w:r>
      <w:r w:rsidR="009169F0" w:rsidRPr="00CA7636">
        <w:rPr>
          <w:rFonts w:asciiTheme="minorBidi" w:hAnsiTheme="minorBidi" w:cstheme="minorBidi"/>
          <w:sz w:val="32"/>
          <w:szCs w:val="32"/>
          <w:cs/>
        </w:rPr>
        <w:t xml:space="preserve">มัธยมศึกษาปีที่ </w:t>
      </w:r>
      <w:r w:rsidR="009169F0" w:rsidRPr="00CA7636">
        <w:rPr>
          <w:rFonts w:asciiTheme="minorBidi" w:hAnsiTheme="minorBidi" w:cstheme="minorBidi"/>
          <w:sz w:val="32"/>
          <w:szCs w:val="32"/>
        </w:rPr>
        <w:t>6</w:t>
      </w:r>
      <w:r w:rsidR="00917084" w:rsidRPr="00CA7636">
        <w:rPr>
          <w:rFonts w:asciiTheme="minorBidi" w:hAnsiTheme="minorBidi" w:cstheme="minorBidi"/>
          <w:b/>
          <w:bCs/>
          <w:sz w:val="32"/>
          <w:szCs w:val="32"/>
          <w:cs/>
        </w:rPr>
        <w:t xml:space="preserve">  </w:t>
      </w:r>
      <w:r w:rsidR="00917084" w:rsidRPr="00CA7636">
        <w:rPr>
          <w:rFonts w:asciiTheme="minorBidi" w:hAnsiTheme="minorBidi" w:cstheme="minorBidi"/>
          <w:sz w:val="32"/>
          <w:szCs w:val="32"/>
          <w:cs/>
        </w:rPr>
        <w:t>จาก</w:t>
      </w:r>
      <w:r w:rsidR="009169F0" w:rsidRPr="00CA7636">
        <w:rPr>
          <w:rFonts w:asciiTheme="minorBidi" w:hAnsiTheme="minorBidi" w:cstheme="minorBidi"/>
          <w:sz w:val="32"/>
          <w:szCs w:val="32"/>
          <w:cs/>
        </w:rPr>
        <w:t>โรงเรียนราษฎร์ปรีชาวิทยาคม</w:t>
      </w:r>
      <w:r w:rsidR="009169F0" w:rsidRPr="00CA7636">
        <w:rPr>
          <w:rFonts w:asciiTheme="minorBidi" w:hAnsiTheme="minorBidi" w:cstheme="minorBidi"/>
          <w:b/>
          <w:bCs/>
          <w:sz w:val="32"/>
          <w:szCs w:val="32"/>
        </w:rPr>
        <w:t xml:space="preserve"> </w:t>
      </w:r>
    </w:p>
    <w:p w14:paraId="346B9097" w14:textId="50D91436" w:rsidR="00917084" w:rsidRPr="00CA7636" w:rsidRDefault="006A0CCE" w:rsidP="00917084">
      <w:pPr>
        <w:tabs>
          <w:tab w:val="left" w:pos="1672"/>
        </w:tabs>
        <w:rPr>
          <w:rFonts w:asciiTheme="minorBidi" w:hAnsiTheme="minorBidi" w:cstheme="minorBidi"/>
          <w:b/>
          <w:bCs/>
          <w:sz w:val="32"/>
          <w:szCs w:val="32"/>
        </w:rPr>
      </w:pPr>
      <w:r w:rsidRPr="00CA7636">
        <w:rPr>
          <w:rFonts w:asciiTheme="minorBidi" w:hAnsiTheme="minorBidi" w:cstheme="minorBidi"/>
          <w:sz w:val="32"/>
          <w:szCs w:val="32"/>
          <w:cs/>
        </w:rPr>
        <w:tab/>
      </w:r>
      <w:r w:rsidRPr="00CA7636">
        <w:rPr>
          <w:rFonts w:asciiTheme="minorBidi" w:hAnsiTheme="minorBidi" w:cstheme="minorBidi"/>
          <w:sz w:val="32"/>
          <w:szCs w:val="32"/>
          <w:cs/>
        </w:rPr>
        <w:tab/>
      </w:r>
    </w:p>
    <w:p w14:paraId="1D96D2B7" w14:textId="77777777" w:rsidR="006A0CCE" w:rsidRPr="00CA7636" w:rsidRDefault="006A0CCE" w:rsidP="00A74D48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</w:p>
    <w:p w14:paraId="3E1E7280" w14:textId="77777777" w:rsidR="004D31A1" w:rsidRPr="00CA7636" w:rsidRDefault="004D31A1" w:rsidP="00A74D48">
      <w:pPr>
        <w:tabs>
          <w:tab w:val="left" w:pos="1672"/>
        </w:tabs>
        <w:rPr>
          <w:rFonts w:asciiTheme="minorBidi" w:hAnsiTheme="minorBidi" w:cstheme="minorBidi"/>
          <w:sz w:val="32"/>
          <w:szCs w:val="32"/>
          <w:cs/>
        </w:rPr>
      </w:pPr>
    </w:p>
    <w:p w14:paraId="311B5EEF" w14:textId="77777777" w:rsidR="004D31A1" w:rsidRPr="00CA7636" w:rsidRDefault="004D31A1" w:rsidP="00A74D48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</w:p>
    <w:p w14:paraId="0215C6C7" w14:textId="77777777" w:rsidR="004D31A1" w:rsidRPr="00CA7636" w:rsidRDefault="004D31A1" w:rsidP="00A74D48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</w:p>
    <w:p w14:paraId="18776C81" w14:textId="77777777" w:rsidR="004D31A1" w:rsidRPr="00CA7636" w:rsidRDefault="004D31A1" w:rsidP="00A74D48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</w:p>
    <w:p w14:paraId="388A4AC9" w14:textId="77777777" w:rsidR="004D31A1" w:rsidRPr="00CA7636" w:rsidRDefault="004D31A1" w:rsidP="00A74D48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</w:p>
    <w:p w14:paraId="2C63DB29" w14:textId="77777777" w:rsidR="004D31A1" w:rsidRPr="00CA7636" w:rsidRDefault="004D31A1" w:rsidP="00A74D48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</w:p>
    <w:p w14:paraId="0DDB7B14" w14:textId="77777777" w:rsidR="004D31A1" w:rsidRPr="00CA7636" w:rsidRDefault="004D31A1" w:rsidP="00A74D48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</w:p>
    <w:p w14:paraId="380D772C" w14:textId="77777777" w:rsidR="004D31A1" w:rsidRPr="00CA7636" w:rsidRDefault="004D31A1" w:rsidP="00A74D48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</w:p>
    <w:p w14:paraId="77A1A2B4" w14:textId="77777777" w:rsidR="004D31A1" w:rsidRPr="00CA7636" w:rsidRDefault="004D31A1" w:rsidP="00A74D48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</w:p>
    <w:p w14:paraId="0EEBDDC9" w14:textId="77777777" w:rsidR="004D31A1" w:rsidRPr="00CA7636" w:rsidRDefault="004D31A1" w:rsidP="00A74D48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</w:p>
    <w:p w14:paraId="09A82E61" w14:textId="77777777" w:rsidR="004D31A1" w:rsidRPr="00CA7636" w:rsidRDefault="004D31A1" w:rsidP="00A74D48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</w:p>
    <w:p w14:paraId="14080839" w14:textId="77777777" w:rsidR="004D31A1" w:rsidRPr="00CA7636" w:rsidRDefault="004D31A1" w:rsidP="00A74D48">
      <w:pPr>
        <w:tabs>
          <w:tab w:val="left" w:pos="1672"/>
        </w:tabs>
        <w:rPr>
          <w:rFonts w:asciiTheme="minorBidi" w:hAnsiTheme="minorBidi" w:cstheme="minorBidi"/>
          <w:sz w:val="32"/>
          <w:szCs w:val="32"/>
        </w:rPr>
      </w:pPr>
    </w:p>
    <w:sectPr w:rsidR="004D31A1" w:rsidRPr="00CA7636" w:rsidSect="00917084">
      <w:headerReference w:type="default" r:id="rId107"/>
      <w:pgSz w:w="11906" w:h="16838" w:code="9"/>
      <w:pgMar w:top="2126" w:right="1418" w:bottom="1418" w:left="2126" w:header="1417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8ABFD8" w14:textId="77777777" w:rsidR="00AE13E9" w:rsidRDefault="00AE13E9" w:rsidP="004E343E">
      <w:r>
        <w:separator/>
      </w:r>
    </w:p>
  </w:endnote>
  <w:endnote w:type="continuationSeparator" w:id="0">
    <w:p w14:paraId="09CC90C9" w14:textId="77777777" w:rsidR="00AE13E9" w:rsidRDefault="00AE13E9" w:rsidP="004E34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" w:fontKey="{127759FF-986A-4069-AA2A-F85981355AFD}"/>
    <w:embedBold r:id="rId2" w:fontKey="{71E2A53C-562B-4F0B-BF6A-EB9A62EEFCB7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3" w:fontKey="{7842509D-DE98-436F-88CA-001C0F13ABF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2B418F0E-1382-475C-9D0F-903071D05A64}"/>
    <w:embedBold r:id="rId5" w:fontKey="{ADB98068-1F23-4552-96CD-459FAF2DEB61}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6" w:fontKey="{F71ADBC9-33D5-4B15-B2FE-FDBA62D256E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27D8DC4-37F2-48F2-8579-009ABB1CBA8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87955988-D1CA-40C5-91F1-0144B0B749D4}"/>
    <w:embedItalic r:id="rId9" w:fontKey="{734AA650-CAEA-46F4-8D2F-81DC89B4CC8C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arabun"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B8C13D9F-2878-49F3-B639-E688003CD767}"/>
    <w:embedItalic r:id="rId11" w:fontKey="{AF7E9761-BA59-4115-A94E-A2FF0BB0D4F1}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  <w:embedRegular r:id="rId12" w:fontKey="{8C7F5AEA-4052-427E-B8ED-515F455E682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2461FA2D-D2BC-4CEB-9EC6-19CE61D8D9D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109277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FD9912" w14:textId="77777777" w:rsidR="003E1626" w:rsidRDefault="003E162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E62A11" w14:textId="77777777" w:rsidR="003E1626" w:rsidRDefault="003E162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D13D17" w14:textId="1184CBD7" w:rsidR="00FC3E52" w:rsidRDefault="00FC3E52" w:rsidP="00FC3E52">
    <w:pPr>
      <w:pStyle w:val="Footer"/>
      <w:jc w:val="right"/>
    </w:pPr>
    <w:r>
      <w:t>7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35498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435A8D" w14:textId="77777777" w:rsidR="003E1626" w:rsidRDefault="003E162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F59322" w14:textId="77777777" w:rsidR="003E1626" w:rsidRDefault="003E162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514320" w14:textId="77777777" w:rsidR="00AE13E9" w:rsidRDefault="00AE13E9" w:rsidP="004E343E">
      <w:r>
        <w:separator/>
      </w:r>
    </w:p>
  </w:footnote>
  <w:footnote w:type="continuationSeparator" w:id="0">
    <w:p w14:paraId="0E8432D9" w14:textId="77777777" w:rsidR="00AE13E9" w:rsidRDefault="00AE13E9" w:rsidP="004E34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C20AC5" w14:textId="77777777" w:rsidR="00DB6A0B" w:rsidRDefault="00DB6A0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64532868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noProof/>
        <w:sz w:val="32"/>
        <w:szCs w:val="32"/>
      </w:rPr>
    </w:sdtEndPr>
    <w:sdtContent>
      <w:p w14:paraId="1D5F8F94" w14:textId="5A61F77A" w:rsidR="00DB6A0B" w:rsidRPr="0074186A" w:rsidRDefault="00DB6A0B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74186A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74186A">
          <w:rPr>
            <w:rFonts w:ascii="TH SarabunPSK" w:hAnsi="TH SarabunPSK" w:cs="TH SarabunPSK"/>
            <w:sz w:val="32"/>
            <w:szCs w:val="32"/>
          </w:rPr>
          <w:instrText xml:space="preserve"> PAGE   \</w:instrText>
        </w:r>
        <w:r w:rsidRPr="0074186A">
          <w:rPr>
            <w:rFonts w:ascii="TH SarabunPSK" w:hAnsi="TH SarabunPSK" w:cs="TH SarabunPSK"/>
            <w:sz w:val="32"/>
            <w:szCs w:val="32"/>
            <w:cs/>
          </w:rPr>
          <w:instrText xml:space="preserve">* </w:instrText>
        </w:r>
        <w:r w:rsidRPr="0074186A">
          <w:rPr>
            <w:rFonts w:ascii="TH SarabunPSK" w:hAnsi="TH SarabunPSK" w:cs="TH SarabunPSK"/>
            <w:sz w:val="32"/>
            <w:szCs w:val="32"/>
          </w:rPr>
          <w:instrText xml:space="preserve">MERGEFORMAT </w:instrText>
        </w:r>
        <w:r w:rsidRPr="0074186A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8B06AB">
          <w:rPr>
            <w:rFonts w:ascii="TH SarabunPSK" w:hAnsi="TH SarabunPSK" w:cs="TH SarabunPSK"/>
            <w:noProof/>
            <w:sz w:val="32"/>
            <w:szCs w:val="32"/>
          </w:rPr>
          <w:t>19</w:t>
        </w:r>
        <w:r w:rsidRPr="0074186A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14:paraId="7613DCEE" w14:textId="77777777" w:rsidR="00DB6A0B" w:rsidRDefault="00DB6A0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4469466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noProof/>
        <w:sz w:val="32"/>
        <w:szCs w:val="32"/>
      </w:rPr>
    </w:sdtEndPr>
    <w:sdtContent>
      <w:p w14:paraId="3741F305" w14:textId="5E446C71" w:rsidR="00DB6A0B" w:rsidRPr="0074186A" w:rsidRDefault="00DB6A0B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74186A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74186A">
          <w:rPr>
            <w:rFonts w:ascii="TH SarabunPSK" w:hAnsi="TH SarabunPSK" w:cs="TH SarabunPSK"/>
            <w:sz w:val="32"/>
            <w:szCs w:val="32"/>
          </w:rPr>
          <w:instrText xml:space="preserve"> PAGE   \</w:instrText>
        </w:r>
        <w:r w:rsidRPr="0074186A">
          <w:rPr>
            <w:rFonts w:ascii="TH SarabunPSK" w:hAnsi="TH SarabunPSK" w:cs="TH SarabunPSK"/>
            <w:sz w:val="32"/>
            <w:szCs w:val="32"/>
            <w:cs/>
          </w:rPr>
          <w:instrText xml:space="preserve">* </w:instrText>
        </w:r>
        <w:r w:rsidRPr="0074186A">
          <w:rPr>
            <w:rFonts w:ascii="TH SarabunPSK" w:hAnsi="TH SarabunPSK" w:cs="TH SarabunPSK"/>
            <w:sz w:val="32"/>
            <w:szCs w:val="32"/>
          </w:rPr>
          <w:instrText xml:space="preserve">MERGEFORMAT </w:instrText>
        </w:r>
        <w:r w:rsidRPr="0074186A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8B06AB">
          <w:rPr>
            <w:rFonts w:ascii="TH SarabunPSK" w:hAnsi="TH SarabunPSK" w:cs="TH SarabunPSK"/>
            <w:noProof/>
            <w:sz w:val="32"/>
            <w:szCs w:val="32"/>
          </w:rPr>
          <w:t>21</w:t>
        </w:r>
        <w:r w:rsidRPr="0074186A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14:paraId="7814E825" w14:textId="77777777" w:rsidR="00DB6A0B" w:rsidRDefault="00DB6A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522BB"/>
    <w:multiLevelType w:val="hybridMultilevel"/>
    <w:tmpl w:val="3B721392"/>
    <w:lvl w:ilvl="0" w:tplc="22268B0E">
      <w:start w:val="1"/>
      <w:numFmt w:val="decimal"/>
      <w:lvlText w:val="%1."/>
      <w:lvlJc w:val="left"/>
      <w:pPr>
        <w:ind w:left="1800" w:hanging="360"/>
      </w:pPr>
      <w:rPr>
        <w:rFonts w:cs="Cordia New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8CD42D0"/>
    <w:multiLevelType w:val="hybridMultilevel"/>
    <w:tmpl w:val="AABA4D6C"/>
    <w:lvl w:ilvl="0" w:tplc="BE007644">
      <w:start w:val="1"/>
      <w:numFmt w:val="decimal"/>
      <w:lvlText w:val="%1."/>
      <w:lvlJc w:val="left"/>
      <w:pPr>
        <w:ind w:left="1224" w:hanging="360"/>
      </w:pPr>
      <w:rPr>
        <w:rFonts w:cs="Cordia New" w:hint="default"/>
      </w:r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" w15:restartNumberingAfterBreak="0">
    <w:nsid w:val="096C31B6"/>
    <w:multiLevelType w:val="hybridMultilevel"/>
    <w:tmpl w:val="7B20D8A0"/>
    <w:lvl w:ilvl="0" w:tplc="F4EECE58">
      <w:start w:val="1"/>
      <w:numFmt w:val="decimal"/>
      <w:lvlText w:val="%1."/>
      <w:lvlJc w:val="left"/>
      <w:pPr>
        <w:ind w:left="1440" w:hanging="360"/>
      </w:pPr>
      <w:rPr>
        <w:rFonts w:cs="Cordia New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99F43AC"/>
    <w:multiLevelType w:val="hybridMultilevel"/>
    <w:tmpl w:val="8390AB8C"/>
    <w:lvl w:ilvl="0" w:tplc="C984647C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5" w:hanging="360"/>
      </w:pPr>
    </w:lvl>
    <w:lvl w:ilvl="2" w:tplc="0409001B" w:tentative="1">
      <w:start w:val="1"/>
      <w:numFmt w:val="lowerRoman"/>
      <w:lvlText w:val="%3."/>
      <w:lvlJc w:val="right"/>
      <w:pPr>
        <w:ind w:left="2865" w:hanging="180"/>
      </w:pPr>
    </w:lvl>
    <w:lvl w:ilvl="3" w:tplc="0409000F" w:tentative="1">
      <w:start w:val="1"/>
      <w:numFmt w:val="decimal"/>
      <w:lvlText w:val="%4."/>
      <w:lvlJc w:val="left"/>
      <w:pPr>
        <w:ind w:left="3585" w:hanging="360"/>
      </w:pPr>
    </w:lvl>
    <w:lvl w:ilvl="4" w:tplc="04090019" w:tentative="1">
      <w:start w:val="1"/>
      <w:numFmt w:val="lowerLetter"/>
      <w:lvlText w:val="%5."/>
      <w:lvlJc w:val="left"/>
      <w:pPr>
        <w:ind w:left="4305" w:hanging="360"/>
      </w:pPr>
    </w:lvl>
    <w:lvl w:ilvl="5" w:tplc="0409001B" w:tentative="1">
      <w:start w:val="1"/>
      <w:numFmt w:val="lowerRoman"/>
      <w:lvlText w:val="%6."/>
      <w:lvlJc w:val="right"/>
      <w:pPr>
        <w:ind w:left="5025" w:hanging="180"/>
      </w:pPr>
    </w:lvl>
    <w:lvl w:ilvl="6" w:tplc="0409000F" w:tentative="1">
      <w:start w:val="1"/>
      <w:numFmt w:val="decimal"/>
      <w:lvlText w:val="%7."/>
      <w:lvlJc w:val="left"/>
      <w:pPr>
        <w:ind w:left="5745" w:hanging="360"/>
      </w:pPr>
    </w:lvl>
    <w:lvl w:ilvl="7" w:tplc="04090019" w:tentative="1">
      <w:start w:val="1"/>
      <w:numFmt w:val="lowerLetter"/>
      <w:lvlText w:val="%8."/>
      <w:lvlJc w:val="left"/>
      <w:pPr>
        <w:ind w:left="6465" w:hanging="360"/>
      </w:pPr>
    </w:lvl>
    <w:lvl w:ilvl="8" w:tplc="040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4" w15:restartNumberingAfterBreak="0">
    <w:nsid w:val="0D011E1C"/>
    <w:multiLevelType w:val="hybridMultilevel"/>
    <w:tmpl w:val="4330014C"/>
    <w:lvl w:ilvl="0" w:tplc="56A45AC2">
      <w:start w:val="1"/>
      <w:numFmt w:val="decimal"/>
      <w:lvlText w:val="%1."/>
      <w:lvlJc w:val="left"/>
      <w:pPr>
        <w:ind w:left="1230" w:hanging="360"/>
      </w:pPr>
      <w:rPr>
        <w:rFonts w:cs="Cordia New" w:hint="default"/>
      </w:rPr>
    </w:lvl>
    <w:lvl w:ilvl="1" w:tplc="04090019" w:tentative="1">
      <w:start w:val="1"/>
      <w:numFmt w:val="lowerLetter"/>
      <w:lvlText w:val="%2."/>
      <w:lvlJc w:val="left"/>
      <w:pPr>
        <w:ind w:left="1950" w:hanging="360"/>
      </w:pPr>
    </w:lvl>
    <w:lvl w:ilvl="2" w:tplc="0409001B" w:tentative="1">
      <w:start w:val="1"/>
      <w:numFmt w:val="lowerRoman"/>
      <w:lvlText w:val="%3."/>
      <w:lvlJc w:val="right"/>
      <w:pPr>
        <w:ind w:left="2670" w:hanging="180"/>
      </w:pPr>
    </w:lvl>
    <w:lvl w:ilvl="3" w:tplc="0409000F" w:tentative="1">
      <w:start w:val="1"/>
      <w:numFmt w:val="decimal"/>
      <w:lvlText w:val="%4."/>
      <w:lvlJc w:val="left"/>
      <w:pPr>
        <w:ind w:left="3390" w:hanging="360"/>
      </w:pPr>
    </w:lvl>
    <w:lvl w:ilvl="4" w:tplc="04090019" w:tentative="1">
      <w:start w:val="1"/>
      <w:numFmt w:val="lowerLetter"/>
      <w:lvlText w:val="%5."/>
      <w:lvlJc w:val="left"/>
      <w:pPr>
        <w:ind w:left="4110" w:hanging="360"/>
      </w:pPr>
    </w:lvl>
    <w:lvl w:ilvl="5" w:tplc="0409001B" w:tentative="1">
      <w:start w:val="1"/>
      <w:numFmt w:val="lowerRoman"/>
      <w:lvlText w:val="%6."/>
      <w:lvlJc w:val="right"/>
      <w:pPr>
        <w:ind w:left="4830" w:hanging="180"/>
      </w:pPr>
    </w:lvl>
    <w:lvl w:ilvl="6" w:tplc="0409000F" w:tentative="1">
      <w:start w:val="1"/>
      <w:numFmt w:val="decimal"/>
      <w:lvlText w:val="%7."/>
      <w:lvlJc w:val="left"/>
      <w:pPr>
        <w:ind w:left="5550" w:hanging="360"/>
      </w:pPr>
    </w:lvl>
    <w:lvl w:ilvl="7" w:tplc="04090019" w:tentative="1">
      <w:start w:val="1"/>
      <w:numFmt w:val="lowerLetter"/>
      <w:lvlText w:val="%8."/>
      <w:lvlJc w:val="left"/>
      <w:pPr>
        <w:ind w:left="6270" w:hanging="360"/>
      </w:pPr>
    </w:lvl>
    <w:lvl w:ilvl="8" w:tplc="040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5" w15:restartNumberingAfterBreak="0">
    <w:nsid w:val="180F1EDA"/>
    <w:multiLevelType w:val="hybridMultilevel"/>
    <w:tmpl w:val="22149EF0"/>
    <w:lvl w:ilvl="0" w:tplc="D6D43DBE">
      <w:start w:val="1"/>
      <w:numFmt w:val="decimal"/>
      <w:lvlText w:val="%1."/>
      <w:lvlJc w:val="left"/>
      <w:pPr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6" w15:restartNumberingAfterBreak="0">
    <w:nsid w:val="2023265C"/>
    <w:multiLevelType w:val="multilevel"/>
    <w:tmpl w:val="785E380C"/>
    <w:lvl w:ilvl="0">
      <w:start w:val="1"/>
      <w:numFmt w:val="decimal"/>
      <w:lvlText w:val="%1."/>
      <w:lvlJc w:val="left"/>
      <w:pPr>
        <w:ind w:left="1224" w:hanging="360"/>
      </w:pPr>
      <w:rPr>
        <w:rFonts w:cs="Cordia New" w:hint="default"/>
      </w:rPr>
    </w:lvl>
    <w:lvl w:ilvl="1">
      <w:start w:val="1"/>
      <w:numFmt w:val="decimal"/>
      <w:isLgl/>
      <w:lvlText w:val="%1.%2"/>
      <w:lvlJc w:val="left"/>
      <w:pPr>
        <w:ind w:left="122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8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4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0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0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64" w:hanging="1800"/>
      </w:pPr>
      <w:rPr>
        <w:rFonts w:hint="default"/>
      </w:rPr>
    </w:lvl>
  </w:abstractNum>
  <w:abstractNum w:abstractNumId="7" w15:restartNumberingAfterBreak="0">
    <w:nsid w:val="237D2225"/>
    <w:multiLevelType w:val="hybridMultilevel"/>
    <w:tmpl w:val="9E16329A"/>
    <w:lvl w:ilvl="0" w:tplc="9F4A68B0">
      <w:start w:val="1"/>
      <w:numFmt w:val="decimal"/>
      <w:lvlText w:val="%1."/>
      <w:lvlJc w:val="left"/>
      <w:pPr>
        <w:ind w:left="1440" w:hanging="360"/>
      </w:pPr>
      <w:rPr>
        <w:rFonts w:cs="Cordia New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4075124"/>
    <w:multiLevelType w:val="multilevel"/>
    <w:tmpl w:val="8FCE4B0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"/>
      <w:lvlJc w:val="left"/>
      <w:pPr>
        <w:ind w:left="180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600" w:hanging="720"/>
      </w:pPr>
    </w:lvl>
    <w:lvl w:ilvl="4">
      <w:start w:val="1"/>
      <w:numFmt w:val="decimal"/>
      <w:lvlText w:val="%1.%2.%3.%4.%5"/>
      <w:lvlJc w:val="left"/>
      <w:pPr>
        <w:ind w:left="4680" w:hanging="1080"/>
      </w:pPr>
    </w:lvl>
    <w:lvl w:ilvl="5">
      <w:start w:val="1"/>
      <w:numFmt w:val="decimal"/>
      <w:lvlText w:val="%1.%2.%3.%4.%5.%6"/>
      <w:lvlJc w:val="left"/>
      <w:pPr>
        <w:ind w:left="5400" w:hanging="1080"/>
      </w:pPr>
    </w:lvl>
    <w:lvl w:ilvl="6">
      <w:start w:val="1"/>
      <w:numFmt w:val="decimal"/>
      <w:lvlText w:val="%1.%2.%3.%4.%5.%6.%7"/>
      <w:lvlJc w:val="left"/>
      <w:pPr>
        <w:ind w:left="6480" w:hanging="1440"/>
      </w:pPr>
    </w:lvl>
    <w:lvl w:ilvl="7">
      <w:start w:val="1"/>
      <w:numFmt w:val="decimal"/>
      <w:lvlText w:val="%1.%2.%3.%4.%5.%6.%7.%8"/>
      <w:lvlJc w:val="left"/>
      <w:pPr>
        <w:ind w:left="7200" w:hanging="1440"/>
      </w:pPr>
    </w:lvl>
    <w:lvl w:ilvl="8">
      <w:start w:val="1"/>
      <w:numFmt w:val="decimal"/>
      <w:lvlText w:val="%1.%2.%3.%4.%5.%6.%7.%8.%9"/>
      <w:lvlJc w:val="left"/>
      <w:pPr>
        <w:ind w:left="8280" w:hanging="1800"/>
      </w:pPr>
    </w:lvl>
  </w:abstractNum>
  <w:abstractNum w:abstractNumId="9" w15:restartNumberingAfterBreak="0">
    <w:nsid w:val="251729C9"/>
    <w:multiLevelType w:val="hybridMultilevel"/>
    <w:tmpl w:val="83D28AC6"/>
    <w:lvl w:ilvl="0" w:tplc="34948BD2">
      <w:start w:val="1"/>
      <w:numFmt w:val="decimal"/>
      <w:lvlText w:val="5.%1"/>
      <w:lvlJc w:val="left"/>
      <w:pPr>
        <w:ind w:left="7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62" w:hanging="360"/>
      </w:pPr>
    </w:lvl>
    <w:lvl w:ilvl="2" w:tplc="0409001B" w:tentative="1">
      <w:start w:val="1"/>
      <w:numFmt w:val="lowerRoman"/>
      <w:lvlText w:val="%3."/>
      <w:lvlJc w:val="right"/>
      <w:pPr>
        <w:ind w:left="2182" w:hanging="180"/>
      </w:pPr>
    </w:lvl>
    <w:lvl w:ilvl="3" w:tplc="0409000F" w:tentative="1">
      <w:start w:val="1"/>
      <w:numFmt w:val="decimal"/>
      <w:lvlText w:val="%4."/>
      <w:lvlJc w:val="left"/>
      <w:pPr>
        <w:ind w:left="2902" w:hanging="360"/>
      </w:pPr>
    </w:lvl>
    <w:lvl w:ilvl="4" w:tplc="04090019" w:tentative="1">
      <w:start w:val="1"/>
      <w:numFmt w:val="lowerLetter"/>
      <w:lvlText w:val="%5."/>
      <w:lvlJc w:val="left"/>
      <w:pPr>
        <w:ind w:left="3622" w:hanging="360"/>
      </w:pPr>
    </w:lvl>
    <w:lvl w:ilvl="5" w:tplc="0409001B" w:tentative="1">
      <w:start w:val="1"/>
      <w:numFmt w:val="lowerRoman"/>
      <w:lvlText w:val="%6."/>
      <w:lvlJc w:val="right"/>
      <w:pPr>
        <w:ind w:left="4342" w:hanging="180"/>
      </w:pPr>
    </w:lvl>
    <w:lvl w:ilvl="6" w:tplc="0409000F" w:tentative="1">
      <w:start w:val="1"/>
      <w:numFmt w:val="decimal"/>
      <w:lvlText w:val="%7."/>
      <w:lvlJc w:val="left"/>
      <w:pPr>
        <w:ind w:left="5062" w:hanging="360"/>
      </w:pPr>
    </w:lvl>
    <w:lvl w:ilvl="7" w:tplc="04090019" w:tentative="1">
      <w:start w:val="1"/>
      <w:numFmt w:val="lowerLetter"/>
      <w:lvlText w:val="%8."/>
      <w:lvlJc w:val="left"/>
      <w:pPr>
        <w:ind w:left="5782" w:hanging="360"/>
      </w:pPr>
    </w:lvl>
    <w:lvl w:ilvl="8" w:tplc="0409001B" w:tentative="1">
      <w:start w:val="1"/>
      <w:numFmt w:val="lowerRoman"/>
      <w:lvlText w:val="%9."/>
      <w:lvlJc w:val="right"/>
      <w:pPr>
        <w:ind w:left="6502" w:hanging="180"/>
      </w:pPr>
    </w:lvl>
  </w:abstractNum>
  <w:abstractNum w:abstractNumId="10" w15:restartNumberingAfterBreak="0">
    <w:nsid w:val="272C715B"/>
    <w:multiLevelType w:val="multilevel"/>
    <w:tmpl w:val="13FCEB10"/>
    <w:lvl w:ilvl="0">
      <w:start w:val="1"/>
      <w:numFmt w:val="decimal"/>
      <w:lvlText w:val="%1."/>
      <w:lvlJc w:val="left"/>
      <w:pPr>
        <w:ind w:left="123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1590" w:hanging="360"/>
      </w:pPr>
    </w:lvl>
    <w:lvl w:ilvl="2">
      <w:start w:val="1"/>
      <w:numFmt w:val="decimal"/>
      <w:lvlText w:val="%1.%2.%3"/>
      <w:lvlJc w:val="left"/>
      <w:pPr>
        <w:ind w:left="2310" w:hanging="720"/>
      </w:pPr>
      <w:rPr>
        <w:color w:val="000000"/>
      </w:rPr>
    </w:lvl>
    <w:lvl w:ilvl="3">
      <w:start w:val="1"/>
      <w:numFmt w:val="decimal"/>
      <w:lvlText w:val="%1.%2.%3.%4"/>
      <w:lvlJc w:val="left"/>
      <w:pPr>
        <w:ind w:left="2670" w:hanging="720"/>
      </w:pPr>
    </w:lvl>
    <w:lvl w:ilvl="4">
      <w:start w:val="1"/>
      <w:numFmt w:val="decimal"/>
      <w:lvlText w:val="%1.%2.%3.%4.%5"/>
      <w:lvlJc w:val="left"/>
      <w:pPr>
        <w:ind w:left="3390" w:hanging="1080"/>
      </w:pPr>
    </w:lvl>
    <w:lvl w:ilvl="5">
      <w:start w:val="1"/>
      <w:numFmt w:val="decimal"/>
      <w:lvlText w:val="%1.%2.%3.%4.%5.%6"/>
      <w:lvlJc w:val="left"/>
      <w:pPr>
        <w:ind w:left="3750" w:hanging="1080"/>
      </w:pPr>
    </w:lvl>
    <w:lvl w:ilvl="6">
      <w:start w:val="1"/>
      <w:numFmt w:val="decimal"/>
      <w:lvlText w:val="%1.%2.%3.%4.%5.%6.%7"/>
      <w:lvlJc w:val="left"/>
      <w:pPr>
        <w:ind w:left="4470" w:hanging="1440"/>
      </w:pPr>
    </w:lvl>
    <w:lvl w:ilvl="7">
      <w:start w:val="1"/>
      <w:numFmt w:val="decimal"/>
      <w:lvlText w:val="%1.%2.%3.%4.%5.%6.%7.%8"/>
      <w:lvlJc w:val="left"/>
      <w:pPr>
        <w:ind w:left="4830" w:hanging="1440"/>
      </w:pPr>
    </w:lvl>
    <w:lvl w:ilvl="8">
      <w:start w:val="1"/>
      <w:numFmt w:val="decimal"/>
      <w:lvlText w:val="%1.%2.%3.%4.%5.%6.%7.%8.%9"/>
      <w:lvlJc w:val="left"/>
      <w:pPr>
        <w:ind w:left="5550" w:hanging="1800"/>
      </w:pPr>
    </w:lvl>
  </w:abstractNum>
  <w:abstractNum w:abstractNumId="11" w15:restartNumberingAfterBreak="0">
    <w:nsid w:val="2AD742AD"/>
    <w:multiLevelType w:val="multilevel"/>
    <w:tmpl w:val="64BCE8E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D252C72"/>
    <w:multiLevelType w:val="multilevel"/>
    <w:tmpl w:val="8FCE4B0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"/>
      <w:lvlJc w:val="left"/>
      <w:pPr>
        <w:ind w:left="180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600" w:hanging="720"/>
      </w:pPr>
    </w:lvl>
    <w:lvl w:ilvl="4">
      <w:start w:val="1"/>
      <w:numFmt w:val="decimal"/>
      <w:lvlText w:val="%1.%2.%3.%4.%5"/>
      <w:lvlJc w:val="left"/>
      <w:pPr>
        <w:ind w:left="4680" w:hanging="1080"/>
      </w:pPr>
    </w:lvl>
    <w:lvl w:ilvl="5">
      <w:start w:val="1"/>
      <w:numFmt w:val="decimal"/>
      <w:lvlText w:val="%1.%2.%3.%4.%5.%6"/>
      <w:lvlJc w:val="left"/>
      <w:pPr>
        <w:ind w:left="5400" w:hanging="1080"/>
      </w:pPr>
    </w:lvl>
    <w:lvl w:ilvl="6">
      <w:start w:val="1"/>
      <w:numFmt w:val="decimal"/>
      <w:lvlText w:val="%1.%2.%3.%4.%5.%6.%7"/>
      <w:lvlJc w:val="left"/>
      <w:pPr>
        <w:ind w:left="6480" w:hanging="1440"/>
      </w:pPr>
    </w:lvl>
    <w:lvl w:ilvl="7">
      <w:start w:val="1"/>
      <w:numFmt w:val="decimal"/>
      <w:lvlText w:val="%1.%2.%3.%4.%5.%6.%7.%8"/>
      <w:lvlJc w:val="left"/>
      <w:pPr>
        <w:ind w:left="7200" w:hanging="1440"/>
      </w:pPr>
    </w:lvl>
    <w:lvl w:ilvl="8">
      <w:start w:val="1"/>
      <w:numFmt w:val="decimal"/>
      <w:lvlText w:val="%1.%2.%3.%4.%5.%6.%7.%8.%9"/>
      <w:lvlJc w:val="left"/>
      <w:pPr>
        <w:ind w:left="8280" w:hanging="1800"/>
      </w:pPr>
    </w:lvl>
  </w:abstractNum>
  <w:abstractNum w:abstractNumId="13" w15:restartNumberingAfterBreak="0">
    <w:nsid w:val="3A994196"/>
    <w:multiLevelType w:val="hybridMultilevel"/>
    <w:tmpl w:val="A7143BD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2A2711C"/>
    <w:multiLevelType w:val="multilevel"/>
    <w:tmpl w:val="C32E66D8"/>
    <w:styleLink w:val="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CA315D"/>
    <w:multiLevelType w:val="multilevel"/>
    <w:tmpl w:val="3FE6D0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48897AFF"/>
    <w:multiLevelType w:val="multilevel"/>
    <w:tmpl w:val="A66022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FA4005"/>
    <w:multiLevelType w:val="multilevel"/>
    <w:tmpl w:val="8EE08B58"/>
    <w:lvl w:ilvl="0">
      <w:start w:val="1"/>
      <w:numFmt w:val="decimal"/>
      <w:lvlText w:val="%1."/>
      <w:lvlJc w:val="left"/>
      <w:pPr>
        <w:ind w:left="1794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2514" w:hanging="360"/>
      </w:pPr>
    </w:lvl>
    <w:lvl w:ilvl="2">
      <w:start w:val="1"/>
      <w:numFmt w:val="lowerRoman"/>
      <w:lvlText w:val="%3."/>
      <w:lvlJc w:val="right"/>
      <w:pPr>
        <w:ind w:left="3234" w:hanging="180"/>
      </w:pPr>
    </w:lvl>
    <w:lvl w:ilvl="3">
      <w:start w:val="1"/>
      <w:numFmt w:val="decimal"/>
      <w:lvlText w:val="%4."/>
      <w:lvlJc w:val="left"/>
      <w:pPr>
        <w:ind w:left="3954" w:hanging="360"/>
      </w:pPr>
    </w:lvl>
    <w:lvl w:ilvl="4">
      <w:start w:val="1"/>
      <w:numFmt w:val="lowerLetter"/>
      <w:lvlText w:val="%5."/>
      <w:lvlJc w:val="left"/>
      <w:pPr>
        <w:ind w:left="4674" w:hanging="360"/>
      </w:pPr>
    </w:lvl>
    <w:lvl w:ilvl="5">
      <w:start w:val="1"/>
      <w:numFmt w:val="lowerRoman"/>
      <w:lvlText w:val="%6."/>
      <w:lvlJc w:val="right"/>
      <w:pPr>
        <w:ind w:left="5394" w:hanging="180"/>
      </w:pPr>
    </w:lvl>
    <w:lvl w:ilvl="6">
      <w:start w:val="1"/>
      <w:numFmt w:val="decimal"/>
      <w:lvlText w:val="%7."/>
      <w:lvlJc w:val="left"/>
      <w:pPr>
        <w:ind w:left="6114" w:hanging="360"/>
      </w:pPr>
    </w:lvl>
    <w:lvl w:ilvl="7">
      <w:start w:val="1"/>
      <w:numFmt w:val="lowerLetter"/>
      <w:lvlText w:val="%8."/>
      <w:lvlJc w:val="left"/>
      <w:pPr>
        <w:ind w:left="6834" w:hanging="360"/>
      </w:pPr>
    </w:lvl>
    <w:lvl w:ilvl="8">
      <w:start w:val="1"/>
      <w:numFmt w:val="lowerRoman"/>
      <w:lvlText w:val="%9."/>
      <w:lvlJc w:val="right"/>
      <w:pPr>
        <w:ind w:left="7554" w:hanging="180"/>
      </w:pPr>
    </w:lvl>
  </w:abstractNum>
  <w:abstractNum w:abstractNumId="18" w15:restartNumberingAfterBreak="0">
    <w:nsid w:val="4D3E1684"/>
    <w:multiLevelType w:val="multilevel"/>
    <w:tmpl w:val="EF46E5B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0E82BEA"/>
    <w:multiLevelType w:val="multilevel"/>
    <w:tmpl w:val="F14EBE3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4101E42"/>
    <w:multiLevelType w:val="multilevel"/>
    <w:tmpl w:val="02084B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A194A8A"/>
    <w:multiLevelType w:val="hybridMultilevel"/>
    <w:tmpl w:val="2D7EA0AE"/>
    <w:lvl w:ilvl="0" w:tplc="03088CA6">
      <w:start w:val="1"/>
      <w:numFmt w:val="decimal"/>
      <w:lvlText w:val="%1."/>
      <w:lvlJc w:val="left"/>
      <w:pPr>
        <w:ind w:left="1224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2" w15:restartNumberingAfterBreak="0">
    <w:nsid w:val="60057481"/>
    <w:multiLevelType w:val="multilevel"/>
    <w:tmpl w:val="841C9D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4A274A3"/>
    <w:multiLevelType w:val="hybridMultilevel"/>
    <w:tmpl w:val="1DAE27BE"/>
    <w:lvl w:ilvl="0" w:tplc="E61A12A2">
      <w:start w:val="1"/>
      <w:numFmt w:val="decimal"/>
      <w:lvlText w:val="%1."/>
      <w:lvlJc w:val="left"/>
      <w:pPr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4" w15:restartNumberingAfterBreak="0">
    <w:nsid w:val="685C4FF9"/>
    <w:multiLevelType w:val="multilevel"/>
    <w:tmpl w:val="9278AC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080" w:hanging="360"/>
      </w:pPr>
      <w:rPr>
        <w:b/>
        <w:sz w:val="32"/>
        <w:szCs w:val="32"/>
      </w:rPr>
    </w:lvl>
    <w:lvl w:ilvl="2">
      <w:start w:val="1"/>
      <w:numFmt w:val="decimal"/>
      <w:lvlText w:val="%1.%2.%3"/>
      <w:lvlJc w:val="left"/>
      <w:pPr>
        <w:ind w:left="1800" w:hanging="720"/>
      </w:pPr>
    </w:lvl>
    <w:lvl w:ilvl="3">
      <w:start w:val="1"/>
      <w:numFmt w:val="decimal"/>
      <w:lvlText w:val="%1.%2.%3.%4"/>
      <w:lvlJc w:val="left"/>
      <w:pPr>
        <w:ind w:left="2160" w:hanging="720"/>
      </w:pPr>
    </w:lvl>
    <w:lvl w:ilvl="4">
      <w:start w:val="1"/>
      <w:numFmt w:val="decimal"/>
      <w:lvlText w:val="%1.%2.%3.%4.%5"/>
      <w:lvlJc w:val="left"/>
      <w:pPr>
        <w:ind w:left="2880" w:hanging="1080"/>
      </w:pPr>
    </w:lvl>
    <w:lvl w:ilvl="5">
      <w:start w:val="1"/>
      <w:numFmt w:val="decimal"/>
      <w:lvlText w:val="%1.%2.%3.%4.%5.%6"/>
      <w:lvlJc w:val="left"/>
      <w:pPr>
        <w:ind w:left="3240" w:hanging="1080"/>
      </w:pPr>
    </w:lvl>
    <w:lvl w:ilvl="6">
      <w:start w:val="1"/>
      <w:numFmt w:val="decimal"/>
      <w:lvlText w:val="%1.%2.%3.%4.%5.%6.%7"/>
      <w:lvlJc w:val="left"/>
      <w:pPr>
        <w:ind w:left="3960" w:hanging="1440"/>
      </w:pPr>
    </w:lvl>
    <w:lvl w:ilvl="7">
      <w:start w:val="1"/>
      <w:numFmt w:val="decimal"/>
      <w:lvlText w:val="%1.%2.%3.%4.%5.%6.%7.%8"/>
      <w:lvlJc w:val="left"/>
      <w:pPr>
        <w:ind w:left="4320" w:hanging="1440"/>
      </w:pPr>
    </w:lvl>
    <w:lvl w:ilvl="8">
      <w:start w:val="1"/>
      <w:numFmt w:val="decimal"/>
      <w:lvlText w:val="%1.%2.%3.%4.%5.%6.%7.%8.%9"/>
      <w:lvlJc w:val="left"/>
      <w:pPr>
        <w:ind w:left="5040" w:hanging="1800"/>
      </w:pPr>
    </w:lvl>
  </w:abstractNum>
  <w:abstractNum w:abstractNumId="25" w15:restartNumberingAfterBreak="0">
    <w:nsid w:val="698020A2"/>
    <w:multiLevelType w:val="hybridMultilevel"/>
    <w:tmpl w:val="FB20A134"/>
    <w:lvl w:ilvl="0" w:tplc="92B479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FED1CBF"/>
    <w:multiLevelType w:val="hybridMultilevel"/>
    <w:tmpl w:val="F52C64AE"/>
    <w:lvl w:ilvl="0" w:tplc="A0264BA8">
      <w:start w:val="1"/>
      <w:numFmt w:val="decimal"/>
      <w:lvlText w:val="%1."/>
      <w:lvlJc w:val="left"/>
      <w:pPr>
        <w:ind w:left="12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50" w:hanging="360"/>
      </w:pPr>
    </w:lvl>
    <w:lvl w:ilvl="2" w:tplc="0409001B" w:tentative="1">
      <w:start w:val="1"/>
      <w:numFmt w:val="lowerRoman"/>
      <w:lvlText w:val="%3."/>
      <w:lvlJc w:val="right"/>
      <w:pPr>
        <w:ind w:left="2670" w:hanging="180"/>
      </w:pPr>
    </w:lvl>
    <w:lvl w:ilvl="3" w:tplc="0409000F" w:tentative="1">
      <w:start w:val="1"/>
      <w:numFmt w:val="decimal"/>
      <w:lvlText w:val="%4."/>
      <w:lvlJc w:val="left"/>
      <w:pPr>
        <w:ind w:left="3390" w:hanging="360"/>
      </w:pPr>
    </w:lvl>
    <w:lvl w:ilvl="4" w:tplc="04090019" w:tentative="1">
      <w:start w:val="1"/>
      <w:numFmt w:val="lowerLetter"/>
      <w:lvlText w:val="%5."/>
      <w:lvlJc w:val="left"/>
      <w:pPr>
        <w:ind w:left="4110" w:hanging="360"/>
      </w:pPr>
    </w:lvl>
    <w:lvl w:ilvl="5" w:tplc="0409001B" w:tentative="1">
      <w:start w:val="1"/>
      <w:numFmt w:val="lowerRoman"/>
      <w:lvlText w:val="%6."/>
      <w:lvlJc w:val="right"/>
      <w:pPr>
        <w:ind w:left="4830" w:hanging="180"/>
      </w:pPr>
    </w:lvl>
    <w:lvl w:ilvl="6" w:tplc="0409000F" w:tentative="1">
      <w:start w:val="1"/>
      <w:numFmt w:val="decimal"/>
      <w:lvlText w:val="%7."/>
      <w:lvlJc w:val="left"/>
      <w:pPr>
        <w:ind w:left="5550" w:hanging="360"/>
      </w:pPr>
    </w:lvl>
    <w:lvl w:ilvl="7" w:tplc="04090019" w:tentative="1">
      <w:start w:val="1"/>
      <w:numFmt w:val="lowerLetter"/>
      <w:lvlText w:val="%8."/>
      <w:lvlJc w:val="left"/>
      <w:pPr>
        <w:ind w:left="6270" w:hanging="360"/>
      </w:pPr>
    </w:lvl>
    <w:lvl w:ilvl="8" w:tplc="040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27" w15:restartNumberingAfterBreak="0">
    <w:nsid w:val="700B2CD1"/>
    <w:multiLevelType w:val="multilevel"/>
    <w:tmpl w:val="F87400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2722FB"/>
    <w:multiLevelType w:val="multilevel"/>
    <w:tmpl w:val="9F60B24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abstractNum w:abstractNumId="29" w15:restartNumberingAfterBreak="0">
    <w:nsid w:val="77FC5620"/>
    <w:multiLevelType w:val="multilevel"/>
    <w:tmpl w:val="88968378"/>
    <w:lvl w:ilvl="0">
      <w:start w:val="1"/>
      <w:numFmt w:val="decimal"/>
      <w:lvlText w:val="%1."/>
      <w:lvlJc w:val="left"/>
      <w:pPr>
        <w:ind w:left="1140" w:hanging="360"/>
      </w:pPr>
    </w:lvl>
    <w:lvl w:ilvl="1">
      <w:start w:val="1"/>
      <w:numFmt w:val="lowerLetter"/>
      <w:lvlText w:val="%2."/>
      <w:lvlJc w:val="left"/>
      <w:pPr>
        <w:ind w:left="1860" w:hanging="360"/>
      </w:pPr>
    </w:lvl>
    <w:lvl w:ilvl="2">
      <w:start w:val="1"/>
      <w:numFmt w:val="lowerRoman"/>
      <w:lvlText w:val="%3."/>
      <w:lvlJc w:val="right"/>
      <w:pPr>
        <w:ind w:left="2580" w:hanging="180"/>
      </w:pPr>
    </w:lvl>
    <w:lvl w:ilvl="3">
      <w:start w:val="1"/>
      <w:numFmt w:val="decimal"/>
      <w:lvlText w:val="%4."/>
      <w:lvlJc w:val="left"/>
      <w:pPr>
        <w:ind w:left="3300" w:hanging="360"/>
      </w:pPr>
    </w:lvl>
    <w:lvl w:ilvl="4">
      <w:start w:val="1"/>
      <w:numFmt w:val="lowerLetter"/>
      <w:lvlText w:val="%5."/>
      <w:lvlJc w:val="left"/>
      <w:pPr>
        <w:ind w:left="4020" w:hanging="360"/>
      </w:pPr>
    </w:lvl>
    <w:lvl w:ilvl="5">
      <w:start w:val="1"/>
      <w:numFmt w:val="lowerRoman"/>
      <w:lvlText w:val="%6."/>
      <w:lvlJc w:val="right"/>
      <w:pPr>
        <w:ind w:left="4740" w:hanging="180"/>
      </w:pPr>
    </w:lvl>
    <w:lvl w:ilvl="6">
      <w:start w:val="1"/>
      <w:numFmt w:val="decimal"/>
      <w:lvlText w:val="%7."/>
      <w:lvlJc w:val="left"/>
      <w:pPr>
        <w:ind w:left="5460" w:hanging="360"/>
      </w:pPr>
    </w:lvl>
    <w:lvl w:ilvl="7">
      <w:start w:val="1"/>
      <w:numFmt w:val="lowerLetter"/>
      <w:lvlText w:val="%8."/>
      <w:lvlJc w:val="left"/>
      <w:pPr>
        <w:ind w:left="6180" w:hanging="360"/>
      </w:pPr>
    </w:lvl>
    <w:lvl w:ilvl="8">
      <w:start w:val="1"/>
      <w:numFmt w:val="lowerRoman"/>
      <w:lvlText w:val="%9."/>
      <w:lvlJc w:val="right"/>
      <w:pPr>
        <w:ind w:left="6900" w:hanging="180"/>
      </w:pPr>
    </w:lvl>
  </w:abstractNum>
  <w:abstractNum w:abstractNumId="30" w15:restartNumberingAfterBreak="0">
    <w:nsid w:val="7FEF370E"/>
    <w:multiLevelType w:val="multilevel"/>
    <w:tmpl w:val="85547596"/>
    <w:lvl w:ilvl="0">
      <w:start w:val="1"/>
      <w:numFmt w:val="decimal"/>
      <w:lvlText w:val="%1."/>
      <w:lvlJc w:val="left"/>
      <w:pPr>
        <w:ind w:left="1854" w:hanging="360"/>
      </w:p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lowerRoman"/>
      <w:lvlText w:val="%3."/>
      <w:lvlJc w:val="right"/>
      <w:pPr>
        <w:ind w:left="3294" w:hanging="18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num w:numId="1" w16cid:durableId="780995463">
    <w:abstractNumId w:val="9"/>
  </w:num>
  <w:num w:numId="2" w16cid:durableId="1097364281">
    <w:abstractNumId w:val="30"/>
  </w:num>
  <w:num w:numId="3" w16cid:durableId="844588755">
    <w:abstractNumId w:val="17"/>
  </w:num>
  <w:num w:numId="4" w16cid:durableId="1763603390">
    <w:abstractNumId w:val="16"/>
  </w:num>
  <w:num w:numId="5" w16cid:durableId="473642413">
    <w:abstractNumId w:val="27"/>
  </w:num>
  <w:num w:numId="6" w16cid:durableId="2086952778">
    <w:abstractNumId w:val="29"/>
  </w:num>
  <w:num w:numId="7" w16cid:durableId="1513647767">
    <w:abstractNumId w:val="10"/>
  </w:num>
  <w:num w:numId="8" w16cid:durableId="920868692">
    <w:abstractNumId w:val="14"/>
  </w:num>
  <w:num w:numId="9" w16cid:durableId="1612127994">
    <w:abstractNumId w:val="2"/>
  </w:num>
  <w:num w:numId="10" w16cid:durableId="334068212">
    <w:abstractNumId w:val="7"/>
  </w:num>
  <w:num w:numId="11" w16cid:durableId="1720932691">
    <w:abstractNumId w:val="28"/>
  </w:num>
  <w:num w:numId="12" w16cid:durableId="411313208">
    <w:abstractNumId w:val="21"/>
  </w:num>
  <w:num w:numId="13" w16cid:durableId="1049186573">
    <w:abstractNumId w:val="3"/>
  </w:num>
  <w:num w:numId="14" w16cid:durableId="900480228">
    <w:abstractNumId w:val="15"/>
  </w:num>
  <w:num w:numId="15" w16cid:durableId="1100948911">
    <w:abstractNumId w:val="0"/>
  </w:num>
  <w:num w:numId="16" w16cid:durableId="1463571115">
    <w:abstractNumId w:val="1"/>
  </w:num>
  <w:num w:numId="17" w16cid:durableId="932518351">
    <w:abstractNumId w:val="6"/>
  </w:num>
  <w:num w:numId="18" w16cid:durableId="1617564089">
    <w:abstractNumId w:val="4"/>
  </w:num>
  <w:num w:numId="19" w16cid:durableId="1197429997">
    <w:abstractNumId w:val="26"/>
  </w:num>
  <w:num w:numId="20" w16cid:durableId="1254320290">
    <w:abstractNumId w:val="25"/>
  </w:num>
  <w:num w:numId="21" w16cid:durableId="1595163969">
    <w:abstractNumId w:val="23"/>
  </w:num>
  <w:num w:numId="22" w16cid:durableId="1989241443">
    <w:abstractNumId w:val="13"/>
  </w:num>
  <w:num w:numId="23" w16cid:durableId="896622368">
    <w:abstractNumId w:val="5"/>
  </w:num>
  <w:num w:numId="24" w16cid:durableId="1597863609">
    <w:abstractNumId w:val="11"/>
  </w:num>
  <w:num w:numId="25" w16cid:durableId="1826317292">
    <w:abstractNumId w:val="12"/>
  </w:num>
  <w:num w:numId="26" w16cid:durableId="718213139">
    <w:abstractNumId w:val="20"/>
  </w:num>
  <w:num w:numId="27" w16cid:durableId="1791239701">
    <w:abstractNumId w:val="22"/>
  </w:num>
  <w:num w:numId="28" w16cid:durableId="1045180497">
    <w:abstractNumId w:val="19"/>
  </w:num>
  <w:num w:numId="29" w16cid:durableId="1594313324">
    <w:abstractNumId w:val="24"/>
  </w:num>
  <w:num w:numId="30" w16cid:durableId="1409038118">
    <w:abstractNumId w:val="18"/>
  </w:num>
  <w:num w:numId="31" w16cid:durableId="269245517">
    <w:abstractNumId w:val="8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5"/>
  <w:embedTrueType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45BF"/>
    <w:rsid w:val="000045B4"/>
    <w:rsid w:val="000410BB"/>
    <w:rsid w:val="00046D28"/>
    <w:rsid w:val="00057A8A"/>
    <w:rsid w:val="00060907"/>
    <w:rsid w:val="00065CAE"/>
    <w:rsid w:val="000730B9"/>
    <w:rsid w:val="00074C51"/>
    <w:rsid w:val="00093642"/>
    <w:rsid w:val="00094B94"/>
    <w:rsid w:val="000B2570"/>
    <w:rsid w:val="000B2800"/>
    <w:rsid w:val="000B3E0D"/>
    <w:rsid w:val="000C0104"/>
    <w:rsid w:val="000C626A"/>
    <w:rsid w:val="000C683B"/>
    <w:rsid w:val="000F19A5"/>
    <w:rsid w:val="0010047E"/>
    <w:rsid w:val="00115353"/>
    <w:rsid w:val="00122FCF"/>
    <w:rsid w:val="00127F98"/>
    <w:rsid w:val="00136236"/>
    <w:rsid w:val="00140359"/>
    <w:rsid w:val="00184B11"/>
    <w:rsid w:val="00191D69"/>
    <w:rsid w:val="001B6AB3"/>
    <w:rsid w:val="001C0065"/>
    <w:rsid w:val="001E5BBA"/>
    <w:rsid w:val="001E7346"/>
    <w:rsid w:val="00205431"/>
    <w:rsid w:val="00207A05"/>
    <w:rsid w:val="002308AF"/>
    <w:rsid w:val="002405E6"/>
    <w:rsid w:val="00252934"/>
    <w:rsid w:val="0025551E"/>
    <w:rsid w:val="00264ED9"/>
    <w:rsid w:val="00274DC4"/>
    <w:rsid w:val="0027685D"/>
    <w:rsid w:val="00281F7A"/>
    <w:rsid w:val="00285362"/>
    <w:rsid w:val="00290284"/>
    <w:rsid w:val="00291A25"/>
    <w:rsid w:val="00292D00"/>
    <w:rsid w:val="00294152"/>
    <w:rsid w:val="002C74DE"/>
    <w:rsid w:val="002D10E1"/>
    <w:rsid w:val="002E4A66"/>
    <w:rsid w:val="002E6014"/>
    <w:rsid w:val="002F4B7F"/>
    <w:rsid w:val="003248D4"/>
    <w:rsid w:val="003345BF"/>
    <w:rsid w:val="00341F9A"/>
    <w:rsid w:val="00366196"/>
    <w:rsid w:val="00380050"/>
    <w:rsid w:val="003A5D13"/>
    <w:rsid w:val="003D40C1"/>
    <w:rsid w:val="003D782D"/>
    <w:rsid w:val="003E1626"/>
    <w:rsid w:val="003F19D1"/>
    <w:rsid w:val="0040701F"/>
    <w:rsid w:val="0041449D"/>
    <w:rsid w:val="00421E68"/>
    <w:rsid w:val="0043609E"/>
    <w:rsid w:val="00453409"/>
    <w:rsid w:val="004554C1"/>
    <w:rsid w:val="0046070C"/>
    <w:rsid w:val="0046499C"/>
    <w:rsid w:val="004A09D5"/>
    <w:rsid w:val="004C52DA"/>
    <w:rsid w:val="004D31A1"/>
    <w:rsid w:val="004E1B96"/>
    <w:rsid w:val="004E343E"/>
    <w:rsid w:val="004E5F58"/>
    <w:rsid w:val="004F5FFA"/>
    <w:rsid w:val="004F7845"/>
    <w:rsid w:val="005076B2"/>
    <w:rsid w:val="0050799C"/>
    <w:rsid w:val="0051109A"/>
    <w:rsid w:val="005241F5"/>
    <w:rsid w:val="005250D5"/>
    <w:rsid w:val="00532DCF"/>
    <w:rsid w:val="00547E96"/>
    <w:rsid w:val="00551F92"/>
    <w:rsid w:val="00554EDD"/>
    <w:rsid w:val="00571796"/>
    <w:rsid w:val="00584526"/>
    <w:rsid w:val="00587C90"/>
    <w:rsid w:val="005B2BFF"/>
    <w:rsid w:val="005D17C1"/>
    <w:rsid w:val="005D6D59"/>
    <w:rsid w:val="005E571C"/>
    <w:rsid w:val="005F0ABB"/>
    <w:rsid w:val="00607083"/>
    <w:rsid w:val="0062236C"/>
    <w:rsid w:val="00625762"/>
    <w:rsid w:val="006316BD"/>
    <w:rsid w:val="00633367"/>
    <w:rsid w:val="00637827"/>
    <w:rsid w:val="00641E9F"/>
    <w:rsid w:val="006857BC"/>
    <w:rsid w:val="00692242"/>
    <w:rsid w:val="0069233D"/>
    <w:rsid w:val="00697212"/>
    <w:rsid w:val="006A0CCE"/>
    <w:rsid w:val="006A250E"/>
    <w:rsid w:val="006B0B22"/>
    <w:rsid w:val="006B190C"/>
    <w:rsid w:val="006C45CA"/>
    <w:rsid w:val="006C756F"/>
    <w:rsid w:val="006D31A2"/>
    <w:rsid w:val="006E1D43"/>
    <w:rsid w:val="006E6753"/>
    <w:rsid w:val="006F4FA2"/>
    <w:rsid w:val="006F7256"/>
    <w:rsid w:val="00702597"/>
    <w:rsid w:val="00710F03"/>
    <w:rsid w:val="0074186A"/>
    <w:rsid w:val="0075610F"/>
    <w:rsid w:val="007575AB"/>
    <w:rsid w:val="007653CD"/>
    <w:rsid w:val="0077702D"/>
    <w:rsid w:val="007838D4"/>
    <w:rsid w:val="007875EB"/>
    <w:rsid w:val="00794E6C"/>
    <w:rsid w:val="0079564B"/>
    <w:rsid w:val="007D6311"/>
    <w:rsid w:val="007E34EA"/>
    <w:rsid w:val="007E4319"/>
    <w:rsid w:val="0081660E"/>
    <w:rsid w:val="00843CEB"/>
    <w:rsid w:val="00845363"/>
    <w:rsid w:val="00852078"/>
    <w:rsid w:val="00853765"/>
    <w:rsid w:val="00854BF0"/>
    <w:rsid w:val="00856150"/>
    <w:rsid w:val="008604BA"/>
    <w:rsid w:val="008649B5"/>
    <w:rsid w:val="00881F80"/>
    <w:rsid w:val="00883FF3"/>
    <w:rsid w:val="00894E16"/>
    <w:rsid w:val="008A100A"/>
    <w:rsid w:val="008A7D7A"/>
    <w:rsid w:val="008B06AB"/>
    <w:rsid w:val="009142AA"/>
    <w:rsid w:val="009169F0"/>
    <w:rsid w:val="00917084"/>
    <w:rsid w:val="00930B86"/>
    <w:rsid w:val="009415C4"/>
    <w:rsid w:val="00973B8D"/>
    <w:rsid w:val="00983BCC"/>
    <w:rsid w:val="00987CF9"/>
    <w:rsid w:val="00990D22"/>
    <w:rsid w:val="00995556"/>
    <w:rsid w:val="009A416A"/>
    <w:rsid w:val="009A7352"/>
    <w:rsid w:val="009E75CF"/>
    <w:rsid w:val="009F7C45"/>
    <w:rsid w:val="00A12BF7"/>
    <w:rsid w:val="00A22259"/>
    <w:rsid w:val="00A226FE"/>
    <w:rsid w:val="00A2309A"/>
    <w:rsid w:val="00A3253F"/>
    <w:rsid w:val="00A36D45"/>
    <w:rsid w:val="00A43F43"/>
    <w:rsid w:val="00A46ABB"/>
    <w:rsid w:val="00A661F7"/>
    <w:rsid w:val="00A70643"/>
    <w:rsid w:val="00A74D48"/>
    <w:rsid w:val="00A8379C"/>
    <w:rsid w:val="00A84C0F"/>
    <w:rsid w:val="00A8689F"/>
    <w:rsid w:val="00A9128B"/>
    <w:rsid w:val="00A9585A"/>
    <w:rsid w:val="00AC18F8"/>
    <w:rsid w:val="00AE13E9"/>
    <w:rsid w:val="00B04460"/>
    <w:rsid w:val="00B06035"/>
    <w:rsid w:val="00B26836"/>
    <w:rsid w:val="00B405ED"/>
    <w:rsid w:val="00B426EB"/>
    <w:rsid w:val="00B4791B"/>
    <w:rsid w:val="00B55A9E"/>
    <w:rsid w:val="00B57DFB"/>
    <w:rsid w:val="00B62433"/>
    <w:rsid w:val="00B64D6D"/>
    <w:rsid w:val="00B7578F"/>
    <w:rsid w:val="00B75956"/>
    <w:rsid w:val="00B81F4F"/>
    <w:rsid w:val="00B9425D"/>
    <w:rsid w:val="00B978DE"/>
    <w:rsid w:val="00B97FFB"/>
    <w:rsid w:val="00BB5260"/>
    <w:rsid w:val="00BC07BC"/>
    <w:rsid w:val="00BC65EB"/>
    <w:rsid w:val="00BC68B5"/>
    <w:rsid w:val="00BD6444"/>
    <w:rsid w:val="00C06864"/>
    <w:rsid w:val="00C13B52"/>
    <w:rsid w:val="00C13DAB"/>
    <w:rsid w:val="00C168A0"/>
    <w:rsid w:val="00C274B5"/>
    <w:rsid w:val="00C36204"/>
    <w:rsid w:val="00C44B78"/>
    <w:rsid w:val="00C468B8"/>
    <w:rsid w:val="00C61775"/>
    <w:rsid w:val="00C768BE"/>
    <w:rsid w:val="00C80674"/>
    <w:rsid w:val="00C9021A"/>
    <w:rsid w:val="00CA7636"/>
    <w:rsid w:val="00CB2C4C"/>
    <w:rsid w:val="00CD1CF9"/>
    <w:rsid w:val="00CF48CC"/>
    <w:rsid w:val="00CF5A58"/>
    <w:rsid w:val="00D0508D"/>
    <w:rsid w:val="00D20722"/>
    <w:rsid w:val="00D333D8"/>
    <w:rsid w:val="00D57D51"/>
    <w:rsid w:val="00DA4B8F"/>
    <w:rsid w:val="00DB016B"/>
    <w:rsid w:val="00DB4244"/>
    <w:rsid w:val="00DB57F5"/>
    <w:rsid w:val="00DB6A0B"/>
    <w:rsid w:val="00DC1C6B"/>
    <w:rsid w:val="00DC6241"/>
    <w:rsid w:val="00DC6BEF"/>
    <w:rsid w:val="00DC7358"/>
    <w:rsid w:val="00DD728F"/>
    <w:rsid w:val="00DE2364"/>
    <w:rsid w:val="00DF08FB"/>
    <w:rsid w:val="00E07353"/>
    <w:rsid w:val="00E10FC8"/>
    <w:rsid w:val="00E231C9"/>
    <w:rsid w:val="00E30140"/>
    <w:rsid w:val="00E402AC"/>
    <w:rsid w:val="00E531A4"/>
    <w:rsid w:val="00E83D73"/>
    <w:rsid w:val="00E84346"/>
    <w:rsid w:val="00E95272"/>
    <w:rsid w:val="00E96CD5"/>
    <w:rsid w:val="00EA214D"/>
    <w:rsid w:val="00EF0DC2"/>
    <w:rsid w:val="00EF41F7"/>
    <w:rsid w:val="00F069EE"/>
    <w:rsid w:val="00F10F8A"/>
    <w:rsid w:val="00F14519"/>
    <w:rsid w:val="00F312D2"/>
    <w:rsid w:val="00F37F98"/>
    <w:rsid w:val="00F4477B"/>
    <w:rsid w:val="00F54966"/>
    <w:rsid w:val="00F768EA"/>
    <w:rsid w:val="00FA087F"/>
    <w:rsid w:val="00FC3E52"/>
    <w:rsid w:val="00FD08FC"/>
    <w:rsid w:val="00FD11FA"/>
    <w:rsid w:val="00FD147B"/>
    <w:rsid w:val="00FD4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960BD8F"/>
  <w15:docId w15:val="{B5DEE26A-A94E-43FA-A425-6BCA91169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74C51"/>
    <w:rPr>
      <w:rFonts w:ascii="Cordia New" w:hAnsi="Cordia New" w:cs="Cordia New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E1626"/>
    <w:pPr>
      <w:keepNext/>
      <w:keepLines/>
      <w:spacing w:before="480" w:after="120" w:line="259" w:lineRule="auto"/>
      <w:outlineLvl w:val="0"/>
    </w:pPr>
    <w:rPr>
      <w:rFonts w:ascii="Calibri" w:eastAsia="Calibri" w:hAnsi="Calibri" w:cs="Calibri"/>
      <w:b/>
      <w:sz w:val="48"/>
      <w:szCs w:val="48"/>
    </w:rPr>
  </w:style>
  <w:style w:type="paragraph" w:styleId="Heading2">
    <w:name w:val="heading 2"/>
    <w:basedOn w:val="Normal"/>
    <w:next w:val="Normal"/>
    <w:uiPriority w:val="9"/>
    <w:qFormat/>
    <w:rsid w:val="00641E9F"/>
    <w:pPr>
      <w:keepNext/>
      <w:outlineLvl w:val="1"/>
    </w:pPr>
    <w:rPr>
      <w:rFonts w:ascii="Times New Roman" w:eastAsia="Cordia New" w:hAnsi="Times New Roman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1626"/>
    <w:pPr>
      <w:keepNext/>
      <w:keepLines/>
      <w:spacing w:before="280" w:after="80" w:line="259" w:lineRule="auto"/>
      <w:outlineLvl w:val="2"/>
    </w:pPr>
    <w:rPr>
      <w:rFonts w:ascii="Calibri" w:eastAsia="Calibri" w:hAnsi="Calibri" w:cs="Calibri"/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1626"/>
    <w:pPr>
      <w:keepNext/>
      <w:keepLines/>
      <w:spacing w:before="240" w:after="40" w:line="259" w:lineRule="auto"/>
      <w:outlineLvl w:val="3"/>
    </w:pPr>
    <w:rPr>
      <w:rFonts w:ascii="Calibri" w:eastAsia="Calibri" w:hAnsi="Calibri" w:cs="Calibri"/>
      <w:b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1626"/>
    <w:pPr>
      <w:keepNext/>
      <w:keepLines/>
      <w:spacing w:before="220" w:after="40" w:line="259" w:lineRule="auto"/>
      <w:outlineLvl w:val="4"/>
    </w:pPr>
    <w:rPr>
      <w:rFonts w:ascii="Calibri" w:eastAsia="Calibri" w:hAnsi="Calibri" w:cs="Calibri"/>
      <w:b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1626"/>
    <w:pPr>
      <w:keepNext/>
      <w:keepLines/>
      <w:spacing w:before="200" w:after="40" w:line="259" w:lineRule="auto"/>
      <w:outlineLvl w:val="5"/>
    </w:pPr>
    <w:rPr>
      <w:rFonts w:ascii="Calibri" w:eastAsia="Calibri" w:hAnsi="Calibri" w:cs="Calibri"/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rsid w:val="005E571C"/>
    <w:rPr>
      <w:rFonts w:ascii="CordiaUPC" w:eastAsia="Cordia New" w:hAnsi="CordiaUPC" w:cs="CordiaUPC"/>
      <w:sz w:val="32"/>
      <w:szCs w:val="32"/>
    </w:rPr>
  </w:style>
  <w:style w:type="table" w:styleId="TableGrid">
    <w:name w:val="Table Grid"/>
    <w:basedOn w:val="TableNormal"/>
    <w:uiPriority w:val="39"/>
    <w:rsid w:val="00F37F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rsid w:val="00E10FC8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rsid w:val="00E10FC8"/>
    <w:rPr>
      <w:rFonts w:ascii="Tahoma" w:hAnsi="Tahoma"/>
      <w:sz w:val="16"/>
    </w:rPr>
  </w:style>
  <w:style w:type="paragraph" w:styleId="Header">
    <w:name w:val="header"/>
    <w:basedOn w:val="Normal"/>
    <w:link w:val="HeaderChar"/>
    <w:uiPriority w:val="99"/>
    <w:rsid w:val="004E343E"/>
    <w:pPr>
      <w:tabs>
        <w:tab w:val="center" w:pos="4680"/>
        <w:tab w:val="right" w:pos="9360"/>
      </w:tabs>
    </w:pPr>
    <w:rPr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4E343E"/>
    <w:rPr>
      <w:rFonts w:ascii="Cordia New" w:hAnsi="Cordia New" w:cs="Cordia New"/>
      <w:sz w:val="24"/>
      <w:szCs w:val="30"/>
    </w:rPr>
  </w:style>
  <w:style w:type="paragraph" w:styleId="Footer">
    <w:name w:val="footer"/>
    <w:basedOn w:val="Normal"/>
    <w:link w:val="FooterChar"/>
    <w:uiPriority w:val="99"/>
    <w:rsid w:val="004E343E"/>
    <w:pPr>
      <w:tabs>
        <w:tab w:val="center" w:pos="4680"/>
        <w:tab w:val="right" w:pos="9360"/>
      </w:tabs>
    </w:pPr>
    <w:rPr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4E343E"/>
    <w:rPr>
      <w:rFonts w:ascii="Cordia New" w:hAnsi="Cordia New" w:cs="Cordia New"/>
      <w:sz w:val="24"/>
      <w:szCs w:val="30"/>
    </w:rPr>
  </w:style>
  <w:style w:type="paragraph" w:styleId="ListParagraph">
    <w:name w:val="List Paragraph"/>
    <w:basedOn w:val="Normal"/>
    <w:uiPriority w:val="34"/>
    <w:qFormat/>
    <w:rsid w:val="00D0508D"/>
    <w:pPr>
      <w:ind w:left="720"/>
      <w:contextualSpacing/>
    </w:pPr>
    <w:rPr>
      <w:szCs w:val="30"/>
    </w:rPr>
  </w:style>
  <w:style w:type="character" w:styleId="CommentReference">
    <w:name w:val="annotation reference"/>
    <w:basedOn w:val="DefaultParagraphFont"/>
    <w:rsid w:val="00B81F4F"/>
    <w:rPr>
      <w:sz w:val="16"/>
      <w:szCs w:val="18"/>
    </w:rPr>
  </w:style>
  <w:style w:type="paragraph" w:styleId="CommentText">
    <w:name w:val="annotation text"/>
    <w:basedOn w:val="Normal"/>
    <w:link w:val="CommentTextChar"/>
    <w:rsid w:val="00B81F4F"/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rsid w:val="00B81F4F"/>
    <w:rPr>
      <w:rFonts w:ascii="Cordia New" w:hAnsi="Cordia New" w:cs="Cordia New"/>
      <w:szCs w:val="25"/>
    </w:rPr>
  </w:style>
  <w:style w:type="paragraph" w:styleId="CommentSubject">
    <w:name w:val="annotation subject"/>
    <w:basedOn w:val="CommentText"/>
    <w:next w:val="CommentText"/>
    <w:link w:val="CommentSubjectChar"/>
    <w:rsid w:val="00B81F4F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B81F4F"/>
    <w:rPr>
      <w:rFonts w:ascii="Cordia New" w:hAnsi="Cordia New" w:cs="Cordia New"/>
      <w:b/>
      <w:bCs/>
      <w:szCs w:val="25"/>
    </w:rPr>
  </w:style>
  <w:style w:type="numbering" w:customStyle="1" w:styleId="1">
    <w:name w:val="รายการปัจจุบัน1"/>
    <w:uiPriority w:val="99"/>
    <w:rsid w:val="003E1626"/>
    <w:pPr>
      <w:numPr>
        <w:numId w:val="8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3E1626"/>
    <w:rPr>
      <w:rFonts w:ascii="Calibri" w:eastAsia="Calibri" w:hAnsi="Calibri" w:cs="Calibri"/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1626"/>
    <w:rPr>
      <w:rFonts w:ascii="Calibri" w:eastAsia="Calibri" w:hAnsi="Calibri" w:cs="Calibri"/>
      <w:b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1626"/>
    <w:rPr>
      <w:rFonts w:ascii="Calibri" w:eastAsia="Calibri" w:hAnsi="Calibri" w:cs="Calibri"/>
      <w:b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1626"/>
    <w:rPr>
      <w:rFonts w:ascii="Calibri" w:eastAsia="Calibri" w:hAnsi="Calibri" w:cs="Calibri"/>
      <w:b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1626"/>
    <w:rPr>
      <w:rFonts w:ascii="Calibri" w:eastAsia="Calibri" w:hAnsi="Calibri" w:cs="Calibri"/>
      <w:b/>
    </w:rPr>
  </w:style>
  <w:style w:type="paragraph" w:styleId="Title">
    <w:name w:val="Title"/>
    <w:basedOn w:val="Normal"/>
    <w:next w:val="Normal"/>
    <w:link w:val="TitleChar"/>
    <w:uiPriority w:val="10"/>
    <w:qFormat/>
    <w:rsid w:val="003E1626"/>
    <w:pPr>
      <w:keepNext/>
      <w:keepLines/>
      <w:spacing w:before="480" w:after="120" w:line="259" w:lineRule="auto"/>
    </w:pPr>
    <w:rPr>
      <w:rFonts w:ascii="Calibri" w:eastAsia="Calibri" w:hAnsi="Calibri" w:cs="Calibri"/>
      <w:b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3E1626"/>
    <w:rPr>
      <w:rFonts w:ascii="Calibri" w:eastAsia="Calibri" w:hAnsi="Calibri" w:cs="Calibri"/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3E1626"/>
    <w:pPr>
      <w:spacing w:before="100" w:beforeAutospacing="1" w:after="100" w:afterAutospacing="1"/>
    </w:pPr>
    <w:rPr>
      <w:rFonts w:ascii="Times New Roman" w:hAnsi="Times New Roman" w:cs="Times New Roman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1626"/>
    <w:pPr>
      <w:keepNext/>
      <w:keepLines/>
      <w:spacing w:before="360" w:after="80" w:line="259" w:lineRule="auto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3E1626"/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Tablecaption">
    <w:name w:val="Table caption_"/>
    <w:basedOn w:val="DefaultParagraphFont"/>
    <w:link w:val="Tablecaption0"/>
    <w:rsid w:val="003E1626"/>
    <w:rPr>
      <w:rFonts w:ascii="Arial Unicode MS" w:eastAsia="Arial Unicode MS" w:hAnsi="Arial Unicode MS" w:cs="Arial Unicode MS"/>
      <w:shd w:val="clear" w:color="auto" w:fill="FFFFFF"/>
      <w:lang w:val="th-TH" w:eastAsia="th-TH"/>
    </w:rPr>
  </w:style>
  <w:style w:type="character" w:customStyle="1" w:styleId="Picturecaption">
    <w:name w:val="Picture caption_"/>
    <w:basedOn w:val="DefaultParagraphFont"/>
    <w:link w:val="Picturecaption0"/>
    <w:rsid w:val="003E1626"/>
    <w:rPr>
      <w:rFonts w:ascii="Arial Unicode MS" w:eastAsia="Arial Unicode MS" w:hAnsi="Arial Unicode MS" w:cs="Arial Unicode MS"/>
      <w:shd w:val="clear" w:color="auto" w:fill="FFFFFF"/>
      <w:lang w:val="th-TH" w:eastAsia="th-TH"/>
    </w:rPr>
  </w:style>
  <w:style w:type="paragraph" w:customStyle="1" w:styleId="Tablecaption0">
    <w:name w:val="Table caption"/>
    <w:basedOn w:val="Normal"/>
    <w:link w:val="Tablecaption"/>
    <w:rsid w:val="003E1626"/>
    <w:pPr>
      <w:widowControl w:val="0"/>
      <w:shd w:val="clear" w:color="auto" w:fill="FFFFFF"/>
      <w:spacing w:line="360" w:lineRule="auto"/>
      <w:jc w:val="thaiDistribute"/>
    </w:pPr>
    <w:rPr>
      <w:rFonts w:ascii="Arial Unicode MS" w:eastAsia="Arial Unicode MS" w:hAnsi="Arial Unicode MS" w:cs="Arial Unicode MS"/>
      <w:sz w:val="20"/>
      <w:szCs w:val="20"/>
      <w:lang w:val="th-TH" w:eastAsia="th-TH"/>
    </w:rPr>
  </w:style>
  <w:style w:type="paragraph" w:customStyle="1" w:styleId="Picturecaption0">
    <w:name w:val="Picture caption"/>
    <w:basedOn w:val="Normal"/>
    <w:link w:val="Picturecaption"/>
    <w:rsid w:val="003E1626"/>
    <w:pPr>
      <w:widowControl w:val="0"/>
      <w:shd w:val="clear" w:color="auto" w:fill="FFFFFF"/>
    </w:pPr>
    <w:rPr>
      <w:rFonts w:ascii="Arial Unicode MS" w:eastAsia="Arial Unicode MS" w:hAnsi="Arial Unicode MS" w:cs="Arial Unicode MS"/>
      <w:sz w:val="20"/>
      <w:szCs w:val="20"/>
      <w:lang w:val="th-TH" w:eastAsia="th-TH"/>
    </w:rPr>
  </w:style>
  <w:style w:type="paragraph" w:styleId="NoSpacing">
    <w:name w:val="No Spacing"/>
    <w:uiPriority w:val="1"/>
    <w:qFormat/>
    <w:rsid w:val="003E1626"/>
    <w:rPr>
      <w:rFonts w:ascii="Calibri" w:eastAsia="Calibri" w:hAnsi="Calibri"/>
      <w:sz w:val="22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56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jpg"/><Relationship Id="rId107" Type="http://schemas.openxmlformats.org/officeDocument/2006/relationships/header" Target="header3.xml"/><Relationship Id="rId11" Type="http://schemas.openxmlformats.org/officeDocument/2006/relationships/header" Target="head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footer" Target="footer3.xml"/><Relationship Id="rId17" Type="http://schemas.openxmlformats.org/officeDocument/2006/relationships/image" Target="media/image6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fontTable" Target="fontTable.xml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4.jpe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jpg"/><Relationship Id="rId18" Type="http://schemas.openxmlformats.org/officeDocument/2006/relationships/image" Target="media/image7.jpg"/><Relationship Id="rId39" Type="http://schemas.openxmlformats.org/officeDocument/2006/relationships/image" Target="media/image28.png"/><Relationship Id="rId109" Type="http://schemas.openxmlformats.org/officeDocument/2006/relationships/theme" Target="theme/theme1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jpg"/><Relationship Id="rId14" Type="http://schemas.openxmlformats.org/officeDocument/2006/relationships/image" Target="media/image3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esktop\Chapter1-5template.dot" TargetMode="Externa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962769-FF56-47E7-8363-9E0626D01C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Chapter1-5template.dot</Template>
  <TotalTime>0</TotalTime>
  <Pages>127</Pages>
  <Words>15141</Words>
  <Characters>86304</Characters>
  <Application>Microsoft Office Word</Application>
  <DocSecurity>0</DocSecurity>
  <Lines>719</Lines>
  <Paragraphs>202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บทที่  1</vt:lpstr>
      <vt:lpstr>บทที่  1</vt:lpstr>
    </vt:vector>
  </TitlesOfParts>
  <Company>nu</Company>
  <LinksUpToDate>false</LinksUpToDate>
  <CharactersWithSpaces>101243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บทที่  1</dc:title>
  <dc:creator>user</dc:creator>
  <cp:lastModifiedBy>anantaphon_a</cp:lastModifiedBy>
  <cp:revision>2</cp:revision>
  <cp:lastPrinted>2023-03-24T13:31:00Z</cp:lastPrinted>
  <dcterms:created xsi:type="dcterms:W3CDTF">2023-03-27T17:47:00Z</dcterms:created>
  <dcterms:modified xsi:type="dcterms:W3CDTF">2023-03-27T17:47:00Z</dcterms:modified>
</cp:coreProperties>
</file>